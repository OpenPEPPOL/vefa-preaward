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FE56E8C" w14:textId="79BAFA08" w:rsidR="00933BC4" w:rsidRPr="00EA5AF2" w:rsidRDefault="00EA5AF2" w:rsidP="00370B4E">
      <w:pPr>
        <w:pStyle w:val="zzCover"/>
        <w:outlineLvl w:val="0"/>
        <w:rPr>
          <w:noProof/>
          <w:color w:val="0000FF"/>
          <w:sz w:val="52"/>
        </w:rPr>
      </w:pPr>
      <w:r w:rsidRPr="00EA5AF2">
        <w:fldChar w:fldCharType="begin"/>
      </w:r>
      <w:r w:rsidRPr="00EA5AF2">
        <w:instrText xml:space="preserve"> SET LibEnteteCEN "TC  WI :2014 (E)" </w:instrText>
      </w:r>
      <w:r w:rsidRPr="00EA5AF2">
        <w:fldChar w:fldCharType="separate"/>
      </w:r>
      <w:bookmarkStart w:id="0" w:name="LibEnteteCEN"/>
      <w:r w:rsidRPr="00EA5AF2">
        <w:rPr>
          <w:noProof/>
        </w:rPr>
        <w:t>TC  WI :2014 (E)</w:t>
      </w:r>
      <w:bookmarkEnd w:id="0"/>
      <w:r w:rsidRPr="00EA5AF2">
        <w:fldChar w:fldCharType="end"/>
      </w:r>
      <w:r w:rsidRPr="00EA5AF2">
        <w:fldChar w:fldCharType="begin"/>
      </w:r>
      <w:r w:rsidRPr="00EA5AF2">
        <w:instrText xml:space="preserve"> SET LIBTypeTitreCEN " 56" </w:instrText>
      </w:r>
      <w:r w:rsidRPr="00EA5AF2">
        <w:fldChar w:fldCharType="separate"/>
      </w:r>
      <w:bookmarkStart w:id="1" w:name="LIBTypeTitreCEN"/>
      <w:r w:rsidRPr="00EA5AF2">
        <w:rPr>
          <w:noProof/>
        </w:rPr>
        <w:t xml:space="preserve"> 56</w:t>
      </w:r>
      <w:bookmarkEnd w:id="1"/>
      <w:r w:rsidRPr="00EA5AF2">
        <w:fldChar w:fldCharType="end"/>
      </w:r>
      <w:r w:rsidRPr="00EA5AF2">
        <w:fldChar w:fldCharType="begin"/>
      </w:r>
      <w:r w:rsidRPr="00EA5AF2">
        <w:instrText xml:space="preserve"> SET EUTITL3 "" </w:instrText>
      </w:r>
      <w:r w:rsidRPr="00EA5AF2">
        <w:fldChar w:fldCharType="separate"/>
      </w:r>
      <w:bookmarkStart w:id="2" w:name="EUTITL3"/>
      <w:bookmarkEnd w:id="2"/>
      <w:r w:rsidRPr="00EA5AF2">
        <w:rPr>
          <w:noProof/>
        </w:rPr>
        <w:t xml:space="preserve"> </w:t>
      </w:r>
      <w:r w:rsidRPr="00EA5AF2">
        <w:fldChar w:fldCharType="end"/>
      </w:r>
      <w:r w:rsidRPr="00EA5AF2">
        <w:fldChar w:fldCharType="begin"/>
      </w:r>
      <w:r w:rsidRPr="00EA5AF2">
        <w:instrText xml:space="preserve"> SET EUTITL2 "" </w:instrText>
      </w:r>
      <w:r w:rsidRPr="00EA5AF2">
        <w:fldChar w:fldCharType="separate"/>
      </w:r>
      <w:bookmarkStart w:id="3" w:name="EUTITL2"/>
      <w:bookmarkEnd w:id="3"/>
      <w:r w:rsidRPr="00EA5AF2">
        <w:rPr>
          <w:noProof/>
        </w:rPr>
        <w:t xml:space="preserve"> </w:t>
      </w:r>
      <w:r w:rsidRPr="00EA5AF2">
        <w:fldChar w:fldCharType="end"/>
      </w:r>
      <w:r w:rsidRPr="00EA5AF2">
        <w:fldChar w:fldCharType="begin"/>
      </w:r>
      <w:r w:rsidRPr="00EA5AF2">
        <w:instrText xml:space="preserve"> SET EUTITL1 "Business Interoperability Interfaces for public procurement in Europe — UBL Syntax Implementation Guidelines — Trdm068 Pre-award Catalogue" </w:instrText>
      </w:r>
      <w:r w:rsidRPr="00EA5AF2">
        <w:fldChar w:fldCharType="separate"/>
      </w:r>
      <w:bookmarkStart w:id="4" w:name="EUTITL1"/>
      <w:r w:rsidRPr="00EA5AF2">
        <w:rPr>
          <w:noProof/>
        </w:rPr>
        <w:t>Business Interoperability Interfaces for public procurement in Europe — UBL Syntax Implementation Guidelines — Trdm068 Pre-award Catalogue</w:t>
      </w:r>
      <w:bookmarkEnd w:id="4"/>
      <w:r w:rsidRPr="00EA5AF2">
        <w:fldChar w:fldCharType="end"/>
      </w:r>
      <w:r w:rsidRPr="00EA5AF2">
        <w:fldChar w:fldCharType="begin"/>
      </w:r>
      <w:r w:rsidRPr="00EA5AF2">
        <w:instrText xml:space="preserve"> SET EUDocLanguage "E" </w:instrText>
      </w:r>
      <w:r w:rsidRPr="00EA5AF2">
        <w:fldChar w:fldCharType="separate"/>
      </w:r>
      <w:bookmarkStart w:id="5" w:name="EUDocLanguage"/>
      <w:r w:rsidRPr="00EA5AF2">
        <w:rPr>
          <w:noProof/>
        </w:rPr>
        <w:t>E</w:t>
      </w:r>
      <w:bookmarkEnd w:id="5"/>
      <w:r w:rsidRPr="00EA5AF2">
        <w:fldChar w:fldCharType="end"/>
      </w:r>
      <w:r w:rsidRPr="00EA5AF2">
        <w:fldChar w:fldCharType="begin"/>
      </w:r>
      <w:r w:rsidRPr="00EA5AF2">
        <w:instrText xml:space="preserve"> SET EUROCODE "0" </w:instrText>
      </w:r>
      <w:r w:rsidRPr="00EA5AF2">
        <w:fldChar w:fldCharType="separate"/>
      </w:r>
      <w:bookmarkStart w:id="6" w:name="EUROCODE"/>
      <w:r w:rsidRPr="00EA5AF2">
        <w:rPr>
          <w:noProof/>
        </w:rPr>
        <w:t>0</w:t>
      </w:r>
      <w:bookmarkEnd w:id="6"/>
      <w:r w:rsidRPr="00EA5AF2">
        <w:fldChar w:fldCharType="end"/>
      </w:r>
      <w:r w:rsidRPr="00EA5AF2">
        <w:fldChar w:fldCharType="begin"/>
      </w:r>
      <w:r w:rsidRPr="00EA5AF2">
        <w:instrText xml:space="preserve"> SET EUBASEYEAR "" </w:instrText>
      </w:r>
      <w:r w:rsidRPr="00EA5AF2">
        <w:fldChar w:fldCharType="separate"/>
      </w:r>
      <w:bookmarkStart w:id="7" w:name="EUBASEYEAR"/>
      <w:bookmarkEnd w:id="7"/>
      <w:r w:rsidRPr="00EA5AF2">
        <w:rPr>
          <w:noProof/>
        </w:rPr>
        <w:t xml:space="preserve"> </w:t>
      </w:r>
      <w:r w:rsidRPr="00EA5AF2">
        <w:fldChar w:fldCharType="end"/>
      </w:r>
      <w:r w:rsidRPr="00EA5AF2">
        <w:fldChar w:fldCharType="begin"/>
      </w:r>
      <w:r w:rsidRPr="00EA5AF2">
        <w:instrText xml:space="preserve"> SET EUAMNO "" </w:instrText>
      </w:r>
      <w:r w:rsidRPr="00EA5AF2">
        <w:fldChar w:fldCharType="separate"/>
      </w:r>
      <w:bookmarkStart w:id="8" w:name="EUAMNO"/>
      <w:bookmarkEnd w:id="8"/>
      <w:r w:rsidRPr="00EA5AF2">
        <w:rPr>
          <w:noProof/>
        </w:rPr>
        <w:t xml:space="preserve"> </w:t>
      </w:r>
      <w:r w:rsidRPr="00EA5AF2">
        <w:fldChar w:fldCharType="end"/>
      </w:r>
      <w:r w:rsidRPr="00EA5AF2">
        <w:fldChar w:fldCharType="begin"/>
      </w:r>
      <w:r w:rsidRPr="00EA5AF2">
        <w:instrText xml:space="preserve"> SET EUDOCREFYEAR "" </w:instrText>
      </w:r>
      <w:r w:rsidRPr="00EA5AF2">
        <w:fldChar w:fldCharType="separate"/>
      </w:r>
      <w:bookmarkStart w:id="9" w:name="EUDOCREFYEAR"/>
      <w:bookmarkEnd w:id="9"/>
      <w:r w:rsidRPr="00EA5AF2">
        <w:rPr>
          <w:noProof/>
        </w:rPr>
        <w:t xml:space="preserve"> </w:t>
      </w:r>
      <w:r w:rsidRPr="00EA5AF2">
        <w:fldChar w:fldCharType="end"/>
      </w:r>
      <w:r w:rsidRPr="00EA5AF2">
        <w:fldChar w:fldCharType="begin"/>
      </w:r>
      <w:r w:rsidRPr="00EA5AF2">
        <w:instrText xml:space="preserve"> SET EUDOCREFMONTH "00" </w:instrText>
      </w:r>
      <w:r w:rsidRPr="00EA5AF2">
        <w:fldChar w:fldCharType="separate"/>
      </w:r>
      <w:bookmarkStart w:id="10" w:name="EUDOCREFMONTH"/>
      <w:r w:rsidRPr="00EA5AF2">
        <w:rPr>
          <w:noProof/>
        </w:rPr>
        <w:t>00</w:t>
      </w:r>
      <w:bookmarkEnd w:id="10"/>
      <w:r w:rsidRPr="00EA5AF2">
        <w:fldChar w:fldCharType="end"/>
      </w:r>
      <w:r w:rsidRPr="00EA5AF2">
        <w:fldChar w:fldCharType="begin"/>
      </w:r>
      <w:r w:rsidRPr="00EA5AF2">
        <w:instrText xml:space="preserve"> SET EUDOCREFREF "" </w:instrText>
      </w:r>
      <w:r w:rsidRPr="00EA5AF2">
        <w:fldChar w:fldCharType="separate"/>
      </w:r>
      <w:bookmarkStart w:id="11" w:name="EUDOCREFREF"/>
      <w:bookmarkEnd w:id="11"/>
      <w:r w:rsidRPr="00EA5AF2">
        <w:rPr>
          <w:noProof/>
        </w:rPr>
        <w:t xml:space="preserve"> </w:t>
      </w:r>
      <w:r w:rsidRPr="00EA5AF2">
        <w:fldChar w:fldCharType="end"/>
      </w:r>
      <w:r w:rsidRPr="00EA5AF2">
        <w:fldChar w:fldCharType="begin"/>
      </w:r>
      <w:r w:rsidRPr="00EA5AF2">
        <w:instrText xml:space="preserve"> SET EUDOCREFPART "" </w:instrText>
      </w:r>
      <w:r w:rsidRPr="00EA5AF2">
        <w:fldChar w:fldCharType="separate"/>
      </w:r>
      <w:bookmarkStart w:id="12" w:name="EUDOCREFPART"/>
      <w:bookmarkEnd w:id="12"/>
      <w:r w:rsidRPr="00EA5AF2">
        <w:rPr>
          <w:noProof/>
        </w:rPr>
        <w:t xml:space="preserve"> </w:t>
      </w:r>
      <w:r w:rsidRPr="00EA5AF2">
        <w:fldChar w:fldCharType="end"/>
      </w:r>
      <w:r w:rsidRPr="00EA5AF2">
        <w:fldChar w:fldCharType="begin"/>
      </w:r>
      <w:r w:rsidRPr="00EA5AF2">
        <w:instrText xml:space="preserve"> SET EUDOCREFNO "" </w:instrText>
      </w:r>
      <w:r w:rsidRPr="00EA5AF2">
        <w:fldChar w:fldCharType="separate"/>
      </w:r>
      <w:bookmarkStart w:id="13" w:name="EUDOCREFNO"/>
      <w:bookmarkEnd w:id="13"/>
      <w:r w:rsidRPr="00EA5AF2">
        <w:rPr>
          <w:noProof/>
        </w:rPr>
        <w:t xml:space="preserve"> </w:t>
      </w:r>
      <w:r w:rsidRPr="00EA5AF2">
        <w:fldChar w:fldCharType="end"/>
      </w:r>
      <w:r w:rsidRPr="00EA5AF2">
        <w:fldChar w:fldCharType="begin"/>
      </w:r>
      <w:r w:rsidRPr="00EA5AF2">
        <w:instrText xml:space="preserve"> SET EUDOCREFORG "" </w:instrText>
      </w:r>
      <w:r w:rsidRPr="00EA5AF2">
        <w:fldChar w:fldCharType="separate"/>
      </w:r>
      <w:bookmarkStart w:id="14" w:name="EUDOCREFORG"/>
      <w:bookmarkEnd w:id="14"/>
      <w:r w:rsidRPr="00EA5AF2">
        <w:rPr>
          <w:noProof/>
        </w:rPr>
        <w:t xml:space="preserve"> </w:t>
      </w:r>
      <w:r w:rsidRPr="00EA5AF2">
        <w:fldChar w:fldCharType="end"/>
      </w:r>
      <w:r w:rsidRPr="00EA5AF2">
        <w:fldChar w:fldCharType="begin"/>
      </w:r>
      <w:r w:rsidRPr="00EA5AF2">
        <w:instrText xml:space="preserve"> SET EUYEAR "2014" </w:instrText>
      </w:r>
      <w:r w:rsidRPr="00EA5AF2">
        <w:fldChar w:fldCharType="separate"/>
      </w:r>
      <w:bookmarkStart w:id="15" w:name="EUYEAR"/>
      <w:r w:rsidRPr="00EA5AF2">
        <w:rPr>
          <w:noProof/>
        </w:rPr>
        <w:t>2014</w:t>
      </w:r>
      <w:bookmarkEnd w:id="15"/>
      <w:r w:rsidRPr="00EA5AF2">
        <w:fldChar w:fldCharType="end"/>
      </w:r>
      <w:r w:rsidRPr="00EA5AF2">
        <w:fldChar w:fldCharType="begin"/>
      </w:r>
      <w:r w:rsidRPr="00EA5AF2">
        <w:instrText xml:space="preserve"> SET EUMONTH "08" </w:instrText>
      </w:r>
      <w:r w:rsidRPr="00EA5AF2">
        <w:fldChar w:fldCharType="separate"/>
      </w:r>
      <w:bookmarkStart w:id="16" w:name="EUMONTH"/>
      <w:r w:rsidRPr="00EA5AF2">
        <w:rPr>
          <w:noProof/>
        </w:rPr>
        <w:t>08</w:t>
      </w:r>
      <w:bookmarkEnd w:id="16"/>
      <w:r w:rsidRPr="00EA5AF2">
        <w:fldChar w:fldCharType="end"/>
      </w:r>
      <w:r w:rsidRPr="00EA5AF2">
        <w:fldChar w:fldCharType="begin"/>
      </w:r>
      <w:r w:rsidRPr="00EA5AF2">
        <w:instrText xml:space="preserve"> SET EUSTAGEDEV "" </w:instrText>
      </w:r>
      <w:r w:rsidRPr="00EA5AF2">
        <w:fldChar w:fldCharType="separate"/>
      </w:r>
      <w:bookmarkStart w:id="17" w:name="EUSTAGEDEV"/>
      <w:bookmarkEnd w:id="17"/>
      <w:r w:rsidRPr="00EA5AF2">
        <w:rPr>
          <w:noProof/>
        </w:rPr>
        <w:t xml:space="preserve"> </w:t>
      </w:r>
      <w:r w:rsidRPr="00EA5AF2">
        <w:fldChar w:fldCharType="end"/>
      </w:r>
      <w:r w:rsidRPr="00EA5AF2">
        <w:fldChar w:fldCharType="begin"/>
      </w:r>
      <w:r w:rsidRPr="00EA5AF2">
        <w:instrText xml:space="preserve"> SET EUORGACRO "CEN" </w:instrText>
      </w:r>
      <w:r w:rsidRPr="00EA5AF2">
        <w:fldChar w:fldCharType="separate"/>
      </w:r>
      <w:bookmarkStart w:id="18" w:name="EUORGACRO"/>
      <w:r w:rsidRPr="00EA5AF2">
        <w:rPr>
          <w:noProof/>
        </w:rPr>
        <w:t>CEN</w:t>
      </w:r>
      <w:bookmarkEnd w:id="18"/>
      <w:r w:rsidRPr="00EA5AF2">
        <w:fldChar w:fldCharType="end"/>
      </w:r>
      <w:r w:rsidRPr="00EA5AF2">
        <w:fldChar w:fldCharType="begin"/>
      </w:r>
      <w:r w:rsidRPr="00EA5AF2">
        <w:instrText xml:space="preserve"> SET EUDocSubType "" </w:instrText>
      </w:r>
      <w:r w:rsidRPr="00EA5AF2">
        <w:fldChar w:fldCharType="separate"/>
      </w:r>
      <w:bookmarkStart w:id="19" w:name="EUDocSubType"/>
      <w:bookmarkEnd w:id="19"/>
      <w:r w:rsidRPr="00EA5AF2">
        <w:rPr>
          <w:noProof/>
        </w:rPr>
        <w:t xml:space="preserve"> </w:t>
      </w:r>
      <w:r w:rsidRPr="00EA5AF2">
        <w:fldChar w:fldCharType="end"/>
      </w:r>
      <w:r w:rsidRPr="00EA5AF2">
        <w:fldChar w:fldCharType="begin"/>
      </w:r>
      <w:r w:rsidRPr="00EA5AF2">
        <w:instrText xml:space="preserve"> SET EUGenre "0" </w:instrText>
      </w:r>
      <w:r w:rsidRPr="00EA5AF2">
        <w:fldChar w:fldCharType="separate"/>
      </w:r>
      <w:bookmarkStart w:id="20" w:name="EUGenre"/>
      <w:r w:rsidRPr="00EA5AF2">
        <w:rPr>
          <w:noProof/>
        </w:rPr>
        <w:t>0</w:t>
      </w:r>
      <w:bookmarkEnd w:id="20"/>
      <w:r w:rsidRPr="00EA5AF2">
        <w:fldChar w:fldCharType="end"/>
      </w:r>
      <w:r w:rsidRPr="00EA5AF2">
        <w:fldChar w:fldCharType="begin"/>
      </w:r>
      <w:r w:rsidRPr="00EA5AF2">
        <w:instrText xml:space="preserve"> SET EUSTATDEV2 "" </w:instrText>
      </w:r>
      <w:r w:rsidRPr="00EA5AF2">
        <w:fldChar w:fldCharType="separate"/>
      </w:r>
      <w:bookmarkStart w:id="21" w:name="EUSTATDEV2"/>
      <w:bookmarkEnd w:id="21"/>
      <w:r w:rsidRPr="00EA5AF2">
        <w:rPr>
          <w:noProof/>
        </w:rPr>
        <w:t xml:space="preserve"> </w:t>
      </w:r>
      <w:r w:rsidRPr="00EA5AF2">
        <w:fldChar w:fldCharType="end"/>
      </w:r>
      <w:r w:rsidRPr="00EA5AF2">
        <w:fldChar w:fldCharType="begin"/>
      </w:r>
      <w:r w:rsidRPr="00EA5AF2">
        <w:instrText xml:space="preserve"> SET EUStatDev "CWA" </w:instrText>
      </w:r>
      <w:r w:rsidRPr="00EA5AF2">
        <w:fldChar w:fldCharType="separate"/>
      </w:r>
      <w:bookmarkStart w:id="22" w:name="EUStatDev"/>
      <w:r w:rsidRPr="00EA5AF2">
        <w:rPr>
          <w:noProof/>
        </w:rPr>
        <w:t>CWA</w:t>
      </w:r>
      <w:bookmarkEnd w:id="22"/>
      <w:r w:rsidRPr="00EA5AF2">
        <w:fldChar w:fldCharType="end"/>
      </w:r>
      <w:r w:rsidRPr="00EA5AF2">
        <w:fldChar w:fldCharType="begin"/>
      </w:r>
      <w:r w:rsidRPr="00EA5AF2">
        <w:instrText xml:space="preserve"> SET EUREFGEN "CWA " </w:instrText>
      </w:r>
      <w:r w:rsidRPr="00EA5AF2">
        <w:fldChar w:fldCharType="separate"/>
      </w:r>
      <w:bookmarkStart w:id="23" w:name="EUREFGEN"/>
      <w:r w:rsidRPr="00EA5AF2">
        <w:rPr>
          <w:noProof/>
        </w:rPr>
        <w:t>CWA </w:t>
      </w:r>
      <w:bookmarkEnd w:id="23"/>
      <w:r w:rsidRPr="00EA5AF2">
        <w:fldChar w:fldCharType="end"/>
      </w:r>
      <w:r w:rsidRPr="00EA5AF2">
        <w:fldChar w:fldCharType="begin"/>
      </w:r>
      <w:r w:rsidRPr="00EA5AF2">
        <w:instrText xml:space="preserve"> SET EUREFNUM "TC  WI " </w:instrText>
      </w:r>
      <w:r w:rsidRPr="00EA5AF2">
        <w:fldChar w:fldCharType="separate"/>
      </w:r>
      <w:bookmarkStart w:id="24" w:name="EUREFNUM"/>
      <w:r w:rsidRPr="00EA5AF2">
        <w:rPr>
          <w:noProof/>
        </w:rPr>
        <w:t>TC  WI </w:t>
      </w:r>
      <w:bookmarkEnd w:id="24"/>
      <w:r w:rsidRPr="00EA5AF2">
        <w:fldChar w:fldCharType="end"/>
      </w:r>
      <w:r w:rsidRPr="00EA5AF2">
        <w:fldChar w:fldCharType="begin"/>
      </w:r>
      <w:r w:rsidRPr="00EA5AF2">
        <w:instrText xml:space="preserve"> SET EUDRAFTNUM "" </w:instrText>
      </w:r>
      <w:r w:rsidRPr="00EA5AF2">
        <w:fldChar w:fldCharType="separate"/>
      </w:r>
      <w:bookmarkStart w:id="25" w:name="EUDRAFTNUM"/>
      <w:bookmarkEnd w:id="25"/>
      <w:r w:rsidRPr="00EA5AF2">
        <w:rPr>
          <w:noProof/>
        </w:rPr>
        <w:t xml:space="preserve"> </w:t>
      </w:r>
      <w:r w:rsidRPr="00EA5AF2">
        <w:fldChar w:fldCharType="end"/>
      </w:r>
      <w:r w:rsidRPr="00EA5AF2">
        <w:fldChar w:fldCharType="begin"/>
      </w:r>
      <w:r w:rsidRPr="00EA5AF2">
        <w:instrText xml:space="preserve"> SET LIBPATENT "0" </w:instrText>
      </w:r>
      <w:r w:rsidRPr="00EA5AF2">
        <w:fldChar w:fldCharType="separate"/>
      </w:r>
      <w:bookmarkStart w:id="26" w:name="LIBPATENT"/>
      <w:r w:rsidRPr="00EA5AF2">
        <w:rPr>
          <w:noProof/>
        </w:rPr>
        <w:t>0</w:t>
      </w:r>
      <w:bookmarkEnd w:id="26"/>
      <w:r w:rsidRPr="00EA5AF2">
        <w:fldChar w:fldCharType="end"/>
      </w:r>
      <w:r w:rsidRPr="00EA5AF2">
        <w:fldChar w:fldCharType="begin"/>
      </w:r>
      <w:r w:rsidRPr="00EA5AF2">
        <w:instrText xml:space="preserve"> SET EUMANDAT False </w:instrText>
      </w:r>
      <w:r w:rsidRPr="00EA5AF2">
        <w:fldChar w:fldCharType="separate"/>
      </w:r>
      <w:bookmarkStart w:id="27" w:name="EUMANDAT"/>
      <w:r w:rsidRPr="00EA5AF2">
        <w:rPr>
          <w:noProof/>
        </w:rPr>
        <w:t>False</w:t>
      </w:r>
      <w:bookmarkEnd w:id="27"/>
      <w:r w:rsidRPr="00EA5AF2">
        <w:fldChar w:fldCharType="end"/>
      </w:r>
      <w:r w:rsidRPr="00EA5AF2">
        <w:fldChar w:fldCharType="begin"/>
      </w:r>
      <w:r w:rsidRPr="00EA5AF2">
        <w:instrText xml:space="preserve"> SET EUPART "" </w:instrText>
      </w:r>
      <w:r w:rsidRPr="00EA5AF2">
        <w:fldChar w:fldCharType="separate"/>
      </w:r>
      <w:bookmarkStart w:id="28" w:name="EUPART"/>
      <w:bookmarkEnd w:id="28"/>
      <w:r w:rsidRPr="00EA5AF2">
        <w:rPr>
          <w:noProof/>
        </w:rPr>
        <w:t xml:space="preserve"> </w:t>
      </w:r>
      <w:r w:rsidRPr="00EA5AF2">
        <w:fldChar w:fldCharType="end"/>
      </w:r>
      <w:r w:rsidRPr="00EA5AF2">
        <w:fldChar w:fldCharType="begin"/>
      </w:r>
      <w:r w:rsidRPr="00EA5AF2">
        <w:instrText xml:space="preserve"> SET EUWI "" </w:instrText>
      </w:r>
      <w:r w:rsidRPr="00EA5AF2">
        <w:fldChar w:fldCharType="separate"/>
      </w:r>
      <w:bookmarkStart w:id="29" w:name="EUWI"/>
      <w:bookmarkEnd w:id="29"/>
      <w:r w:rsidRPr="00EA5AF2">
        <w:rPr>
          <w:noProof/>
        </w:rPr>
        <w:t xml:space="preserve"> </w:t>
      </w:r>
      <w:r w:rsidRPr="00EA5AF2">
        <w:fldChar w:fldCharType="end"/>
      </w:r>
      <w:r w:rsidRPr="00EA5AF2">
        <w:fldChar w:fldCharType="begin"/>
      </w:r>
      <w:r w:rsidRPr="00EA5AF2">
        <w:instrText xml:space="preserve"> SET EUSECR "NEN" </w:instrText>
      </w:r>
      <w:r w:rsidRPr="00EA5AF2">
        <w:fldChar w:fldCharType="separate"/>
      </w:r>
      <w:bookmarkStart w:id="30" w:name="EUSECR"/>
      <w:r w:rsidRPr="00EA5AF2">
        <w:rPr>
          <w:noProof/>
        </w:rPr>
        <w:t>NEN</w:t>
      </w:r>
      <w:bookmarkEnd w:id="30"/>
      <w:r w:rsidRPr="00EA5AF2">
        <w:fldChar w:fldCharType="end"/>
      </w:r>
      <w:r w:rsidRPr="00EA5AF2">
        <w:fldChar w:fldCharType="begin"/>
      </w:r>
      <w:r w:rsidRPr="00EA5AF2">
        <w:instrText xml:space="preserve"> SET EUTCTITLE "Business Interoperability Interfaces for public procurement in Europe" </w:instrText>
      </w:r>
      <w:r w:rsidRPr="00EA5AF2">
        <w:fldChar w:fldCharType="separate"/>
      </w:r>
      <w:bookmarkStart w:id="31" w:name="EUTCTITLE"/>
      <w:r w:rsidRPr="00EA5AF2">
        <w:rPr>
          <w:noProof/>
        </w:rPr>
        <w:t>Business Interoperability Interfaces for public procurement in Europe</w:t>
      </w:r>
      <w:bookmarkEnd w:id="31"/>
      <w:r w:rsidRPr="00EA5AF2">
        <w:fldChar w:fldCharType="end"/>
      </w:r>
      <w:r w:rsidRPr="00EA5AF2">
        <w:fldChar w:fldCharType="begin"/>
      </w:r>
      <w:r w:rsidRPr="00EA5AF2">
        <w:instrText xml:space="preserve"> SET EUTCNO "" </w:instrText>
      </w:r>
      <w:r w:rsidRPr="00EA5AF2">
        <w:fldChar w:fldCharType="separate"/>
      </w:r>
      <w:bookmarkStart w:id="32" w:name="EUTCNO"/>
      <w:bookmarkEnd w:id="32"/>
      <w:r w:rsidRPr="00EA5AF2">
        <w:rPr>
          <w:noProof/>
        </w:rPr>
        <w:t xml:space="preserve"> </w:t>
      </w:r>
      <w:r w:rsidRPr="00EA5AF2">
        <w:fldChar w:fldCharType="end"/>
      </w:r>
      <w:r w:rsidRPr="00EA5AF2">
        <w:fldChar w:fldCharType="begin"/>
      </w:r>
      <w:r w:rsidRPr="00EA5AF2">
        <w:instrText xml:space="preserve"> SET LIBLANG " 2" </w:instrText>
      </w:r>
      <w:r w:rsidRPr="00EA5AF2">
        <w:fldChar w:fldCharType="separate"/>
      </w:r>
      <w:bookmarkStart w:id="33" w:name="LIBLANG"/>
      <w:r w:rsidRPr="00EA5AF2">
        <w:rPr>
          <w:noProof/>
        </w:rPr>
        <w:t xml:space="preserve"> 2</w:t>
      </w:r>
      <w:bookmarkEnd w:id="33"/>
      <w:r w:rsidRPr="00EA5AF2">
        <w:fldChar w:fldCharType="end"/>
      </w:r>
      <w:r w:rsidRPr="00EA5AF2">
        <w:fldChar w:fldCharType="begin"/>
      </w:r>
      <w:r w:rsidRPr="00EA5AF2">
        <w:instrText xml:space="preserve"> SET libH2NAME "Heading 2" </w:instrText>
      </w:r>
      <w:r w:rsidRPr="00EA5AF2">
        <w:fldChar w:fldCharType="separate"/>
      </w:r>
      <w:bookmarkStart w:id="34" w:name="libH2NAME"/>
      <w:r w:rsidRPr="00EA5AF2">
        <w:rPr>
          <w:noProof/>
        </w:rPr>
        <w:t>Heading 2</w:t>
      </w:r>
      <w:bookmarkEnd w:id="34"/>
      <w:r w:rsidRPr="00EA5AF2">
        <w:fldChar w:fldCharType="end"/>
      </w:r>
      <w:r w:rsidRPr="00EA5AF2">
        <w:fldChar w:fldCharType="begin"/>
      </w:r>
      <w:r w:rsidRPr="00EA5AF2">
        <w:instrText xml:space="preserve"> SET libH1NAME "Heading 1" </w:instrText>
      </w:r>
      <w:r w:rsidRPr="00EA5AF2">
        <w:fldChar w:fldCharType="separate"/>
      </w:r>
      <w:bookmarkStart w:id="35" w:name="libH1NAME"/>
      <w:r w:rsidRPr="00EA5AF2">
        <w:rPr>
          <w:noProof/>
        </w:rPr>
        <w:t>Heading 1</w:t>
      </w:r>
      <w:bookmarkEnd w:id="35"/>
      <w:r w:rsidRPr="00EA5AF2">
        <w:fldChar w:fldCharType="end"/>
      </w:r>
      <w:r w:rsidRPr="00EA5AF2">
        <w:fldChar w:fldCharType="begin"/>
      </w:r>
      <w:r w:rsidRPr="00EA5AF2">
        <w:instrText xml:space="preserve"> SET LibDesc "" </w:instrText>
      </w:r>
      <w:r w:rsidRPr="00EA5AF2">
        <w:fldChar w:fldCharType="separate"/>
      </w:r>
      <w:bookmarkStart w:id="36" w:name="LibDesc"/>
      <w:bookmarkEnd w:id="36"/>
      <w:r w:rsidRPr="00EA5AF2">
        <w:rPr>
          <w:noProof/>
        </w:rPr>
        <w:t xml:space="preserve"> </w:t>
      </w:r>
      <w:r w:rsidRPr="00EA5AF2">
        <w:fldChar w:fldCharType="end"/>
      </w:r>
      <w:r w:rsidRPr="00EA5AF2">
        <w:fldChar w:fldCharType="begin"/>
      </w:r>
      <w:r w:rsidRPr="00EA5AF2">
        <w:instrText xml:space="preserve"> SET LibDescD "" </w:instrText>
      </w:r>
      <w:r w:rsidRPr="00EA5AF2">
        <w:fldChar w:fldCharType="separate"/>
      </w:r>
      <w:bookmarkStart w:id="37" w:name="LibDescD"/>
      <w:bookmarkEnd w:id="37"/>
      <w:r w:rsidRPr="00EA5AF2">
        <w:rPr>
          <w:noProof/>
        </w:rPr>
        <w:t xml:space="preserve"> </w:t>
      </w:r>
      <w:r w:rsidRPr="00EA5AF2">
        <w:fldChar w:fldCharType="end"/>
      </w:r>
      <w:r w:rsidRPr="00EA5AF2">
        <w:fldChar w:fldCharType="begin"/>
      </w:r>
      <w:r w:rsidRPr="00EA5AF2">
        <w:instrText xml:space="preserve"> SET LibDescE "" </w:instrText>
      </w:r>
      <w:r w:rsidRPr="00EA5AF2">
        <w:fldChar w:fldCharType="separate"/>
      </w:r>
      <w:bookmarkStart w:id="38" w:name="LibDescE"/>
      <w:bookmarkEnd w:id="38"/>
      <w:r w:rsidRPr="00EA5AF2">
        <w:rPr>
          <w:noProof/>
        </w:rPr>
        <w:t xml:space="preserve"> </w:t>
      </w:r>
      <w:r w:rsidRPr="00EA5AF2">
        <w:fldChar w:fldCharType="end"/>
      </w:r>
      <w:r w:rsidRPr="00EA5AF2">
        <w:fldChar w:fldCharType="begin"/>
      </w:r>
      <w:r w:rsidRPr="00EA5AF2">
        <w:instrText xml:space="preserve"> SET LibDescF "" </w:instrText>
      </w:r>
      <w:r w:rsidRPr="00EA5AF2">
        <w:fldChar w:fldCharType="separate"/>
      </w:r>
      <w:bookmarkStart w:id="39" w:name="LibDescF"/>
      <w:bookmarkEnd w:id="39"/>
      <w:r w:rsidRPr="00EA5AF2">
        <w:rPr>
          <w:noProof/>
        </w:rPr>
        <w:t xml:space="preserve"> </w:t>
      </w:r>
      <w:r w:rsidRPr="00EA5AF2">
        <w:fldChar w:fldCharType="end"/>
      </w:r>
      <w:r w:rsidRPr="00EA5AF2">
        <w:fldChar w:fldCharType="begin"/>
      </w:r>
      <w:r w:rsidRPr="00EA5AF2">
        <w:instrText xml:space="preserve"> SET NATSubVer "" </w:instrText>
      </w:r>
      <w:r w:rsidRPr="00EA5AF2">
        <w:fldChar w:fldCharType="separate"/>
      </w:r>
      <w:bookmarkStart w:id="40" w:name="NATSubVer"/>
      <w:bookmarkEnd w:id="40"/>
      <w:r w:rsidRPr="00EA5AF2">
        <w:rPr>
          <w:noProof/>
        </w:rPr>
        <w:t xml:space="preserve"> </w:t>
      </w:r>
      <w:r w:rsidRPr="00EA5AF2">
        <w:fldChar w:fldCharType="end"/>
      </w:r>
      <w:r w:rsidRPr="00EA5AF2">
        <w:fldChar w:fldCharType="begin"/>
      </w:r>
      <w:r w:rsidRPr="00EA5AF2">
        <w:instrText xml:space="preserve"> SET CENSubVer "0" </w:instrText>
      </w:r>
      <w:r w:rsidRPr="00EA5AF2">
        <w:fldChar w:fldCharType="separate"/>
      </w:r>
      <w:bookmarkStart w:id="41" w:name="CENSubVer"/>
      <w:r w:rsidRPr="00EA5AF2">
        <w:rPr>
          <w:noProof/>
        </w:rPr>
        <w:t>0</w:t>
      </w:r>
      <w:bookmarkEnd w:id="41"/>
      <w:r w:rsidRPr="00EA5AF2">
        <w:fldChar w:fldCharType="end"/>
      </w:r>
      <w:r w:rsidRPr="00EA5AF2">
        <w:fldChar w:fldCharType="begin"/>
      </w:r>
      <w:r w:rsidRPr="00EA5AF2">
        <w:instrText xml:space="preserve"> SET ISOSubVer "" </w:instrText>
      </w:r>
      <w:r w:rsidRPr="00EA5AF2">
        <w:fldChar w:fldCharType="separate"/>
      </w:r>
      <w:bookmarkStart w:id="42" w:name="ISOSubVer"/>
      <w:bookmarkEnd w:id="42"/>
      <w:r w:rsidRPr="00EA5AF2">
        <w:rPr>
          <w:noProof/>
        </w:rPr>
        <w:t xml:space="preserve"> </w:t>
      </w:r>
      <w:r w:rsidRPr="00EA5AF2">
        <w:fldChar w:fldCharType="end"/>
      </w:r>
      <w:r w:rsidRPr="00EA5AF2">
        <w:fldChar w:fldCharType="begin"/>
      </w:r>
      <w:r w:rsidRPr="00EA5AF2">
        <w:instrText xml:space="preserve"> SET LIBVerMSDN "STD Version 2.5a" </w:instrText>
      </w:r>
      <w:r w:rsidRPr="00EA5AF2">
        <w:fldChar w:fldCharType="separate"/>
      </w:r>
      <w:bookmarkStart w:id="43" w:name="LIBVerMSDN"/>
      <w:r w:rsidRPr="00EA5AF2">
        <w:rPr>
          <w:noProof/>
        </w:rPr>
        <w:t>STD Version 2.5a</w:t>
      </w:r>
      <w:bookmarkEnd w:id="43"/>
      <w:r w:rsidRPr="00EA5AF2">
        <w:fldChar w:fldCharType="end"/>
      </w:r>
      <w:r w:rsidRPr="00EA5AF2">
        <w:fldChar w:fldCharType="begin"/>
      </w:r>
      <w:r w:rsidRPr="00EA5AF2">
        <w:instrText xml:space="preserve"> SET LIBStageCode "0" </w:instrText>
      </w:r>
      <w:r w:rsidRPr="00EA5AF2">
        <w:fldChar w:fldCharType="separate"/>
      </w:r>
      <w:bookmarkStart w:id="44" w:name="LIBStageCode"/>
      <w:r w:rsidRPr="00EA5AF2">
        <w:rPr>
          <w:noProof/>
        </w:rPr>
        <w:t>0</w:t>
      </w:r>
      <w:bookmarkEnd w:id="44"/>
      <w:r w:rsidRPr="00EA5AF2">
        <w:fldChar w:fldCharType="end"/>
      </w:r>
      <w:r w:rsidRPr="00EA5AF2">
        <w:fldChar w:fldCharType="begin"/>
      </w:r>
      <w:r w:rsidRPr="00EA5AF2">
        <w:instrText xml:space="preserve"> SET LibRpl "" </w:instrText>
      </w:r>
      <w:r w:rsidRPr="00EA5AF2">
        <w:fldChar w:fldCharType="separate"/>
      </w:r>
      <w:bookmarkStart w:id="45" w:name="LibRpl"/>
      <w:bookmarkEnd w:id="45"/>
      <w:r w:rsidRPr="00EA5AF2">
        <w:rPr>
          <w:noProof/>
        </w:rPr>
        <w:t xml:space="preserve"> </w:t>
      </w:r>
      <w:r w:rsidRPr="00EA5AF2">
        <w:fldChar w:fldCharType="end"/>
      </w:r>
      <w:r w:rsidRPr="00EA5AF2">
        <w:fldChar w:fldCharType="begin"/>
      </w:r>
      <w:r w:rsidRPr="00EA5AF2">
        <w:instrText xml:space="preserve"> SET LibICS "" </w:instrText>
      </w:r>
      <w:r w:rsidRPr="00EA5AF2">
        <w:fldChar w:fldCharType="separate"/>
      </w:r>
      <w:bookmarkStart w:id="46" w:name="LibICS"/>
      <w:bookmarkEnd w:id="46"/>
      <w:r w:rsidRPr="00EA5AF2">
        <w:rPr>
          <w:noProof/>
        </w:rPr>
        <w:t xml:space="preserve"> </w:t>
      </w:r>
      <w:r w:rsidRPr="00EA5AF2">
        <w:fldChar w:fldCharType="end"/>
      </w:r>
      <w:r w:rsidRPr="00EA5AF2">
        <w:fldChar w:fldCharType="begin"/>
      </w:r>
      <w:r w:rsidRPr="00EA5AF2">
        <w:instrText xml:space="preserve"> SET LIBFIL " 1" </w:instrText>
      </w:r>
      <w:r w:rsidRPr="00EA5AF2">
        <w:fldChar w:fldCharType="separate"/>
      </w:r>
      <w:bookmarkStart w:id="47" w:name="LIBFIL"/>
      <w:r w:rsidRPr="00EA5AF2">
        <w:rPr>
          <w:noProof/>
        </w:rPr>
        <w:t xml:space="preserve"> 1</w:t>
      </w:r>
      <w:bookmarkEnd w:id="47"/>
      <w:r w:rsidRPr="00EA5AF2">
        <w:fldChar w:fldCharType="end"/>
      </w:r>
      <w:r w:rsidRPr="00EA5AF2">
        <w:fldChar w:fldCharType="begin"/>
      </w:r>
      <w:r w:rsidRPr="00EA5AF2">
        <w:instrText xml:space="preserve"> SET LIBEnFileName "C:\Users\Fred\Dropbox\BII3 - Development\Pre-award\Syntax mappings\UBL\BIICoreTrdm068 Pre award Catalogue\Draft CWA UBL Syntax Implementation Guidelines - BiiCoreTrdm068 Pre-award catalogue.docx" </w:instrText>
      </w:r>
      <w:r w:rsidRPr="00EA5AF2">
        <w:fldChar w:fldCharType="separate"/>
      </w:r>
      <w:bookmarkStart w:id="48" w:name="LIBEnFileName"/>
      <w:r w:rsidRPr="00EA5AF2">
        <w:rPr>
          <w:noProof/>
        </w:rPr>
        <w:t>C:\Users\Fred\Dropbox\BII3 - Development\Pre-award\Syntax mappings\UBL\BIICoreTrdm068 Pre award Catalogue\Draft CWA UBL Syntax Implementation Guidelines - BiiCoreTrdm068 Pre-award catalogue.docx</w:t>
      </w:r>
      <w:bookmarkEnd w:id="48"/>
      <w:r w:rsidRPr="00EA5AF2">
        <w:fldChar w:fldCharType="end"/>
      </w:r>
      <w:r w:rsidR="00933BC4" w:rsidRPr="00EA5AF2">
        <w:fldChar w:fldCharType="begin"/>
      </w:r>
      <w:r w:rsidR="00933BC4" w:rsidRPr="00EA5AF2">
        <w:instrText xml:space="preserve"> SET LIBFrFileName ""</w:instrText>
      </w:r>
      <w:r w:rsidR="00933BC4" w:rsidRPr="00EA5AF2">
        <w:fldChar w:fldCharType="separate"/>
      </w:r>
      <w:bookmarkStart w:id="49" w:name="LIBFrFileName"/>
      <w:bookmarkEnd w:id="49"/>
      <w:r w:rsidRPr="00EA5AF2">
        <w:rPr>
          <w:noProof/>
        </w:rPr>
        <w:t xml:space="preserve"> </w:t>
      </w:r>
      <w:r w:rsidR="00933BC4" w:rsidRPr="00EA5AF2">
        <w:fldChar w:fldCharType="end"/>
      </w:r>
      <w:r w:rsidR="00933BC4" w:rsidRPr="00EA5AF2">
        <w:fldChar w:fldCharType="begin"/>
      </w:r>
      <w:r w:rsidR="00933BC4" w:rsidRPr="00EA5AF2">
        <w:instrText xml:space="preserve"> SET LIBDeFileName ""</w:instrText>
      </w:r>
      <w:r w:rsidR="00933BC4" w:rsidRPr="00EA5AF2">
        <w:fldChar w:fldCharType="separate"/>
      </w:r>
      <w:bookmarkStart w:id="50" w:name="LIBDeFileName"/>
      <w:bookmarkEnd w:id="50"/>
      <w:r w:rsidRPr="00EA5AF2">
        <w:rPr>
          <w:noProof/>
        </w:rPr>
        <w:t xml:space="preserve"> </w:t>
      </w:r>
      <w:r w:rsidR="00933BC4" w:rsidRPr="00EA5AF2">
        <w:fldChar w:fldCharType="end"/>
      </w:r>
      <w:r w:rsidR="00933BC4" w:rsidRPr="00EA5AF2">
        <w:fldChar w:fldCharType="begin"/>
      </w:r>
      <w:r w:rsidR="00933BC4" w:rsidRPr="00EA5AF2">
        <w:instrText xml:space="preserve"> SET LIBNatFileName ""</w:instrText>
      </w:r>
      <w:r w:rsidR="00933BC4" w:rsidRPr="00EA5AF2">
        <w:fldChar w:fldCharType="separate"/>
      </w:r>
      <w:bookmarkStart w:id="51" w:name="LIBNatFileName"/>
      <w:bookmarkEnd w:id="51"/>
      <w:r w:rsidRPr="00EA5AF2">
        <w:rPr>
          <w:noProof/>
        </w:rPr>
        <w:t xml:space="preserve"> </w:t>
      </w:r>
      <w:r w:rsidR="00933BC4" w:rsidRPr="00EA5AF2">
        <w:fldChar w:fldCharType="end"/>
      </w:r>
      <w:r w:rsidR="00933BC4" w:rsidRPr="00EA5AF2">
        <w:fldChar w:fldCharType="begin"/>
      </w:r>
      <w:r w:rsidR="00933BC4" w:rsidRPr="00EA5AF2">
        <w:instrText xml:space="preserve"> SET LIBFileOld "" </w:instrText>
      </w:r>
      <w:r w:rsidR="00933BC4" w:rsidRPr="00EA5AF2">
        <w:fldChar w:fldCharType="separate"/>
      </w:r>
      <w:bookmarkStart w:id="52" w:name="LIBFileOld"/>
      <w:bookmarkEnd w:id="52"/>
      <w:r w:rsidRPr="00EA5AF2">
        <w:rPr>
          <w:noProof/>
        </w:rPr>
        <w:t xml:space="preserve"> </w:t>
      </w:r>
      <w:r w:rsidR="00933BC4" w:rsidRPr="00EA5AF2">
        <w:fldChar w:fldCharType="end"/>
      </w:r>
      <w:r w:rsidR="00933BC4" w:rsidRPr="00EA5AF2">
        <w:fldChar w:fldCharType="begin"/>
      </w:r>
      <w:r w:rsidR="00933BC4" w:rsidRPr="00EA5AF2">
        <w:instrText xml:space="preserve"> SET LIBTypeTitreISO "" </w:instrText>
      </w:r>
      <w:r w:rsidR="00933BC4" w:rsidRPr="00EA5AF2">
        <w:fldChar w:fldCharType="separate"/>
      </w:r>
      <w:bookmarkStart w:id="53" w:name="LIBTypeTitreISO"/>
      <w:bookmarkEnd w:id="53"/>
      <w:r w:rsidRPr="00EA5AF2">
        <w:rPr>
          <w:noProof/>
        </w:rPr>
        <w:t xml:space="preserve"> </w:t>
      </w:r>
      <w:r w:rsidR="00933BC4" w:rsidRPr="00EA5AF2">
        <w:fldChar w:fldCharType="end"/>
      </w:r>
      <w:r w:rsidR="00933BC4" w:rsidRPr="00EA5AF2">
        <w:fldChar w:fldCharType="begin"/>
      </w:r>
      <w:r w:rsidR="00933BC4" w:rsidRPr="00EA5AF2">
        <w:instrText xml:space="preserve"> SET LIBTypeTitreNAT "" </w:instrText>
      </w:r>
      <w:r w:rsidR="00933BC4" w:rsidRPr="00EA5AF2">
        <w:fldChar w:fldCharType="separate"/>
      </w:r>
      <w:bookmarkStart w:id="54" w:name="LIBTypeTitreNAT"/>
      <w:bookmarkEnd w:id="54"/>
      <w:r w:rsidRPr="00EA5AF2">
        <w:rPr>
          <w:noProof/>
        </w:rPr>
        <w:t xml:space="preserve"> </w:t>
      </w:r>
      <w:r w:rsidR="00933BC4" w:rsidRPr="00EA5AF2">
        <w:fldChar w:fldCharType="end"/>
      </w:r>
      <w:r w:rsidR="00933BC4" w:rsidRPr="00EA5AF2">
        <w:fldChar w:fldCharType="begin"/>
      </w:r>
      <w:r w:rsidR="00933BC4" w:rsidRPr="00EA5AF2">
        <w:instrText xml:space="preserve"> SET LibEnteteISO "" </w:instrText>
      </w:r>
      <w:r w:rsidR="00933BC4" w:rsidRPr="00EA5AF2">
        <w:fldChar w:fldCharType="separate"/>
      </w:r>
      <w:bookmarkStart w:id="55" w:name="LibEnteteISO"/>
      <w:bookmarkEnd w:id="55"/>
      <w:r w:rsidRPr="00EA5AF2">
        <w:rPr>
          <w:noProof/>
        </w:rPr>
        <w:t xml:space="preserve"> </w:t>
      </w:r>
      <w:r w:rsidR="00933BC4" w:rsidRPr="00EA5AF2">
        <w:fldChar w:fldCharType="end"/>
      </w:r>
      <w:r w:rsidR="00933BC4" w:rsidRPr="00EA5AF2">
        <w:fldChar w:fldCharType="begin"/>
      </w:r>
      <w:r w:rsidR="00933BC4" w:rsidRPr="00EA5AF2">
        <w:instrText xml:space="preserve"> SET LibEnteteNAT "" </w:instrText>
      </w:r>
      <w:r w:rsidR="00933BC4" w:rsidRPr="00EA5AF2">
        <w:fldChar w:fldCharType="separate"/>
      </w:r>
      <w:bookmarkStart w:id="56" w:name="LibEnteteNAT"/>
      <w:bookmarkEnd w:id="56"/>
      <w:r w:rsidRPr="00EA5AF2">
        <w:rPr>
          <w:noProof/>
        </w:rPr>
        <w:t xml:space="preserve"> </w:t>
      </w:r>
      <w:r w:rsidR="00933BC4" w:rsidRPr="00EA5AF2">
        <w:fldChar w:fldCharType="end"/>
      </w:r>
      <w:r w:rsidR="00933BC4" w:rsidRPr="00EA5AF2">
        <w:fldChar w:fldCharType="begin"/>
      </w:r>
      <w:r w:rsidR="00933BC4" w:rsidRPr="00EA5AF2">
        <w:instrText xml:space="preserve"> SET LIBASynchroVF "" </w:instrText>
      </w:r>
      <w:r w:rsidR="00933BC4" w:rsidRPr="00EA5AF2">
        <w:fldChar w:fldCharType="separate"/>
      </w:r>
      <w:bookmarkStart w:id="57" w:name="LIBASynchroVF"/>
      <w:bookmarkStart w:id="58" w:name="LIBASynchro"/>
      <w:bookmarkEnd w:id="57"/>
      <w:bookmarkEnd w:id="58"/>
      <w:r w:rsidRPr="00EA5AF2">
        <w:rPr>
          <w:noProof/>
        </w:rPr>
        <w:t xml:space="preserve"> </w:t>
      </w:r>
      <w:r w:rsidR="00933BC4" w:rsidRPr="00EA5AF2">
        <w:fldChar w:fldCharType="end"/>
      </w:r>
      <w:r w:rsidR="00933BC4" w:rsidRPr="00EA5AF2">
        <w:fldChar w:fldCharType="begin"/>
      </w:r>
      <w:r w:rsidR="00933BC4" w:rsidRPr="00EA5AF2">
        <w:instrText xml:space="preserve"> SET LIBASynchroVE "" </w:instrText>
      </w:r>
      <w:r w:rsidR="00933BC4" w:rsidRPr="00EA5AF2">
        <w:fldChar w:fldCharType="separate"/>
      </w:r>
      <w:bookmarkStart w:id="59" w:name="LIBASynchroVE"/>
      <w:bookmarkEnd w:id="59"/>
      <w:r w:rsidRPr="00EA5AF2">
        <w:rPr>
          <w:noProof/>
        </w:rPr>
        <w:t xml:space="preserve"> </w:t>
      </w:r>
      <w:r w:rsidR="00933BC4" w:rsidRPr="00EA5AF2">
        <w:fldChar w:fldCharType="end"/>
      </w:r>
      <w:r w:rsidR="00933BC4" w:rsidRPr="00EA5AF2">
        <w:fldChar w:fldCharType="begin"/>
      </w:r>
      <w:r w:rsidR="00933BC4" w:rsidRPr="00EA5AF2">
        <w:instrText xml:space="preserve"> SET LIBASynchroVD "" </w:instrText>
      </w:r>
      <w:r w:rsidR="00933BC4" w:rsidRPr="00EA5AF2">
        <w:fldChar w:fldCharType="separate"/>
      </w:r>
      <w:bookmarkStart w:id="60" w:name="LIBASynchroVD"/>
      <w:bookmarkEnd w:id="60"/>
      <w:r w:rsidRPr="00EA5AF2">
        <w:rPr>
          <w:noProof/>
        </w:rPr>
        <w:t xml:space="preserve"> </w:t>
      </w:r>
      <w:r w:rsidR="00933BC4" w:rsidRPr="00EA5AF2">
        <w:fldChar w:fldCharType="end"/>
      </w:r>
      <w:r w:rsidR="00933BC4" w:rsidRPr="00EA5AF2">
        <w:rPr>
          <w:noProof/>
        </w:rPr>
        <w:fldChar w:fldCharType="begin"/>
      </w:r>
      <w:r w:rsidR="00933BC4" w:rsidRPr="00EA5AF2">
        <w:rPr>
          <w:noProof/>
        </w:rPr>
        <w:instrText xml:space="preserve"> SET EUBASEMONTH "" </w:instrText>
      </w:r>
      <w:r w:rsidR="00933BC4" w:rsidRPr="00EA5AF2">
        <w:rPr>
          <w:noProof/>
        </w:rPr>
        <w:fldChar w:fldCharType="separate"/>
      </w:r>
      <w:bookmarkStart w:id="61" w:name="EUBASEMONTH"/>
      <w:bookmarkEnd w:id="61"/>
      <w:r w:rsidRPr="00EA5AF2">
        <w:rPr>
          <w:noProof/>
        </w:rPr>
        <w:t xml:space="preserve"> </w:t>
      </w:r>
      <w:r w:rsidR="00933BC4" w:rsidRPr="00EA5AF2">
        <w:fldChar w:fldCharType="end"/>
      </w:r>
      <w:r w:rsidR="00933BC4" w:rsidRPr="00EA5AF2">
        <w:rPr>
          <w:noProof/>
          <w:color w:val="0000FF"/>
        </w:rPr>
        <w:fldChar w:fldCharType="begin"/>
      </w:r>
      <w:r w:rsidR="00933BC4" w:rsidRPr="00EA5AF2">
        <w:rPr>
          <w:noProof/>
          <w:color w:val="0000FF"/>
        </w:rPr>
        <w:instrText xml:space="preserve"> REF EUORGACRO \* CHARFORMAT </w:instrText>
      </w:r>
      <w:r w:rsidR="00933BC4" w:rsidRPr="00EA5AF2">
        <w:rPr>
          <w:noProof/>
          <w:color w:val="0000FF"/>
        </w:rPr>
        <w:fldChar w:fldCharType="separate"/>
      </w:r>
      <w:r w:rsidRPr="00EA5AF2">
        <w:rPr>
          <w:noProof/>
          <w:color w:val="0000FF"/>
        </w:rPr>
        <w:t>CEN</w:t>
      </w:r>
      <w:r w:rsidR="00933BC4" w:rsidRPr="00EA5AF2">
        <w:fldChar w:fldCharType="end"/>
      </w:r>
      <w:r w:rsidR="00933BC4" w:rsidRPr="00EA5AF2">
        <w:rPr>
          <w:noProof/>
          <w:color w:val="0000FF"/>
        </w:rPr>
        <w:t>/TC </w:t>
      </w:r>
      <w:r w:rsidR="00933BC4" w:rsidRPr="00EA5AF2">
        <w:rPr>
          <w:noProof/>
          <w:color w:val="0000FF"/>
        </w:rPr>
        <w:fldChar w:fldCharType="begin"/>
      </w:r>
      <w:r w:rsidR="00933BC4" w:rsidRPr="00EA5AF2">
        <w:rPr>
          <w:noProof/>
          <w:color w:val="0000FF"/>
        </w:rPr>
        <w:instrText xml:space="preserve"> REF EUTCNO \* CHARFORMAT </w:instrText>
      </w:r>
      <w:r w:rsidR="00933BC4" w:rsidRPr="00EA5AF2">
        <w:fldChar w:fldCharType="end"/>
      </w:r>
    </w:p>
    <w:p w14:paraId="7FCEEAD7" w14:textId="66647AC3" w:rsidR="00933BC4" w:rsidRPr="00EA5AF2" w:rsidRDefault="00933BC4">
      <w:pPr>
        <w:pStyle w:val="zzCover"/>
        <w:rPr>
          <w:b w:val="0"/>
          <w:noProof/>
          <w:color w:val="0000FF"/>
          <w:sz w:val="20"/>
        </w:rPr>
      </w:pPr>
      <w:r w:rsidRPr="00EA5AF2">
        <w:rPr>
          <w:b w:val="0"/>
          <w:noProof/>
          <w:color w:val="0000FF"/>
          <w:sz w:val="20"/>
        </w:rPr>
        <w:t>Date:  </w:t>
      </w:r>
      <w:r w:rsidRPr="00EA5AF2">
        <w:rPr>
          <w:b w:val="0"/>
          <w:noProof/>
          <w:color w:val="0000FF"/>
          <w:sz w:val="20"/>
        </w:rPr>
        <w:fldChar w:fldCharType="begin"/>
      </w:r>
      <w:r w:rsidRPr="00EA5AF2">
        <w:rPr>
          <w:b w:val="0"/>
          <w:noProof/>
          <w:color w:val="0000FF"/>
          <w:sz w:val="20"/>
        </w:rPr>
        <w:instrText xml:space="preserve"> REF EUYEAR \* CHARFORMAT </w:instrText>
      </w:r>
      <w:r w:rsidRPr="00EA5AF2">
        <w:rPr>
          <w:b w:val="0"/>
          <w:noProof/>
          <w:color w:val="0000FF"/>
          <w:sz w:val="20"/>
        </w:rPr>
        <w:fldChar w:fldCharType="separate"/>
      </w:r>
      <w:r w:rsidR="00EA5AF2" w:rsidRPr="00EA5AF2">
        <w:rPr>
          <w:b w:val="0"/>
          <w:noProof/>
          <w:color w:val="0000FF"/>
          <w:sz w:val="20"/>
        </w:rPr>
        <w:t>2014</w:t>
      </w:r>
      <w:r w:rsidRPr="00EA5AF2">
        <w:fldChar w:fldCharType="end"/>
      </w:r>
      <w:r w:rsidRPr="00EA5AF2">
        <w:rPr>
          <w:b w:val="0"/>
          <w:noProof/>
          <w:color w:val="0000FF"/>
          <w:sz w:val="20"/>
        </w:rPr>
        <w:t>-</w:t>
      </w:r>
      <w:r w:rsidRPr="00EA5AF2">
        <w:rPr>
          <w:b w:val="0"/>
          <w:noProof/>
          <w:color w:val="0000FF"/>
          <w:sz w:val="20"/>
        </w:rPr>
        <w:fldChar w:fldCharType="begin"/>
      </w:r>
      <w:r w:rsidRPr="00EA5AF2">
        <w:rPr>
          <w:b w:val="0"/>
          <w:noProof/>
          <w:color w:val="0000FF"/>
          <w:sz w:val="20"/>
        </w:rPr>
        <w:instrText xml:space="preserve"> REF EUMONTH \* CHARFORMAT </w:instrText>
      </w:r>
      <w:r w:rsidRPr="00EA5AF2">
        <w:rPr>
          <w:b w:val="0"/>
          <w:noProof/>
          <w:color w:val="0000FF"/>
          <w:sz w:val="20"/>
        </w:rPr>
        <w:fldChar w:fldCharType="separate"/>
      </w:r>
      <w:r w:rsidR="00EA5AF2" w:rsidRPr="00EA5AF2">
        <w:rPr>
          <w:b w:val="0"/>
          <w:noProof/>
          <w:color w:val="0000FF"/>
          <w:sz w:val="20"/>
        </w:rPr>
        <w:t>08</w:t>
      </w:r>
      <w:r w:rsidRPr="00EA5AF2">
        <w:fldChar w:fldCharType="end"/>
      </w:r>
    </w:p>
    <w:p w14:paraId="40142F38" w14:textId="77777777" w:rsidR="00933BC4" w:rsidRPr="00EA5AF2" w:rsidRDefault="00933BC4" w:rsidP="00370B4E">
      <w:pPr>
        <w:pStyle w:val="zzCover"/>
        <w:spacing w:before="220"/>
        <w:outlineLvl w:val="0"/>
        <w:rPr>
          <w:color w:val="0000FF"/>
        </w:rPr>
      </w:pPr>
      <w:r w:rsidRPr="00EA5AF2">
        <w:rPr>
          <w:color w:val="0000FF"/>
        </w:rPr>
        <w:fldChar w:fldCharType="begin"/>
      </w:r>
      <w:r w:rsidRPr="00EA5AF2">
        <w:rPr>
          <w:color w:val="0000FF"/>
        </w:rPr>
        <w:instrText xml:space="preserve"> REF EURefNum \* CHARFORMAT </w:instrText>
      </w:r>
      <w:r w:rsidRPr="00EA5AF2">
        <w:rPr>
          <w:color w:val="0000FF"/>
        </w:rPr>
        <w:fldChar w:fldCharType="separate"/>
      </w:r>
      <w:r w:rsidR="00EA5AF2" w:rsidRPr="00EA5AF2">
        <w:rPr>
          <w:color w:val="0000FF"/>
        </w:rPr>
        <w:t>TC  WI </w:t>
      </w:r>
      <w:r w:rsidRPr="00EA5AF2">
        <w:fldChar w:fldCharType="end"/>
      </w:r>
    </w:p>
    <w:p w14:paraId="61644D96" w14:textId="77777777" w:rsidR="00933BC4" w:rsidRPr="00EA5AF2" w:rsidRDefault="00933BC4" w:rsidP="00370B4E">
      <w:pPr>
        <w:pStyle w:val="zzCover"/>
        <w:spacing w:before="220"/>
        <w:outlineLvl w:val="0"/>
        <w:rPr>
          <w:b w:val="0"/>
          <w:color w:val="0000FF"/>
          <w:sz w:val="20"/>
        </w:rPr>
      </w:pPr>
      <w:r w:rsidRPr="00EA5AF2">
        <w:rPr>
          <w:b w:val="0"/>
          <w:color w:val="0000FF"/>
          <w:sz w:val="20"/>
        </w:rPr>
        <w:fldChar w:fldCharType="begin"/>
      </w:r>
      <w:r w:rsidRPr="00EA5AF2">
        <w:rPr>
          <w:b w:val="0"/>
          <w:color w:val="0000FF"/>
          <w:sz w:val="20"/>
        </w:rPr>
        <w:instrText xml:space="preserve"> REF EUORGACRO \* CHARFORMAT </w:instrText>
      </w:r>
      <w:r w:rsidRPr="00EA5AF2">
        <w:rPr>
          <w:b w:val="0"/>
          <w:color w:val="0000FF"/>
          <w:sz w:val="20"/>
        </w:rPr>
        <w:fldChar w:fldCharType="separate"/>
      </w:r>
      <w:r w:rsidR="00EA5AF2" w:rsidRPr="00EA5AF2">
        <w:rPr>
          <w:b w:val="0"/>
          <w:color w:val="0000FF"/>
          <w:sz w:val="20"/>
        </w:rPr>
        <w:t>CEN</w:t>
      </w:r>
      <w:r w:rsidRPr="00EA5AF2">
        <w:fldChar w:fldCharType="end"/>
      </w:r>
      <w:r w:rsidRPr="00EA5AF2">
        <w:rPr>
          <w:b w:val="0"/>
          <w:color w:val="0000FF"/>
          <w:sz w:val="20"/>
        </w:rPr>
        <w:t>/TC </w:t>
      </w:r>
      <w:r w:rsidRPr="00EA5AF2">
        <w:rPr>
          <w:b w:val="0"/>
          <w:color w:val="0000FF"/>
          <w:sz w:val="20"/>
        </w:rPr>
        <w:fldChar w:fldCharType="begin"/>
      </w:r>
      <w:r w:rsidRPr="00EA5AF2">
        <w:rPr>
          <w:b w:val="0"/>
          <w:color w:val="0000FF"/>
          <w:sz w:val="20"/>
        </w:rPr>
        <w:instrText xml:space="preserve"> REF EUTCNO \* CHARFORMAT </w:instrText>
      </w:r>
      <w:r w:rsidRPr="00EA5AF2">
        <w:fldChar w:fldCharType="end"/>
      </w:r>
    </w:p>
    <w:p w14:paraId="60014FF4" w14:textId="77777777" w:rsidR="00933BC4" w:rsidRPr="00EA5AF2" w:rsidRDefault="00933BC4">
      <w:pPr>
        <w:pStyle w:val="zzCover"/>
        <w:spacing w:after="2000"/>
        <w:rPr>
          <w:b w:val="0"/>
          <w:noProof/>
          <w:color w:val="0000FF"/>
        </w:rPr>
      </w:pPr>
      <w:r w:rsidRPr="00EA5AF2">
        <w:rPr>
          <w:b w:val="0"/>
          <w:noProof/>
          <w:color w:val="0000FF"/>
          <w:sz w:val="20"/>
        </w:rPr>
        <w:t>Secretariat:   </w:t>
      </w:r>
      <w:r w:rsidRPr="00EA5AF2">
        <w:rPr>
          <w:b w:val="0"/>
          <w:noProof/>
          <w:color w:val="0000FF"/>
          <w:sz w:val="20"/>
        </w:rPr>
        <w:fldChar w:fldCharType="begin"/>
      </w:r>
      <w:r w:rsidRPr="00EA5AF2">
        <w:rPr>
          <w:b w:val="0"/>
          <w:noProof/>
          <w:color w:val="0000FF"/>
          <w:sz w:val="20"/>
        </w:rPr>
        <w:instrText xml:space="preserve"> REF EUSecr \* CHARFORMAT </w:instrText>
      </w:r>
      <w:r w:rsidRPr="00EA5AF2">
        <w:rPr>
          <w:b w:val="0"/>
          <w:noProof/>
          <w:color w:val="0000FF"/>
          <w:sz w:val="20"/>
        </w:rPr>
        <w:fldChar w:fldCharType="separate"/>
      </w:r>
      <w:r w:rsidR="00EA5AF2" w:rsidRPr="00EA5AF2">
        <w:rPr>
          <w:b w:val="0"/>
          <w:noProof/>
          <w:color w:val="0000FF"/>
          <w:sz w:val="20"/>
        </w:rPr>
        <w:t>NEN</w:t>
      </w:r>
      <w:r w:rsidRPr="00EA5AF2">
        <w:fldChar w:fldCharType="end"/>
      </w:r>
    </w:p>
    <w:p w14:paraId="2D652307" w14:textId="24516AEB" w:rsidR="00933BC4" w:rsidRPr="00EA5AF2" w:rsidRDefault="00933BC4">
      <w:pPr>
        <w:pStyle w:val="zzCover"/>
        <w:jc w:val="left"/>
        <w:rPr>
          <w:b w:val="0"/>
          <w:color w:val="0000FF"/>
        </w:rPr>
      </w:pPr>
      <w:r w:rsidRPr="00EA5AF2">
        <w:rPr>
          <w:color w:val="0000FF"/>
          <w:sz w:val="28"/>
        </w:rPr>
        <w:fldChar w:fldCharType="begin"/>
      </w:r>
      <w:r w:rsidRPr="00EA5AF2">
        <w:rPr>
          <w:color w:val="0000FF"/>
          <w:sz w:val="28"/>
        </w:rPr>
        <w:instrText xml:space="preserve"> REF EUTITL1 \* CHARFORMAT  </w:instrText>
      </w:r>
      <w:r w:rsidRPr="00EA5AF2">
        <w:rPr>
          <w:color w:val="0000FF"/>
          <w:sz w:val="28"/>
        </w:rPr>
        <w:fldChar w:fldCharType="separate"/>
      </w:r>
      <w:r w:rsidR="00EA5AF2" w:rsidRPr="00EA5AF2">
        <w:rPr>
          <w:color w:val="0000FF"/>
          <w:sz w:val="28"/>
        </w:rPr>
        <w:t>Business Interoperability Interfaces for public procurement in Europe — UBL Syntax Implementation Guidelines — Trdm068 Pre-award Catalogue</w:t>
      </w:r>
      <w:r w:rsidRPr="00EA5AF2">
        <w:fldChar w:fldCharType="end"/>
      </w:r>
    </w:p>
    <w:p w14:paraId="1BFD7FCA" w14:textId="77777777" w:rsidR="00933BC4" w:rsidRPr="00EA5AF2" w:rsidRDefault="00933BC4">
      <w:pPr>
        <w:rPr>
          <w:i/>
          <w:color w:val="0000FF"/>
        </w:rPr>
      </w:pPr>
      <w:r w:rsidRPr="00EA5AF2">
        <w:rPr>
          <w:i/>
          <w:color w:val="0000FF"/>
        </w:rPr>
        <w:fldChar w:fldCharType="begin"/>
      </w:r>
      <w:r w:rsidRPr="00EA5AF2">
        <w:rPr>
          <w:i/>
          <w:color w:val="0000FF"/>
        </w:rPr>
        <w:instrText xml:space="preserve"> REF EUTITL2 \* CHARFORMAT    </w:instrText>
      </w:r>
      <w:r w:rsidRPr="00EA5AF2">
        <w:fldChar w:fldCharType="end"/>
      </w:r>
    </w:p>
    <w:p w14:paraId="671C1D5B" w14:textId="77777777" w:rsidR="00933BC4" w:rsidRPr="00EA5AF2" w:rsidRDefault="00933BC4">
      <w:pPr>
        <w:rPr>
          <w:i/>
          <w:color w:val="0000FF"/>
        </w:rPr>
      </w:pPr>
      <w:r w:rsidRPr="00EA5AF2">
        <w:rPr>
          <w:i/>
          <w:color w:val="0000FF"/>
        </w:rPr>
        <w:fldChar w:fldCharType="begin"/>
      </w:r>
      <w:r w:rsidRPr="00EA5AF2">
        <w:rPr>
          <w:i/>
          <w:color w:val="0000FF"/>
        </w:rPr>
        <w:instrText xml:space="preserve"> REF EUTITL3 \* CHARFORMAT    </w:instrText>
      </w:r>
      <w:r w:rsidRPr="00EA5AF2">
        <w:fldChar w:fldCharType="end"/>
      </w:r>
    </w:p>
    <w:p w14:paraId="3C9F1602" w14:textId="77777777" w:rsidR="00933BC4" w:rsidRPr="00EA5AF2" w:rsidRDefault="00933BC4">
      <w:pPr>
        <w:rPr>
          <w:color w:val="0000FF"/>
        </w:rPr>
      </w:pPr>
    </w:p>
    <w:p w14:paraId="3E1C1E6C" w14:textId="77777777" w:rsidR="00933BC4" w:rsidRPr="00EA5AF2" w:rsidRDefault="00933BC4" w:rsidP="00370B4E">
      <w:pPr>
        <w:outlineLvl w:val="0"/>
        <w:rPr>
          <w:color w:val="0000FF"/>
        </w:rPr>
      </w:pPr>
      <w:r w:rsidRPr="00EA5AF2">
        <w:rPr>
          <w:color w:val="0000FF"/>
        </w:rPr>
        <w:t>ICS:  </w:t>
      </w:r>
      <w:r w:rsidRPr="00EA5AF2">
        <w:rPr>
          <w:color w:val="0000FF"/>
        </w:rPr>
        <w:fldChar w:fldCharType="begin"/>
      </w:r>
      <w:r w:rsidRPr="00EA5AF2">
        <w:rPr>
          <w:color w:val="0000FF"/>
        </w:rPr>
        <w:instrText xml:space="preserve"> REF LibICS </w:instrText>
      </w:r>
      <w:r w:rsidRPr="00EA5AF2">
        <w:rPr>
          <w:b/>
          <w:color w:val="0000FF"/>
        </w:rPr>
        <w:instrText xml:space="preserve">\* </w:instrText>
      </w:r>
      <w:r w:rsidRPr="00EA5AF2">
        <w:rPr>
          <w:color w:val="0000FF"/>
        </w:rPr>
        <w:instrText>CHARFORMAT</w:instrText>
      </w:r>
      <w:r w:rsidRPr="00EA5AF2">
        <w:rPr>
          <w:b/>
          <w:color w:val="0000FF"/>
        </w:rPr>
        <w:instrText xml:space="preserve">  </w:instrText>
      </w:r>
      <w:r w:rsidRPr="00EA5AF2">
        <w:fldChar w:fldCharType="end"/>
      </w:r>
    </w:p>
    <w:p w14:paraId="57C7EAF4" w14:textId="77777777" w:rsidR="00933BC4" w:rsidRPr="00EA5AF2" w:rsidRDefault="00933BC4">
      <w:pPr>
        <w:rPr>
          <w:color w:val="0000FF"/>
        </w:rPr>
      </w:pPr>
      <w:r w:rsidRPr="00EA5AF2">
        <w:rPr>
          <w:color w:val="0000FF"/>
        </w:rPr>
        <w:t>Descriptors:  </w:t>
      </w:r>
      <w:r w:rsidRPr="00EA5AF2">
        <w:rPr>
          <w:color w:val="0000FF"/>
        </w:rPr>
        <w:fldChar w:fldCharType="begin"/>
      </w:r>
      <w:r w:rsidRPr="00EA5AF2">
        <w:rPr>
          <w:color w:val="0000FF"/>
        </w:rPr>
        <w:instrText xml:space="preserve"> REF LibDESC </w:instrText>
      </w:r>
      <w:r w:rsidRPr="00EA5AF2">
        <w:rPr>
          <w:b/>
          <w:color w:val="0000FF"/>
        </w:rPr>
        <w:instrText xml:space="preserve">\* </w:instrText>
      </w:r>
      <w:r w:rsidRPr="00EA5AF2">
        <w:rPr>
          <w:color w:val="0000FF"/>
        </w:rPr>
        <w:instrText>CHARFORMAT</w:instrText>
      </w:r>
      <w:r w:rsidRPr="00EA5AF2">
        <w:rPr>
          <w:b/>
          <w:color w:val="0000FF"/>
        </w:rPr>
        <w:instrText xml:space="preserve"> </w:instrText>
      </w:r>
      <w:r w:rsidRPr="00EA5AF2">
        <w:rPr>
          <w:color w:val="0000FF"/>
        </w:rPr>
        <w:fldChar w:fldCharType="end"/>
      </w:r>
    </w:p>
    <w:p w14:paraId="423B647D"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is a technical agreement, developed and approved by an open, independent Workshop structure within the framework of the CEN-CENELEC system. </w:t>
      </w:r>
    </w:p>
    <w:p w14:paraId="7B8AE13B"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reflects the agreement only of the registered participants responsible for its content, and was developed in accordance with the CEN-CENELEC rules and practices for the development and approval of CEN/CENELEC Workshop Agreements. </w:t>
      </w:r>
    </w:p>
    <w:p w14:paraId="19EF7BC3"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does not have the status of a European Standard (EN) developed by CEN and its national Members. It does not represent the wider level of consensus and transparency required for a European Standard (EN) and is not intended to support legislative requirements or to address issues with significant health and safety implications. For these reasons, CEN are not accountable for the technical content of CWA </w:t>
      </w:r>
      <w:r w:rsidRPr="00756106">
        <w:rPr>
          <w:color w:val="0000FF"/>
          <w:highlight w:val="yellow"/>
        </w:rPr>
        <w:t>4567</w:t>
      </w:r>
      <w:r w:rsidRPr="00756106">
        <w:rPr>
          <w:color w:val="0000FF"/>
        </w:rPr>
        <w:t xml:space="preserve"> or for any possible conflicts with national standards or legislation. </w:t>
      </w:r>
    </w:p>
    <w:p w14:paraId="136BADE7" w14:textId="77777777" w:rsidR="009F25B9" w:rsidRPr="00756106" w:rsidRDefault="009F25B9" w:rsidP="009F25B9">
      <w:pPr>
        <w:rPr>
          <w:color w:val="0000FF"/>
        </w:rPr>
      </w:pPr>
      <w:r w:rsidRPr="00756106">
        <w:rPr>
          <w:color w:val="0000FF"/>
        </w:rPr>
        <w:t xml:space="preserve">The Workshop participants who drafted and approved CWA </w:t>
      </w:r>
      <w:r w:rsidRPr="00756106">
        <w:rPr>
          <w:color w:val="0000FF"/>
          <w:highlight w:val="yellow"/>
        </w:rPr>
        <w:t>4567</w:t>
      </w:r>
      <w:r w:rsidRPr="00756106">
        <w:rPr>
          <w:color w:val="0000FF"/>
        </w:rPr>
        <w:t xml:space="preserve"> are indicated in the Foreword. </w:t>
      </w:r>
    </w:p>
    <w:p w14:paraId="51818E26" w14:textId="24FB2407" w:rsidR="00C90BD5" w:rsidRPr="00EA5AF2" w:rsidRDefault="009F25B9" w:rsidP="009F25B9">
      <w:pPr>
        <w:rPr>
          <w:color w:val="0000FF"/>
        </w:rPr>
      </w:pPr>
      <w:r w:rsidRPr="00756106">
        <w:rPr>
          <w:color w:val="0000FF"/>
        </w:rPr>
        <w:t xml:space="preserve">The copyright in CWA </w:t>
      </w:r>
      <w:r w:rsidRPr="00756106">
        <w:rPr>
          <w:color w:val="0000FF"/>
          <w:highlight w:val="yellow"/>
        </w:rPr>
        <w:t>4567</w:t>
      </w:r>
      <w:r w:rsidRPr="00756106">
        <w:rPr>
          <w:color w:val="0000FF"/>
        </w:rPr>
        <w:t xml:space="preserve"> is owned exclusively by CEN. Copies of CWA </w:t>
      </w:r>
      <w:r w:rsidRPr="00756106">
        <w:rPr>
          <w:color w:val="0000FF"/>
          <w:highlight w:val="yellow"/>
        </w:rPr>
        <w:t>4567</w:t>
      </w:r>
      <w:r w:rsidRPr="00756106">
        <w:rPr>
          <w:color w:val="0000FF"/>
        </w:rPr>
        <w:t xml:space="preserve"> are available from the national standardisation</w:t>
      </w:r>
      <w:r w:rsidRPr="00756106">
        <w:rPr>
          <w:color w:val="FF0000"/>
        </w:rPr>
        <w:t xml:space="preserve"> </w:t>
      </w:r>
      <w:r w:rsidRPr="00756106">
        <w:rPr>
          <w:color w:val="0000FF"/>
        </w:rPr>
        <w:t>bodies of the following countries: Austria, Belgium, Bulgaria, Croatia, Cyprus, Czech Republic, Denmark, Estonia, Finland, Former Yugoslav Republic of Macedonia, France, Germany, Greece, Hungary, Iceland, Ireland, Italy, Latvia, Lithuania, Luxembourg, Malta, Netherlands, Norway, Poland, Portugal, Romania, Slovakia, Slovenia, Spain, Sweden, Switzerland, Turkey and the United Kingdom.</w:t>
      </w:r>
    </w:p>
    <w:p w14:paraId="2B8D64B0" w14:textId="77777777" w:rsidR="00933BC4" w:rsidRPr="00EA5AF2" w:rsidRDefault="00933BC4">
      <w:pPr>
        <w:rPr>
          <w:color w:val="0000FF"/>
        </w:rPr>
      </w:pPr>
    </w:p>
    <w:p w14:paraId="6A5C89CE" w14:textId="77777777" w:rsidR="00933BC4" w:rsidRPr="00EA5AF2" w:rsidRDefault="00933BC4">
      <w:pPr>
        <w:sectPr w:rsidR="00933BC4" w:rsidRPr="00EA5AF2" w:rsidSect="00933BC4">
          <w:footerReference w:type="default" r:id="rId8"/>
          <w:pgSz w:w="11906" w:h="16838"/>
          <w:pgMar w:top="851" w:right="737" w:bottom="567" w:left="397" w:header="709" w:footer="567" w:gutter="567"/>
          <w:cols w:space="708"/>
          <w:docGrid w:linePitch="360"/>
        </w:sectPr>
      </w:pPr>
    </w:p>
    <w:p w14:paraId="7B1F83D1" w14:textId="77777777" w:rsidR="00933BC4" w:rsidRPr="00EA5AF2" w:rsidRDefault="00933BC4" w:rsidP="00370B4E">
      <w:pPr>
        <w:pStyle w:val="zzContents"/>
        <w:tabs>
          <w:tab w:val="right" w:pos="9752"/>
        </w:tabs>
        <w:outlineLvl w:val="0"/>
      </w:pPr>
      <w:r w:rsidRPr="00EA5AF2">
        <w:lastRenderedPageBreak/>
        <w:t>Contents</w:t>
      </w:r>
    </w:p>
    <w:p w14:paraId="0310DCEB" w14:textId="77777777" w:rsidR="00933BC4" w:rsidRPr="00EA5AF2" w:rsidRDefault="00933BC4">
      <w:pPr>
        <w:tabs>
          <w:tab w:val="right" w:pos="9752"/>
        </w:tabs>
      </w:pPr>
      <w:r w:rsidRPr="00EA5AF2">
        <w:tab/>
        <w:t>Page</w:t>
      </w:r>
    </w:p>
    <w:p w14:paraId="7F93E0A6" w14:textId="77777777" w:rsidR="0039026F" w:rsidRDefault="00933BC4">
      <w:pPr>
        <w:pStyle w:val="TOC9"/>
        <w:rPr>
          <w:rFonts w:asciiTheme="minorHAnsi" w:eastAsiaTheme="minorEastAsia" w:hAnsiTheme="minorHAnsi" w:cstheme="minorBidi"/>
          <w:b w:val="0"/>
          <w:noProof/>
          <w:sz w:val="24"/>
          <w:szCs w:val="24"/>
          <w:lang w:val="es-ES_tradnl" w:eastAsia="ja-JP"/>
        </w:rPr>
      </w:pPr>
      <w:r w:rsidRPr="00EA5AF2">
        <w:rPr>
          <w:b w:val="0"/>
        </w:rPr>
        <w:fldChar w:fldCharType="begin"/>
      </w:r>
      <w:r w:rsidR="0099529D">
        <w:rPr>
          <w:b w:val="0"/>
        </w:rPr>
        <w:instrText>TOC \o "1-3" \t "Introduction;9;zzBiblio;9;zzForeword;9;zzIndex;9" \w \h</w:instrText>
      </w:r>
      <w:r w:rsidRPr="00EA5AF2">
        <w:rPr>
          <w:b w:val="0"/>
        </w:rPr>
        <w:fldChar w:fldCharType="separate"/>
      </w:r>
      <w:r w:rsidR="0039026F">
        <w:rPr>
          <w:noProof/>
        </w:rPr>
        <w:t>Foreword</w:t>
      </w:r>
      <w:r w:rsidR="0039026F">
        <w:rPr>
          <w:noProof/>
        </w:rPr>
        <w:tab/>
      </w:r>
      <w:r w:rsidR="0039026F">
        <w:rPr>
          <w:noProof/>
        </w:rPr>
        <w:fldChar w:fldCharType="begin"/>
      </w:r>
      <w:r w:rsidR="0039026F">
        <w:rPr>
          <w:noProof/>
        </w:rPr>
        <w:instrText xml:space="preserve"> PAGEREF _Toc309989164 \h </w:instrText>
      </w:r>
      <w:r w:rsidR="0039026F">
        <w:rPr>
          <w:noProof/>
        </w:rPr>
      </w:r>
      <w:r w:rsidR="0039026F">
        <w:rPr>
          <w:noProof/>
        </w:rPr>
        <w:fldChar w:fldCharType="separate"/>
      </w:r>
      <w:r w:rsidR="0039026F">
        <w:rPr>
          <w:noProof/>
        </w:rPr>
        <w:t>3</w:t>
      </w:r>
      <w:r w:rsidR="0039026F">
        <w:rPr>
          <w:noProof/>
        </w:rPr>
        <w:fldChar w:fldCharType="end"/>
      </w:r>
    </w:p>
    <w:p w14:paraId="671E2ED2" w14:textId="77777777" w:rsidR="0039026F" w:rsidRDefault="0039026F">
      <w:pPr>
        <w:pStyle w:val="TOC9"/>
        <w:rPr>
          <w:rFonts w:asciiTheme="minorHAnsi" w:eastAsiaTheme="minorEastAsia" w:hAnsiTheme="minorHAnsi" w:cstheme="minorBidi"/>
          <w:b w:val="0"/>
          <w:noProof/>
          <w:sz w:val="24"/>
          <w:szCs w:val="24"/>
          <w:lang w:val="es-ES_tradnl" w:eastAsia="ja-JP"/>
        </w:rPr>
      </w:pPr>
      <w:r>
        <w:rPr>
          <w:noProof/>
        </w:rPr>
        <w:t>Introduction</w:t>
      </w:r>
      <w:r>
        <w:rPr>
          <w:noProof/>
        </w:rPr>
        <w:tab/>
      </w:r>
      <w:r>
        <w:rPr>
          <w:noProof/>
        </w:rPr>
        <w:fldChar w:fldCharType="begin"/>
      </w:r>
      <w:r>
        <w:rPr>
          <w:noProof/>
        </w:rPr>
        <w:instrText xml:space="preserve"> PAGEREF _Toc309989165 \h </w:instrText>
      </w:r>
      <w:r>
        <w:rPr>
          <w:noProof/>
        </w:rPr>
      </w:r>
      <w:r>
        <w:rPr>
          <w:noProof/>
        </w:rPr>
        <w:fldChar w:fldCharType="separate"/>
      </w:r>
      <w:r>
        <w:rPr>
          <w:noProof/>
        </w:rPr>
        <w:t>7</w:t>
      </w:r>
      <w:r>
        <w:rPr>
          <w:noProof/>
        </w:rPr>
        <w:fldChar w:fldCharType="end"/>
      </w:r>
    </w:p>
    <w:p w14:paraId="0BF72B7F"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1</w:t>
      </w:r>
      <w:r>
        <w:rPr>
          <w:noProof/>
        </w:rPr>
        <w:tab/>
        <w:t>Scope</w:t>
      </w:r>
      <w:r>
        <w:rPr>
          <w:noProof/>
        </w:rPr>
        <w:tab/>
      </w:r>
      <w:r>
        <w:rPr>
          <w:noProof/>
        </w:rPr>
        <w:fldChar w:fldCharType="begin"/>
      </w:r>
      <w:r>
        <w:rPr>
          <w:noProof/>
        </w:rPr>
        <w:instrText xml:space="preserve"> PAGEREF _Toc309989166 \h </w:instrText>
      </w:r>
      <w:r>
        <w:rPr>
          <w:noProof/>
        </w:rPr>
      </w:r>
      <w:r>
        <w:rPr>
          <w:noProof/>
        </w:rPr>
        <w:fldChar w:fldCharType="separate"/>
      </w:r>
      <w:r>
        <w:rPr>
          <w:noProof/>
        </w:rPr>
        <w:t>8</w:t>
      </w:r>
      <w:r>
        <w:rPr>
          <w:noProof/>
        </w:rPr>
        <w:fldChar w:fldCharType="end"/>
      </w:r>
    </w:p>
    <w:p w14:paraId="244C6E9F"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2</w:t>
      </w:r>
      <w:r>
        <w:rPr>
          <w:noProof/>
        </w:rPr>
        <w:tab/>
        <w:t>Goal</w:t>
      </w:r>
      <w:r>
        <w:rPr>
          <w:noProof/>
        </w:rPr>
        <w:tab/>
      </w:r>
      <w:r>
        <w:rPr>
          <w:noProof/>
        </w:rPr>
        <w:fldChar w:fldCharType="begin"/>
      </w:r>
      <w:r>
        <w:rPr>
          <w:noProof/>
        </w:rPr>
        <w:instrText xml:space="preserve"> PAGEREF _Toc309989167 \h </w:instrText>
      </w:r>
      <w:r>
        <w:rPr>
          <w:noProof/>
        </w:rPr>
      </w:r>
      <w:r>
        <w:rPr>
          <w:noProof/>
        </w:rPr>
        <w:fldChar w:fldCharType="separate"/>
      </w:r>
      <w:r>
        <w:rPr>
          <w:noProof/>
        </w:rPr>
        <w:t>8</w:t>
      </w:r>
      <w:r>
        <w:rPr>
          <w:noProof/>
        </w:rPr>
        <w:fldChar w:fldCharType="end"/>
      </w:r>
    </w:p>
    <w:p w14:paraId="233C882E"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3</w:t>
      </w:r>
      <w:r>
        <w:rPr>
          <w:noProof/>
        </w:rPr>
        <w:tab/>
        <w:t>Common Code Lists</w:t>
      </w:r>
      <w:r>
        <w:rPr>
          <w:noProof/>
        </w:rPr>
        <w:tab/>
      </w:r>
      <w:r>
        <w:rPr>
          <w:noProof/>
        </w:rPr>
        <w:fldChar w:fldCharType="begin"/>
      </w:r>
      <w:r>
        <w:rPr>
          <w:noProof/>
        </w:rPr>
        <w:instrText xml:space="preserve"> PAGEREF _Toc309989168 \h </w:instrText>
      </w:r>
      <w:r>
        <w:rPr>
          <w:noProof/>
        </w:rPr>
      </w:r>
      <w:r>
        <w:rPr>
          <w:noProof/>
        </w:rPr>
        <w:fldChar w:fldCharType="separate"/>
      </w:r>
      <w:r>
        <w:rPr>
          <w:noProof/>
        </w:rPr>
        <w:t>9</w:t>
      </w:r>
      <w:r>
        <w:rPr>
          <w:noProof/>
        </w:rPr>
        <w:fldChar w:fldCharType="end"/>
      </w:r>
    </w:p>
    <w:p w14:paraId="64410BF3"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3.1</w:t>
      </w:r>
      <w:r>
        <w:rPr>
          <w:noProof/>
        </w:rPr>
        <w:tab/>
        <w:t>Code Lists for Common Coded Elements</w:t>
      </w:r>
      <w:r>
        <w:rPr>
          <w:noProof/>
        </w:rPr>
        <w:tab/>
      </w:r>
      <w:r>
        <w:rPr>
          <w:noProof/>
        </w:rPr>
        <w:fldChar w:fldCharType="begin"/>
      </w:r>
      <w:r>
        <w:rPr>
          <w:noProof/>
        </w:rPr>
        <w:instrText xml:space="preserve"> PAGEREF _Toc309989169 \h </w:instrText>
      </w:r>
      <w:r>
        <w:rPr>
          <w:noProof/>
        </w:rPr>
      </w:r>
      <w:r>
        <w:rPr>
          <w:noProof/>
        </w:rPr>
        <w:fldChar w:fldCharType="separate"/>
      </w:r>
      <w:r>
        <w:rPr>
          <w:noProof/>
        </w:rPr>
        <w:t>9</w:t>
      </w:r>
      <w:r>
        <w:rPr>
          <w:noProof/>
        </w:rPr>
        <w:fldChar w:fldCharType="end"/>
      </w:r>
    </w:p>
    <w:p w14:paraId="2E744ECE"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3.2</w:t>
      </w:r>
      <w:r>
        <w:rPr>
          <w:noProof/>
        </w:rPr>
        <w:tab/>
        <w:t>Code Lists for Identifier Schemes</w:t>
      </w:r>
      <w:r>
        <w:rPr>
          <w:noProof/>
        </w:rPr>
        <w:tab/>
      </w:r>
      <w:r>
        <w:rPr>
          <w:noProof/>
        </w:rPr>
        <w:fldChar w:fldCharType="begin"/>
      </w:r>
      <w:r>
        <w:rPr>
          <w:noProof/>
        </w:rPr>
        <w:instrText xml:space="preserve"> PAGEREF _Toc309989170 \h </w:instrText>
      </w:r>
      <w:r>
        <w:rPr>
          <w:noProof/>
        </w:rPr>
      </w:r>
      <w:r>
        <w:rPr>
          <w:noProof/>
        </w:rPr>
        <w:fldChar w:fldCharType="separate"/>
      </w:r>
      <w:r>
        <w:rPr>
          <w:noProof/>
        </w:rPr>
        <w:t>9</w:t>
      </w:r>
      <w:r>
        <w:rPr>
          <w:noProof/>
        </w:rPr>
        <w:fldChar w:fldCharType="end"/>
      </w:r>
    </w:p>
    <w:p w14:paraId="3F001365"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3.3</w:t>
      </w:r>
      <w:r>
        <w:rPr>
          <w:noProof/>
        </w:rPr>
        <w:tab/>
        <w:t>Process Control</w:t>
      </w:r>
      <w:r>
        <w:rPr>
          <w:noProof/>
        </w:rPr>
        <w:tab/>
      </w:r>
      <w:r>
        <w:rPr>
          <w:noProof/>
        </w:rPr>
        <w:fldChar w:fldCharType="begin"/>
      </w:r>
      <w:r>
        <w:rPr>
          <w:noProof/>
        </w:rPr>
        <w:instrText xml:space="preserve"> PAGEREF _Toc309989171 \h </w:instrText>
      </w:r>
      <w:r>
        <w:rPr>
          <w:noProof/>
        </w:rPr>
      </w:r>
      <w:r>
        <w:rPr>
          <w:noProof/>
        </w:rPr>
        <w:fldChar w:fldCharType="separate"/>
      </w:r>
      <w:r>
        <w:rPr>
          <w:noProof/>
        </w:rPr>
        <w:t>9</w:t>
      </w:r>
      <w:r>
        <w:rPr>
          <w:noProof/>
        </w:rPr>
        <w:fldChar w:fldCharType="end"/>
      </w:r>
    </w:p>
    <w:p w14:paraId="00F4EC60" w14:textId="77777777" w:rsidR="0039026F" w:rsidRDefault="0039026F">
      <w:pPr>
        <w:pStyle w:val="TOC3"/>
        <w:rPr>
          <w:rFonts w:asciiTheme="minorHAnsi" w:eastAsiaTheme="minorEastAsia" w:hAnsiTheme="minorHAnsi" w:cstheme="minorBidi"/>
          <w:b w:val="0"/>
          <w:noProof/>
          <w:sz w:val="24"/>
          <w:szCs w:val="24"/>
          <w:lang w:val="es-ES_tradnl" w:eastAsia="ja-JP"/>
        </w:rPr>
      </w:pPr>
      <w:r w:rsidRPr="00D11247">
        <w:rPr>
          <w:iCs/>
          <w:noProof/>
          <w:color w:val="000000"/>
        </w:rPr>
        <w:t>3.3.1</w:t>
      </w:r>
      <w:r>
        <w:rPr>
          <w:noProof/>
        </w:rPr>
        <w:tab/>
        <w:t>Specification identification / CustomizationID</w:t>
      </w:r>
      <w:r>
        <w:rPr>
          <w:noProof/>
        </w:rPr>
        <w:tab/>
      </w:r>
      <w:r>
        <w:rPr>
          <w:noProof/>
        </w:rPr>
        <w:fldChar w:fldCharType="begin"/>
      </w:r>
      <w:r>
        <w:rPr>
          <w:noProof/>
        </w:rPr>
        <w:instrText xml:space="preserve"> PAGEREF _Toc309989172 \h </w:instrText>
      </w:r>
      <w:r>
        <w:rPr>
          <w:noProof/>
        </w:rPr>
      </w:r>
      <w:r>
        <w:rPr>
          <w:noProof/>
        </w:rPr>
        <w:fldChar w:fldCharType="separate"/>
      </w:r>
      <w:r>
        <w:rPr>
          <w:noProof/>
        </w:rPr>
        <w:t>9</w:t>
      </w:r>
      <w:r>
        <w:rPr>
          <w:noProof/>
        </w:rPr>
        <w:fldChar w:fldCharType="end"/>
      </w:r>
    </w:p>
    <w:p w14:paraId="4F1CDAD1" w14:textId="77777777" w:rsidR="0039026F" w:rsidRDefault="0039026F">
      <w:pPr>
        <w:pStyle w:val="TOC3"/>
        <w:rPr>
          <w:rFonts w:asciiTheme="minorHAnsi" w:eastAsiaTheme="minorEastAsia" w:hAnsiTheme="minorHAnsi" w:cstheme="minorBidi"/>
          <w:b w:val="0"/>
          <w:noProof/>
          <w:sz w:val="24"/>
          <w:szCs w:val="24"/>
          <w:lang w:val="es-ES_tradnl" w:eastAsia="ja-JP"/>
        </w:rPr>
      </w:pPr>
      <w:r>
        <w:rPr>
          <w:noProof/>
        </w:rPr>
        <w:t>3.3.2</w:t>
      </w:r>
      <w:r>
        <w:rPr>
          <w:noProof/>
        </w:rPr>
        <w:tab/>
        <w:t>Business process type identifier / ProfileID</w:t>
      </w:r>
      <w:r>
        <w:rPr>
          <w:noProof/>
        </w:rPr>
        <w:tab/>
      </w:r>
      <w:r>
        <w:rPr>
          <w:noProof/>
        </w:rPr>
        <w:fldChar w:fldCharType="begin"/>
      </w:r>
      <w:r>
        <w:rPr>
          <w:noProof/>
        </w:rPr>
        <w:instrText xml:space="preserve"> PAGEREF _Toc309989173 \h </w:instrText>
      </w:r>
      <w:r>
        <w:rPr>
          <w:noProof/>
        </w:rPr>
      </w:r>
      <w:r>
        <w:rPr>
          <w:noProof/>
        </w:rPr>
        <w:fldChar w:fldCharType="separate"/>
      </w:r>
      <w:r>
        <w:rPr>
          <w:noProof/>
        </w:rPr>
        <w:t>10</w:t>
      </w:r>
      <w:r>
        <w:rPr>
          <w:noProof/>
        </w:rPr>
        <w:fldChar w:fldCharType="end"/>
      </w:r>
    </w:p>
    <w:p w14:paraId="210369C2"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4</w:t>
      </w:r>
      <w:r>
        <w:rPr>
          <w:noProof/>
        </w:rPr>
        <w:tab/>
        <w:t>Description of selected parts of the document</w:t>
      </w:r>
      <w:r>
        <w:rPr>
          <w:noProof/>
        </w:rPr>
        <w:tab/>
      </w:r>
      <w:r>
        <w:rPr>
          <w:noProof/>
        </w:rPr>
        <w:fldChar w:fldCharType="begin"/>
      </w:r>
      <w:r>
        <w:rPr>
          <w:noProof/>
        </w:rPr>
        <w:instrText xml:space="preserve"> PAGEREF _Toc309989174 \h </w:instrText>
      </w:r>
      <w:r>
        <w:rPr>
          <w:noProof/>
        </w:rPr>
      </w:r>
      <w:r>
        <w:rPr>
          <w:noProof/>
        </w:rPr>
        <w:fldChar w:fldCharType="separate"/>
      </w:r>
      <w:r>
        <w:rPr>
          <w:noProof/>
        </w:rPr>
        <w:t>11</w:t>
      </w:r>
      <w:r>
        <w:rPr>
          <w:noProof/>
        </w:rPr>
        <w:fldChar w:fldCharType="end"/>
      </w:r>
    </w:p>
    <w:p w14:paraId="1AFCF0A6"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4.1</w:t>
      </w:r>
      <w:r>
        <w:rPr>
          <w:noProof/>
        </w:rPr>
        <w:tab/>
        <w:t>Parties</w:t>
      </w:r>
      <w:r>
        <w:rPr>
          <w:noProof/>
        </w:rPr>
        <w:tab/>
      </w:r>
      <w:r>
        <w:rPr>
          <w:noProof/>
        </w:rPr>
        <w:fldChar w:fldCharType="begin"/>
      </w:r>
      <w:r>
        <w:rPr>
          <w:noProof/>
        </w:rPr>
        <w:instrText xml:space="preserve"> PAGEREF _Toc309989175 \h </w:instrText>
      </w:r>
      <w:r>
        <w:rPr>
          <w:noProof/>
        </w:rPr>
      </w:r>
      <w:r>
        <w:rPr>
          <w:noProof/>
        </w:rPr>
        <w:fldChar w:fldCharType="separate"/>
      </w:r>
      <w:r>
        <w:rPr>
          <w:noProof/>
        </w:rPr>
        <w:t>11</w:t>
      </w:r>
      <w:r>
        <w:rPr>
          <w:noProof/>
        </w:rPr>
        <w:fldChar w:fldCharType="end"/>
      </w:r>
    </w:p>
    <w:p w14:paraId="74A8DA7B" w14:textId="77777777" w:rsidR="0039026F" w:rsidRDefault="0039026F">
      <w:pPr>
        <w:pStyle w:val="TOC3"/>
        <w:rPr>
          <w:rFonts w:asciiTheme="minorHAnsi" w:eastAsiaTheme="minorEastAsia" w:hAnsiTheme="minorHAnsi" w:cstheme="minorBidi"/>
          <w:b w:val="0"/>
          <w:noProof/>
          <w:sz w:val="24"/>
          <w:szCs w:val="24"/>
          <w:lang w:val="es-ES_tradnl" w:eastAsia="ja-JP"/>
        </w:rPr>
      </w:pPr>
      <w:r>
        <w:rPr>
          <w:noProof/>
        </w:rPr>
        <w:t>4.1.1</w:t>
      </w:r>
      <w:r>
        <w:rPr>
          <w:noProof/>
        </w:rPr>
        <w:tab/>
        <w:t>Catalogue Provider</w:t>
      </w:r>
      <w:r>
        <w:rPr>
          <w:noProof/>
        </w:rPr>
        <w:tab/>
      </w:r>
      <w:r>
        <w:rPr>
          <w:noProof/>
        </w:rPr>
        <w:fldChar w:fldCharType="begin"/>
      </w:r>
      <w:r>
        <w:rPr>
          <w:noProof/>
        </w:rPr>
        <w:instrText xml:space="preserve"> PAGEREF _Toc309989176 \h </w:instrText>
      </w:r>
      <w:r>
        <w:rPr>
          <w:noProof/>
        </w:rPr>
      </w:r>
      <w:r>
        <w:rPr>
          <w:noProof/>
        </w:rPr>
        <w:fldChar w:fldCharType="separate"/>
      </w:r>
      <w:r>
        <w:rPr>
          <w:noProof/>
        </w:rPr>
        <w:t>11</w:t>
      </w:r>
      <w:r>
        <w:rPr>
          <w:noProof/>
        </w:rPr>
        <w:fldChar w:fldCharType="end"/>
      </w:r>
    </w:p>
    <w:p w14:paraId="0CD29A25" w14:textId="77777777" w:rsidR="0039026F" w:rsidRDefault="0039026F">
      <w:pPr>
        <w:pStyle w:val="TOC3"/>
        <w:rPr>
          <w:rFonts w:asciiTheme="minorHAnsi" w:eastAsiaTheme="minorEastAsia" w:hAnsiTheme="minorHAnsi" w:cstheme="minorBidi"/>
          <w:b w:val="0"/>
          <w:noProof/>
          <w:sz w:val="24"/>
          <w:szCs w:val="24"/>
          <w:lang w:val="es-ES_tradnl" w:eastAsia="ja-JP"/>
        </w:rPr>
      </w:pPr>
      <w:r>
        <w:rPr>
          <w:noProof/>
        </w:rPr>
        <w:t>4.1.2</w:t>
      </w:r>
      <w:r>
        <w:rPr>
          <w:noProof/>
        </w:rPr>
        <w:tab/>
        <w:t>Catalogue receiver</w:t>
      </w:r>
      <w:r>
        <w:rPr>
          <w:noProof/>
        </w:rPr>
        <w:tab/>
      </w:r>
      <w:r>
        <w:rPr>
          <w:noProof/>
        </w:rPr>
        <w:fldChar w:fldCharType="begin"/>
      </w:r>
      <w:r>
        <w:rPr>
          <w:noProof/>
        </w:rPr>
        <w:instrText xml:space="preserve"> PAGEREF _Toc309989177 \h </w:instrText>
      </w:r>
      <w:r>
        <w:rPr>
          <w:noProof/>
        </w:rPr>
      </w:r>
      <w:r>
        <w:rPr>
          <w:noProof/>
        </w:rPr>
        <w:fldChar w:fldCharType="separate"/>
      </w:r>
      <w:r>
        <w:rPr>
          <w:noProof/>
        </w:rPr>
        <w:t>11</w:t>
      </w:r>
      <w:r>
        <w:rPr>
          <w:noProof/>
        </w:rPr>
        <w:fldChar w:fldCharType="end"/>
      </w:r>
    </w:p>
    <w:p w14:paraId="067041DB"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4.2</w:t>
      </w:r>
      <w:r>
        <w:rPr>
          <w:noProof/>
        </w:rPr>
        <w:tab/>
        <w:t>Reference to the call for tenders</w:t>
      </w:r>
      <w:r>
        <w:rPr>
          <w:noProof/>
        </w:rPr>
        <w:tab/>
      </w:r>
      <w:r>
        <w:rPr>
          <w:noProof/>
        </w:rPr>
        <w:fldChar w:fldCharType="begin"/>
      </w:r>
      <w:r>
        <w:rPr>
          <w:noProof/>
        </w:rPr>
        <w:instrText xml:space="preserve"> PAGEREF _Toc309989178 \h </w:instrText>
      </w:r>
      <w:r>
        <w:rPr>
          <w:noProof/>
        </w:rPr>
      </w:r>
      <w:r>
        <w:rPr>
          <w:noProof/>
        </w:rPr>
        <w:fldChar w:fldCharType="separate"/>
      </w:r>
      <w:r>
        <w:rPr>
          <w:noProof/>
        </w:rPr>
        <w:t>12</w:t>
      </w:r>
      <w:r>
        <w:rPr>
          <w:noProof/>
        </w:rPr>
        <w:fldChar w:fldCharType="end"/>
      </w:r>
    </w:p>
    <w:p w14:paraId="1B9B1BD1"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4.3</w:t>
      </w:r>
      <w:r>
        <w:rPr>
          <w:noProof/>
        </w:rPr>
        <w:tab/>
        <w:t>Definition of a pre-award catalogue line</w:t>
      </w:r>
      <w:r>
        <w:rPr>
          <w:noProof/>
        </w:rPr>
        <w:tab/>
      </w:r>
      <w:r>
        <w:rPr>
          <w:noProof/>
        </w:rPr>
        <w:fldChar w:fldCharType="begin"/>
      </w:r>
      <w:r>
        <w:rPr>
          <w:noProof/>
        </w:rPr>
        <w:instrText xml:space="preserve"> PAGEREF _Toc309989179 \h </w:instrText>
      </w:r>
      <w:r>
        <w:rPr>
          <w:noProof/>
        </w:rPr>
      </w:r>
      <w:r>
        <w:rPr>
          <w:noProof/>
        </w:rPr>
        <w:fldChar w:fldCharType="separate"/>
      </w:r>
      <w:r>
        <w:rPr>
          <w:noProof/>
        </w:rPr>
        <w:t>13</w:t>
      </w:r>
      <w:r>
        <w:rPr>
          <w:noProof/>
        </w:rPr>
        <w:fldChar w:fldCharType="end"/>
      </w:r>
    </w:p>
    <w:p w14:paraId="2886EFAD"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5</w:t>
      </w:r>
      <w:r>
        <w:rPr>
          <w:noProof/>
        </w:rPr>
        <w:tab/>
        <w:t>Document structure and information content</w:t>
      </w:r>
      <w:r>
        <w:rPr>
          <w:noProof/>
        </w:rPr>
        <w:tab/>
      </w:r>
      <w:r>
        <w:rPr>
          <w:noProof/>
        </w:rPr>
        <w:fldChar w:fldCharType="begin"/>
      </w:r>
      <w:r>
        <w:rPr>
          <w:noProof/>
        </w:rPr>
        <w:instrText xml:space="preserve"> PAGEREF _Toc309989180 \h </w:instrText>
      </w:r>
      <w:r>
        <w:rPr>
          <w:noProof/>
        </w:rPr>
      </w:r>
      <w:r>
        <w:rPr>
          <w:noProof/>
        </w:rPr>
        <w:fldChar w:fldCharType="separate"/>
      </w:r>
      <w:r>
        <w:rPr>
          <w:noProof/>
        </w:rPr>
        <w:t>16</w:t>
      </w:r>
      <w:r>
        <w:rPr>
          <w:noProof/>
        </w:rPr>
        <w:fldChar w:fldCharType="end"/>
      </w:r>
    </w:p>
    <w:p w14:paraId="5BA59604"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5.1</w:t>
      </w:r>
      <w:r>
        <w:rPr>
          <w:noProof/>
        </w:rPr>
        <w:tab/>
        <w:t>Document structure</w:t>
      </w:r>
      <w:r>
        <w:rPr>
          <w:noProof/>
        </w:rPr>
        <w:tab/>
      </w:r>
      <w:r>
        <w:rPr>
          <w:noProof/>
        </w:rPr>
        <w:fldChar w:fldCharType="begin"/>
      </w:r>
      <w:r>
        <w:rPr>
          <w:noProof/>
        </w:rPr>
        <w:instrText xml:space="preserve"> PAGEREF _Toc309989181 \h </w:instrText>
      </w:r>
      <w:r>
        <w:rPr>
          <w:noProof/>
        </w:rPr>
      </w:r>
      <w:r>
        <w:rPr>
          <w:noProof/>
        </w:rPr>
        <w:fldChar w:fldCharType="separate"/>
      </w:r>
      <w:r>
        <w:rPr>
          <w:noProof/>
        </w:rPr>
        <w:t>16</w:t>
      </w:r>
      <w:r>
        <w:rPr>
          <w:noProof/>
        </w:rPr>
        <w:fldChar w:fldCharType="end"/>
      </w:r>
    </w:p>
    <w:p w14:paraId="7A78ECF1"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5.2</w:t>
      </w:r>
      <w:r>
        <w:rPr>
          <w:noProof/>
        </w:rPr>
        <w:tab/>
        <w:t>Document guideline</w:t>
      </w:r>
      <w:r>
        <w:rPr>
          <w:noProof/>
        </w:rPr>
        <w:tab/>
      </w:r>
      <w:r>
        <w:rPr>
          <w:noProof/>
        </w:rPr>
        <w:fldChar w:fldCharType="begin"/>
      </w:r>
      <w:r>
        <w:rPr>
          <w:noProof/>
        </w:rPr>
        <w:instrText xml:space="preserve"> PAGEREF _Toc309989182 \h </w:instrText>
      </w:r>
      <w:r>
        <w:rPr>
          <w:noProof/>
        </w:rPr>
      </w:r>
      <w:r>
        <w:rPr>
          <w:noProof/>
        </w:rPr>
        <w:fldChar w:fldCharType="separate"/>
      </w:r>
      <w:r>
        <w:rPr>
          <w:noProof/>
        </w:rPr>
        <w:t>21</w:t>
      </w:r>
      <w:r>
        <w:rPr>
          <w:noProof/>
        </w:rPr>
        <w:fldChar w:fldCharType="end"/>
      </w:r>
    </w:p>
    <w:p w14:paraId="0C26E36C"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6</w:t>
      </w:r>
      <w:r>
        <w:rPr>
          <w:noProof/>
        </w:rPr>
        <w:tab/>
        <w:t>Information Requirement Model to UBL mapping</w:t>
      </w:r>
      <w:r>
        <w:rPr>
          <w:noProof/>
        </w:rPr>
        <w:tab/>
      </w:r>
      <w:r>
        <w:rPr>
          <w:noProof/>
        </w:rPr>
        <w:fldChar w:fldCharType="begin"/>
      </w:r>
      <w:r>
        <w:rPr>
          <w:noProof/>
        </w:rPr>
        <w:instrText xml:space="preserve"> PAGEREF _Toc309989183 \h </w:instrText>
      </w:r>
      <w:r>
        <w:rPr>
          <w:noProof/>
        </w:rPr>
      </w:r>
      <w:r>
        <w:rPr>
          <w:noProof/>
        </w:rPr>
        <w:fldChar w:fldCharType="separate"/>
      </w:r>
      <w:r>
        <w:rPr>
          <w:noProof/>
        </w:rPr>
        <w:t>49</w:t>
      </w:r>
      <w:r>
        <w:rPr>
          <w:noProof/>
        </w:rPr>
        <w:fldChar w:fldCharType="end"/>
      </w:r>
    </w:p>
    <w:p w14:paraId="4AEF621A"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6.1</w:t>
      </w:r>
      <w:r>
        <w:rPr>
          <w:noProof/>
        </w:rPr>
        <w:tab/>
        <w:t>Missing information requirements in UBL</w:t>
      </w:r>
      <w:r>
        <w:rPr>
          <w:noProof/>
        </w:rPr>
        <w:tab/>
      </w:r>
      <w:r>
        <w:rPr>
          <w:noProof/>
        </w:rPr>
        <w:fldChar w:fldCharType="begin"/>
      </w:r>
      <w:r>
        <w:rPr>
          <w:noProof/>
        </w:rPr>
        <w:instrText xml:space="preserve"> PAGEREF _Toc309989184 \h </w:instrText>
      </w:r>
      <w:r>
        <w:rPr>
          <w:noProof/>
        </w:rPr>
      </w:r>
      <w:r>
        <w:rPr>
          <w:noProof/>
        </w:rPr>
        <w:fldChar w:fldCharType="separate"/>
      </w:r>
      <w:r>
        <w:rPr>
          <w:noProof/>
        </w:rPr>
        <w:t>62</w:t>
      </w:r>
      <w:r>
        <w:rPr>
          <w:noProof/>
        </w:rPr>
        <w:fldChar w:fldCharType="end"/>
      </w:r>
    </w:p>
    <w:p w14:paraId="5C935E4E"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7</w:t>
      </w:r>
      <w:r>
        <w:rPr>
          <w:noProof/>
        </w:rPr>
        <w:tab/>
        <w:t>Schematron files</w:t>
      </w:r>
      <w:r>
        <w:rPr>
          <w:noProof/>
        </w:rPr>
        <w:tab/>
      </w:r>
      <w:r>
        <w:rPr>
          <w:noProof/>
        </w:rPr>
        <w:fldChar w:fldCharType="begin"/>
      </w:r>
      <w:r>
        <w:rPr>
          <w:noProof/>
        </w:rPr>
        <w:instrText xml:space="preserve"> PAGEREF _Toc309989185 \h </w:instrText>
      </w:r>
      <w:r>
        <w:rPr>
          <w:noProof/>
        </w:rPr>
      </w:r>
      <w:r>
        <w:rPr>
          <w:noProof/>
        </w:rPr>
        <w:fldChar w:fldCharType="separate"/>
      </w:r>
      <w:r>
        <w:rPr>
          <w:noProof/>
        </w:rPr>
        <w:t>63</w:t>
      </w:r>
      <w:r>
        <w:rPr>
          <w:noProof/>
        </w:rPr>
        <w:fldChar w:fldCharType="end"/>
      </w:r>
    </w:p>
    <w:p w14:paraId="1C95AE87"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8</w:t>
      </w:r>
      <w:r>
        <w:rPr>
          <w:noProof/>
        </w:rPr>
        <w:tab/>
        <w:t>Sample XML files</w:t>
      </w:r>
      <w:r>
        <w:rPr>
          <w:noProof/>
        </w:rPr>
        <w:tab/>
      </w:r>
      <w:r>
        <w:rPr>
          <w:noProof/>
        </w:rPr>
        <w:fldChar w:fldCharType="begin"/>
      </w:r>
      <w:r>
        <w:rPr>
          <w:noProof/>
        </w:rPr>
        <w:instrText xml:space="preserve"> PAGEREF _Toc309989186 \h </w:instrText>
      </w:r>
      <w:r>
        <w:rPr>
          <w:noProof/>
        </w:rPr>
      </w:r>
      <w:r>
        <w:rPr>
          <w:noProof/>
        </w:rPr>
        <w:fldChar w:fldCharType="separate"/>
      </w:r>
      <w:r>
        <w:rPr>
          <w:noProof/>
        </w:rPr>
        <w:t>63</w:t>
      </w:r>
      <w:r>
        <w:rPr>
          <w:noProof/>
        </w:rPr>
        <w:fldChar w:fldCharType="end"/>
      </w:r>
    </w:p>
    <w:p w14:paraId="355542DE"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8.1</w:t>
      </w:r>
      <w:r>
        <w:rPr>
          <w:noProof/>
        </w:rPr>
        <w:tab/>
        <w:t>Use case 1, trdm068 pre-award catalogue template without lots</w:t>
      </w:r>
      <w:r>
        <w:rPr>
          <w:noProof/>
        </w:rPr>
        <w:tab/>
      </w:r>
      <w:r>
        <w:rPr>
          <w:noProof/>
        </w:rPr>
        <w:fldChar w:fldCharType="begin"/>
      </w:r>
      <w:r>
        <w:rPr>
          <w:noProof/>
        </w:rPr>
        <w:instrText xml:space="preserve"> PAGEREF _Toc309989187 \h </w:instrText>
      </w:r>
      <w:r>
        <w:rPr>
          <w:noProof/>
        </w:rPr>
      </w:r>
      <w:r>
        <w:rPr>
          <w:noProof/>
        </w:rPr>
        <w:fldChar w:fldCharType="separate"/>
      </w:r>
      <w:r>
        <w:rPr>
          <w:noProof/>
        </w:rPr>
        <w:t>63</w:t>
      </w:r>
      <w:r>
        <w:rPr>
          <w:noProof/>
        </w:rPr>
        <w:fldChar w:fldCharType="end"/>
      </w:r>
    </w:p>
    <w:p w14:paraId="5B8E5BEB" w14:textId="77777777" w:rsidR="00933BC4" w:rsidRPr="00EA5AF2" w:rsidRDefault="00933BC4">
      <w:r w:rsidRPr="00EA5AF2">
        <w:fldChar w:fldCharType="end"/>
      </w:r>
    </w:p>
    <w:p w14:paraId="7F693111" w14:textId="77777777" w:rsidR="00933BC4" w:rsidRPr="00EA5AF2" w:rsidRDefault="00933BC4"/>
    <w:p w14:paraId="0279F0A3" w14:textId="77777777" w:rsidR="00EA5AF2" w:rsidRPr="00EA5AF2" w:rsidRDefault="00EA5AF2" w:rsidP="00370B4E">
      <w:pPr>
        <w:pStyle w:val="zzForeword"/>
        <w:outlineLvl w:val="0"/>
      </w:pPr>
      <w:bookmarkStart w:id="62" w:name="ICI"/>
      <w:bookmarkStart w:id="63" w:name="_Toc309989164"/>
      <w:bookmarkEnd w:id="62"/>
      <w:r w:rsidRPr="00EA5AF2">
        <w:lastRenderedPageBreak/>
        <w:t>Foreword</w:t>
      </w:r>
      <w:bookmarkEnd w:id="63"/>
    </w:p>
    <w:p w14:paraId="58AD7283" w14:textId="0D51A40A"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part </w:t>
      </w:r>
      <w:r>
        <w:rPr>
          <w:color w:val="0000FF"/>
        </w:rPr>
        <w:t>213</w:t>
      </w:r>
      <w:r w:rsidRPr="00756106">
        <w:rPr>
          <w:color w:val="0000FF"/>
        </w:rPr>
        <w:t xml:space="preserve">, </w:t>
      </w:r>
      <w:r w:rsidRPr="00EA5AF2">
        <w:rPr>
          <w:b/>
          <w:color w:val="0000FF"/>
        </w:rPr>
        <w:t xml:space="preserve">UBL </w:t>
      </w:r>
      <w:r w:rsidR="00D71DB8">
        <w:rPr>
          <w:b/>
          <w:color w:val="0000FF"/>
        </w:rPr>
        <w:t>s</w:t>
      </w:r>
      <w:r w:rsidRPr="00EA5AF2">
        <w:rPr>
          <w:b/>
          <w:color w:val="0000FF"/>
        </w:rPr>
        <w:t xml:space="preserve">yntax </w:t>
      </w:r>
      <w:r w:rsidR="00D71DB8">
        <w:rPr>
          <w:b/>
          <w:color w:val="0000FF"/>
        </w:rPr>
        <w:t>i</w:t>
      </w:r>
      <w:r w:rsidRPr="00EA5AF2">
        <w:rPr>
          <w:b/>
          <w:color w:val="0000FF"/>
        </w:rPr>
        <w:t xml:space="preserve">mplementation </w:t>
      </w:r>
      <w:r w:rsidR="00D71DB8">
        <w:rPr>
          <w:b/>
          <w:color w:val="0000FF"/>
        </w:rPr>
        <w:t>g</w:t>
      </w:r>
      <w:r w:rsidRPr="00EA5AF2">
        <w:rPr>
          <w:b/>
          <w:color w:val="0000FF"/>
        </w:rPr>
        <w:t>uideline</w:t>
      </w:r>
      <w:r>
        <w:rPr>
          <w:b/>
          <w:color w:val="0000FF"/>
        </w:rPr>
        <w:t xml:space="preserve"> –</w:t>
      </w:r>
      <w:r w:rsidRPr="00EA5AF2">
        <w:rPr>
          <w:b/>
          <w:color w:val="0000FF"/>
        </w:rPr>
        <w:t xml:space="preserve"> Trdm068 Pre-award Catalogue</w:t>
      </w:r>
      <w:r w:rsidRPr="00EA5AF2">
        <w:rPr>
          <w:color w:val="0000FF"/>
        </w:rPr>
        <w:t xml:space="preserve"> </w:t>
      </w:r>
      <w:r w:rsidRPr="00756106">
        <w:rPr>
          <w:color w:val="0000FF"/>
        </w:rPr>
        <w:t xml:space="preserve">was developed in accordance with CEN-CENELEC Guide 29 “CEN/CENELEC Workshop Agreements – The way to rapid agreement” and with the relevant provisions of CEN/CENELEC Internal Regulations - Part 2. It was agreed on 2015-12-02 in a Workshop by representatives of interested parties, approved and supported by CEN following a public call for participation made on 2013-02-20. It does not necessarily reflect the views of all stakeholders that might have an interest in its subject matter. </w:t>
      </w:r>
    </w:p>
    <w:p w14:paraId="110EF59E" w14:textId="77777777" w:rsidR="009F25B9" w:rsidRPr="00756106" w:rsidRDefault="009F25B9" w:rsidP="009F25B9">
      <w:pPr>
        <w:rPr>
          <w:color w:val="0000FF"/>
        </w:rPr>
      </w:pPr>
      <w:r w:rsidRPr="00756106">
        <w:rPr>
          <w:color w:val="0000FF"/>
        </w:rPr>
        <w:t xml:space="preserve">The final text of CWA </w:t>
      </w:r>
      <w:r w:rsidRPr="00756106">
        <w:rPr>
          <w:color w:val="0000FF"/>
          <w:highlight w:val="yellow"/>
        </w:rPr>
        <w:t>4567</w:t>
      </w:r>
      <w:r w:rsidRPr="00756106">
        <w:rPr>
          <w:color w:val="0000FF"/>
        </w:rPr>
        <w:t xml:space="preserve"> was submitted to CEN for publication on 2015-12-04. It was developed and approved by:</w:t>
      </w:r>
    </w:p>
    <w:p w14:paraId="05F162B4" w14:textId="77777777" w:rsidR="009F25B9" w:rsidRPr="009F25B9" w:rsidRDefault="009F25B9" w:rsidP="009F25B9">
      <w:pPr>
        <w:pStyle w:val="ListContinue"/>
        <w:rPr>
          <w:color w:val="0000FF"/>
        </w:rPr>
      </w:pPr>
      <w:r w:rsidRPr="009F25B9">
        <w:rPr>
          <w:color w:val="0000FF"/>
        </w:rPr>
        <w:t>Agency for public Management and eGovernment (DIFI), NO</w:t>
      </w:r>
    </w:p>
    <w:p w14:paraId="18643EA1" w14:textId="77777777" w:rsidR="009F25B9" w:rsidRPr="009F25B9" w:rsidRDefault="009F25B9" w:rsidP="009F25B9">
      <w:pPr>
        <w:pStyle w:val="ListContinue"/>
        <w:rPr>
          <w:color w:val="0000FF"/>
        </w:rPr>
      </w:pPr>
      <w:r w:rsidRPr="009F25B9">
        <w:rPr>
          <w:color w:val="0000FF"/>
        </w:rPr>
        <w:t>Agenzia delle entrate, IT</w:t>
      </w:r>
    </w:p>
    <w:p w14:paraId="58C3528C" w14:textId="77777777" w:rsidR="009F25B9" w:rsidRPr="009F25B9" w:rsidRDefault="009F25B9" w:rsidP="009F25B9">
      <w:pPr>
        <w:pStyle w:val="ListContinue"/>
        <w:rPr>
          <w:color w:val="0000FF"/>
        </w:rPr>
      </w:pPr>
      <w:r w:rsidRPr="009F25B9">
        <w:rPr>
          <w:color w:val="0000FF"/>
        </w:rPr>
        <w:t>ANAC, Autorità Nazionale Anticorruzione (formerly AVCP), IT</w:t>
      </w:r>
    </w:p>
    <w:p w14:paraId="58429734" w14:textId="77777777" w:rsidR="009F25B9" w:rsidRPr="00D71DB8" w:rsidRDefault="009F25B9" w:rsidP="009F25B9">
      <w:pPr>
        <w:pStyle w:val="ListContinue"/>
        <w:rPr>
          <w:color w:val="0000FF"/>
          <w:lang w:val="de-DE"/>
        </w:rPr>
      </w:pPr>
      <w:r w:rsidRPr="00D71DB8">
        <w:rPr>
          <w:color w:val="0000FF"/>
          <w:lang w:val="de-DE"/>
        </w:rPr>
        <w:t>Bundesverband Materialwirtschaft, Einkauf und Logistik e.V, DE</w:t>
      </w:r>
    </w:p>
    <w:p w14:paraId="0DAF97A3" w14:textId="77777777" w:rsidR="009F25B9" w:rsidRPr="009F25B9" w:rsidRDefault="009F25B9" w:rsidP="009F25B9">
      <w:pPr>
        <w:pStyle w:val="ListContinue"/>
        <w:rPr>
          <w:color w:val="0000FF"/>
        </w:rPr>
      </w:pPr>
      <w:r w:rsidRPr="009F25B9">
        <w:rPr>
          <w:color w:val="0000FF"/>
        </w:rPr>
        <w:t>Cloudia Oy, FI</w:t>
      </w:r>
    </w:p>
    <w:p w14:paraId="2458F15A" w14:textId="77777777" w:rsidR="009F25B9" w:rsidRPr="009F25B9" w:rsidRDefault="009F25B9" w:rsidP="009F25B9">
      <w:pPr>
        <w:pStyle w:val="ListContinue"/>
        <w:rPr>
          <w:color w:val="0000FF"/>
        </w:rPr>
      </w:pPr>
      <w:r w:rsidRPr="009F25B9">
        <w:rPr>
          <w:color w:val="0000FF"/>
        </w:rPr>
        <w:t>Columbus Denmark A/S (resigned per 2015-08-01), DK</w:t>
      </w:r>
    </w:p>
    <w:p w14:paraId="032FD8D3" w14:textId="77777777" w:rsidR="009F25B9" w:rsidRPr="009F25B9" w:rsidRDefault="009F25B9" w:rsidP="009F25B9">
      <w:pPr>
        <w:pStyle w:val="ListContinue"/>
        <w:rPr>
          <w:color w:val="0000FF"/>
        </w:rPr>
      </w:pPr>
      <w:r w:rsidRPr="009F25B9">
        <w:rPr>
          <w:color w:val="0000FF"/>
        </w:rPr>
        <w:t>Consorzio CBI (resigned per 2014-11-17), IT</w:t>
      </w:r>
    </w:p>
    <w:p w14:paraId="5D9DC2EF" w14:textId="77777777" w:rsidR="009F25B9" w:rsidRPr="009F25B9" w:rsidRDefault="009F25B9" w:rsidP="009F25B9">
      <w:pPr>
        <w:pStyle w:val="ListContinue"/>
        <w:rPr>
          <w:color w:val="0000FF"/>
        </w:rPr>
      </w:pPr>
      <w:r w:rsidRPr="009F25B9">
        <w:rPr>
          <w:color w:val="0000FF"/>
        </w:rPr>
        <w:t>Danish Agency for Digitisation (DIGST), DK</w:t>
      </w:r>
    </w:p>
    <w:p w14:paraId="084C3215" w14:textId="77777777" w:rsidR="009F25B9" w:rsidRPr="009F25B9" w:rsidRDefault="009F25B9" w:rsidP="009F25B9">
      <w:pPr>
        <w:pStyle w:val="ListContinue"/>
        <w:rPr>
          <w:color w:val="0000FF"/>
        </w:rPr>
      </w:pPr>
      <w:r w:rsidRPr="009F25B9">
        <w:rPr>
          <w:color w:val="0000FF"/>
        </w:rPr>
        <w:t>Department of Health, UK</w:t>
      </w:r>
    </w:p>
    <w:p w14:paraId="6E29FF48" w14:textId="77777777" w:rsidR="009F25B9" w:rsidRPr="009F25B9" w:rsidRDefault="009F25B9" w:rsidP="009F25B9">
      <w:pPr>
        <w:pStyle w:val="ListContinue"/>
        <w:rPr>
          <w:color w:val="0000FF"/>
        </w:rPr>
      </w:pPr>
      <w:r w:rsidRPr="009F25B9">
        <w:rPr>
          <w:color w:val="0000FF"/>
        </w:rPr>
        <w:t>Direction de l'information légale et administrative (DILA), FR</w:t>
      </w:r>
    </w:p>
    <w:p w14:paraId="5C335B13" w14:textId="77777777" w:rsidR="009F25B9" w:rsidRPr="009F25B9" w:rsidRDefault="009F25B9" w:rsidP="009F25B9">
      <w:pPr>
        <w:pStyle w:val="ListContinue"/>
        <w:rPr>
          <w:color w:val="0000FF"/>
        </w:rPr>
      </w:pPr>
      <w:r w:rsidRPr="009F25B9">
        <w:rPr>
          <w:color w:val="0000FF"/>
        </w:rPr>
        <w:t>Electronic Signatures and Infrastructures (ESI) TC (liason)</w:t>
      </w:r>
    </w:p>
    <w:p w14:paraId="3939D3BA" w14:textId="77777777" w:rsidR="009F25B9" w:rsidRPr="009F25B9" w:rsidRDefault="009F25B9" w:rsidP="009F25B9">
      <w:pPr>
        <w:pStyle w:val="ListContinue"/>
        <w:rPr>
          <w:color w:val="0000FF"/>
        </w:rPr>
      </w:pPr>
      <w:r w:rsidRPr="009F25B9">
        <w:rPr>
          <w:color w:val="0000FF"/>
        </w:rPr>
        <w:t>Flowcanto, NL</w:t>
      </w:r>
    </w:p>
    <w:p w14:paraId="7A7C48A7" w14:textId="77777777" w:rsidR="009F25B9" w:rsidRPr="009F25B9" w:rsidRDefault="009F25B9" w:rsidP="009F25B9">
      <w:pPr>
        <w:pStyle w:val="ListContinue"/>
        <w:rPr>
          <w:color w:val="0000FF"/>
        </w:rPr>
      </w:pPr>
      <w:r w:rsidRPr="009F25B9">
        <w:rPr>
          <w:color w:val="0000FF"/>
        </w:rPr>
        <w:t>GS 1 in Europe</w:t>
      </w:r>
    </w:p>
    <w:p w14:paraId="0CFC36D1" w14:textId="77777777" w:rsidR="009F25B9" w:rsidRPr="009F25B9" w:rsidRDefault="009F25B9" w:rsidP="009F25B9">
      <w:pPr>
        <w:pStyle w:val="ListContinue"/>
        <w:rPr>
          <w:color w:val="0000FF"/>
        </w:rPr>
      </w:pPr>
      <w:r w:rsidRPr="009F25B9">
        <w:rPr>
          <w:color w:val="0000FF"/>
        </w:rPr>
        <w:t>Highjump Software (Former Evenex), DK</w:t>
      </w:r>
    </w:p>
    <w:p w14:paraId="42CFA50D" w14:textId="77777777" w:rsidR="009F25B9" w:rsidRPr="009F25B9" w:rsidRDefault="009F25B9" w:rsidP="009F25B9">
      <w:pPr>
        <w:pStyle w:val="ListContinue"/>
        <w:rPr>
          <w:color w:val="0000FF"/>
        </w:rPr>
      </w:pPr>
      <w:r w:rsidRPr="009F25B9">
        <w:rPr>
          <w:color w:val="0000FF"/>
        </w:rPr>
        <w:t>ICEPRO, ISA</w:t>
      </w:r>
    </w:p>
    <w:p w14:paraId="32FBB53F" w14:textId="77777777" w:rsidR="009F25B9" w:rsidRPr="009F25B9" w:rsidRDefault="009F25B9" w:rsidP="009F25B9">
      <w:pPr>
        <w:pStyle w:val="ListContinue"/>
        <w:rPr>
          <w:color w:val="0000FF"/>
        </w:rPr>
      </w:pPr>
      <w:r w:rsidRPr="009F25B9">
        <w:rPr>
          <w:color w:val="0000FF"/>
        </w:rPr>
        <w:t>Infoterm - International Information Centre for Terminology on behalf of CEN/WS/eCAT (liason)</w:t>
      </w:r>
    </w:p>
    <w:p w14:paraId="7D64FD56" w14:textId="77777777" w:rsidR="009F25B9" w:rsidRPr="009F25B9" w:rsidRDefault="009F25B9" w:rsidP="009F25B9">
      <w:pPr>
        <w:pStyle w:val="ListContinue"/>
        <w:rPr>
          <w:color w:val="0000FF"/>
        </w:rPr>
      </w:pPr>
      <w:r w:rsidRPr="009F25B9">
        <w:rPr>
          <w:color w:val="0000FF"/>
        </w:rPr>
        <w:t>Invinet Sistemes 2003, ES</w:t>
      </w:r>
    </w:p>
    <w:p w14:paraId="2657C913" w14:textId="77777777" w:rsidR="009F25B9" w:rsidRPr="009F25B9" w:rsidRDefault="009F25B9" w:rsidP="009F25B9">
      <w:pPr>
        <w:pStyle w:val="ListContinue"/>
        <w:rPr>
          <w:color w:val="0000FF"/>
        </w:rPr>
      </w:pPr>
      <w:r w:rsidRPr="009F25B9">
        <w:rPr>
          <w:color w:val="0000FF"/>
        </w:rPr>
        <w:t>Laszlo Ketszeri, HU</w:t>
      </w:r>
    </w:p>
    <w:p w14:paraId="10C9A90F" w14:textId="77777777" w:rsidR="009F25B9" w:rsidRPr="009F25B9" w:rsidRDefault="009F25B9" w:rsidP="009F25B9">
      <w:pPr>
        <w:pStyle w:val="ListContinue"/>
        <w:rPr>
          <w:color w:val="0000FF"/>
        </w:rPr>
      </w:pPr>
      <w:r w:rsidRPr="009F25B9">
        <w:rPr>
          <w:color w:val="0000FF"/>
        </w:rPr>
        <w:t>Nets Norway AS, NO</w:t>
      </w:r>
    </w:p>
    <w:p w14:paraId="23675F0C" w14:textId="77777777" w:rsidR="009F25B9" w:rsidRPr="009F25B9" w:rsidRDefault="009F25B9" w:rsidP="009F25B9">
      <w:pPr>
        <w:pStyle w:val="ListContinue"/>
        <w:rPr>
          <w:color w:val="0000FF"/>
        </w:rPr>
      </w:pPr>
      <w:r w:rsidRPr="009F25B9">
        <w:rPr>
          <w:color w:val="0000FF"/>
        </w:rPr>
        <w:t>Nexus IT,ES</w:t>
      </w:r>
    </w:p>
    <w:p w14:paraId="4FB6047C" w14:textId="77777777" w:rsidR="009F25B9" w:rsidRPr="009F25B9" w:rsidRDefault="009F25B9" w:rsidP="009F25B9">
      <w:pPr>
        <w:pStyle w:val="ListContinue"/>
        <w:rPr>
          <w:color w:val="0000FF"/>
        </w:rPr>
      </w:pPr>
      <w:r w:rsidRPr="009F25B9">
        <w:rPr>
          <w:color w:val="0000FF"/>
        </w:rPr>
        <w:t>Phast, FR</w:t>
      </w:r>
    </w:p>
    <w:p w14:paraId="14D6DA92" w14:textId="77777777" w:rsidR="009F25B9" w:rsidRPr="009F25B9" w:rsidRDefault="009F25B9" w:rsidP="009F25B9">
      <w:pPr>
        <w:pStyle w:val="ListContinue"/>
        <w:rPr>
          <w:color w:val="0000FF"/>
        </w:rPr>
      </w:pPr>
      <w:r w:rsidRPr="009F25B9">
        <w:rPr>
          <w:color w:val="0000FF"/>
        </w:rPr>
        <w:lastRenderedPageBreak/>
        <w:t>PIANOo, NL</w:t>
      </w:r>
    </w:p>
    <w:p w14:paraId="118BDE7F" w14:textId="77777777" w:rsidR="009F25B9" w:rsidRPr="009F25B9" w:rsidRDefault="009F25B9" w:rsidP="009F25B9">
      <w:pPr>
        <w:pStyle w:val="ListContinue"/>
        <w:rPr>
          <w:color w:val="0000FF"/>
        </w:rPr>
      </w:pPr>
      <w:r w:rsidRPr="009F25B9">
        <w:rPr>
          <w:color w:val="0000FF"/>
        </w:rPr>
        <w:t>Poste Italiane, IT</w:t>
      </w:r>
    </w:p>
    <w:p w14:paraId="3DE35E3E" w14:textId="77777777" w:rsidR="009F25B9" w:rsidRPr="009F25B9" w:rsidRDefault="009F25B9" w:rsidP="009F25B9">
      <w:pPr>
        <w:pStyle w:val="ListContinue"/>
        <w:rPr>
          <w:color w:val="0000FF"/>
        </w:rPr>
      </w:pPr>
      <w:r w:rsidRPr="009F25B9">
        <w:rPr>
          <w:color w:val="0000FF"/>
        </w:rPr>
        <w:t>Single face To Industry (SFTI), SE</w:t>
      </w:r>
    </w:p>
    <w:p w14:paraId="56A33B87" w14:textId="77777777" w:rsidR="009F25B9" w:rsidRPr="009F25B9" w:rsidRDefault="009F25B9" w:rsidP="009F25B9">
      <w:pPr>
        <w:pStyle w:val="ListContinue"/>
        <w:rPr>
          <w:color w:val="0000FF"/>
        </w:rPr>
      </w:pPr>
      <w:r w:rsidRPr="009F25B9">
        <w:rPr>
          <w:color w:val="0000FF"/>
        </w:rPr>
        <w:t>SOGEI (former Consip), IT</w:t>
      </w:r>
    </w:p>
    <w:p w14:paraId="4F2F7D10" w14:textId="77777777" w:rsidR="009F25B9" w:rsidRPr="009F25B9" w:rsidRDefault="009F25B9" w:rsidP="009F25B9">
      <w:pPr>
        <w:pStyle w:val="ListContinue"/>
        <w:rPr>
          <w:color w:val="0000FF"/>
        </w:rPr>
      </w:pPr>
      <w:r w:rsidRPr="009F25B9">
        <w:rPr>
          <w:color w:val="0000FF"/>
        </w:rPr>
        <w:t>Statens og Kommunernes Indkobs Service A/S (SKI A/S), DK</w:t>
      </w:r>
    </w:p>
    <w:p w14:paraId="6BDDB28A" w14:textId="77777777" w:rsidR="009F25B9" w:rsidRPr="009F25B9" w:rsidRDefault="009F25B9" w:rsidP="009F25B9">
      <w:pPr>
        <w:pStyle w:val="ListContinue"/>
        <w:rPr>
          <w:color w:val="0000FF"/>
        </w:rPr>
      </w:pPr>
      <w:r w:rsidRPr="009F25B9">
        <w:rPr>
          <w:color w:val="0000FF"/>
        </w:rPr>
        <w:t>University of Koblenz-Landau, DE</w:t>
      </w:r>
    </w:p>
    <w:p w14:paraId="33174F45" w14:textId="77777777" w:rsidR="009F25B9" w:rsidRPr="009F25B9" w:rsidRDefault="009F25B9" w:rsidP="009F25B9">
      <w:pPr>
        <w:pStyle w:val="ListContinue"/>
        <w:rPr>
          <w:color w:val="0000FF"/>
        </w:rPr>
      </w:pPr>
      <w:r w:rsidRPr="009F25B9">
        <w:rPr>
          <w:color w:val="0000FF"/>
        </w:rPr>
        <w:t>University of Piraeus Research Center (UPRC), GR</w:t>
      </w:r>
    </w:p>
    <w:p w14:paraId="2048DCB7" w14:textId="77777777" w:rsidR="009F25B9" w:rsidRPr="009F25B9" w:rsidRDefault="009F25B9" w:rsidP="009F25B9">
      <w:pPr>
        <w:pStyle w:val="ListContinue"/>
        <w:rPr>
          <w:color w:val="0000FF"/>
        </w:rPr>
      </w:pPr>
      <w:r w:rsidRPr="009F25B9">
        <w:rPr>
          <w:color w:val="0000FF"/>
        </w:rPr>
        <w:t>Western Norway Regional Health Authority, NO</w:t>
      </w:r>
    </w:p>
    <w:p w14:paraId="2648195F" w14:textId="77777777" w:rsidR="009F25B9" w:rsidRPr="00756106" w:rsidRDefault="009F25B9" w:rsidP="009F25B9">
      <w:pPr>
        <w:rPr>
          <w:color w:val="0000FF"/>
        </w:rPr>
      </w:pPr>
      <w:r w:rsidRPr="00756106">
        <w:rPr>
          <w:color w:val="0000FF"/>
        </w:rPr>
        <w:t xml:space="preserve">It is possible that some elements of CWA </w:t>
      </w:r>
      <w:r w:rsidRPr="00756106">
        <w:rPr>
          <w:color w:val="0000FF"/>
          <w:highlight w:val="yellow"/>
        </w:rPr>
        <w:t>4567</w:t>
      </w:r>
      <w:r w:rsidRPr="00756106">
        <w:rPr>
          <w:color w:val="0000FF"/>
        </w:rPr>
        <w:t xml:space="preserve"> may be subject to patent rights. The CEN-CENELEC policy on patent rights is set out in CEN-CENELEC Guide 8 “Guidelines for Implementation of the Common IPR Policy on Patents (and other statutory intellectual property rights based on inventions)”. CEN shall not be held responsible for identifying any or all such patent rights.</w:t>
      </w:r>
    </w:p>
    <w:p w14:paraId="37021087" w14:textId="77777777" w:rsidR="009F25B9" w:rsidRPr="00756106" w:rsidRDefault="009F25B9" w:rsidP="009F25B9">
      <w:pPr>
        <w:rPr>
          <w:color w:val="0000FF"/>
        </w:rPr>
      </w:pPr>
      <w:r w:rsidRPr="00756106">
        <w:rPr>
          <w:color w:val="0000FF"/>
        </w:rPr>
        <w:t xml:space="preserve">The Workshop participants have made every effort to ensure the reliability and accuracy of the technical and non-technical content of CWA </w:t>
      </w:r>
      <w:r w:rsidRPr="00756106">
        <w:rPr>
          <w:color w:val="0000FF"/>
          <w:highlight w:val="yellow"/>
        </w:rPr>
        <w:t>4567</w:t>
      </w:r>
      <w:r w:rsidRPr="00756106">
        <w:rPr>
          <w:color w:val="0000FF"/>
        </w:rPr>
        <w:t xml:space="preserve">, but this does not guarantee, either explicitly or implicitly, its correctness. Users of CWA </w:t>
      </w:r>
      <w:r w:rsidRPr="00756106">
        <w:rPr>
          <w:color w:val="0000FF"/>
          <w:highlight w:val="yellow"/>
        </w:rPr>
        <w:t>4567</w:t>
      </w:r>
      <w:r w:rsidRPr="00756106">
        <w:rPr>
          <w:color w:val="0000FF"/>
        </w:rPr>
        <w:t xml:space="preserve"> should be aware that neither the Workshop participants, nor CEN can be held liable for damages or losses of any kind whatsoever which may arise from its application. Users of CWA </w:t>
      </w:r>
      <w:r w:rsidRPr="00756106">
        <w:rPr>
          <w:color w:val="0000FF"/>
          <w:highlight w:val="yellow"/>
        </w:rPr>
        <w:t>4567</w:t>
      </w:r>
      <w:r w:rsidRPr="00756106">
        <w:rPr>
          <w:color w:val="0000FF"/>
        </w:rPr>
        <w:t xml:space="preserve"> do so on their own responsibility and at their own risk.</w:t>
      </w:r>
    </w:p>
    <w:p w14:paraId="6540DBAA" w14:textId="77777777" w:rsidR="009F25B9" w:rsidRPr="00756106" w:rsidRDefault="009F25B9" w:rsidP="009F25B9">
      <w:pPr>
        <w:rPr>
          <w:color w:val="0000FF"/>
        </w:rPr>
      </w:pPr>
      <w:r w:rsidRPr="00756106">
        <w:rPr>
          <w:color w:val="0000FF"/>
        </w:rPr>
        <w:t xml:space="preserve">This CEN Workshop Agreement (CWA) has been drafted and approved by the Workshop on </w:t>
      </w:r>
      <w:r w:rsidRPr="00756106">
        <w:rPr>
          <w:b/>
          <w:color w:val="0000FF"/>
        </w:rPr>
        <w:t>Business Interoperability Interfaces for Public procurement in Europe (BII)</w:t>
      </w:r>
      <w:r w:rsidRPr="00756106">
        <w:rPr>
          <w:color w:val="0000FF"/>
        </w:rPr>
        <w:t>, phase 3.</w:t>
      </w:r>
    </w:p>
    <w:p w14:paraId="0437F3AF"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is part of a set of CWAs prepared by CEN/WS BII3</w:t>
      </w:r>
      <w:r w:rsidRPr="00756106">
        <w:rPr>
          <w:color w:val="0000FF"/>
          <w:vertAlign w:val="superscript"/>
        </w:rPr>
        <w:footnoteReference w:id="1"/>
      </w:r>
      <w:r w:rsidRPr="00756106">
        <w:rPr>
          <w:color w:val="0000FF"/>
        </w:rPr>
        <w:t>:</w:t>
      </w:r>
    </w:p>
    <w:p w14:paraId="718C3BC4"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1234</w:t>
      </w:r>
      <w:r w:rsidRPr="00756106">
        <w:rPr>
          <w:color w:val="0000FF"/>
        </w:rPr>
        <w:t>:2016 BII Architecture</w:t>
      </w:r>
    </w:p>
    <w:p w14:paraId="2BDDBB13"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2345</w:t>
      </w:r>
      <w:r w:rsidRPr="00756106">
        <w:rPr>
          <w:color w:val="0000FF"/>
        </w:rPr>
        <w:t>:2016 BII Notification profiles and transactions</w:t>
      </w:r>
    </w:p>
    <w:p w14:paraId="745E9EE4"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3456</w:t>
      </w:r>
      <w:r w:rsidRPr="00756106">
        <w:rPr>
          <w:color w:val="0000FF"/>
        </w:rPr>
        <w:t>:2016 BII Tendering profiles and transactions</w:t>
      </w:r>
    </w:p>
    <w:p w14:paraId="6D028C9B"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4567</w:t>
      </w:r>
      <w:r w:rsidRPr="00756106">
        <w:rPr>
          <w:color w:val="0000FF"/>
        </w:rPr>
        <w:t>:2016 BII Catalogue profiles and transactions</w:t>
      </w:r>
    </w:p>
    <w:p w14:paraId="15D91936"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5678</w:t>
      </w:r>
      <w:r w:rsidRPr="00756106">
        <w:rPr>
          <w:color w:val="0000FF"/>
        </w:rPr>
        <w:t>:2016 BII Post-award profiles and transactions</w:t>
      </w:r>
    </w:p>
    <w:p w14:paraId="44A8ECAE" w14:textId="77777777" w:rsidR="009F25B9" w:rsidRPr="00756106" w:rsidRDefault="009F25B9" w:rsidP="009F25B9">
      <w:pPr>
        <w:rPr>
          <w:color w:val="0000FF"/>
        </w:rPr>
      </w:pPr>
    </w:p>
    <w:p w14:paraId="1F8CB4AB"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consists of:</w:t>
      </w:r>
    </w:p>
    <w:p w14:paraId="591E6423" w14:textId="77777777" w:rsidR="00D6091C" w:rsidRPr="00D6091C" w:rsidRDefault="00D6091C" w:rsidP="00D6091C">
      <w:pPr>
        <w:spacing w:after="0"/>
        <w:ind w:left="799"/>
        <w:jc w:val="left"/>
        <w:rPr>
          <w:color w:val="0000FF"/>
        </w:rPr>
      </w:pPr>
      <w:r w:rsidRPr="00D6091C">
        <w:rPr>
          <w:color w:val="0000FF"/>
        </w:rPr>
        <w:t>CWA 4567-1 Overview</w:t>
      </w:r>
    </w:p>
    <w:p w14:paraId="7DF48B6C" w14:textId="77777777" w:rsidR="00D6091C" w:rsidRPr="00D6091C" w:rsidRDefault="00D6091C" w:rsidP="00D6091C">
      <w:pPr>
        <w:spacing w:after="0"/>
        <w:ind w:left="799"/>
        <w:jc w:val="left"/>
        <w:rPr>
          <w:color w:val="0000FF"/>
        </w:rPr>
      </w:pPr>
      <w:r w:rsidRPr="00D6091C">
        <w:rPr>
          <w:color w:val="0000FF"/>
        </w:rPr>
        <w:t>CWA 4567-101 BII Profile 01 – Catalogue only</w:t>
      </w:r>
    </w:p>
    <w:p w14:paraId="29959FFA" w14:textId="77777777" w:rsidR="00D6091C" w:rsidRPr="00D6091C" w:rsidRDefault="00D6091C" w:rsidP="00D6091C">
      <w:pPr>
        <w:spacing w:after="0"/>
        <w:ind w:left="799"/>
        <w:jc w:val="left"/>
        <w:rPr>
          <w:color w:val="0000FF"/>
        </w:rPr>
      </w:pPr>
      <w:r w:rsidRPr="00D6091C">
        <w:rPr>
          <w:color w:val="0000FF"/>
        </w:rPr>
        <w:t>CWA 4567-102 BII Profile 02 – Catalogue update</w:t>
      </w:r>
    </w:p>
    <w:p w14:paraId="6C270977" w14:textId="77777777" w:rsidR="00D6091C" w:rsidRPr="00D6091C" w:rsidRDefault="00D6091C" w:rsidP="00D6091C">
      <w:pPr>
        <w:spacing w:after="0"/>
        <w:ind w:left="799"/>
        <w:jc w:val="left"/>
        <w:rPr>
          <w:color w:val="0000FF"/>
        </w:rPr>
      </w:pPr>
      <w:r w:rsidRPr="00D6091C">
        <w:rPr>
          <w:color w:val="0000FF"/>
        </w:rPr>
        <w:t>CWA 4567-103 BII Profile 16 – Catalogue deletion</w:t>
      </w:r>
    </w:p>
    <w:p w14:paraId="30A31DA8" w14:textId="77777777" w:rsidR="00D6091C" w:rsidRPr="00D6091C" w:rsidRDefault="00D6091C" w:rsidP="00D6091C">
      <w:pPr>
        <w:spacing w:after="0"/>
        <w:ind w:left="799"/>
        <w:jc w:val="left"/>
        <w:rPr>
          <w:color w:val="0000FF"/>
        </w:rPr>
      </w:pPr>
      <w:r w:rsidRPr="00D6091C">
        <w:rPr>
          <w:color w:val="0000FF"/>
        </w:rPr>
        <w:t>CWA 4567-104 BII Profile 17 – Multi-party catalogue</w:t>
      </w:r>
    </w:p>
    <w:p w14:paraId="7CB58095" w14:textId="77777777" w:rsidR="00D6091C" w:rsidRPr="00D6091C" w:rsidRDefault="00D6091C" w:rsidP="00D6091C">
      <w:pPr>
        <w:spacing w:after="0"/>
        <w:ind w:left="799"/>
        <w:jc w:val="left"/>
        <w:rPr>
          <w:color w:val="0000FF"/>
        </w:rPr>
      </w:pPr>
      <w:r w:rsidRPr="00D6091C">
        <w:rPr>
          <w:color w:val="0000FF"/>
        </w:rPr>
        <w:t>CWA 4567-105 BII Profile 33 – Catalogue subscription</w:t>
      </w:r>
    </w:p>
    <w:p w14:paraId="5A12CA11" w14:textId="77777777" w:rsidR="00D6091C" w:rsidRPr="00D6091C" w:rsidRDefault="00D6091C" w:rsidP="00D6091C">
      <w:pPr>
        <w:spacing w:after="0"/>
        <w:ind w:left="799"/>
        <w:jc w:val="left"/>
        <w:rPr>
          <w:color w:val="0000FF"/>
        </w:rPr>
      </w:pPr>
      <w:r w:rsidRPr="00D6091C">
        <w:rPr>
          <w:color w:val="0000FF"/>
        </w:rPr>
        <w:t>CWA 4567-106 BII Profile 44 – Catalogue only without response</w:t>
      </w:r>
    </w:p>
    <w:p w14:paraId="1DDEC46C" w14:textId="77777777" w:rsidR="00D6091C" w:rsidRPr="00D6091C" w:rsidRDefault="00D6091C" w:rsidP="00D6091C">
      <w:pPr>
        <w:spacing w:after="0"/>
        <w:ind w:left="799"/>
        <w:jc w:val="left"/>
        <w:rPr>
          <w:color w:val="0000FF"/>
        </w:rPr>
      </w:pPr>
      <w:r w:rsidRPr="00D6091C">
        <w:rPr>
          <w:color w:val="0000FF"/>
        </w:rPr>
        <w:t>CWA 4567-201 UBL syntax implementation guideline – Trdm019 Catalogue</w:t>
      </w:r>
    </w:p>
    <w:p w14:paraId="06221956" w14:textId="77777777" w:rsidR="00D6091C" w:rsidRPr="00D6091C" w:rsidRDefault="00D6091C" w:rsidP="00370B4E">
      <w:pPr>
        <w:spacing w:after="0"/>
        <w:ind w:left="799"/>
        <w:jc w:val="left"/>
        <w:outlineLvl w:val="0"/>
        <w:rPr>
          <w:color w:val="0000FF"/>
        </w:rPr>
      </w:pPr>
      <w:r w:rsidRPr="00D6091C">
        <w:rPr>
          <w:color w:val="0000FF"/>
        </w:rPr>
        <w:t>CWA 4567-202 UBL syntax implementation guideline – Trdm018 Catalogue Request</w:t>
      </w:r>
    </w:p>
    <w:p w14:paraId="6532B143" w14:textId="77777777" w:rsidR="00D6091C" w:rsidRPr="00D6091C" w:rsidRDefault="00D6091C" w:rsidP="00D6091C">
      <w:pPr>
        <w:spacing w:after="0"/>
        <w:ind w:left="799"/>
        <w:jc w:val="left"/>
        <w:rPr>
          <w:color w:val="0000FF"/>
        </w:rPr>
      </w:pPr>
      <w:r w:rsidRPr="00D6091C">
        <w:rPr>
          <w:color w:val="0000FF"/>
        </w:rPr>
        <w:t>CWA 4567-203 UBL syntax implementation guideline – Trdm020 Catalogue Item Update</w:t>
      </w:r>
    </w:p>
    <w:p w14:paraId="64C739F2" w14:textId="77777777" w:rsidR="00D6091C" w:rsidRPr="00D6091C" w:rsidRDefault="00D6091C" w:rsidP="00370B4E">
      <w:pPr>
        <w:spacing w:after="0"/>
        <w:ind w:left="799"/>
        <w:jc w:val="left"/>
        <w:outlineLvl w:val="0"/>
        <w:rPr>
          <w:color w:val="0000FF"/>
        </w:rPr>
      </w:pPr>
      <w:r w:rsidRPr="00D6091C">
        <w:rPr>
          <w:color w:val="0000FF"/>
        </w:rPr>
        <w:t>CWA 4567-204 UBL syntax implementation guideline – Trdm021 Catalogue Price Update</w:t>
      </w:r>
    </w:p>
    <w:p w14:paraId="4A06D440" w14:textId="77777777" w:rsidR="00D6091C" w:rsidRPr="00D6091C" w:rsidRDefault="00D6091C" w:rsidP="00D6091C">
      <w:pPr>
        <w:spacing w:after="0"/>
        <w:ind w:left="799"/>
        <w:jc w:val="left"/>
        <w:rPr>
          <w:color w:val="0000FF"/>
        </w:rPr>
      </w:pPr>
      <w:r w:rsidRPr="00D6091C">
        <w:rPr>
          <w:color w:val="0000FF"/>
        </w:rPr>
        <w:t>CWA 4567-205 UBL syntax implementation guideline – Trdm022 Catalogue Deletion Request</w:t>
      </w:r>
    </w:p>
    <w:p w14:paraId="03098534" w14:textId="77777777" w:rsidR="00D6091C" w:rsidRPr="00D6091C" w:rsidRDefault="00D6091C" w:rsidP="00D6091C">
      <w:pPr>
        <w:spacing w:after="0"/>
        <w:ind w:left="799"/>
        <w:jc w:val="left"/>
        <w:rPr>
          <w:color w:val="0000FF"/>
        </w:rPr>
      </w:pPr>
      <w:r w:rsidRPr="00D6091C">
        <w:rPr>
          <w:color w:val="0000FF"/>
        </w:rPr>
        <w:t>CWA 4567-206 UBL syntax implementation guideline – Trdm023 Catalogue Deletion Confirmation</w:t>
      </w:r>
    </w:p>
    <w:p w14:paraId="1F47C939" w14:textId="77777777" w:rsidR="00D6091C" w:rsidRPr="00D6091C" w:rsidRDefault="00D6091C" w:rsidP="00370B4E">
      <w:pPr>
        <w:spacing w:after="0"/>
        <w:ind w:left="799"/>
        <w:jc w:val="left"/>
        <w:outlineLvl w:val="0"/>
        <w:rPr>
          <w:color w:val="0000FF"/>
        </w:rPr>
      </w:pPr>
      <w:r w:rsidRPr="00D6091C">
        <w:rPr>
          <w:color w:val="0000FF"/>
        </w:rPr>
        <w:t>CWA 4567-207 UBL syntax implementation guideline – Trdm055 Catalogue Request Rejection</w:t>
      </w:r>
    </w:p>
    <w:p w14:paraId="1FFF656E" w14:textId="77777777" w:rsidR="00D6091C" w:rsidRPr="00D6091C" w:rsidRDefault="00D6091C" w:rsidP="00D6091C">
      <w:pPr>
        <w:spacing w:after="0"/>
        <w:ind w:left="799"/>
        <w:jc w:val="left"/>
        <w:rPr>
          <w:color w:val="0000FF"/>
        </w:rPr>
      </w:pPr>
      <w:r w:rsidRPr="00D6091C">
        <w:rPr>
          <w:color w:val="0000FF"/>
        </w:rPr>
        <w:lastRenderedPageBreak/>
        <w:t>CWA 4567-208 UBL syntax implementation guideline – Trdm072 Catalogue Subscription Request</w:t>
      </w:r>
    </w:p>
    <w:p w14:paraId="23E2EFA6" w14:textId="77777777" w:rsidR="00D6091C" w:rsidRPr="00D6091C" w:rsidRDefault="00D6091C" w:rsidP="00D6091C">
      <w:pPr>
        <w:spacing w:after="0"/>
        <w:ind w:left="799"/>
        <w:jc w:val="left"/>
        <w:rPr>
          <w:color w:val="0000FF"/>
        </w:rPr>
      </w:pPr>
      <w:r w:rsidRPr="00D6091C">
        <w:rPr>
          <w:color w:val="0000FF"/>
        </w:rPr>
        <w:t>CWA 4567-209 UBL syntax implementation guideline – Trdm073 Catalogue Subscription Rejection</w:t>
      </w:r>
    </w:p>
    <w:p w14:paraId="5410801B" w14:textId="77777777" w:rsidR="00D6091C" w:rsidRPr="00D6091C" w:rsidRDefault="00D6091C" w:rsidP="00370B4E">
      <w:pPr>
        <w:spacing w:after="0"/>
        <w:ind w:left="799"/>
        <w:jc w:val="left"/>
        <w:outlineLvl w:val="0"/>
        <w:rPr>
          <w:color w:val="0000FF"/>
        </w:rPr>
      </w:pPr>
      <w:r w:rsidRPr="00D6091C">
        <w:rPr>
          <w:color w:val="0000FF"/>
        </w:rPr>
        <w:t>CWA 4567-210 UBL syntax implementation guideline – Trdm058 Catalogue Response</w:t>
      </w:r>
    </w:p>
    <w:p w14:paraId="180F6C9E" w14:textId="77777777" w:rsidR="00D6091C" w:rsidRPr="00D6091C" w:rsidRDefault="00D6091C" w:rsidP="00D6091C">
      <w:pPr>
        <w:spacing w:after="0"/>
        <w:ind w:left="799"/>
        <w:jc w:val="left"/>
        <w:rPr>
          <w:color w:val="0000FF"/>
        </w:rPr>
      </w:pPr>
      <w:r w:rsidRPr="00D6091C">
        <w:rPr>
          <w:color w:val="0000FF"/>
        </w:rPr>
        <w:t>CWA 4567-211 UBL syntax implementation guideline – Trdm059 Catalogue Update Response</w:t>
      </w:r>
    </w:p>
    <w:p w14:paraId="22C6B6F4" w14:textId="77777777" w:rsidR="00D6091C" w:rsidRPr="00D6091C" w:rsidRDefault="00D6091C" w:rsidP="00370B4E">
      <w:pPr>
        <w:spacing w:after="0"/>
        <w:ind w:left="799"/>
        <w:jc w:val="left"/>
        <w:outlineLvl w:val="0"/>
        <w:rPr>
          <w:color w:val="0000FF"/>
        </w:rPr>
      </w:pPr>
      <w:r w:rsidRPr="00D6091C">
        <w:rPr>
          <w:color w:val="0000FF"/>
        </w:rPr>
        <w:t>CWA 4567-212 UBL syntax implementation guideline – Trdm054 Multi-party Catalogue</w:t>
      </w:r>
    </w:p>
    <w:p w14:paraId="3C65620B" w14:textId="77777777" w:rsidR="00D6091C" w:rsidRPr="00D6091C" w:rsidRDefault="00D6091C" w:rsidP="00D6091C">
      <w:pPr>
        <w:spacing w:after="0"/>
        <w:ind w:left="799"/>
        <w:jc w:val="left"/>
        <w:rPr>
          <w:color w:val="0000FF"/>
        </w:rPr>
      </w:pPr>
      <w:r w:rsidRPr="00D6091C">
        <w:rPr>
          <w:color w:val="0000FF"/>
        </w:rPr>
        <w:t>CWA 4567-213 UBL syntax implementation guideline – Trdm068 Pre-award catalogue</w:t>
      </w:r>
    </w:p>
    <w:p w14:paraId="186F0AB4" w14:textId="77777777" w:rsidR="00D6091C" w:rsidRPr="00D6091C" w:rsidRDefault="00D6091C" w:rsidP="00370B4E">
      <w:pPr>
        <w:spacing w:after="0"/>
        <w:ind w:left="799"/>
        <w:jc w:val="left"/>
        <w:outlineLvl w:val="0"/>
        <w:rPr>
          <w:color w:val="0000FF"/>
        </w:rPr>
      </w:pPr>
      <w:r w:rsidRPr="00D6091C">
        <w:rPr>
          <w:color w:val="0000FF"/>
        </w:rPr>
        <w:t>CWA 4567-301 UN/CEFACT syntax implementation guideline – Trdm019 Catalogue</w:t>
      </w:r>
    </w:p>
    <w:p w14:paraId="76FA5289" w14:textId="77777777" w:rsidR="00D6091C" w:rsidRPr="00D6091C" w:rsidRDefault="00D6091C" w:rsidP="00D6091C">
      <w:pPr>
        <w:spacing w:after="0"/>
        <w:ind w:left="799"/>
        <w:jc w:val="left"/>
        <w:rPr>
          <w:color w:val="0000FF"/>
        </w:rPr>
      </w:pPr>
      <w:r w:rsidRPr="00D6091C">
        <w:rPr>
          <w:color w:val="0000FF"/>
        </w:rPr>
        <w:t>CWA 4567-302 UN/CEFACT syntax implementation guideline – Trdm018 Catalogue Request</w:t>
      </w:r>
    </w:p>
    <w:p w14:paraId="7C3D45FB" w14:textId="77777777" w:rsidR="00D6091C" w:rsidRPr="00D6091C" w:rsidRDefault="00D6091C" w:rsidP="00370B4E">
      <w:pPr>
        <w:spacing w:after="0"/>
        <w:ind w:left="799"/>
        <w:jc w:val="left"/>
        <w:outlineLvl w:val="0"/>
        <w:rPr>
          <w:color w:val="0000FF"/>
        </w:rPr>
      </w:pPr>
      <w:r w:rsidRPr="00D6091C">
        <w:rPr>
          <w:color w:val="0000FF"/>
        </w:rPr>
        <w:t>CWA 4567-303 UN/CEFACT syntax implementation guideline – Trdm020 Catalogue Item Update</w:t>
      </w:r>
    </w:p>
    <w:p w14:paraId="55B2A3E5" w14:textId="77777777" w:rsidR="00D6091C" w:rsidRPr="00D6091C" w:rsidRDefault="00D6091C" w:rsidP="00D6091C">
      <w:pPr>
        <w:spacing w:after="0"/>
        <w:ind w:left="799"/>
        <w:jc w:val="left"/>
        <w:rPr>
          <w:color w:val="0000FF"/>
        </w:rPr>
      </w:pPr>
      <w:r w:rsidRPr="00D6091C">
        <w:rPr>
          <w:color w:val="0000FF"/>
        </w:rPr>
        <w:t>CWA 4567-304 UN/CEFACT syntax implementation guideline – Trdm021 Catalogue Price Update</w:t>
      </w:r>
    </w:p>
    <w:p w14:paraId="41466FD1" w14:textId="77777777" w:rsidR="00D6091C" w:rsidRPr="00D6091C" w:rsidRDefault="00D6091C" w:rsidP="00D6091C">
      <w:pPr>
        <w:spacing w:after="0"/>
        <w:ind w:left="799"/>
        <w:jc w:val="left"/>
        <w:rPr>
          <w:color w:val="0000FF"/>
        </w:rPr>
      </w:pPr>
      <w:r w:rsidRPr="00D6091C">
        <w:rPr>
          <w:color w:val="0000FF"/>
        </w:rPr>
        <w:t>CWA 4567-305 UN/CEFACT syntax implementation guideline – Trdm022 Catalogue Deletion Request</w:t>
      </w:r>
    </w:p>
    <w:p w14:paraId="463C86C8" w14:textId="77777777" w:rsidR="00D6091C" w:rsidRPr="00D6091C" w:rsidRDefault="00D6091C" w:rsidP="00370B4E">
      <w:pPr>
        <w:spacing w:after="0"/>
        <w:ind w:left="799"/>
        <w:jc w:val="left"/>
        <w:outlineLvl w:val="0"/>
        <w:rPr>
          <w:color w:val="0000FF"/>
        </w:rPr>
      </w:pPr>
      <w:r w:rsidRPr="00D6091C">
        <w:rPr>
          <w:color w:val="0000FF"/>
        </w:rPr>
        <w:t>CWA 4567-306 UN/CEFACT syntax implementation guideline – Trdm054 Multi-party catalogue</w:t>
      </w:r>
    </w:p>
    <w:p w14:paraId="1B0B890A" w14:textId="77777777" w:rsidR="00D6091C" w:rsidRPr="00D6091C" w:rsidRDefault="00D6091C" w:rsidP="00D6091C">
      <w:pPr>
        <w:spacing w:after="0"/>
        <w:ind w:left="799"/>
        <w:jc w:val="left"/>
        <w:rPr>
          <w:color w:val="0000FF"/>
        </w:rPr>
      </w:pPr>
      <w:r w:rsidRPr="00D6091C">
        <w:rPr>
          <w:color w:val="0000FF"/>
        </w:rPr>
        <w:t>CWA 4567-307 UN/CEFACT syntax implementation guideline – Trdm068 Pre-award catalogue</w:t>
      </w:r>
    </w:p>
    <w:p w14:paraId="24950B11" w14:textId="77777777" w:rsidR="00D6091C" w:rsidRPr="00D6091C" w:rsidRDefault="00D6091C" w:rsidP="00D6091C">
      <w:pPr>
        <w:spacing w:after="0"/>
        <w:ind w:left="799"/>
        <w:jc w:val="left"/>
        <w:rPr>
          <w:color w:val="0000FF"/>
        </w:rPr>
      </w:pPr>
      <w:r w:rsidRPr="00D6091C">
        <w:rPr>
          <w:color w:val="0000FF"/>
        </w:rPr>
        <w:t>CWA 4567-401 Guideline on the usage of classification systems</w:t>
      </w:r>
    </w:p>
    <w:p w14:paraId="515D54AD" w14:textId="04D65B21" w:rsidR="009F25B9" w:rsidRDefault="00D6091C" w:rsidP="00D6091C">
      <w:pPr>
        <w:spacing w:after="0"/>
        <w:ind w:left="799"/>
        <w:jc w:val="left"/>
        <w:rPr>
          <w:color w:val="0000FF"/>
        </w:rPr>
      </w:pPr>
      <w:r w:rsidRPr="00D6091C">
        <w:rPr>
          <w:color w:val="0000FF"/>
        </w:rPr>
        <w:t>CWA 4567-402 Guideline on pre-award catalogues</w:t>
      </w:r>
    </w:p>
    <w:p w14:paraId="2E72AD33" w14:textId="77777777" w:rsidR="00D6091C" w:rsidRPr="00EA5AF2" w:rsidRDefault="00D6091C" w:rsidP="00D6091C">
      <w:pPr>
        <w:spacing w:after="0"/>
        <w:ind w:left="799"/>
        <w:jc w:val="left"/>
        <w:rPr>
          <w:color w:val="0000FF"/>
        </w:rPr>
      </w:pPr>
    </w:p>
    <w:p w14:paraId="04866464" w14:textId="77777777" w:rsidR="009F25B9" w:rsidRPr="00EA5AF2" w:rsidRDefault="009F25B9" w:rsidP="009F25B9">
      <w:pPr>
        <w:rPr>
          <w:color w:val="0000FF"/>
        </w:rPr>
      </w:pPr>
      <w:r w:rsidRPr="00EA5AF2">
        <w:rPr>
          <w:color w:val="0000FF"/>
        </w:rPr>
        <w:t>The CEN Workshop members who have contributed to the development of this document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3"/>
        <w:gridCol w:w="4635"/>
        <w:gridCol w:w="1670"/>
      </w:tblGrid>
      <w:tr w:rsidR="009F25B9" w:rsidRPr="00EA5AF2" w14:paraId="6984A806" w14:textId="77777777" w:rsidTr="00D71DB8">
        <w:trPr>
          <w:tblHeader/>
        </w:trPr>
        <w:tc>
          <w:tcPr>
            <w:tcW w:w="3663" w:type="dxa"/>
            <w:shd w:val="clear" w:color="auto" w:fill="D9D9D9"/>
          </w:tcPr>
          <w:p w14:paraId="32C60740" w14:textId="77777777" w:rsidR="009F25B9" w:rsidRPr="00EA5AF2" w:rsidRDefault="009F25B9" w:rsidP="00D71DB8">
            <w:pPr>
              <w:spacing w:before="60" w:after="60" w:line="210" w:lineRule="atLeast"/>
              <w:jc w:val="center"/>
              <w:rPr>
                <w:rFonts w:cs="Arial"/>
                <w:b/>
                <w:bCs/>
                <w:color w:val="0000FF"/>
                <w:sz w:val="18"/>
                <w:lang w:eastAsia="en-US"/>
              </w:rPr>
            </w:pPr>
            <w:r w:rsidRPr="00EA5AF2">
              <w:rPr>
                <w:rFonts w:cs="Arial"/>
                <w:b/>
                <w:bCs/>
                <w:color w:val="0000FF"/>
                <w:sz w:val="18"/>
                <w:lang w:eastAsia="en-US"/>
              </w:rPr>
              <w:t>Name</w:t>
            </w:r>
          </w:p>
        </w:tc>
        <w:tc>
          <w:tcPr>
            <w:tcW w:w="4635" w:type="dxa"/>
            <w:shd w:val="clear" w:color="auto" w:fill="D9D9D9"/>
          </w:tcPr>
          <w:p w14:paraId="7211018E" w14:textId="77777777" w:rsidR="009F25B9" w:rsidRPr="00EA5AF2" w:rsidRDefault="009F25B9" w:rsidP="00D71DB8">
            <w:pPr>
              <w:spacing w:before="60" w:after="60" w:line="210" w:lineRule="atLeast"/>
              <w:jc w:val="center"/>
              <w:rPr>
                <w:rFonts w:cs="Arial"/>
                <w:b/>
                <w:bCs/>
                <w:color w:val="0000FF"/>
                <w:sz w:val="18"/>
                <w:lang w:eastAsia="en-US"/>
              </w:rPr>
            </w:pPr>
            <w:r w:rsidRPr="00EA5AF2">
              <w:rPr>
                <w:rFonts w:cs="Arial"/>
                <w:b/>
                <w:bCs/>
                <w:color w:val="0000FF"/>
                <w:sz w:val="18"/>
                <w:lang w:eastAsia="en-US"/>
              </w:rPr>
              <w:t>Affiliation</w:t>
            </w:r>
          </w:p>
        </w:tc>
        <w:tc>
          <w:tcPr>
            <w:tcW w:w="1670" w:type="dxa"/>
            <w:shd w:val="clear" w:color="auto" w:fill="D9D9D9"/>
          </w:tcPr>
          <w:p w14:paraId="1175A697" w14:textId="77777777" w:rsidR="009F25B9" w:rsidRPr="00EA5AF2" w:rsidRDefault="009F25B9" w:rsidP="00D71DB8">
            <w:pPr>
              <w:spacing w:before="60" w:after="60" w:line="210" w:lineRule="atLeast"/>
              <w:jc w:val="center"/>
              <w:rPr>
                <w:rFonts w:cs="Arial"/>
                <w:b/>
                <w:bCs/>
                <w:color w:val="0000FF"/>
                <w:sz w:val="18"/>
                <w:lang w:eastAsia="en-US"/>
              </w:rPr>
            </w:pPr>
            <w:r w:rsidRPr="00EA5AF2">
              <w:rPr>
                <w:rFonts w:cs="Arial"/>
                <w:b/>
                <w:bCs/>
                <w:color w:val="0000FF"/>
                <w:sz w:val="18"/>
                <w:lang w:eastAsia="en-US"/>
              </w:rPr>
              <w:t>Country</w:t>
            </w:r>
          </w:p>
        </w:tc>
      </w:tr>
      <w:tr w:rsidR="009F25B9" w:rsidRPr="00EA5AF2" w14:paraId="07CCF924" w14:textId="77777777" w:rsidTr="00D71DB8">
        <w:tc>
          <w:tcPr>
            <w:tcW w:w="3663" w:type="dxa"/>
          </w:tcPr>
          <w:p w14:paraId="212EDEB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Ansgar Mondorf</w:t>
            </w:r>
          </w:p>
        </w:tc>
        <w:tc>
          <w:tcPr>
            <w:tcW w:w="4635" w:type="dxa"/>
          </w:tcPr>
          <w:p w14:paraId="1E23324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University of Koblenz</w:t>
            </w:r>
            <w:r>
              <w:rPr>
                <w:rFonts w:eastAsia="Times New Roman" w:cs="Arial"/>
                <w:color w:val="0000FF"/>
                <w:sz w:val="18"/>
                <w:szCs w:val="18"/>
                <w:lang w:eastAsia="nl-NL"/>
              </w:rPr>
              <w:t>-Landau</w:t>
            </w:r>
          </w:p>
        </w:tc>
        <w:tc>
          <w:tcPr>
            <w:tcW w:w="1670" w:type="dxa"/>
          </w:tcPr>
          <w:p w14:paraId="474D9EA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298DCC85" w14:textId="77777777" w:rsidTr="00D71DB8">
        <w:tc>
          <w:tcPr>
            <w:tcW w:w="3663" w:type="dxa"/>
          </w:tcPr>
          <w:p w14:paraId="5D7E869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Maria Wimmer</w:t>
            </w:r>
          </w:p>
        </w:tc>
        <w:tc>
          <w:tcPr>
            <w:tcW w:w="4635" w:type="dxa"/>
          </w:tcPr>
          <w:p w14:paraId="59FDFE4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University of Koblenz</w:t>
            </w:r>
            <w:r>
              <w:rPr>
                <w:rFonts w:eastAsia="Times New Roman" w:cs="Arial"/>
                <w:color w:val="0000FF"/>
                <w:sz w:val="18"/>
                <w:szCs w:val="18"/>
                <w:lang w:eastAsia="nl-NL"/>
              </w:rPr>
              <w:t>-Landau</w:t>
            </w:r>
          </w:p>
        </w:tc>
        <w:tc>
          <w:tcPr>
            <w:tcW w:w="1670" w:type="dxa"/>
          </w:tcPr>
          <w:p w14:paraId="00110F8A"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395E124F" w14:textId="77777777" w:rsidTr="00D71DB8">
        <w:tc>
          <w:tcPr>
            <w:tcW w:w="3663" w:type="dxa"/>
          </w:tcPr>
          <w:p w14:paraId="3FEBC45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Kornelis Drijfhout</w:t>
            </w:r>
          </w:p>
        </w:tc>
        <w:tc>
          <w:tcPr>
            <w:tcW w:w="4635" w:type="dxa"/>
          </w:tcPr>
          <w:p w14:paraId="52D708CD"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PIANOo</w:t>
            </w:r>
          </w:p>
        </w:tc>
        <w:tc>
          <w:tcPr>
            <w:tcW w:w="1670" w:type="dxa"/>
          </w:tcPr>
          <w:p w14:paraId="1E79953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NL</w:t>
            </w:r>
          </w:p>
        </w:tc>
      </w:tr>
      <w:tr w:rsidR="009F25B9" w:rsidRPr="00EA5AF2" w14:paraId="436CC47B" w14:textId="77777777" w:rsidTr="00D71DB8">
        <w:tc>
          <w:tcPr>
            <w:tcW w:w="3663" w:type="dxa"/>
          </w:tcPr>
          <w:p w14:paraId="68F1246F"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Chander Khoenkhoen</w:t>
            </w:r>
          </w:p>
        </w:tc>
        <w:tc>
          <w:tcPr>
            <w:tcW w:w="4635" w:type="dxa"/>
          </w:tcPr>
          <w:p w14:paraId="060F97F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PIANOo</w:t>
            </w:r>
          </w:p>
        </w:tc>
        <w:tc>
          <w:tcPr>
            <w:tcW w:w="1670" w:type="dxa"/>
          </w:tcPr>
          <w:p w14:paraId="1F455F7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NL</w:t>
            </w:r>
          </w:p>
        </w:tc>
      </w:tr>
      <w:tr w:rsidR="009F25B9" w:rsidRPr="00EA5AF2" w14:paraId="46BA4C69" w14:textId="77777777" w:rsidTr="00D71DB8">
        <w:tc>
          <w:tcPr>
            <w:tcW w:w="3663" w:type="dxa"/>
          </w:tcPr>
          <w:p w14:paraId="3EBA718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Veit Jahns</w:t>
            </w:r>
          </w:p>
        </w:tc>
        <w:tc>
          <w:tcPr>
            <w:tcW w:w="4635" w:type="dxa"/>
          </w:tcPr>
          <w:p w14:paraId="11A1655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BME</w:t>
            </w:r>
            <w:r>
              <w:rPr>
                <w:rFonts w:eastAsia="Times New Roman" w:cs="Arial"/>
                <w:color w:val="0000FF"/>
                <w:sz w:val="18"/>
                <w:szCs w:val="18"/>
                <w:lang w:eastAsia="nl-NL"/>
              </w:rPr>
              <w:t xml:space="preserve"> and </w:t>
            </w:r>
            <w:r w:rsidRPr="00EA5AF2">
              <w:rPr>
                <w:rFonts w:eastAsia="Times New Roman" w:cs="Arial"/>
                <w:color w:val="0000FF"/>
                <w:sz w:val="18"/>
                <w:szCs w:val="18"/>
                <w:lang w:eastAsia="nl-NL"/>
              </w:rPr>
              <w:t>University of Duisburg-Essen</w:t>
            </w:r>
          </w:p>
        </w:tc>
        <w:tc>
          <w:tcPr>
            <w:tcW w:w="1670" w:type="dxa"/>
          </w:tcPr>
          <w:p w14:paraId="77BA722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2DF5C2FB" w14:textId="77777777" w:rsidTr="00D71DB8">
        <w:tc>
          <w:tcPr>
            <w:tcW w:w="3663" w:type="dxa"/>
          </w:tcPr>
          <w:p w14:paraId="741236ED"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Frank-Dieter Dorloff</w:t>
            </w:r>
          </w:p>
        </w:tc>
        <w:tc>
          <w:tcPr>
            <w:tcW w:w="4635" w:type="dxa"/>
          </w:tcPr>
          <w:p w14:paraId="79D219A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BME</w:t>
            </w:r>
            <w:r>
              <w:rPr>
                <w:rFonts w:eastAsia="Times New Roman" w:cs="Arial"/>
                <w:color w:val="0000FF"/>
                <w:sz w:val="18"/>
                <w:szCs w:val="18"/>
                <w:lang w:eastAsia="nl-NL"/>
              </w:rPr>
              <w:t xml:space="preserve"> and </w:t>
            </w:r>
            <w:r w:rsidRPr="00EA5AF2">
              <w:rPr>
                <w:rFonts w:eastAsia="Times New Roman" w:cs="Arial"/>
                <w:color w:val="0000FF"/>
                <w:sz w:val="18"/>
                <w:szCs w:val="18"/>
                <w:lang w:eastAsia="nl-NL"/>
              </w:rPr>
              <w:t>University of Duisburg-Essen</w:t>
            </w:r>
          </w:p>
        </w:tc>
        <w:tc>
          <w:tcPr>
            <w:tcW w:w="1670" w:type="dxa"/>
          </w:tcPr>
          <w:p w14:paraId="0C30248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3786775F" w14:textId="77777777" w:rsidTr="00D71DB8">
        <w:tc>
          <w:tcPr>
            <w:tcW w:w="3663" w:type="dxa"/>
          </w:tcPr>
          <w:p w14:paraId="4845E7A8"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Kerstin Wiss-Holmdahl</w:t>
            </w:r>
          </w:p>
        </w:tc>
        <w:tc>
          <w:tcPr>
            <w:tcW w:w="4635" w:type="dxa"/>
          </w:tcPr>
          <w:p w14:paraId="3CD4F50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SFTI/SALAR</w:t>
            </w:r>
          </w:p>
        </w:tc>
        <w:tc>
          <w:tcPr>
            <w:tcW w:w="1670" w:type="dxa"/>
          </w:tcPr>
          <w:p w14:paraId="50C8844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SE</w:t>
            </w:r>
          </w:p>
        </w:tc>
      </w:tr>
      <w:tr w:rsidR="009F25B9" w:rsidRPr="00EA5AF2" w14:paraId="2F665D83" w14:textId="77777777" w:rsidTr="00D71DB8">
        <w:tc>
          <w:tcPr>
            <w:tcW w:w="3663" w:type="dxa"/>
          </w:tcPr>
          <w:p w14:paraId="3C9E557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Thomas Pettersson</w:t>
            </w:r>
          </w:p>
        </w:tc>
        <w:tc>
          <w:tcPr>
            <w:tcW w:w="4635" w:type="dxa"/>
          </w:tcPr>
          <w:p w14:paraId="2141D44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SFTI</w:t>
            </w:r>
          </w:p>
        </w:tc>
        <w:tc>
          <w:tcPr>
            <w:tcW w:w="1670" w:type="dxa"/>
          </w:tcPr>
          <w:p w14:paraId="75789E8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SE</w:t>
            </w:r>
          </w:p>
        </w:tc>
      </w:tr>
      <w:tr w:rsidR="009F25B9" w:rsidRPr="00EA5AF2" w14:paraId="68B216D6" w14:textId="77777777" w:rsidTr="00D71DB8">
        <w:tc>
          <w:tcPr>
            <w:tcW w:w="3663" w:type="dxa"/>
          </w:tcPr>
          <w:p w14:paraId="051E348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Magnus Matts</w:t>
            </w:r>
          </w:p>
        </w:tc>
        <w:tc>
          <w:tcPr>
            <w:tcW w:w="4635" w:type="dxa"/>
          </w:tcPr>
          <w:p w14:paraId="72D29D0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SFTI/Kammarkollegiet</w:t>
            </w:r>
          </w:p>
        </w:tc>
        <w:tc>
          <w:tcPr>
            <w:tcW w:w="1670" w:type="dxa"/>
          </w:tcPr>
          <w:p w14:paraId="14DFCC6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SE</w:t>
            </w:r>
          </w:p>
        </w:tc>
      </w:tr>
      <w:tr w:rsidR="009F25B9" w:rsidRPr="00EA5AF2" w14:paraId="4F2F601A" w14:textId="77777777" w:rsidTr="00D71DB8">
        <w:tc>
          <w:tcPr>
            <w:tcW w:w="3663" w:type="dxa"/>
          </w:tcPr>
          <w:p w14:paraId="1322F42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Gia</w:t>
            </w:r>
            <w:r>
              <w:rPr>
                <w:rFonts w:eastAsia="Times New Roman" w:cs="Arial"/>
                <w:color w:val="0000FF"/>
                <w:sz w:val="18"/>
                <w:szCs w:val="18"/>
                <w:lang w:eastAsia="nl-NL"/>
              </w:rPr>
              <w:t>ovanni Pa</w:t>
            </w:r>
            <w:r w:rsidRPr="00EA5AF2">
              <w:rPr>
                <w:rFonts w:eastAsia="Times New Roman" w:cs="Arial"/>
                <w:color w:val="0000FF"/>
                <w:sz w:val="18"/>
                <w:szCs w:val="18"/>
                <w:lang w:eastAsia="nl-NL"/>
              </w:rPr>
              <w:t>olo Sellitto</w:t>
            </w:r>
          </w:p>
        </w:tc>
        <w:tc>
          <w:tcPr>
            <w:tcW w:w="4635" w:type="dxa"/>
          </w:tcPr>
          <w:p w14:paraId="3EFD1891"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AVCP</w:t>
            </w:r>
          </w:p>
        </w:tc>
        <w:tc>
          <w:tcPr>
            <w:tcW w:w="1670" w:type="dxa"/>
          </w:tcPr>
          <w:p w14:paraId="0EA44673"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IT</w:t>
            </w:r>
          </w:p>
        </w:tc>
      </w:tr>
      <w:tr w:rsidR="009F25B9" w:rsidRPr="00EA5AF2" w14:paraId="31048FCA" w14:textId="77777777" w:rsidTr="00D71DB8">
        <w:tc>
          <w:tcPr>
            <w:tcW w:w="3663" w:type="dxa"/>
          </w:tcPr>
          <w:p w14:paraId="6786935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Ana Estelrich</w:t>
            </w:r>
          </w:p>
        </w:tc>
        <w:tc>
          <w:tcPr>
            <w:tcW w:w="4635" w:type="dxa"/>
          </w:tcPr>
          <w:p w14:paraId="30D079C1"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Phast</w:t>
            </w:r>
          </w:p>
        </w:tc>
        <w:tc>
          <w:tcPr>
            <w:tcW w:w="1670" w:type="dxa"/>
          </w:tcPr>
          <w:p w14:paraId="48DBBD93"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FR</w:t>
            </w:r>
          </w:p>
        </w:tc>
      </w:tr>
      <w:tr w:rsidR="009F25B9" w:rsidRPr="00EA5AF2" w14:paraId="19E65EA0" w14:textId="77777777" w:rsidTr="00D71DB8">
        <w:tc>
          <w:tcPr>
            <w:tcW w:w="3663" w:type="dxa"/>
          </w:tcPr>
          <w:p w14:paraId="170CF4A1"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Cécile Guasch</w:t>
            </w:r>
          </w:p>
        </w:tc>
        <w:tc>
          <w:tcPr>
            <w:tcW w:w="4635" w:type="dxa"/>
          </w:tcPr>
          <w:p w14:paraId="6711797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DIGIT - European Commission</w:t>
            </w:r>
          </w:p>
        </w:tc>
        <w:tc>
          <w:tcPr>
            <w:tcW w:w="1670" w:type="dxa"/>
          </w:tcPr>
          <w:p w14:paraId="246D8DD1"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BE</w:t>
            </w:r>
          </w:p>
        </w:tc>
      </w:tr>
      <w:tr w:rsidR="009F25B9" w:rsidRPr="00EA5AF2" w14:paraId="32F2729B" w14:textId="77777777" w:rsidTr="00D71DB8">
        <w:tc>
          <w:tcPr>
            <w:tcW w:w="3663" w:type="dxa"/>
          </w:tcPr>
          <w:p w14:paraId="35C8CF7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Marius Juganaru</w:t>
            </w:r>
          </w:p>
        </w:tc>
        <w:tc>
          <w:tcPr>
            <w:tcW w:w="4635" w:type="dxa"/>
          </w:tcPr>
          <w:p w14:paraId="73CC73BA"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DIGIT - European Commission</w:t>
            </w:r>
          </w:p>
        </w:tc>
        <w:tc>
          <w:tcPr>
            <w:tcW w:w="1670" w:type="dxa"/>
          </w:tcPr>
          <w:p w14:paraId="0580A2C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BE</w:t>
            </w:r>
          </w:p>
        </w:tc>
      </w:tr>
      <w:tr w:rsidR="009F25B9" w:rsidRPr="00EA5AF2" w14:paraId="20999702" w14:textId="77777777" w:rsidTr="00D71DB8">
        <w:tc>
          <w:tcPr>
            <w:tcW w:w="3663" w:type="dxa"/>
          </w:tcPr>
          <w:p w14:paraId="1A237FE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Marc Christopher Schmidt</w:t>
            </w:r>
          </w:p>
        </w:tc>
        <w:tc>
          <w:tcPr>
            <w:tcW w:w="4635" w:type="dxa"/>
          </w:tcPr>
          <w:p w14:paraId="5EED668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 xml:space="preserve">DG </w:t>
            </w:r>
            <w:r>
              <w:rPr>
                <w:rFonts w:eastAsia="Times New Roman" w:cs="Arial"/>
                <w:color w:val="0000FF"/>
                <w:sz w:val="18"/>
                <w:szCs w:val="18"/>
                <w:lang w:eastAsia="nl-NL"/>
              </w:rPr>
              <w:t>GROWTH</w:t>
            </w:r>
            <w:r w:rsidRPr="00EA5AF2">
              <w:rPr>
                <w:rFonts w:eastAsia="Times New Roman" w:cs="Arial"/>
                <w:color w:val="0000FF"/>
                <w:sz w:val="18"/>
                <w:szCs w:val="18"/>
                <w:lang w:eastAsia="nl-NL"/>
              </w:rPr>
              <w:t xml:space="preserve"> - European Commission</w:t>
            </w:r>
          </w:p>
        </w:tc>
        <w:tc>
          <w:tcPr>
            <w:tcW w:w="1670" w:type="dxa"/>
          </w:tcPr>
          <w:p w14:paraId="54822A3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BE</w:t>
            </w:r>
          </w:p>
        </w:tc>
      </w:tr>
      <w:tr w:rsidR="009F25B9" w:rsidRPr="00EA5AF2" w14:paraId="5A2FC9C1" w14:textId="77777777" w:rsidTr="00D71DB8">
        <w:tc>
          <w:tcPr>
            <w:tcW w:w="3663" w:type="dxa"/>
          </w:tcPr>
          <w:p w14:paraId="3F42EF3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Ole Madsen</w:t>
            </w:r>
          </w:p>
        </w:tc>
        <w:tc>
          <w:tcPr>
            <w:tcW w:w="4635" w:type="dxa"/>
          </w:tcPr>
          <w:p w14:paraId="05DFA90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DIGST</w:t>
            </w:r>
          </w:p>
        </w:tc>
        <w:tc>
          <w:tcPr>
            <w:tcW w:w="1670" w:type="dxa"/>
          </w:tcPr>
          <w:p w14:paraId="70647D8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DK</w:t>
            </w:r>
          </w:p>
        </w:tc>
      </w:tr>
      <w:tr w:rsidR="009F25B9" w:rsidRPr="00EA5AF2" w14:paraId="66BC9F15" w14:textId="77777777" w:rsidTr="00D71DB8">
        <w:tc>
          <w:tcPr>
            <w:tcW w:w="3663" w:type="dxa"/>
          </w:tcPr>
          <w:p w14:paraId="765BCFBF"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Are Berg</w:t>
            </w:r>
          </w:p>
        </w:tc>
        <w:tc>
          <w:tcPr>
            <w:tcW w:w="4635" w:type="dxa"/>
          </w:tcPr>
          <w:p w14:paraId="3B3DBC0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Difi</w:t>
            </w:r>
          </w:p>
        </w:tc>
        <w:tc>
          <w:tcPr>
            <w:tcW w:w="1670" w:type="dxa"/>
          </w:tcPr>
          <w:p w14:paraId="4A63839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NO</w:t>
            </w:r>
          </w:p>
        </w:tc>
      </w:tr>
      <w:tr w:rsidR="009F25B9" w:rsidRPr="00EA5AF2" w14:paraId="45D0E050" w14:textId="77777777" w:rsidTr="00D71DB8">
        <w:tc>
          <w:tcPr>
            <w:tcW w:w="3663" w:type="dxa"/>
          </w:tcPr>
          <w:p w14:paraId="6D2FD74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Jan Maeroe</w:t>
            </w:r>
          </w:p>
        </w:tc>
        <w:tc>
          <w:tcPr>
            <w:tcW w:w="4635" w:type="dxa"/>
          </w:tcPr>
          <w:p w14:paraId="5F63635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Difi</w:t>
            </w:r>
          </w:p>
        </w:tc>
        <w:tc>
          <w:tcPr>
            <w:tcW w:w="1670" w:type="dxa"/>
          </w:tcPr>
          <w:p w14:paraId="02E5D2B3"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NO</w:t>
            </w:r>
          </w:p>
        </w:tc>
      </w:tr>
      <w:tr w:rsidR="009F25B9" w:rsidRPr="00EA5AF2" w14:paraId="4157CE2D" w14:textId="77777777" w:rsidTr="00D71DB8">
        <w:tc>
          <w:tcPr>
            <w:tcW w:w="3663" w:type="dxa"/>
          </w:tcPr>
          <w:p w14:paraId="793A3B3F"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Pål Røynesdal</w:t>
            </w:r>
          </w:p>
        </w:tc>
        <w:tc>
          <w:tcPr>
            <w:tcW w:w="4635" w:type="dxa"/>
          </w:tcPr>
          <w:p w14:paraId="49FFDD1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WNRHA</w:t>
            </w:r>
          </w:p>
        </w:tc>
        <w:tc>
          <w:tcPr>
            <w:tcW w:w="1670" w:type="dxa"/>
          </w:tcPr>
          <w:p w14:paraId="77D1A94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NO</w:t>
            </w:r>
          </w:p>
        </w:tc>
      </w:tr>
      <w:tr w:rsidR="009F25B9" w:rsidRPr="00F369A0" w14:paraId="1F9677A1" w14:textId="77777777" w:rsidTr="00D71DB8">
        <w:tc>
          <w:tcPr>
            <w:tcW w:w="3663" w:type="dxa"/>
          </w:tcPr>
          <w:p w14:paraId="608D75FA" w14:textId="77777777" w:rsidR="009F25B9" w:rsidRPr="00F369A0" w:rsidRDefault="009F25B9" w:rsidP="00D71DB8">
            <w:pPr>
              <w:spacing w:after="0" w:line="240" w:lineRule="atLeast"/>
              <w:jc w:val="left"/>
              <w:rPr>
                <w:rFonts w:eastAsia="Times New Roman" w:cs="Arial"/>
                <w:color w:val="0000FF"/>
                <w:sz w:val="18"/>
                <w:szCs w:val="18"/>
                <w:lang w:eastAsia="nl-NL"/>
              </w:rPr>
            </w:pPr>
            <w:r w:rsidRPr="00F369A0">
              <w:rPr>
                <w:rFonts w:eastAsia="Times New Roman" w:cs="Arial"/>
                <w:color w:val="0000FF"/>
                <w:sz w:val="18"/>
                <w:szCs w:val="18"/>
                <w:lang w:eastAsia="nl-NL"/>
              </w:rPr>
              <w:t>Jerry Dimitriou</w:t>
            </w:r>
          </w:p>
        </w:tc>
        <w:tc>
          <w:tcPr>
            <w:tcW w:w="4635" w:type="dxa"/>
          </w:tcPr>
          <w:p w14:paraId="2DF3EBA9" w14:textId="77777777" w:rsidR="009F25B9" w:rsidRPr="00F369A0" w:rsidRDefault="009F25B9" w:rsidP="00D71DB8">
            <w:pPr>
              <w:spacing w:after="0" w:line="240" w:lineRule="atLeast"/>
              <w:jc w:val="left"/>
              <w:rPr>
                <w:rFonts w:eastAsia="Times New Roman" w:cs="Arial"/>
                <w:color w:val="0000FF"/>
                <w:sz w:val="18"/>
                <w:szCs w:val="18"/>
                <w:lang w:eastAsia="nl-NL"/>
              </w:rPr>
            </w:pPr>
            <w:r w:rsidRPr="00F369A0">
              <w:rPr>
                <w:rFonts w:eastAsia="Times New Roman" w:cs="Arial"/>
                <w:color w:val="0000FF"/>
                <w:sz w:val="18"/>
                <w:szCs w:val="18"/>
                <w:lang w:eastAsia="nl-NL"/>
              </w:rPr>
              <w:t>UPRC</w:t>
            </w:r>
          </w:p>
        </w:tc>
        <w:tc>
          <w:tcPr>
            <w:tcW w:w="1670" w:type="dxa"/>
          </w:tcPr>
          <w:p w14:paraId="01A48532" w14:textId="77777777" w:rsidR="009F25B9" w:rsidRPr="00F369A0" w:rsidRDefault="009F25B9" w:rsidP="00D71DB8">
            <w:pPr>
              <w:spacing w:after="0" w:line="240" w:lineRule="atLeast"/>
              <w:jc w:val="left"/>
              <w:rPr>
                <w:rFonts w:eastAsia="Times New Roman" w:cs="Arial"/>
                <w:color w:val="0000FF"/>
                <w:sz w:val="18"/>
                <w:szCs w:val="18"/>
                <w:lang w:eastAsia="nl-NL"/>
              </w:rPr>
            </w:pPr>
            <w:r w:rsidRPr="00F369A0">
              <w:rPr>
                <w:rFonts w:eastAsia="Times New Roman" w:cs="Arial"/>
                <w:color w:val="0000FF"/>
                <w:sz w:val="18"/>
                <w:szCs w:val="18"/>
                <w:lang w:eastAsia="nl-NL"/>
              </w:rPr>
              <w:t>GR</w:t>
            </w:r>
          </w:p>
        </w:tc>
      </w:tr>
      <w:tr w:rsidR="009F25B9" w:rsidRPr="00EA5AF2" w14:paraId="502055A0" w14:textId="77777777" w:rsidTr="00D71DB8">
        <w:tc>
          <w:tcPr>
            <w:tcW w:w="3663" w:type="dxa"/>
          </w:tcPr>
          <w:p w14:paraId="6A781243"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Panagiotis Nicolaou</w:t>
            </w:r>
          </w:p>
        </w:tc>
        <w:tc>
          <w:tcPr>
            <w:tcW w:w="4635" w:type="dxa"/>
          </w:tcPr>
          <w:p w14:paraId="1B61713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UPRC</w:t>
            </w:r>
          </w:p>
        </w:tc>
        <w:tc>
          <w:tcPr>
            <w:tcW w:w="1670" w:type="dxa"/>
          </w:tcPr>
          <w:p w14:paraId="0441171D"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GR</w:t>
            </w:r>
          </w:p>
        </w:tc>
      </w:tr>
      <w:tr w:rsidR="009F25B9" w:rsidRPr="00EA5AF2" w14:paraId="3C576F8A" w14:textId="77777777" w:rsidTr="00D71DB8">
        <w:tc>
          <w:tcPr>
            <w:tcW w:w="3663" w:type="dxa"/>
          </w:tcPr>
          <w:p w14:paraId="0381CDC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Isabella Rapisarda</w:t>
            </w:r>
          </w:p>
        </w:tc>
        <w:tc>
          <w:tcPr>
            <w:tcW w:w="4635" w:type="dxa"/>
          </w:tcPr>
          <w:p w14:paraId="25BFAE9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Consip</w:t>
            </w:r>
          </w:p>
        </w:tc>
        <w:tc>
          <w:tcPr>
            <w:tcW w:w="1670" w:type="dxa"/>
          </w:tcPr>
          <w:p w14:paraId="4599E79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IT</w:t>
            </w:r>
          </w:p>
        </w:tc>
      </w:tr>
      <w:tr w:rsidR="009F25B9" w:rsidRPr="00EA5AF2" w14:paraId="4230DFB7" w14:textId="77777777" w:rsidTr="00D71DB8">
        <w:tc>
          <w:tcPr>
            <w:tcW w:w="3663" w:type="dxa"/>
          </w:tcPr>
          <w:p w14:paraId="015EE47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Samuel Dupont</w:t>
            </w:r>
          </w:p>
        </w:tc>
        <w:tc>
          <w:tcPr>
            <w:tcW w:w="4635" w:type="dxa"/>
          </w:tcPr>
          <w:p w14:paraId="307063B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DILA</w:t>
            </w:r>
          </w:p>
        </w:tc>
        <w:tc>
          <w:tcPr>
            <w:tcW w:w="1670" w:type="dxa"/>
          </w:tcPr>
          <w:p w14:paraId="62ADD77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FR</w:t>
            </w:r>
          </w:p>
        </w:tc>
      </w:tr>
      <w:tr w:rsidR="009F25B9" w:rsidRPr="00EA5AF2" w14:paraId="11A90F50" w14:textId="77777777" w:rsidTr="00D71DB8">
        <w:tc>
          <w:tcPr>
            <w:tcW w:w="3663" w:type="dxa"/>
          </w:tcPr>
          <w:p w14:paraId="6803570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Sacha Lauzanne</w:t>
            </w:r>
          </w:p>
        </w:tc>
        <w:tc>
          <w:tcPr>
            <w:tcW w:w="4635" w:type="dxa"/>
          </w:tcPr>
          <w:p w14:paraId="632EA8C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DILA</w:t>
            </w:r>
          </w:p>
        </w:tc>
        <w:tc>
          <w:tcPr>
            <w:tcW w:w="1670" w:type="dxa"/>
          </w:tcPr>
          <w:p w14:paraId="100E5A4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FR</w:t>
            </w:r>
          </w:p>
        </w:tc>
      </w:tr>
      <w:tr w:rsidR="009F25B9" w:rsidRPr="00EA5AF2" w14:paraId="590A1C0F" w14:textId="77777777" w:rsidTr="00D71DB8">
        <w:tc>
          <w:tcPr>
            <w:tcW w:w="3663" w:type="dxa"/>
          </w:tcPr>
          <w:p w14:paraId="1DBD1D2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Natalie Muric</w:t>
            </w:r>
          </w:p>
        </w:tc>
        <w:tc>
          <w:tcPr>
            <w:tcW w:w="4635" w:type="dxa"/>
          </w:tcPr>
          <w:p w14:paraId="7B14E1C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The Publications Office</w:t>
            </w:r>
          </w:p>
        </w:tc>
        <w:tc>
          <w:tcPr>
            <w:tcW w:w="1670" w:type="dxa"/>
          </w:tcPr>
          <w:p w14:paraId="6B272D84"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LU</w:t>
            </w:r>
          </w:p>
        </w:tc>
      </w:tr>
      <w:tr w:rsidR="009F25B9" w:rsidRPr="00EA5AF2" w14:paraId="1E895349" w14:textId="77777777" w:rsidTr="00D71DB8">
        <w:tc>
          <w:tcPr>
            <w:tcW w:w="3663" w:type="dxa"/>
          </w:tcPr>
          <w:p w14:paraId="73E3561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Claire No</w:t>
            </w:r>
            <w:r>
              <w:rPr>
                <w:rFonts w:eastAsia="Times New Roman" w:cs="Arial"/>
                <w:color w:val="0000FF"/>
                <w:sz w:val="18"/>
                <w:szCs w:val="18"/>
                <w:lang w:eastAsia="nl-NL"/>
              </w:rPr>
              <w:t>ë</w:t>
            </w:r>
            <w:r w:rsidRPr="00EA5AF2">
              <w:rPr>
                <w:rFonts w:eastAsia="Times New Roman" w:cs="Arial"/>
                <w:color w:val="0000FF"/>
                <w:sz w:val="18"/>
                <w:szCs w:val="18"/>
                <w:lang w:eastAsia="nl-NL"/>
              </w:rPr>
              <w:t>l</w:t>
            </w:r>
          </w:p>
        </w:tc>
        <w:tc>
          <w:tcPr>
            <w:tcW w:w="4635" w:type="dxa"/>
          </w:tcPr>
          <w:p w14:paraId="7369DC9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The Publications Office</w:t>
            </w:r>
          </w:p>
        </w:tc>
        <w:tc>
          <w:tcPr>
            <w:tcW w:w="1670" w:type="dxa"/>
          </w:tcPr>
          <w:p w14:paraId="3F403DA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LU</w:t>
            </w:r>
          </w:p>
        </w:tc>
      </w:tr>
      <w:tr w:rsidR="009F25B9" w:rsidRPr="00EA5AF2" w14:paraId="421B5E6F" w14:textId="77777777" w:rsidTr="00D71DB8">
        <w:tc>
          <w:tcPr>
            <w:tcW w:w="3663" w:type="dxa"/>
          </w:tcPr>
          <w:p w14:paraId="154CCC6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Christoph Karich</w:t>
            </w:r>
          </w:p>
        </w:tc>
        <w:tc>
          <w:tcPr>
            <w:tcW w:w="4635" w:type="dxa"/>
          </w:tcPr>
          <w:p w14:paraId="3E4B07DA"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eVergabe</w:t>
            </w:r>
          </w:p>
        </w:tc>
        <w:tc>
          <w:tcPr>
            <w:tcW w:w="1670" w:type="dxa"/>
          </w:tcPr>
          <w:p w14:paraId="5F790E0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348B5ADD" w14:textId="77777777" w:rsidTr="00D71DB8">
        <w:tc>
          <w:tcPr>
            <w:tcW w:w="3663" w:type="dxa"/>
          </w:tcPr>
          <w:p w14:paraId="2F029DE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Tom Hombergs</w:t>
            </w:r>
          </w:p>
        </w:tc>
        <w:tc>
          <w:tcPr>
            <w:tcW w:w="4635" w:type="dxa"/>
          </w:tcPr>
          <w:p w14:paraId="12701E4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eVergabe</w:t>
            </w:r>
          </w:p>
        </w:tc>
        <w:tc>
          <w:tcPr>
            <w:tcW w:w="1670" w:type="dxa"/>
          </w:tcPr>
          <w:p w14:paraId="72474E14"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bl>
    <w:p w14:paraId="6129A507" w14:textId="4303A724" w:rsidR="009F25B9" w:rsidRDefault="009F25B9" w:rsidP="009F25B9">
      <w:pPr>
        <w:rPr>
          <w:color w:val="0000FF"/>
        </w:rPr>
      </w:pPr>
    </w:p>
    <w:p w14:paraId="7E2FED49" w14:textId="77777777" w:rsidR="009F25B9" w:rsidRDefault="009F25B9">
      <w:pPr>
        <w:spacing w:after="0" w:line="240" w:lineRule="auto"/>
        <w:jc w:val="left"/>
        <w:rPr>
          <w:color w:val="0000FF"/>
        </w:rPr>
      </w:pPr>
      <w:r>
        <w:rPr>
          <w:color w:val="0000FF"/>
        </w:rPr>
        <w:br w:type="page"/>
      </w:r>
    </w:p>
    <w:p w14:paraId="15ACE818" w14:textId="77777777" w:rsidR="009F25B9" w:rsidRPr="00EA5AF2" w:rsidRDefault="009F25B9" w:rsidP="009F25B9">
      <w:pPr>
        <w:rPr>
          <w:color w:val="0000FF"/>
        </w:rPr>
      </w:pPr>
      <w:r w:rsidRPr="00EA5AF2">
        <w:rPr>
          <w:color w:val="0000FF"/>
        </w:rPr>
        <w:lastRenderedPageBreak/>
        <w:t>This document was edited by:</w:t>
      </w:r>
    </w:p>
    <w:tbl>
      <w:tblPr>
        <w:tblW w:w="790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2943"/>
        <w:gridCol w:w="3686"/>
        <w:gridCol w:w="1276"/>
      </w:tblGrid>
      <w:tr w:rsidR="009F25B9" w:rsidRPr="00756106" w14:paraId="70742EFD" w14:textId="77777777" w:rsidTr="00D71DB8">
        <w:tc>
          <w:tcPr>
            <w:tcW w:w="2943" w:type="dxa"/>
            <w:shd w:val="clear" w:color="auto" w:fill="D9D9D9"/>
          </w:tcPr>
          <w:p w14:paraId="25509F70" w14:textId="77777777" w:rsidR="009F25B9" w:rsidRPr="00756106" w:rsidRDefault="009F25B9" w:rsidP="00D71DB8">
            <w:pPr>
              <w:spacing w:before="60" w:after="60" w:line="210" w:lineRule="atLeast"/>
              <w:jc w:val="center"/>
              <w:rPr>
                <w:rFonts w:cs="Arial"/>
                <w:b/>
                <w:bCs/>
                <w:color w:val="0000FF"/>
                <w:sz w:val="18"/>
                <w:lang w:eastAsia="en-US"/>
              </w:rPr>
            </w:pPr>
            <w:r w:rsidRPr="00756106">
              <w:rPr>
                <w:rFonts w:cs="Arial"/>
                <w:b/>
                <w:bCs/>
                <w:color w:val="0000FF"/>
                <w:sz w:val="18"/>
                <w:lang w:eastAsia="en-US"/>
              </w:rPr>
              <w:t>Name</w:t>
            </w:r>
          </w:p>
        </w:tc>
        <w:tc>
          <w:tcPr>
            <w:tcW w:w="3686" w:type="dxa"/>
            <w:shd w:val="clear" w:color="auto" w:fill="D9D9D9"/>
          </w:tcPr>
          <w:p w14:paraId="21014070" w14:textId="77777777" w:rsidR="009F25B9" w:rsidRPr="00756106" w:rsidRDefault="009F25B9" w:rsidP="00D71DB8">
            <w:pPr>
              <w:spacing w:before="60" w:after="60" w:line="210" w:lineRule="atLeast"/>
              <w:jc w:val="center"/>
              <w:rPr>
                <w:rFonts w:cs="Arial"/>
                <w:b/>
                <w:bCs/>
                <w:color w:val="0000FF"/>
                <w:sz w:val="18"/>
                <w:lang w:eastAsia="en-US"/>
              </w:rPr>
            </w:pPr>
            <w:r w:rsidRPr="00756106">
              <w:rPr>
                <w:rFonts w:cs="Arial"/>
                <w:b/>
                <w:bCs/>
                <w:color w:val="0000FF"/>
                <w:sz w:val="18"/>
                <w:lang w:eastAsia="en-US"/>
              </w:rPr>
              <w:t>Role</w:t>
            </w:r>
          </w:p>
        </w:tc>
        <w:tc>
          <w:tcPr>
            <w:tcW w:w="1276" w:type="dxa"/>
            <w:shd w:val="clear" w:color="auto" w:fill="D9D9D9"/>
          </w:tcPr>
          <w:p w14:paraId="4811DDBB" w14:textId="77777777" w:rsidR="009F25B9" w:rsidRPr="00756106" w:rsidRDefault="009F25B9" w:rsidP="00D71DB8">
            <w:pPr>
              <w:spacing w:before="60" w:after="60" w:line="210" w:lineRule="atLeast"/>
              <w:jc w:val="center"/>
              <w:rPr>
                <w:rFonts w:cs="Arial"/>
                <w:b/>
                <w:bCs/>
                <w:color w:val="0000FF"/>
                <w:sz w:val="18"/>
                <w:lang w:eastAsia="en-US"/>
              </w:rPr>
            </w:pPr>
            <w:r w:rsidRPr="00756106">
              <w:rPr>
                <w:rFonts w:cs="Arial"/>
                <w:b/>
                <w:bCs/>
                <w:color w:val="0000FF"/>
                <w:sz w:val="18"/>
                <w:lang w:eastAsia="en-US"/>
              </w:rPr>
              <w:t>Country</w:t>
            </w:r>
          </w:p>
        </w:tc>
      </w:tr>
      <w:tr w:rsidR="009F25B9" w:rsidRPr="00756106" w14:paraId="4BBD7FDD" w14:textId="77777777" w:rsidTr="00D71DB8">
        <w:tc>
          <w:tcPr>
            <w:tcW w:w="2943" w:type="dxa"/>
          </w:tcPr>
          <w:p w14:paraId="343B9ADE"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Oriol Bausa</w:t>
            </w:r>
          </w:p>
        </w:tc>
        <w:tc>
          <w:tcPr>
            <w:tcW w:w="3686" w:type="dxa"/>
          </w:tcPr>
          <w:p w14:paraId="6DB11355"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Technical Editor</w:t>
            </w:r>
          </w:p>
        </w:tc>
        <w:tc>
          <w:tcPr>
            <w:tcW w:w="1276" w:type="dxa"/>
          </w:tcPr>
          <w:p w14:paraId="3D3F982B"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ES</w:t>
            </w:r>
          </w:p>
        </w:tc>
      </w:tr>
      <w:tr w:rsidR="009F25B9" w:rsidRPr="00756106" w14:paraId="3188BA53" w14:textId="77777777" w:rsidTr="00D71DB8">
        <w:tc>
          <w:tcPr>
            <w:tcW w:w="2943" w:type="dxa"/>
          </w:tcPr>
          <w:p w14:paraId="3FDF1DBF"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Georg Birgisson</w:t>
            </w:r>
          </w:p>
        </w:tc>
        <w:tc>
          <w:tcPr>
            <w:tcW w:w="3686" w:type="dxa"/>
          </w:tcPr>
          <w:p w14:paraId="6D8507C5"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Technical Editor</w:t>
            </w:r>
          </w:p>
        </w:tc>
        <w:tc>
          <w:tcPr>
            <w:tcW w:w="1276" w:type="dxa"/>
          </w:tcPr>
          <w:p w14:paraId="2387F32D"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IS</w:t>
            </w:r>
          </w:p>
        </w:tc>
      </w:tr>
      <w:tr w:rsidR="009F25B9" w:rsidRPr="00756106" w14:paraId="63C0EB56" w14:textId="77777777" w:rsidTr="00D71DB8">
        <w:tc>
          <w:tcPr>
            <w:tcW w:w="2943" w:type="dxa"/>
          </w:tcPr>
          <w:p w14:paraId="6560C5BC"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Jostein Frømyr</w:t>
            </w:r>
          </w:p>
        </w:tc>
        <w:tc>
          <w:tcPr>
            <w:tcW w:w="3686" w:type="dxa"/>
          </w:tcPr>
          <w:p w14:paraId="4C8EB75B"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Vice-Chair CEN/BII</w:t>
            </w:r>
          </w:p>
        </w:tc>
        <w:tc>
          <w:tcPr>
            <w:tcW w:w="1276" w:type="dxa"/>
          </w:tcPr>
          <w:p w14:paraId="1A1CF3C7"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NO</w:t>
            </w:r>
          </w:p>
        </w:tc>
      </w:tr>
      <w:tr w:rsidR="009F25B9" w:rsidRPr="00756106" w14:paraId="2698DCF4" w14:textId="77777777" w:rsidTr="00D71DB8">
        <w:tc>
          <w:tcPr>
            <w:tcW w:w="2943" w:type="dxa"/>
          </w:tcPr>
          <w:p w14:paraId="7B113E78"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Fred van Blommestein</w:t>
            </w:r>
          </w:p>
        </w:tc>
        <w:tc>
          <w:tcPr>
            <w:tcW w:w="3686" w:type="dxa"/>
          </w:tcPr>
          <w:p w14:paraId="5F9687F0"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 xml:space="preserve">Technical Editor </w:t>
            </w:r>
          </w:p>
        </w:tc>
        <w:tc>
          <w:tcPr>
            <w:tcW w:w="1276" w:type="dxa"/>
          </w:tcPr>
          <w:p w14:paraId="2CE9F641"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NL</w:t>
            </w:r>
          </w:p>
        </w:tc>
      </w:tr>
      <w:tr w:rsidR="009F25B9" w:rsidRPr="00756106" w14:paraId="7F0344BC" w14:textId="77777777" w:rsidTr="00D71DB8">
        <w:tc>
          <w:tcPr>
            <w:tcW w:w="2943" w:type="dxa"/>
          </w:tcPr>
          <w:p w14:paraId="51613F1A"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Yildiray Kabak</w:t>
            </w:r>
          </w:p>
        </w:tc>
        <w:tc>
          <w:tcPr>
            <w:tcW w:w="3686" w:type="dxa"/>
          </w:tcPr>
          <w:p w14:paraId="1ABEA6B5"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 xml:space="preserve">Technical Editor </w:t>
            </w:r>
          </w:p>
        </w:tc>
        <w:tc>
          <w:tcPr>
            <w:tcW w:w="1276" w:type="dxa"/>
          </w:tcPr>
          <w:p w14:paraId="1F0E3490"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TR</w:t>
            </w:r>
          </w:p>
        </w:tc>
      </w:tr>
      <w:tr w:rsidR="009F25B9" w:rsidRPr="00756106" w14:paraId="7447E486" w14:textId="77777777" w:rsidTr="00D71DB8">
        <w:tc>
          <w:tcPr>
            <w:tcW w:w="2943" w:type="dxa"/>
          </w:tcPr>
          <w:p w14:paraId="3B70EAFD"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Edmund Gray</w:t>
            </w:r>
          </w:p>
        </w:tc>
        <w:tc>
          <w:tcPr>
            <w:tcW w:w="3686" w:type="dxa"/>
          </w:tcPr>
          <w:p w14:paraId="75F3CE23"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 xml:space="preserve">Technical Editor </w:t>
            </w:r>
          </w:p>
        </w:tc>
        <w:tc>
          <w:tcPr>
            <w:tcW w:w="1276" w:type="dxa"/>
          </w:tcPr>
          <w:p w14:paraId="253819F0"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EI</w:t>
            </w:r>
          </w:p>
        </w:tc>
      </w:tr>
      <w:tr w:rsidR="009F25B9" w:rsidRPr="00756106" w14:paraId="40EFEBD0" w14:textId="77777777" w:rsidTr="00D71DB8">
        <w:tc>
          <w:tcPr>
            <w:tcW w:w="2943" w:type="dxa"/>
          </w:tcPr>
          <w:p w14:paraId="0516EECE"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Carmen Ciciriello</w:t>
            </w:r>
          </w:p>
        </w:tc>
        <w:tc>
          <w:tcPr>
            <w:tcW w:w="3686" w:type="dxa"/>
          </w:tcPr>
          <w:p w14:paraId="5BD40DB5"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 xml:space="preserve">Technical Editor </w:t>
            </w:r>
          </w:p>
        </w:tc>
        <w:tc>
          <w:tcPr>
            <w:tcW w:w="1276" w:type="dxa"/>
          </w:tcPr>
          <w:p w14:paraId="711EAD6C"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IT</w:t>
            </w:r>
          </w:p>
        </w:tc>
      </w:tr>
    </w:tbl>
    <w:p w14:paraId="01737710" w14:textId="77777777" w:rsidR="00055CF2" w:rsidRDefault="00055CF2">
      <w:pPr>
        <w:spacing w:after="0" w:line="240" w:lineRule="auto"/>
        <w:jc w:val="left"/>
        <w:rPr>
          <w:b/>
          <w:sz w:val="28"/>
        </w:rPr>
      </w:pPr>
      <w:r>
        <w:br w:type="page"/>
      </w:r>
    </w:p>
    <w:p w14:paraId="7E53C6BE" w14:textId="5F9565E9" w:rsidR="00F0545E" w:rsidRPr="00EA5AF2" w:rsidRDefault="00F0545E" w:rsidP="00370B4E">
      <w:pPr>
        <w:pStyle w:val="Introduction"/>
        <w:pageBreakBefore w:val="0"/>
        <w:outlineLvl w:val="0"/>
      </w:pPr>
      <w:bookmarkStart w:id="64" w:name="_Toc309989165"/>
      <w:r w:rsidRPr="00EA5AF2">
        <w:lastRenderedPageBreak/>
        <w:t>Introduction</w:t>
      </w:r>
      <w:bookmarkEnd w:id="64"/>
    </w:p>
    <w:p w14:paraId="575621D7" w14:textId="77777777" w:rsidR="009F25B9" w:rsidRPr="00756106" w:rsidRDefault="009F25B9" w:rsidP="009F25B9">
      <w:r w:rsidRPr="00756106">
        <w:t>The first CEN BII Workshop was established in May 2007 with the objective of harmonising electronic procurement in Europe. The CEN BII initiative, which now comprises a further two CEN Workshops, is a standardisation activity within CEN (European Committee for Standardisation). It provides a framework for interoperability in pan-European electronic transactions expressed as a set of technical specifications.</w:t>
      </w:r>
    </w:p>
    <w:p w14:paraId="1E5D0EF2" w14:textId="77777777" w:rsidR="009F25B9" w:rsidRPr="00756106" w:rsidRDefault="009F25B9" w:rsidP="009F25B9">
      <w:r w:rsidRPr="00756106">
        <w:t>During the second phase of the initiative (CEN WS/BII 2) a set of technical specifications – “CEN BII Profiles” – were documented and published as five CEN Workshop Agreements (CWAs), which are currently used across Europe. The profiles are designed to facilitate effective public e-procurement based on a modular approach for implementation, with a focus on global interoperability.</w:t>
      </w:r>
    </w:p>
    <w:p w14:paraId="73132B95" w14:textId="77777777" w:rsidR="009F25B9" w:rsidRPr="00756106" w:rsidRDefault="009F25B9" w:rsidP="009F25B9">
      <w:r w:rsidRPr="00756106">
        <w:t>The CEN BII profiles can be seen as “agreements” on message contents and business processes. The profile descriptions focus on core information elements that typically cater to the majority of user requirements applicable across Europe and lower the need for detailed bilateral agreements between the trading partners.</w:t>
      </w:r>
    </w:p>
    <w:p w14:paraId="417BF2E2" w14:textId="77777777" w:rsidR="009F25B9" w:rsidRPr="00756106" w:rsidRDefault="009F25B9" w:rsidP="009F25B9">
      <w:r w:rsidRPr="00756106">
        <w:t>In its third phase (CEN WS/BII 3), which began in March 2013 with the approval of the business plan, the Workshop has focused on ensuring that all relevant aspects of e-procurement are covered, including additional business requirements coming from the new Public Procurement Directives</w:t>
      </w:r>
      <w:r w:rsidRPr="00756106">
        <w:rPr>
          <w:rStyle w:val="FootnoteReference"/>
          <w:lang w:val="en-GB"/>
        </w:rPr>
        <w:footnoteReference w:id="2"/>
      </w:r>
      <w:r w:rsidRPr="00756106">
        <w:t xml:space="preserve"> and alignment to other standardization efforts in the area of electronic invoicing, as well as ensuring wider recognition and adoption of its deliverables. </w:t>
      </w:r>
    </w:p>
    <w:p w14:paraId="20A8672E" w14:textId="4B219667" w:rsidR="00C90BD5" w:rsidRPr="00EA5AF2" w:rsidRDefault="009F25B9" w:rsidP="009F25B9">
      <w:r w:rsidRPr="00756106">
        <w:t xml:space="preserve">More information about the CEN BII initiative can be found on </w:t>
      </w:r>
      <w:hyperlink r:id="rId9" w:history="1">
        <w:r w:rsidRPr="00756106">
          <w:rPr>
            <w:rStyle w:val="Hyperlink"/>
            <w:lang w:val="en-GB"/>
          </w:rPr>
          <w:t>www.cenbii.eu</w:t>
        </w:r>
      </w:hyperlink>
      <w:r>
        <w:t>.</w:t>
      </w:r>
    </w:p>
    <w:p w14:paraId="778B03B5" w14:textId="2B1A3935" w:rsidR="00C90BD5" w:rsidRPr="00EA5AF2" w:rsidRDefault="00C90BD5">
      <w:pPr>
        <w:spacing w:after="0" w:line="240" w:lineRule="auto"/>
        <w:jc w:val="left"/>
      </w:pPr>
      <w:r w:rsidRPr="00EA5AF2">
        <w:br w:type="page"/>
      </w:r>
    </w:p>
    <w:p w14:paraId="281162DF" w14:textId="77777777" w:rsidR="00C90BD5" w:rsidRPr="00EA5AF2" w:rsidRDefault="00C90BD5" w:rsidP="00C90BD5"/>
    <w:p w14:paraId="6EFC6A26" w14:textId="119ED561" w:rsidR="00122E98" w:rsidRPr="00EA5AF2" w:rsidRDefault="00EA5AF2" w:rsidP="00370B4E">
      <w:pPr>
        <w:pStyle w:val="Heading1"/>
      </w:pPr>
      <w:bookmarkStart w:id="65" w:name="_Toc309989166"/>
      <w:r>
        <w:t>Scope</w:t>
      </w:r>
      <w:bookmarkEnd w:id="65"/>
    </w:p>
    <w:p w14:paraId="0502E50A" w14:textId="77777777" w:rsidR="00EA5AF2" w:rsidRPr="00F369A0" w:rsidRDefault="00EA5AF2" w:rsidP="00EA5AF2">
      <w:r w:rsidRPr="00F369A0">
        <w:t xml:space="preserve">This guideline explains how to use the UBL syntax to support the CEN BII information transaction requirements. It provides the syntax mappings from the UBL syntax to the CEN BII information requirement model. </w:t>
      </w:r>
    </w:p>
    <w:p w14:paraId="6481143C" w14:textId="34D3FC96" w:rsidR="004636C7" w:rsidRPr="00EA5AF2" w:rsidRDefault="00EA5AF2" w:rsidP="00370B4E">
      <w:pPr>
        <w:pStyle w:val="Heading1"/>
        <w:numPr>
          <w:ilvl w:val="0"/>
          <w:numId w:val="1"/>
        </w:numPr>
      </w:pPr>
      <w:bookmarkStart w:id="66" w:name="_Toc309989167"/>
      <w:r>
        <w:t>Goal</w:t>
      </w:r>
      <w:bookmarkEnd w:id="66"/>
    </w:p>
    <w:p w14:paraId="32B93E84" w14:textId="77777777" w:rsidR="00EA5AF2" w:rsidRPr="00EA5AF2" w:rsidRDefault="00EA5AF2" w:rsidP="00EA5AF2">
      <w:bookmarkStart w:id="67" w:name="_Toc391646787"/>
      <w:r w:rsidRPr="00EA5AF2">
        <w:t>The goal of this guideline is to describe the implementation of the CEN BII transaction 68 Pre-award catalogue using the UBL 2.1 Catalogue document.</w:t>
      </w:r>
    </w:p>
    <w:p w14:paraId="46A7C824" w14:textId="77777777" w:rsidR="00123B97" w:rsidRDefault="00123B97" w:rsidP="00123B97">
      <w:r w:rsidRPr="000841DC">
        <w:t>Chapter 3 identifies the code lists</w:t>
      </w:r>
      <w:r>
        <w:t xml:space="preserve"> and identifiers</w:t>
      </w:r>
      <w:r w:rsidRPr="000841DC">
        <w:t xml:space="preserve"> used in the transaction. </w:t>
      </w:r>
    </w:p>
    <w:p w14:paraId="2DB5EF3C" w14:textId="77777777" w:rsidR="00123B97" w:rsidRPr="000841DC" w:rsidRDefault="00123B97" w:rsidP="00123B97">
      <w:r w:rsidRPr="000841DC">
        <w:t xml:space="preserve">Chapter </w:t>
      </w:r>
      <w:r>
        <w:t>4</w:t>
      </w:r>
      <w:r w:rsidRPr="000841DC">
        <w:t xml:space="preserve"> describes selected parts of the document and details how to fill them for specific use cases.</w:t>
      </w:r>
    </w:p>
    <w:p w14:paraId="37A7A8B0" w14:textId="77777777" w:rsidR="00123B97" w:rsidRPr="000841DC" w:rsidRDefault="00123B97" w:rsidP="00123B97">
      <w:r w:rsidRPr="000841DC">
        <w:t xml:space="preserve">Chapter </w:t>
      </w:r>
      <w:r>
        <w:t>5</w:t>
      </w:r>
      <w:r w:rsidRPr="000841DC">
        <w:t xml:space="preserve"> contains two tables where these mappings can be found:</w:t>
      </w:r>
    </w:p>
    <w:p w14:paraId="35FF4440" w14:textId="77777777" w:rsidR="00123B97" w:rsidRPr="000841DC" w:rsidRDefault="00123B97" w:rsidP="00123B97">
      <w:pPr>
        <w:pStyle w:val="ListParagraph"/>
        <w:numPr>
          <w:ilvl w:val="0"/>
          <w:numId w:val="21"/>
        </w:numPr>
      </w:pPr>
      <w:r w:rsidRPr="000841DC">
        <w:t>A table depicting the structure of the elements of the UBL document and their relationship with the CEN BII information requirement model.</w:t>
      </w:r>
    </w:p>
    <w:p w14:paraId="1CEA1CB3" w14:textId="77777777" w:rsidR="00123B97" w:rsidRPr="000841DC" w:rsidRDefault="00123B97" w:rsidP="00123B97">
      <w:pPr>
        <w:pStyle w:val="ListParagraph"/>
        <w:numPr>
          <w:ilvl w:val="0"/>
          <w:numId w:val="21"/>
        </w:numPr>
      </w:pPr>
      <w:r w:rsidRPr="000841DC">
        <w:t>A detailed table with additional information on the semantics of the BII information requirements and references to the code lists.</w:t>
      </w:r>
    </w:p>
    <w:p w14:paraId="5C5BC383" w14:textId="77777777" w:rsidR="00123B97" w:rsidRPr="000841DC" w:rsidRDefault="00123B97" w:rsidP="00123B97">
      <w:r w:rsidRPr="000841DC">
        <w:t xml:space="preserve">Chapter </w:t>
      </w:r>
      <w:r>
        <w:t>6</w:t>
      </w:r>
      <w:r w:rsidRPr="000841DC">
        <w:t xml:space="preserve"> contains a table with the </w:t>
      </w:r>
      <w:r>
        <w:t>mapping</w:t>
      </w:r>
      <w:r w:rsidRPr="000841DC">
        <w:t>s from BII transaction information requirements to the UBL 2.1 syntax.</w:t>
      </w:r>
    </w:p>
    <w:p w14:paraId="4768532E" w14:textId="04DF9690" w:rsidR="00123B97" w:rsidRPr="006D01E0" w:rsidRDefault="00123B97" w:rsidP="00123B97">
      <w:r w:rsidRPr="006D01E0">
        <w:t xml:space="preserve">Chapter 7 contains a list of Schematron files created from the </w:t>
      </w:r>
      <w:r>
        <w:t>transaction and business rules that can be found in http://www.cenbii.eu/trdm068/</w:t>
      </w:r>
      <w:r w:rsidR="001822B9">
        <w:t>ubl/</w:t>
      </w:r>
      <w:r>
        <w:t>schematron/.</w:t>
      </w:r>
    </w:p>
    <w:p w14:paraId="084BD658" w14:textId="0577196C" w:rsidR="00123B97" w:rsidRPr="006D01E0" w:rsidRDefault="00123B97" w:rsidP="00123B97">
      <w:r w:rsidRPr="006D01E0">
        <w:t xml:space="preserve">Chapter 8 gives </w:t>
      </w:r>
      <w:r w:rsidR="001822B9">
        <w:t>a</w:t>
      </w:r>
      <w:r w:rsidRPr="006D01E0">
        <w:t xml:space="preserve"> </w:t>
      </w:r>
      <w:r w:rsidR="001822B9">
        <w:t>use case</w:t>
      </w:r>
      <w:r w:rsidRPr="006D01E0">
        <w:t>, with reference</w:t>
      </w:r>
      <w:r w:rsidR="006B48D1">
        <w:t xml:space="preserve"> to the associated example file</w:t>
      </w:r>
      <w:r w:rsidRPr="006D01E0">
        <w:t xml:space="preserve"> that can be found in</w:t>
      </w:r>
      <w:r>
        <w:t xml:space="preserve"> http://www.cenbii.eu/trdm068/</w:t>
      </w:r>
      <w:r w:rsidR="001822B9">
        <w:t>ubl/</w:t>
      </w:r>
      <w:r>
        <w:t>example/.</w:t>
      </w:r>
      <w:r w:rsidRPr="006D01E0">
        <w:t xml:space="preserve"> </w:t>
      </w:r>
    </w:p>
    <w:p w14:paraId="1B91EC95" w14:textId="77777777" w:rsidR="00EA5AF2" w:rsidRDefault="00EA5AF2" w:rsidP="00EA5AF2"/>
    <w:p w14:paraId="2A1FF6D4" w14:textId="274CEB9F" w:rsidR="00EA5AF2" w:rsidRDefault="00EA5AF2">
      <w:pPr>
        <w:spacing w:after="0" w:line="240" w:lineRule="auto"/>
        <w:jc w:val="left"/>
      </w:pPr>
      <w:r>
        <w:br w:type="page"/>
      </w:r>
    </w:p>
    <w:p w14:paraId="4CF80CFA" w14:textId="77777777" w:rsidR="00EA5AF2" w:rsidRPr="00F369A0" w:rsidRDefault="00EA5AF2" w:rsidP="00EA5AF2"/>
    <w:p w14:paraId="46F2394F" w14:textId="77777777" w:rsidR="004636C7" w:rsidRPr="00EA5AF2" w:rsidRDefault="004636C7" w:rsidP="00370B4E">
      <w:pPr>
        <w:pStyle w:val="Heading1"/>
        <w:numPr>
          <w:ilvl w:val="0"/>
          <w:numId w:val="1"/>
        </w:numPr>
      </w:pPr>
      <w:bookmarkStart w:id="68" w:name="_Toc309989168"/>
      <w:r w:rsidRPr="00EA5AF2">
        <w:t>Common Code Lists</w:t>
      </w:r>
      <w:bookmarkEnd w:id="67"/>
      <w:bookmarkEnd w:id="68"/>
      <w:r w:rsidRPr="00EA5AF2">
        <w:t xml:space="preserve"> </w:t>
      </w:r>
    </w:p>
    <w:p w14:paraId="558D5AAC" w14:textId="77777777" w:rsidR="004636C7" w:rsidRPr="00EA5AF2" w:rsidRDefault="004636C7" w:rsidP="00370B4E">
      <w:pPr>
        <w:pStyle w:val="Heading2"/>
        <w:numPr>
          <w:ilvl w:val="1"/>
          <w:numId w:val="1"/>
        </w:numPr>
      </w:pPr>
      <w:bookmarkStart w:id="69" w:name="_Toc391646788"/>
      <w:bookmarkStart w:id="70" w:name="_Toc309989169"/>
      <w:r w:rsidRPr="00EA5AF2">
        <w:t>Code Lists for Common Coded Elements</w:t>
      </w:r>
      <w:bookmarkEnd w:id="69"/>
      <w:bookmarkEnd w:id="70"/>
    </w:p>
    <w:p w14:paraId="2ADC638F" w14:textId="3D2F4B7A" w:rsidR="004636C7" w:rsidRPr="00EA5AF2" w:rsidRDefault="004C0B64" w:rsidP="004636C7">
      <w:pPr>
        <w:pStyle w:val="BodyText"/>
        <w:rPr>
          <w:sz w:val="20"/>
        </w:rPr>
      </w:pPr>
      <w:r w:rsidRPr="00EA5AF2">
        <w:rPr>
          <w:sz w:val="20"/>
        </w:rPr>
        <w:t>T</w:t>
      </w:r>
      <w:r w:rsidR="004636C7" w:rsidRPr="00EA5AF2">
        <w:rPr>
          <w:sz w:val="20"/>
        </w:rPr>
        <w:t>able</w:t>
      </w:r>
      <w:r w:rsidRPr="00EA5AF2">
        <w:rPr>
          <w:sz w:val="20"/>
        </w:rPr>
        <w:t xml:space="preserve"> below</w:t>
      </w:r>
      <w:r w:rsidR="004636C7" w:rsidRPr="00EA5AF2">
        <w:rPr>
          <w:sz w:val="20"/>
        </w:rPr>
        <w:t xml:space="preserve"> is used for listing the code lists</w:t>
      </w:r>
      <w:r w:rsidR="0078119A" w:rsidRPr="00EA5AF2">
        <w:rPr>
          <w:sz w:val="20"/>
        </w:rPr>
        <w:t xml:space="preserve"> used in the coded elements of this transaction.</w:t>
      </w:r>
      <w:r w:rsidRPr="00EA5AF2">
        <w:rPr>
          <w:sz w:val="20"/>
        </w:rPr>
        <w:t xml:space="preserve"> The XPath points to the actual elements constrained by the code lists identified with the listID.</w:t>
      </w:r>
    </w:p>
    <w:p w14:paraId="63E42E14" w14:textId="77777777" w:rsidR="004636C7" w:rsidRPr="00EA5AF2" w:rsidRDefault="004636C7" w:rsidP="004636C7">
      <w:pPr>
        <w:pStyle w:val="BodyText"/>
        <w:rPr>
          <w:sz w:val="20"/>
        </w:rPr>
      </w:pPr>
    </w:p>
    <w:tbl>
      <w:tblPr>
        <w:tblW w:w="10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701"/>
        <w:gridCol w:w="1843"/>
        <w:gridCol w:w="2835"/>
        <w:gridCol w:w="1969"/>
      </w:tblGrid>
      <w:tr w:rsidR="00325FAA" w:rsidRPr="00EA5AF2" w14:paraId="43753FC5" w14:textId="77777777" w:rsidTr="001E1693">
        <w:trPr>
          <w:tblHeader/>
        </w:trPr>
        <w:tc>
          <w:tcPr>
            <w:tcW w:w="1809" w:type="dxa"/>
            <w:shd w:val="clear" w:color="auto" w:fill="D9D9D9" w:themeFill="background1" w:themeFillShade="D9"/>
          </w:tcPr>
          <w:p w14:paraId="43C899E5" w14:textId="77777777" w:rsidR="00325FAA" w:rsidRPr="00EA5AF2" w:rsidRDefault="00325FAA" w:rsidP="0012030C">
            <w:pPr>
              <w:rPr>
                <w:b/>
              </w:rPr>
            </w:pPr>
            <w:r w:rsidRPr="00EA5AF2">
              <w:rPr>
                <w:b/>
              </w:rPr>
              <w:t>Business Term</w:t>
            </w:r>
          </w:p>
        </w:tc>
        <w:tc>
          <w:tcPr>
            <w:tcW w:w="1701" w:type="dxa"/>
            <w:shd w:val="clear" w:color="auto" w:fill="D9D9D9" w:themeFill="background1" w:themeFillShade="D9"/>
          </w:tcPr>
          <w:p w14:paraId="01C4BDDD" w14:textId="77777777" w:rsidR="00325FAA" w:rsidRPr="00EA5AF2" w:rsidRDefault="00325FAA" w:rsidP="0012030C">
            <w:pPr>
              <w:rPr>
                <w:b/>
              </w:rPr>
            </w:pPr>
            <w:r w:rsidRPr="00EA5AF2">
              <w:rPr>
                <w:b/>
              </w:rPr>
              <w:t>Source</w:t>
            </w:r>
          </w:p>
        </w:tc>
        <w:tc>
          <w:tcPr>
            <w:tcW w:w="1843" w:type="dxa"/>
            <w:shd w:val="clear" w:color="auto" w:fill="D9D9D9" w:themeFill="background1" w:themeFillShade="D9"/>
          </w:tcPr>
          <w:p w14:paraId="73B46853" w14:textId="77777777" w:rsidR="00325FAA" w:rsidRPr="00EA5AF2" w:rsidRDefault="00325FAA" w:rsidP="0012030C">
            <w:pPr>
              <w:rPr>
                <w:b/>
              </w:rPr>
            </w:pPr>
            <w:r w:rsidRPr="00EA5AF2">
              <w:rPr>
                <w:b/>
              </w:rPr>
              <w:t>Subset</w:t>
            </w:r>
          </w:p>
        </w:tc>
        <w:tc>
          <w:tcPr>
            <w:tcW w:w="2835" w:type="dxa"/>
            <w:shd w:val="clear" w:color="auto" w:fill="D9D9D9" w:themeFill="background1" w:themeFillShade="D9"/>
          </w:tcPr>
          <w:p w14:paraId="6B133C53" w14:textId="77777777" w:rsidR="00325FAA" w:rsidRPr="00EA5AF2" w:rsidRDefault="00325FAA" w:rsidP="0012030C">
            <w:pPr>
              <w:rPr>
                <w:b/>
              </w:rPr>
            </w:pPr>
            <w:r w:rsidRPr="00EA5AF2">
              <w:rPr>
                <w:b/>
              </w:rPr>
              <w:t>Xpath</w:t>
            </w:r>
          </w:p>
        </w:tc>
        <w:tc>
          <w:tcPr>
            <w:tcW w:w="1969" w:type="dxa"/>
            <w:shd w:val="clear" w:color="auto" w:fill="D9D9D9" w:themeFill="background1" w:themeFillShade="D9"/>
          </w:tcPr>
          <w:p w14:paraId="5BFE3CF4" w14:textId="77777777" w:rsidR="00325FAA" w:rsidRPr="00EA5AF2" w:rsidRDefault="00325FAA" w:rsidP="0012030C">
            <w:pPr>
              <w:rPr>
                <w:b/>
              </w:rPr>
            </w:pPr>
            <w:r w:rsidRPr="00EA5AF2">
              <w:rPr>
                <w:b/>
              </w:rPr>
              <w:t>listID</w:t>
            </w:r>
          </w:p>
        </w:tc>
      </w:tr>
      <w:tr w:rsidR="00325FAA" w:rsidRPr="00EA5AF2" w14:paraId="07F56A20" w14:textId="77777777" w:rsidTr="001E1693">
        <w:tc>
          <w:tcPr>
            <w:tcW w:w="1809" w:type="dxa"/>
            <w:shd w:val="clear" w:color="auto" w:fill="auto"/>
          </w:tcPr>
          <w:p w14:paraId="48BBC6DA" w14:textId="77777777" w:rsidR="00325FAA" w:rsidRPr="00EA5AF2" w:rsidRDefault="00325FAA" w:rsidP="0012030C">
            <w:pPr>
              <w:rPr>
                <w:sz w:val="18"/>
                <w:szCs w:val="18"/>
              </w:rPr>
            </w:pPr>
            <w:r w:rsidRPr="00EA5AF2">
              <w:rPr>
                <w:sz w:val="18"/>
                <w:szCs w:val="18"/>
              </w:rPr>
              <w:t>Country Code</w:t>
            </w:r>
          </w:p>
        </w:tc>
        <w:tc>
          <w:tcPr>
            <w:tcW w:w="1701" w:type="dxa"/>
            <w:shd w:val="clear" w:color="auto" w:fill="auto"/>
          </w:tcPr>
          <w:p w14:paraId="66C86EFC" w14:textId="77777777" w:rsidR="00325FAA" w:rsidRPr="00EA5AF2" w:rsidRDefault="00325FAA" w:rsidP="0012030C">
            <w:pPr>
              <w:rPr>
                <w:sz w:val="18"/>
                <w:szCs w:val="18"/>
              </w:rPr>
            </w:pPr>
            <w:r w:rsidRPr="00EA5AF2">
              <w:rPr>
                <w:sz w:val="18"/>
                <w:szCs w:val="18"/>
              </w:rPr>
              <w:t>ISO 3166-1 alpha2</w:t>
            </w:r>
            <w:r w:rsidRPr="00123B97">
              <w:rPr>
                <w:rStyle w:val="FootnoteReference"/>
              </w:rPr>
              <w:footnoteReference w:id="3"/>
            </w:r>
          </w:p>
        </w:tc>
        <w:tc>
          <w:tcPr>
            <w:tcW w:w="1843" w:type="dxa"/>
            <w:shd w:val="clear" w:color="auto" w:fill="auto"/>
          </w:tcPr>
          <w:p w14:paraId="3256B8ED" w14:textId="77777777" w:rsidR="00325FAA" w:rsidRPr="00EA5AF2" w:rsidRDefault="00325FAA" w:rsidP="0012030C">
            <w:pPr>
              <w:rPr>
                <w:sz w:val="18"/>
                <w:szCs w:val="18"/>
              </w:rPr>
            </w:pPr>
            <w:r w:rsidRPr="00EA5AF2">
              <w:rPr>
                <w:sz w:val="18"/>
                <w:szCs w:val="18"/>
              </w:rPr>
              <w:t>-</w:t>
            </w:r>
          </w:p>
        </w:tc>
        <w:tc>
          <w:tcPr>
            <w:tcW w:w="2835" w:type="dxa"/>
            <w:shd w:val="clear" w:color="auto" w:fill="auto"/>
          </w:tcPr>
          <w:p w14:paraId="44012DD8" w14:textId="2F913BEF" w:rsidR="00325FAA" w:rsidRPr="00EA5AF2" w:rsidRDefault="007E620C" w:rsidP="0012030C">
            <w:pPr>
              <w:rPr>
                <w:sz w:val="18"/>
                <w:szCs w:val="18"/>
              </w:rPr>
            </w:pPr>
            <w:r w:rsidRPr="00EA5AF2">
              <w:rPr>
                <w:sz w:val="18"/>
                <w:szCs w:val="18"/>
              </w:rPr>
              <w:t>cac:Country/cbc:IdentificationC</w:t>
            </w:r>
            <w:r w:rsidR="00325FAA" w:rsidRPr="00EA5AF2">
              <w:rPr>
                <w:sz w:val="18"/>
                <w:szCs w:val="18"/>
              </w:rPr>
              <w:t>ode</w:t>
            </w:r>
          </w:p>
        </w:tc>
        <w:tc>
          <w:tcPr>
            <w:tcW w:w="1969" w:type="dxa"/>
            <w:shd w:val="clear" w:color="auto" w:fill="auto"/>
          </w:tcPr>
          <w:p w14:paraId="7C4897D3" w14:textId="77777777" w:rsidR="00325FAA" w:rsidRPr="00EA5AF2" w:rsidRDefault="00325FAA" w:rsidP="0012030C">
            <w:pPr>
              <w:rPr>
                <w:sz w:val="18"/>
                <w:szCs w:val="18"/>
              </w:rPr>
            </w:pPr>
            <w:r w:rsidRPr="00EA5AF2">
              <w:rPr>
                <w:sz w:val="18"/>
                <w:szCs w:val="18"/>
              </w:rPr>
              <w:t>ISO3166-1:Alpha2</w:t>
            </w:r>
          </w:p>
        </w:tc>
      </w:tr>
      <w:tr w:rsidR="00325FAA" w:rsidRPr="00EA5AF2" w14:paraId="2A66A7AD" w14:textId="77777777" w:rsidTr="001E1693">
        <w:tc>
          <w:tcPr>
            <w:tcW w:w="1809" w:type="dxa"/>
            <w:shd w:val="clear" w:color="auto" w:fill="auto"/>
          </w:tcPr>
          <w:p w14:paraId="6CF4F376" w14:textId="77777777" w:rsidR="00325FAA" w:rsidRPr="00EA5AF2" w:rsidRDefault="00325FAA" w:rsidP="0012030C">
            <w:pPr>
              <w:rPr>
                <w:sz w:val="18"/>
                <w:szCs w:val="18"/>
              </w:rPr>
            </w:pPr>
            <w:r w:rsidRPr="00EA5AF2">
              <w:rPr>
                <w:sz w:val="18"/>
                <w:szCs w:val="18"/>
              </w:rPr>
              <w:t>Currency Code</w:t>
            </w:r>
          </w:p>
        </w:tc>
        <w:tc>
          <w:tcPr>
            <w:tcW w:w="1701" w:type="dxa"/>
            <w:shd w:val="clear" w:color="auto" w:fill="auto"/>
          </w:tcPr>
          <w:p w14:paraId="0C2CEBA8" w14:textId="77777777" w:rsidR="00325FAA" w:rsidRPr="00EA5AF2" w:rsidRDefault="00325FAA" w:rsidP="0012030C">
            <w:pPr>
              <w:rPr>
                <w:sz w:val="18"/>
                <w:szCs w:val="18"/>
              </w:rPr>
            </w:pPr>
            <w:r w:rsidRPr="00EA5AF2">
              <w:rPr>
                <w:sz w:val="18"/>
                <w:szCs w:val="18"/>
              </w:rPr>
              <w:t>ISO 4217</w:t>
            </w:r>
            <w:r w:rsidRPr="00123B97">
              <w:rPr>
                <w:rStyle w:val="FootnoteReference"/>
              </w:rPr>
              <w:footnoteReference w:id="4"/>
            </w:r>
          </w:p>
        </w:tc>
        <w:tc>
          <w:tcPr>
            <w:tcW w:w="1843" w:type="dxa"/>
            <w:shd w:val="clear" w:color="auto" w:fill="auto"/>
          </w:tcPr>
          <w:p w14:paraId="32595430" w14:textId="77777777" w:rsidR="00325FAA" w:rsidRPr="00EA5AF2" w:rsidRDefault="00325FAA" w:rsidP="0012030C">
            <w:pPr>
              <w:rPr>
                <w:sz w:val="18"/>
                <w:szCs w:val="18"/>
              </w:rPr>
            </w:pPr>
            <w:r w:rsidRPr="00EA5AF2">
              <w:rPr>
                <w:sz w:val="18"/>
                <w:szCs w:val="18"/>
              </w:rPr>
              <w:t>-</w:t>
            </w:r>
          </w:p>
        </w:tc>
        <w:tc>
          <w:tcPr>
            <w:tcW w:w="2835" w:type="dxa"/>
            <w:shd w:val="clear" w:color="auto" w:fill="auto"/>
          </w:tcPr>
          <w:p w14:paraId="27FF8C35" w14:textId="77777777" w:rsidR="00325FAA" w:rsidRPr="00EA5AF2" w:rsidRDefault="00325FAA" w:rsidP="0012030C">
            <w:pPr>
              <w:rPr>
                <w:sz w:val="18"/>
                <w:szCs w:val="18"/>
              </w:rPr>
            </w:pPr>
            <w:r w:rsidRPr="00EA5AF2">
              <w:rPr>
                <w:sz w:val="18"/>
                <w:szCs w:val="18"/>
              </w:rPr>
              <w:t>cbc:DocumentCurrencyCode</w:t>
            </w:r>
          </w:p>
          <w:p w14:paraId="11B28DC5" w14:textId="77777777" w:rsidR="00325FAA" w:rsidRPr="00EA5AF2" w:rsidRDefault="00325FAA" w:rsidP="0012030C">
            <w:pPr>
              <w:rPr>
                <w:sz w:val="18"/>
                <w:szCs w:val="18"/>
              </w:rPr>
            </w:pPr>
            <w:r w:rsidRPr="00EA5AF2">
              <w:rPr>
                <w:sz w:val="18"/>
                <w:szCs w:val="18"/>
              </w:rPr>
              <w:t>@currencyID</w:t>
            </w:r>
          </w:p>
        </w:tc>
        <w:tc>
          <w:tcPr>
            <w:tcW w:w="1969" w:type="dxa"/>
            <w:shd w:val="clear" w:color="auto" w:fill="auto"/>
          </w:tcPr>
          <w:p w14:paraId="09F5811B" w14:textId="77777777" w:rsidR="00325FAA" w:rsidRPr="00EA5AF2" w:rsidRDefault="00325FAA" w:rsidP="0012030C">
            <w:pPr>
              <w:rPr>
                <w:sz w:val="18"/>
                <w:szCs w:val="18"/>
              </w:rPr>
            </w:pPr>
            <w:r w:rsidRPr="00EA5AF2">
              <w:rPr>
                <w:sz w:val="18"/>
                <w:szCs w:val="18"/>
              </w:rPr>
              <w:t>ISO4217</w:t>
            </w:r>
          </w:p>
        </w:tc>
      </w:tr>
      <w:tr w:rsidR="00B118A7" w:rsidRPr="00EA5AF2" w14:paraId="230C4279" w14:textId="77777777" w:rsidTr="001E1693">
        <w:tc>
          <w:tcPr>
            <w:tcW w:w="1809" w:type="dxa"/>
            <w:shd w:val="clear" w:color="auto" w:fill="auto"/>
          </w:tcPr>
          <w:p w14:paraId="7BCB3C9A" w14:textId="77777777" w:rsidR="00B118A7" w:rsidRPr="00EA5AF2" w:rsidRDefault="00B118A7" w:rsidP="001F2B3A">
            <w:pPr>
              <w:rPr>
                <w:sz w:val="18"/>
                <w:szCs w:val="18"/>
              </w:rPr>
            </w:pPr>
            <w:r w:rsidRPr="00EA5AF2">
              <w:rPr>
                <w:sz w:val="18"/>
                <w:szCs w:val="18"/>
              </w:rPr>
              <w:t>MIME Media Type Code</w:t>
            </w:r>
          </w:p>
        </w:tc>
        <w:tc>
          <w:tcPr>
            <w:tcW w:w="1701" w:type="dxa"/>
            <w:shd w:val="clear" w:color="auto" w:fill="auto"/>
          </w:tcPr>
          <w:p w14:paraId="3EE0E1B9" w14:textId="77777777" w:rsidR="00B118A7" w:rsidRPr="00EA5AF2" w:rsidRDefault="00B118A7" w:rsidP="001F2B3A">
            <w:pPr>
              <w:rPr>
                <w:sz w:val="18"/>
                <w:szCs w:val="18"/>
              </w:rPr>
            </w:pPr>
            <w:r w:rsidRPr="00EA5AF2">
              <w:rPr>
                <w:sz w:val="18"/>
                <w:szCs w:val="18"/>
              </w:rPr>
              <w:t>IANA</w:t>
            </w:r>
            <w:r w:rsidRPr="00123B97">
              <w:rPr>
                <w:rStyle w:val="FootnoteReference"/>
              </w:rPr>
              <w:footnoteReference w:id="5"/>
            </w:r>
          </w:p>
        </w:tc>
        <w:tc>
          <w:tcPr>
            <w:tcW w:w="1843" w:type="dxa"/>
            <w:shd w:val="clear" w:color="auto" w:fill="auto"/>
          </w:tcPr>
          <w:p w14:paraId="544040C3" w14:textId="77777777" w:rsidR="00B118A7" w:rsidRPr="00EA5AF2" w:rsidRDefault="00B118A7" w:rsidP="001F2B3A">
            <w:pPr>
              <w:rPr>
                <w:sz w:val="18"/>
                <w:szCs w:val="18"/>
              </w:rPr>
            </w:pPr>
            <w:r w:rsidRPr="00EA5AF2">
              <w:rPr>
                <w:sz w:val="18"/>
                <w:szCs w:val="18"/>
              </w:rPr>
              <w:t>-</w:t>
            </w:r>
          </w:p>
        </w:tc>
        <w:tc>
          <w:tcPr>
            <w:tcW w:w="2835" w:type="dxa"/>
            <w:shd w:val="clear" w:color="auto" w:fill="auto"/>
          </w:tcPr>
          <w:p w14:paraId="4001486A" w14:textId="77777777" w:rsidR="00B118A7" w:rsidRPr="00EA5AF2" w:rsidRDefault="00B118A7" w:rsidP="001F2B3A">
            <w:pPr>
              <w:rPr>
                <w:sz w:val="18"/>
                <w:szCs w:val="18"/>
              </w:rPr>
            </w:pPr>
            <w:r w:rsidRPr="00EA5AF2">
              <w:rPr>
                <w:sz w:val="18"/>
                <w:szCs w:val="18"/>
              </w:rPr>
              <w:t>@mimeCode</w:t>
            </w:r>
          </w:p>
        </w:tc>
        <w:tc>
          <w:tcPr>
            <w:tcW w:w="1969" w:type="dxa"/>
            <w:shd w:val="clear" w:color="auto" w:fill="auto"/>
          </w:tcPr>
          <w:p w14:paraId="0C43E09B" w14:textId="77777777" w:rsidR="00B118A7" w:rsidRPr="00EA5AF2" w:rsidRDefault="00B118A7" w:rsidP="001F2B3A">
            <w:pPr>
              <w:rPr>
                <w:sz w:val="18"/>
                <w:szCs w:val="18"/>
              </w:rPr>
            </w:pPr>
            <w:r w:rsidRPr="00EA5AF2">
              <w:rPr>
                <w:sz w:val="18"/>
                <w:szCs w:val="18"/>
              </w:rPr>
              <w:t>-</w:t>
            </w:r>
          </w:p>
        </w:tc>
      </w:tr>
      <w:tr w:rsidR="00325FAA" w:rsidRPr="00EA5AF2" w14:paraId="2112B301" w14:textId="77777777" w:rsidTr="001E1693">
        <w:trPr>
          <w:trHeight w:val="820"/>
        </w:trPr>
        <w:tc>
          <w:tcPr>
            <w:tcW w:w="1809" w:type="dxa"/>
            <w:shd w:val="clear" w:color="auto" w:fill="auto"/>
          </w:tcPr>
          <w:p w14:paraId="3F3B5A89" w14:textId="050194C5" w:rsidR="00325FAA" w:rsidRPr="00EA5AF2" w:rsidRDefault="00731106" w:rsidP="00B21522">
            <w:pPr>
              <w:rPr>
                <w:sz w:val="18"/>
                <w:szCs w:val="18"/>
              </w:rPr>
            </w:pPr>
            <w:r>
              <w:rPr>
                <w:sz w:val="18"/>
                <w:szCs w:val="18"/>
              </w:rPr>
              <w:t>Attachment</w:t>
            </w:r>
            <w:r w:rsidR="00B21522" w:rsidRPr="00EA5AF2">
              <w:rPr>
                <w:sz w:val="18"/>
                <w:szCs w:val="18"/>
              </w:rPr>
              <w:t xml:space="preserve"> Description</w:t>
            </w:r>
            <w:r w:rsidR="00083580" w:rsidRPr="00EA5AF2">
              <w:rPr>
                <w:sz w:val="18"/>
                <w:szCs w:val="18"/>
              </w:rPr>
              <w:t xml:space="preserve"> Code</w:t>
            </w:r>
          </w:p>
        </w:tc>
        <w:tc>
          <w:tcPr>
            <w:tcW w:w="1701" w:type="dxa"/>
            <w:shd w:val="clear" w:color="auto" w:fill="auto"/>
          </w:tcPr>
          <w:p w14:paraId="630D0692" w14:textId="14A0A27D" w:rsidR="00325FAA" w:rsidRPr="00EA5AF2" w:rsidRDefault="00B21522" w:rsidP="0012030C">
            <w:pPr>
              <w:rPr>
                <w:sz w:val="18"/>
                <w:szCs w:val="18"/>
              </w:rPr>
            </w:pPr>
            <w:r w:rsidRPr="00EA5AF2">
              <w:rPr>
                <w:sz w:val="18"/>
                <w:szCs w:val="18"/>
              </w:rPr>
              <w:t>UN/ECE</w:t>
            </w:r>
          </w:p>
        </w:tc>
        <w:tc>
          <w:tcPr>
            <w:tcW w:w="1843" w:type="dxa"/>
            <w:shd w:val="clear" w:color="auto" w:fill="auto"/>
          </w:tcPr>
          <w:p w14:paraId="05C1EFDA" w14:textId="77777777" w:rsidR="00325FAA" w:rsidRPr="00EA5AF2" w:rsidRDefault="00325FAA" w:rsidP="0012030C">
            <w:pPr>
              <w:rPr>
                <w:sz w:val="18"/>
                <w:szCs w:val="18"/>
              </w:rPr>
            </w:pPr>
          </w:p>
        </w:tc>
        <w:tc>
          <w:tcPr>
            <w:tcW w:w="2835" w:type="dxa"/>
            <w:shd w:val="clear" w:color="auto" w:fill="auto"/>
          </w:tcPr>
          <w:p w14:paraId="7C1B2561" w14:textId="2CF621F0" w:rsidR="00325FAA" w:rsidRPr="00EA5AF2" w:rsidRDefault="00325FAA" w:rsidP="00083580">
            <w:pPr>
              <w:rPr>
                <w:sz w:val="18"/>
                <w:szCs w:val="18"/>
              </w:rPr>
            </w:pPr>
            <w:r w:rsidRPr="00EA5AF2">
              <w:rPr>
                <w:sz w:val="18"/>
                <w:szCs w:val="18"/>
              </w:rPr>
              <w:t>cbc:</w:t>
            </w:r>
            <w:r w:rsidR="00083580" w:rsidRPr="00EA5AF2">
              <w:rPr>
                <w:sz w:val="18"/>
                <w:szCs w:val="18"/>
              </w:rPr>
              <w:t>DocumentTypeCode</w:t>
            </w:r>
          </w:p>
        </w:tc>
        <w:tc>
          <w:tcPr>
            <w:tcW w:w="1969" w:type="dxa"/>
            <w:shd w:val="clear" w:color="auto" w:fill="auto"/>
          </w:tcPr>
          <w:p w14:paraId="3875FA5E" w14:textId="5A7E75F8" w:rsidR="00325FAA" w:rsidRPr="00EA5AF2" w:rsidRDefault="00083580" w:rsidP="0012030C">
            <w:pPr>
              <w:rPr>
                <w:sz w:val="18"/>
                <w:szCs w:val="18"/>
              </w:rPr>
            </w:pPr>
            <w:r w:rsidRPr="00EA5AF2">
              <w:rPr>
                <w:sz w:val="18"/>
                <w:szCs w:val="18"/>
              </w:rPr>
              <w:t>UNCL1001</w:t>
            </w:r>
          </w:p>
        </w:tc>
      </w:tr>
      <w:tr w:rsidR="00325FAA" w:rsidRPr="00EA5AF2" w14:paraId="60806B36" w14:textId="77777777" w:rsidTr="001E1693">
        <w:tc>
          <w:tcPr>
            <w:tcW w:w="1809" w:type="dxa"/>
            <w:shd w:val="clear" w:color="auto" w:fill="auto"/>
          </w:tcPr>
          <w:p w14:paraId="6569F272" w14:textId="77777777" w:rsidR="00325FAA" w:rsidRPr="00EA5AF2" w:rsidRDefault="00325FAA" w:rsidP="0012030C">
            <w:pPr>
              <w:rPr>
                <w:sz w:val="18"/>
                <w:szCs w:val="18"/>
              </w:rPr>
            </w:pPr>
            <w:r w:rsidRPr="00EA5AF2">
              <w:rPr>
                <w:sz w:val="18"/>
                <w:szCs w:val="18"/>
              </w:rPr>
              <w:t>Unit Of Measure</w:t>
            </w:r>
          </w:p>
        </w:tc>
        <w:tc>
          <w:tcPr>
            <w:tcW w:w="1701" w:type="dxa"/>
            <w:shd w:val="clear" w:color="auto" w:fill="auto"/>
          </w:tcPr>
          <w:p w14:paraId="2C86EB63" w14:textId="77777777" w:rsidR="00325FAA" w:rsidRPr="00EA5AF2" w:rsidRDefault="00325FAA" w:rsidP="0012030C">
            <w:pPr>
              <w:rPr>
                <w:sz w:val="18"/>
                <w:szCs w:val="18"/>
              </w:rPr>
            </w:pPr>
            <w:r w:rsidRPr="00EA5AF2">
              <w:rPr>
                <w:sz w:val="18"/>
                <w:szCs w:val="18"/>
              </w:rPr>
              <w:t>UN/ECE Rec 20</w:t>
            </w:r>
            <w:r w:rsidRPr="00123B97">
              <w:rPr>
                <w:rStyle w:val="FootnoteReference"/>
              </w:rPr>
              <w:footnoteReference w:id="6"/>
            </w:r>
          </w:p>
        </w:tc>
        <w:tc>
          <w:tcPr>
            <w:tcW w:w="1843" w:type="dxa"/>
            <w:shd w:val="clear" w:color="auto" w:fill="auto"/>
          </w:tcPr>
          <w:p w14:paraId="4F0104FD" w14:textId="77777777" w:rsidR="00325FAA" w:rsidRPr="00EA5AF2" w:rsidRDefault="00325FAA" w:rsidP="0012030C">
            <w:pPr>
              <w:rPr>
                <w:sz w:val="18"/>
                <w:szCs w:val="18"/>
                <w:highlight w:val="yellow"/>
              </w:rPr>
            </w:pPr>
            <w:r w:rsidRPr="00EA5AF2">
              <w:rPr>
                <w:sz w:val="18"/>
                <w:szCs w:val="18"/>
              </w:rPr>
              <w:t>-</w:t>
            </w:r>
          </w:p>
        </w:tc>
        <w:tc>
          <w:tcPr>
            <w:tcW w:w="2835" w:type="dxa"/>
            <w:shd w:val="clear" w:color="auto" w:fill="auto"/>
          </w:tcPr>
          <w:p w14:paraId="75293772" w14:textId="77777777" w:rsidR="00325FAA" w:rsidRPr="00EA5AF2" w:rsidRDefault="00325FAA" w:rsidP="0012030C">
            <w:pPr>
              <w:rPr>
                <w:sz w:val="18"/>
                <w:szCs w:val="18"/>
              </w:rPr>
            </w:pPr>
            <w:r w:rsidRPr="00EA5AF2">
              <w:rPr>
                <w:sz w:val="18"/>
                <w:szCs w:val="18"/>
              </w:rPr>
              <w:t>@unitCode</w:t>
            </w:r>
          </w:p>
        </w:tc>
        <w:tc>
          <w:tcPr>
            <w:tcW w:w="1969" w:type="dxa"/>
            <w:shd w:val="clear" w:color="auto" w:fill="auto"/>
          </w:tcPr>
          <w:p w14:paraId="494112F0" w14:textId="752CBB40" w:rsidR="00325FAA" w:rsidRPr="00EA5AF2" w:rsidRDefault="00325FAA" w:rsidP="0012030C">
            <w:pPr>
              <w:rPr>
                <w:sz w:val="18"/>
                <w:szCs w:val="18"/>
              </w:rPr>
            </w:pPr>
          </w:p>
        </w:tc>
      </w:tr>
      <w:tr w:rsidR="00317ED1" w:rsidRPr="00EA5AF2" w14:paraId="120E8E11" w14:textId="77777777" w:rsidTr="001E1693">
        <w:tc>
          <w:tcPr>
            <w:tcW w:w="1809" w:type="dxa"/>
            <w:shd w:val="clear" w:color="auto" w:fill="auto"/>
          </w:tcPr>
          <w:p w14:paraId="24798595" w14:textId="536CE3BD" w:rsidR="00317ED1" w:rsidRPr="00EA5AF2" w:rsidRDefault="00317ED1" w:rsidP="0012030C">
            <w:pPr>
              <w:rPr>
                <w:sz w:val="18"/>
                <w:szCs w:val="18"/>
              </w:rPr>
            </w:pPr>
            <w:r w:rsidRPr="00EA5AF2">
              <w:rPr>
                <w:sz w:val="18"/>
                <w:szCs w:val="18"/>
              </w:rPr>
              <w:t>UNDG Code</w:t>
            </w:r>
          </w:p>
        </w:tc>
        <w:tc>
          <w:tcPr>
            <w:tcW w:w="1701" w:type="dxa"/>
            <w:shd w:val="clear" w:color="auto" w:fill="auto"/>
          </w:tcPr>
          <w:p w14:paraId="65067872" w14:textId="1369A108" w:rsidR="00317ED1" w:rsidRPr="00EA5AF2" w:rsidRDefault="00317ED1" w:rsidP="0012030C">
            <w:pPr>
              <w:rPr>
                <w:sz w:val="18"/>
                <w:szCs w:val="18"/>
              </w:rPr>
            </w:pPr>
            <w:r w:rsidRPr="00EA5AF2">
              <w:rPr>
                <w:sz w:val="18"/>
                <w:szCs w:val="18"/>
              </w:rPr>
              <w:t>UNDG</w:t>
            </w:r>
          </w:p>
        </w:tc>
        <w:tc>
          <w:tcPr>
            <w:tcW w:w="1843" w:type="dxa"/>
            <w:shd w:val="clear" w:color="auto" w:fill="auto"/>
          </w:tcPr>
          <w:p w14:paraId="4447AD04" w14:textId="56535B70" w:rsidR="00317ED1" w:rsidRPr="00EA5AF2" w:rsidRDefault="00317ED1" w:rsidP="0012030C">
            <w:pPr>
              <w:rPr>
                <w:sz w:val="18"/>
                <w:szCs w:val="18"/>
              </w:rPr>
            </w:pPr>
            <w:r w:rsidRPr="00EA5AF2">
              <w:rPr>
                <w:sz w:val="18"/>
                <w:szCs w:val="18"/>
              </w:rPr>
              <w:t>-</w:t>
            </w:r>
          </w:p>
        </w:tc>
        <w:tc>
          <w:tcPr>
            <w:tcW w:w="2835" w:type="dxa"/>
            <w:shd w:val="clear" w:color="auto" w:fill="auto"/>
          </w:tcPr>
          <w:p w14:paraId="0CC5591C" w14:textId="56E7C5FB" w:rsidR="00317ED1" w:rsidRPr="00EA5AF2" w:rsidRDefault="00317ED1" w:rsidP="0012030C">
            <w:pPr>
              <w:rPr>
                <w:sz w:val="18"/>
                <w:szCs w:val="18"/>
              </w:rPr>
            </w:pPr>
            <w:r w:rsidRPr="00EA5AF2">
              <w:rPr>
                <w:sz w:val="18"/>
                <w:szCs w:val="18"/>
              </w:rPr>
              <w:t>cbc:UNDGCode</w:t>
            </w:r>
          </w:p>
        </w:tc>
        <w:tc>
          <w:tcPr>
            <w:tcW w:w="1969" w:type="dxa"/>
            <w:shd w:val="clear" w:color="auto" w:fill="auto"/>
          </w:tcPr>
          <w:p w14:paraId="09F834CF" w14:textId="5E4AC321" w:rsidR="00317ED1" w:rsidRPr="00EA5AF2" w:rsidRDefault="002C67BB" w:rsidP="0012030C">
            <w:pPr>
              <w:rPr>
                <w:sz w:val="18"/>
                <w:szCs w:val="18"/>
              </w:rPr>
            </w:pPr>
            <w:r>
              <w:rPr>
                <w:sz w:val="18"/>
                <w:szCs w:val="18"/>
              </w:rPr>
              <w:t>UNDG8273</w:t>
            </w:r>
          </w:p>
        </w:tc>
      </w:tr>
      <w:tr w:rsidR="002C67BB" w:rsidRPr="00EA5AF2" w14:paraId="6D0BAD5D" w14:textId="77777777" w:rsidTr="001E1693">
        <w:tc>
          <w:tcPr>
            <w:tcW w:w="1809" w:type="dxa"/>
            <w:shd w:val="clear" w:color="auto" w:fill="auto"/>
          </w:tcPr>
          <w:p w14:paraId="1CBD4219" w14:textId="7406A7CB" w:rsidR="002C67BB" w:rsidRPr="00EA5AF2" w:rsidRDefault="002C67BB" w:rsidP="0012030C">
            <w:pPr>
              <w:rPr>
                <w:sz w:val="18"/>
                <w:szCs w:val="18"/>
              </w:rPr>
            </w:pPr>
            <w:r>
              <w:rPr>
                <w:sz w:val="18"/>
                <w:szCs w:val="18"/>
              </w:rPr>
              <w:t>Item  VAT category</w:t>
            </w:r>
          </w:p>
        </w:tc>
        <w:tc>
          <w:tcPr>
            <w:tcW w:w="1701" w:type="dxa"/>
            <w:shd w:val="clear" w:color="auto" w:fill="auto"/>
          </w:tcPr>
          <w:p w14:paraId="239D6CEF" w14:textId="3E5FFCE0" w:rsidR="002C67BB" w:rsidRPr="00EA5AF2" w:rsidRDefault="002C67BB" w:rsidP="0012030C">
            <w:pPr>
              <w:rPr>
                <w:sz w:val="18"/>
                <w:szCs w:val="18"/>
              </w:rPr>
            </w:pPr>
            <w:r>
              <w:rPr>
                <w:sz w:val="18"/>
                <w:szCs w:val="18"/>
              </w:rPr>
              <w:t>UN/ECE 5305</w:t>
            </w:r>
          </w:p>
        </w:tc>
        <w:tc>
          <w:tcPr>
            <w:tcW w:w="1843" w:type="dxa"/>
            <w:shd w:val="clear" w:color="auto" w:fill="auto"/>
          </w:tcPr>
          <w:p w14:paraId="6968DAF9" w14:textId="0374E709" w:rsidR="002C67BB" w:rsidRPr="00EA5AF2" w:rsidRDefault="002C67BB" w:rsidP="0012030C">
            <w:pPr>
              <w:rPr>
                <w:sz w:val="18"/>
                <w:szCs w:val="18"/>
              </w:rPr>
            </w:pPr>
            <w:r>
              <w:rPr>
                <w:sz w:val="18"/>
                <w:szCs w:val="18"/>
              </w:rPr>
              <w:t>-</w:t>
            </w:r>
          </w:p>
        </w:tc>
        <w:tc>
          <w:tcPr>
            <w:tcW w:w="2835" w:type="dxa"/>
            <w:shd w:val="clear" w:color="auto" w:fill="auto"/>
          </w:tcPr>
          <w:p w14:paraId="76A56D9A" w14:textId="36CFE696" w:rsidR="002C67BB" w:rsidRPr="00EA5AF2" w:rsidRDefault="002C67BB" w:rsidP="0012030C">
            <w:pPr>
              <w:rPr>
                <w:sz w:val="18"/>
                <w:szCs w:val="18"/>
              </w:rPr>
            </w:pPr>
            <w:r>
              <w:rPr>
                <w:sz w:val="18"/>
                <w:szCs w:val="18"/>
              </w:rPr>
              <w:t>cbc:TaxTypeCode</w:t>
            </w:r>
          </w:p>
        </w:tc>
        <w:tc>
          <w:tcPr>
            <w:tcW w:w="1969" w:type="dxa"/>
            <w:shd w:val="clear" w:color="auto" w:fill="auto"/>
          </w:tcPr>
          <w:p w14:paraId="436AA368" w14:textId="568A5BE0" w:rsidR="002C67BB" w:rsidRPr="00EA5AF2" w:rsidRDefault="002C67BB" w:rsidP="0012030C">
            <w:pPr>
              <w:rPr>
                <w:sz w:val="18"/>
                <w:szCs w:val="18"/>
              </w:rPr>
            </w:pPr>
            <w:r>
              <w:rPr>
                <w:sz w:val="18"/>
                <w:szCs w:val="18"/>
              </w:rPr>
              <w:t>UNCL5305</w:t>
            </w:r>
          </w:p>
        </w:tc>
      </w:tr>
    </w:tbl>
    <w:p w14:paraId="6316A0F8" w14:textId="77777777" w:rsidR="00EA5AF2" w:rsidRPr="00EA5AF2" w:rsidRDefault="00EA5AF2" w:rsidP="004636C7"/>
    <w:p w14:paraId="767288C0" w14:textId="77777777" w:rsidR="004636C7" w:rsidRPr="00EA5AF2" w:rsidRDefault="004636C7" w:rsidP="00370B4E">
      <w:pPr>
        <w:pStyle w:val="Heading2"/>
        <w:numPr>
          <w:ilvl w:val="1"/>
          <w:numId w:val="1"/>
        </w:numPr>
      </w:pPr>
      <w:bookmarkStart w:id="71" w:name="_Toc388866597"/>
      <w:bookmarkStart w:id="72" w:name="_Toc391646789"/>
      <w:bookmarkStart w:id="73" w:name="_Toc309989170"/>
      <w:r w:rsidRPr="00EA5AF2">
        <w:t>Code Lists for Identifier Schemes</w:t>
      </w:r>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1817"/>
        <w:gridCol w:w="3966"/>
        <w:gridCol w:w="2269"/>
      </w:tblGrid>
      <w:tr w:rsidR="00325FAA" w:rsidRPr="00EA5AF2" w14:paraId="5848B55F" w14:textId="77777777" w:rsidTr="003E7389">
        <w:tc>
          <w:tcPr>
            <w:tcW w:w="1916" w:type="dxa"/>
            <w:shd w:val="clear" w:color="auto" w:fill="D9D9D9" w:themeFill="background1" w:themeFillShade="D9"/>
          </w:tcPr>
          <w:p w14:paraId="22F52689" w14:textId="77777777" w:rsidR="00325FAA" w:rsidRPr="00EA5AF2" w:rsidRDefault="00325FAA" w:rsidP="0012030C">
            <w:pPr>
              <w:rPr>
                <w:b/>
              </w:rPr>
            </w:pPr>
            <w:r w:rsidRPr="00EA5AF2">
              <w:rPr>
                <w:b/>
              </w:rPr>
              <w:t>Business Term</w:t>
            </w:r>
          </w:p>
        </w:tc>
        <w:tc>
          <w:tcPr>
            <w:tcW w:w="1817" w:type="dxa"/>
            <w:shd w:val="clear" w:color="auto" w:fill="D9D9D9" w:themeFill="background1" w:themeFillShade="D9"/>
          </w:tcPr>
          <w:p w14:paraId="31D4281E" w14:textId="77777777" w:rsidR="00325FAA" w:rsidRPr="00EA5AF2" w:rsidRDefault="00325FAA" w:rsidP="0012030C">
            <w:pPr>
              <w:rPr>
                <w:b/>
              </w:rPr>
            </w:pPr>
            <w:r w:rsidRPr="00EA5AF2">
              <w:rPr>
                <w:b/>
              </w:rPr>
              <w:t>SchemeID</w:t>
            </w:r>
          </w:p>
        </w:tc>
        <w:tc>
          <w:tcPr>
            <w:tcW w:w="3966" w:type="dxa"/>
            <w:shd w:val="clear" w:color="auto" w:fill="D9D9D9" w:themeFill="background1" w:themeFillShade="D9"/>
          </w:tcPr>
          <w:p w14:paraId="3313D247" w14:textId="77777777" w:rsidR="00325FAA" w:rsidRPr="00EA5AF2" w:rsidRDefault="00325FAA" w:rsidP="0012030C">
            <w:pPr>
              <w:rPr>
                <w:b/>
              </w:rPr>
            </w:pPr>
            <w:r w:rsidRPr="00EA5AF2">
              <w:rPr>
                <w:b/>
              </w:rPr>
              <w:t>Xpath</w:t>
            </w:r>
          </w:p>
        </w:tc>
        <w:tc>
          <w:tcPr>
            <w:tcW w:w="2269" w:type="dxa"/>
            <w:shd w:val="clear" w:color="auto" w:fill="D9D9D9" w:themeFill="background1" w:themeFillShade="D9"/>
          </w:tcPr>
          <w:p w14:paraId="1A76BD4B" w14:textId="77777777" w:rsidR="00325FAA" w:rsidRPr="00EA5AF2" w:rsidRDefault="00325FAA" w:rsidP="0012030C">
            <w:pPr>
              <w:rPr>
                <w:b/>
              </w:rPr>
            </w:pPr>
            <w:r w:rsidRPr="00EA5AF2">
              <w:rPr>
                <w:b/>
              </w:rPr>
              <w:t>Note</w:t>
            </w:r>
          </w:p>
        </w:tc>
      </w:tr>
      <w:tr w:rsidR="00325FAA" w:rsidRPr="00EA5AF2" w14:paraId="16277C8A" w14:textId="77777777" w:rsidTr="00133197">
        <w:tc>
          <w:tcPr>
            <w:tcW w:w="1916" w:type="dxa"/>
            <w:shd w:val="clear" w:color="auto" w:fill="auto"/>
          </w:tcPr>
          <w:p w14:paraId="7862D028" w14:textId="77777777" w:rsidR="00325FAA" w:rsidRPr="00EA5AF2" w:rsidRDefault="00325FAA" w:rsidP="0012030C">
            <w:pPr>
              <w:rPr>
                <w:sz w:val="18"/>
                <w:szCs w:val="18"/>
              </w:rPr>
            </w:pPr>
            <w:r w:rsidRPr="00EA5AF2">
              <w:rPr>
                <w:sz w:val="18"/>
                <w:szCs w:val="18"/>
              </w:rPr>
              <w:t>Item Commodity Classification</w:t>
            </w:r>
          </w:p>
        </w:tc>
        <w:tc>
          <w:tcPr>
            <w:tcW w:w="1817" w:type="dxa"/>
            <w:shd w:val="clear" w:color="auto" w:fill="auto"/>
          </w:tcPr>
          <w:p w14:paraId="01D875C9" w14:textId="6BEB6199" w:rsidR="00325FAA" w:rsidRPr="00EA5AF2" w:rsidRDefault="00325FAA" w:rsidP="0012030C">
            <w:pPr>
              <w:rPr>
                <w:sz w:val="18"/>
                <w:szCs w:val="18"/>
              </w:rPr>
            </w:pPr>
            <w:r w:rsidRPr="00EA5AF2">
              <w:rPr>
                <w:sz w:val="18"/>
                <w:szCs w:val="18"/>
              </w:rPr>
              <w:t>CEN BII</w:t>
            </w:r>
          </w:p>
        </w:tc>
        <w:tc>
          <w:tcPr>
            <w:tcW w:w="3966" w:type="dxa"/>
            <w:shd w:val="clear" w:color="auto" w:fill="auto"/>
          </w:tcPr>
          <w:p w14:paraId="682B5F2F" w14:textId="77777777" w:rsidR="00325FAA" w:rsidRPr="00EA5AF2" w:rsidRDefault="00325FAA" w:rsidP="00325FAA">
            <w:pPr>
              <w:rPr>
                <w:sz w:val="18"/>
                <w:szCs w:val="18"/>
              </w:rPr>
            </w:pPr>
            <w:r w:rsidRPr="00EA5AF2">
              <w:rPr>
                <w:sz w:val="18"/>
                <w:szCs w:val="18"/>
              </w:rPr>
              <w:t>cbc:ItemClassificationCode/@listID</w:t>
            </w:r>
          </w:p>
        </w:tc>
        <w:tc>
          <w:tcPr>
            <w:tcW w:w="2269" w:type="dxa"/>
            <w:shd w:val="clear" w:color="auto" w:fill="auto"/>
          </w:tcPr>
          <w:p w14:paraId="62EF6CA2" w14:textId="12C9519B" w:rsidR="00325FAA" w:rsidRPr="00EA5AF2" w:rsidRDefault="001E1693" w:rsidP="0012030C">
            <w:pPr>
              <w:rPr>
                <w:sz w:val="18"/>
                <w:szCs w:val="18"/>
              </w:rPr>
            </w:pPr>
            <w:r w:rsidRPr="00EA5AF2">
              <w:rPr>
                <w:iCs/>
                <w:color w:val="000000"/>
                <w:sz w:val="16"/>
                <w:szCs w:val="16"/>
              </w:rPr>
              <w:t>COMMODITY_SCHEME_ID</w:t>
            </w:r>
          </w:p>
        </w:tc>
      </w:tr>
    </w:tbl>
    <w:p w14:paraId="03E16D03" w14:textId="354CC358" w:rsidR="00EA5AF2" w:rsidRDefault="00EA5AF2" w:rsidP="004636C7">
      <w:pPr>
        <w:pStyle w:val="BodyText"/>
      </w:pPr>
    </w:p>
    <w:p w14:paraId="0F0D9A27" w14:textId="77777777" w:rsidR="00123B97" w:rsidRPr="006D01E0" w:rsidRDefault="00123B97" w:rsidP="00370B4E">
      <w:pPr>
        <w:pStyle w:val="Heading2"/>
        <w:numPr>
          <w:ilvl w:val="1"/>
          <w:numId w:val="1"/>
        </w:numPr>
      </w:pPr>
      <w:bookmarkStart w:id="74" w:name="_Toc305927862"/>
      <w:bookmarkStart w:id="75" w:name="_Toc309287480"/>
      <w:bookmarkStart w:id="76" w:name="_Toc309989171"/>
      <w:r w:rsidRPr="006D01E0">
        <w:t>Process Control</w:t>
      </w:r>
      <w:bookmarkEnd w:id="74"/>
      <w:bookmarkEnd w:id="75"/>
      <w:bookmarkEnd w:id="76"/>
    </w:p>
    <w:p w14:paraId="17DF74A8" w14:textId="77777777" w:rsidR="00123B97" w:rsidRPr="006D01E0" w:rsidRDefault="00123B97" w:rsidP="00370B4E">
      <w:pPr>
        <w:pStyle w:val="Heading3"/>
        <w:numPr>
          <w:ilvl w:val="2"/>
          <w:numId w:val="1"/>
        </w:numPr>
        <w:rPr>
          <w:i/>
          <w:iCs/>
          <w:color w:val="000000"/>
          <w:sz w:val="16"/>
          <w:szCs w:val="16"/>
        </w:rPr>
      </w:pPr>
      <w:bookmarkStart w:id="77" w:name="_Toc429683265"/>
      <w:bookmarkStart w:id="78" w:name="_Toc305927863"/>
      <w:bookmarkStart w:id="79" w:name="_Toc309287481"/>
      <w:bookmarkStart w:id="80" w:name="_Toc309989172"/>
      <w:r w:rsidRPr="006D01E0">
        <w:t>Specification identification / CustomizationID</w:t>
      </w:r>
      <w:bookmarkEnd w:id="77"/>
      <w:bookmarkEnd w:id="78"/>
      <w:bookmarkEnd w:id="79"/>
      <w:bookmarkEnd w:id="80"/>
    </w:p>
    <w:p w14:paraId="728B0421" w14:textId="77777777" w:rsidR="00123B97" w:rsidRPr="006D01E0" w:rsidRDefault="00123B97" w:rsidP="00123B97">
      <w:pPr>
        <w:pStyle w:val="BodyText"/>
      </w:pPr>
      <w:r w:rsidRPr="006D01E0">
        <w:rPr>
          <w:sz w:val="20"/>
        </w:rPr>
        <w:t>An identification of the specification containing the total set of rules regarding semantic content, cardinalities and business rules to which the data contained in the instance document conforms:</w:t>
      </w:r>
    </w:p>
    <w:p w14:paraId="5A2A618B" w14:textId="77777777" w:rsidR="00123B97" w:rsidRPr="006D01E0" w:rsidRDefault="00123B97" w:rsidP="00123B97">
      <w:pPr>
        <w:pStyle w:val="BodyText"/>
      </w:pPr>
    </w:p>
    <w:p w14:paraId="26ECFF91" w14:textId="77777777" w:rsidR="00123B97" w:rsidRDefault="00123B97" w:rsidP="00123B97">
      <w:pPr>
        <w:pStyle w:val="BodyText"/>
        <w:rPr>
          <w:sz w:val="20"/>
        </w:rPr>
      </w:pPr>
      <w:r w:rsidRPr="006D01E0">
        <w:rPr>
          <w:sz w:val="20"/>
        </w:rPr>
        <w:lastRenderedPageBreak/>
        <w:t>Value used for all profiles:</w:t>
      </w:r>
    </w:p>
    <w:p w14:paraId="6D1530FE" w14:textId="77777777" w:rsidR="00123B97" w:rsidRDefault="00123B97" w:rsidP="00123B97">
      <w:pPr>
        <w:pStyle w:val="BodyText"/>
        <w:rPr>
          <w:sz w:val="20"/>
        </w:rPr>
      </w:pPr>
    </w:p>
    <w:p w14:paraId="61057FE0" w14:textId="4989CF4D" w:rsidR="00123B97" w:rsidRDefault="00123B97" w:rsidP="00123B97">
      <w:pPr>
        <w:pStyle w:val="BodyText"/>
        <w:numPr>
          <w:ilvl w:val="0"/>
          <w:numId w:val="37"/>
        </w:numPr>
        <w:rPr>
          <w:rFonts w:ascii="Courier New" w:eastAsia="Times New Roman" w:hAnsi="Courier New" w:cs="Courier New"/>
          <w:color w:val="000000"/>
          <w:lang w:eastAsia="es-ES"/>
        </w:rPr>
      </w:pPr>
      <w:r w:rsidRPr="007508E0">
        <w:rPr>
          <w:rFonts w:ascii="Courier New" w:eastAsia="Times New Roman" w:hAnsi="Courier New" w:cs="Courier New"/>
          <w:color w:val="000000"/>
          <w:lang w:eastAsia="es-ES"/>
        </w:rPr>
        <w:t>urn:www</w:t>
      </w:r>
      <w:r>
        <w:rPr>
          <w:rFonts w:ascii="Courier New" w:eastAsia="Times New Roman" w:hAnsi="Courier New" w:cs="Courier New"/>
          <w:color w:val="000000"/>
          <w:lang w:eastAsia="es-ES"/>
        </w:rPr>
        <w:t>.cenbii.eu:transaction:biitrdm068</w:t>
      </w:r>
      <w:r w:rsidRPr="007508E0">
        <w:rPr>
          <w:rFonts w:ascii="Courier New" w:eastAsia="Times New Roman" w:hAnsi="Courier New" w:cs="Courier New"/>
          <w:color w:val="000000"/>
          <w:lang w:eastAsia="es-ES"/>
        </w:rPr>
        <w:t>:ver3.0</w:t>
      </w:r>
    </w:p>
    <w:p w14:paraId="2B079B1A" w14:textId="77777777" w:rsidR="00123B97" w:rsidRPr="00F034CE" w:rsidRDefault="00123B97" w:rsidP="00123B97">
      <w:pPr>
        <w:pStyle w:val="BodyText"/>
      </w:pPr>
    </w:p>
    <w:p w14:paraId="5DD60F68" w14:textId="77777777" w:rsidR="00123B97" w:rsidRPr="006D01E0" w:rsidRDefault="00123B97" w:rsidP="00370B4E">
      <w:pPr>
        <w:pStyle w:val="Heading3"/>
        <w:numPr>
          <w:ilvl w:val="2"/>
          <w:numId w:val="1"/>
        </w:numPr>
      </w:pPr>
      <w:bookmarkStart w:id="81" w:name="_Toc429683266"/>
      <w:bookmarkStart w:id="82" w:name="_Toc305927864"/>
      <w:bookmarkStart w:id="83" w:name="_Toc309287482"/>
      <w:bookmarkStart w:id="84" w:name="_Toc309989173"/>
      <w:r w:rsidRPr="006D01E0">
        <w:t>Business process type identifier / ProfileID</w:t>
      </w:r>
      <w:bookmarkEnd w:id="81"/>
      <w:bookmarkEnd w:id="82"/>
      <w:bookmarkEnd w:id="83"/>
      <w:bookmarkEnd w:id="84"/>
    </w:p>
    <w:p w14:paraId="175FAE89" w14:textId="77777777" w:rsidR="00544B94" w:rsidRDefault="00544B94" w:rsidP="00544B94">
      <w:r w:rsidRPr="00F9602A">
        <w:t>Identifies the business process context in which the</w:t>
      </w:r>
      <w:r>
        <w:t xml:space="preserve"> </w:t>
      </w:r>
      <w:r w:rsidRPr="00F9602A">
        <w:t xml:space="preserve">transaction appears. </w:t>
      </w:r>
      <w:r>
        <w:t>The transaction is used in:</w:t>
      </w:r>
    </w:p>
    <w:p w14:paraId="04E1F5D6" w14:textId="77777777" w:rsidR="00123B97" w:rsidRPr="006D01E0" w:rsidRDefault="00123B97" w:rsidP="00123B97">
      <w:pPr>
        <w:pStyle w:val="BodyText"/>
      </w:pPr>
    </w:p>
    <w:p w14:paraId="6BA0B62E" w14:textId="06312F2D" w:rsidR="00123B97" w:rsidRPr="007508E0" w:rsidRDefault="00123B97" w:rsidP="00123B97">
      <w:pPr>
        <w:pStyle w:val="ListParagraph"/>
        <w:numPr>
          <w:ilvl w:val="0"/>
          <w:numId w:val="36"/>
        </w:numPr>
      </w:pPr>
      <w:r>
        <w:t>Profile 2</w:t>
      </w:r>
      <w:r w:rsidRPr="007508E0">
        <w:t xml:space="preserve">2: </w:t>
      </w:r>
      <w:r w:rsidR="00370B4E">
        <w:rPr>
          <w:rFonts w:ascii="Courier New" w:eastAsia="Times New Roman" w:hAnsi="Courier New" w:cs="Courier New"/>
          <w:color w:val="000000"/>
          <w:lang w:eastAsia="es-ES"/>
        </w:rPr>
        <w:t>urn:www.cenbii.eu:profile:bii1</w:t>
      </w:r>
      <w:r w:rsidRPr="007508E0">
        <w:rPr>
          <w:rFonts w:ascii="Courier New" w:eastAsia="Times New Roman" w:hAnsi="Courier New" w:cs="Courier New"/>
          <w:color w:val="000000"/>
          <w:lang w:eastAsia="es-ES"/>
        </w:rPr>
        <w:t>2:ver3.0</w:t>
      </w:r>
    </w:p>
    <w:p w14:paraId="0F79FFB2" w14:textId="77777777" w:rsidR="00123B97" w:rsidRPr="007508E0" w:rsidRDefault="00123B97" w:rsidP="00123B97">
      <w:pPr>
        <w:pStyle w:val="ListParagraph"/>
        <w:numPr>
          <w:ilvl w:val="0"/>
          <w:numId w:val="36"/>
        </w:numPr>
      </w:pPr>
      <w:r w:rsidRPr="007508E0">
        <w:t xml:space="preserve">Profile 35: </w:t>
      </w:r>
      <w:r w:rsidRPr="007508E0">
        <w:rPr>
          <w:rFonts w:ascii="Courier New" w:eastAsia="Times New Roman" w:hAnsi="Courier New" w:cs="Courier New"/>
          <w:color w:val="000000"/>
          <w:lang w:eastAsia="es-ES"/>
        </w:rPr>
        <w:t>urn:www.cenbii.eu:profile:bii35:ver3.0</w:t>
      </w:r>
    </w:p>
    <w:p w14:paraId="1A3DA40E" w14:textId="77777777" w:rsidR="00123B97" w:rsidRDefault="00123B97">
      <w:pPr>
        <w:spacing w:after="0" w:line="240" w:lineRule="auto"/>
        <w:jc w:val="left"/>
        <w:rPr>
          <w:b/>
          <w:sz w:val="24"/>
        </w:rPr>
      </w:pPr>
      <w:bookmarkStart w:id="85" w:name="_Toc309287483"/>
      <w:r>
        <w:br w:type="page"/>
      </w:r>
    </w:p>
    <w:p w14:paraId="18491EE2" w14:textId="77777777" w:rsidR="00BC3D65" w:rsidRPr="00EA5AF2" w:rsidRDefault="00BC3D65" w:rsidP="00370B4E">
      <w:pPr>
        <w:pStyle w:val="Heading1"/>
      </w:pPr>
      <w:bookmarkStart w:id="86" w:name="_Toc391646791"/>
      <w:bookmarkStart w:id="87" w:name="_Toc309989174"/>
      <w:bookmarkEnd w:id="85"/>
      <w:r w:rsidRPr="00EA5AF2">
        <w:lastRenderedPageBreak/>
        <w:t>Description of selected parts of the document</w:t>
      </w:r>
      <w:bookmarkEnd w:id="86"/>
      <w:bookmarkEnd w:id="87"/>
    </w:p>
    <w:p w14:paraId="483270D5" w14:textId="77777777" w:rsidR="00BC3D65" w:rsidRDefault="00BC3D65" w:rsidP="00BC3D65">
      <w:r w:rsidRPr="00EA5AF2">
        <w:t xml:space="preserve">This chapter describes selected parts of the document to explain how to use them in different scenarios. </w:t>
      </w:r>
    </w:p>
    <w:p w14:paraId="011127C8" w14:textId="77777777" w:rsidR="000729FF" w:rsidRDefault="000729FF" w:rsidP="00370B4E">
      <w:pPr>
        <w:pStyle w:val="Heading2"/>
        <w:numPr>
          <w:ilvl w:val="1"/>
          <w:numId w:val="1"/>
        </w:numPr>
      </w:pPr>
      <w:bookmarkStart w:id="88" w:name="_Toc429683268"/>
      <w:bookmarkStart w:id="89" w:name="_Toc309290671"/>
      <w:bookmarkStart w:id="90" w:name="_Toc309310948"/>
      <w:bookmarkStart w:id="91" w:name="_Toc309365758"/>
      <w:bookmarkStart w:id="92" w:name="_Toc309366606"/>
      <w:bookmarkStart w:id="93" w:name="_Toc309453769"/>
      <w:bookmarkStart w:id="94" w:name="_Toc309661062"/>
      <w:bookmarkStart w:id="95" w:name="_Toc309989175"/>
      <w:r w:rsidRPr="006D01E0">
        <w:t>Parties</w:t>
      </w:r>
      <w:bookmarkEnd w:id="88"/>
      <w:bookmarkEnd w:id="89"/>
      <w:bookmarkEnd w:id="90"/>
      <w:bookmarkEnd w:id="91"/>
      <w:bookmarkEnd w:id="92"/>
      <w:bookmarkEnd w:id="93"/>
      <w:bookmarkEnd w:id="94"/>
      <w:bookmarkEnd w:id="95"/>
    </w:p>
    <w:p w14:paraId="0A2FE260" w14:textId="77777777" w:rsidR="000729FF" w:rsidRPr="006D01E0" w:rsidRDefault="000729FF" w:rsidP="00370B4E">
      <w:pPr>
        <w:pStyle w:val="Heading3"/>
        <w:numPr>
          <w:ilvl w:val="2"/>
          <w:numId w:val="1"/>
        </w:numPr>
      </w:pPr>
      <w:bookmarkStart w:id="96" w:name="_Toc429683270"/>
      <w:bookmarkStart w:id="97" w:name="_Toc309290673"/>
      <w:bookmarkStart w:id="98" w:name="_Toc309310949"/>
      <w:bookmarkStart w:id="99" w:name="_Toc309365759"/>
      <w:bookmarkStart w:id="100" w:name="_Toc309366607"/>
      <w:bookmarkStart w:id="101" w:name="_Toc309453770"/>
      <w:bookmarkStart w:id="102" w:name="_Toc309661063"/>
      <w:bookmarkStart w:id="103" w:name="_Toc309989176"/>
      <w:r>
        <w:t>Catalogue Provider</w:t>
      </w:r>
      <w:bookmarkEnd w:id="96"/>
      <w:bookmarkEnd w:id="97"/>
      <w:bookmarkEnd w:id="98"/>
      <w:bookmarkEnd w:id="99"/>
      <w:bookmarkEnd w:id="100"/>
      <w:bookmarkEnd w:id="101"/>
      <w:bookmarkEnd w:id="102"/>
      <w:bookmarkEnd w:id="103"/>
    </w:p>
    <w:p w14:paraId="6A0C31A0" w14:textId="77777777" w:rsidR="000729FF" w:rsidRPr="006D59FF" w:rsidRDefault="000729FF" w:rsidP="000729FF">
      <w:pPr>
        <w:pStyle w:val="BodyText"/>
        <w:rPr>
          <w:sz w:val="20"/>
        </w:rPr>
      </w:pPr>
      <w:r w:rsidRPr="00115A94">
        <w:rPr>
          <w:sz w:val="20"/>
        </w:rPr>
        <w:t xml:space="preserve">The </w:t>
      </w:r>
      <w:r>
        <w:rPr>
          <w:sz w:val="20"/>
        </w:rPr>
        <w:t>catalogue provider i</w:t>
      </w:r>
      <w:r w:rsidRPr="00115A94">
        <w:rPr>
          <w:sz w:val="20"/>
        </w:rPr>
        <w:t>s represented with the cac:</w:t>
      </w:r>
      <w:r>
        <w:rPr>
          <w:sz w:val="20"/>
        </w:rPr>
        <w:t>ProviderParty class.</w:t>
      </w:r>
    </w:p>
    <w:p w14:paraId="70D8A7AB" w14:textId="77777777" w:rsidR="000729FF" w:rsidRDefault="000729FF" w:rsidP="000729FF">
      <w:pPr>
        <w:pStyle w:val="BodyText"/>
      </w:pPr>
    </w:p>
    <w:p w14:paraId="42A539DE" w14:textId="77777777" w:rsidR="000729FF" w:rsidRDefault="000729FF" w:rsidP="000729FF">
      <w:pPr>
        <w:pStyle w:val="BodyText"/>
      </w:pPr>
    </w:p>
    <w:p w14:paraId="57A9BF1B" w14:textId="2C2350F3" w:rsidR="000729FF" w:rsidRDefault="000729FF" w:rsidP="000729FF">
      <w:pPr>
        <w:pStyle w:val="BodyText"/>
        <w:keepNext/>
        <w:jc w:val="center"/>
      </w:pPr>
      <w:r>
        <w:rPr>
          <w:noProof/>
          <w:lang w:val="en-US" w:eastAsia="en-US"/>
        </w:rPr>
        <w:drawing>
          <wp:inline distT="0" distB="0" distL="0" distR="0" wp14:anchorId="61E53CBD" wp14:editId="29DC6EFC">
            <wp:extent cx="4307840" cy="2255520"/>
            <wp:effectExtent l="0" t="0" r="1016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68-ubl-provider.gif"/>
                    <pic:cNvPicPr/>
                  </pic:nvPicPr>
                  <pic:blipFill>
                    <a:blip r:embed="rId10">
                      <a:extLst>
                        <a:ext uri="{28A0092B-C50C-407E-A947-70E740481C1C}">
                          <a14:useLocalDpi xmlns:a14="http://schemas.microsoft.com/office/drawing/2010/main" val="0"/>
                        </a:ext>
                      </a:extLst>
                    </a:blip>
                    <a:stretch>
                      <a:fillRect/>
                    </a:stretch>
                  </pic:blipFill>
                  <pic:spPr>
                    <a:xfrm>
                      <a:off x="0" y="0"/>
                      <a:ext cx="4307840" cy="2255520"/>
                    </a:xfrm>
                    <a:prstGeom prst="rect">
                      <a:avLst/>
                    </a:prstGeom>
                  </pic:spPr>
                </pic:pic>
              </a:graphicData>
            </a:graphic>
          </wp:inline>
        </w:drawing>
      </w:r>
    </w:p>
    <w:p w14:paraId="26155743" w14:textId="77777777" w:rsidR="000729FF" w:rsidRDefault="000729FF" w:rsidP="00370B4E">
      <w:pPr>
        <w:pStyle w:val="Caption"/>
        <w:jc w:val="center"/>
        <w:outlineLvl w:val="0"/>
      </w:pPr>
      <w:r>
        <w:t xml:space="preserve">Figure </w:t>
      </w:r>
      <w:fldSimple w:instr=" SEQ Figure \* ARABIC ">
        <w:r>
          <w:rPr>
            <w:noProof/>
          </w:rPr>
          <w:t>1</w:t>
        </w:r>
      </w:fldSimple>
      <w:r>
        <w:t xml:space="preserve"> Provider party</w:t>
      </w:r>
    </w:p>
    <w:p w14:paraId="1BC160C3" w14:textId="77777777" w:rsidR="000729FF" w:rsidRDefault="000729FF" w:rsidP="000729FF">
      <w:pPr>
        <w:pStyle w:val="BodyText"/>
      </w:pPr>
    </w:p>
    <w:p w14:paraId="64A9CDE3" w14:textId="77777777" w:rsidR="000729FF" w:rsidRDefault="000729FF" w:rsidP="000729FF">
      <w:pPr>
        <w:pStyle w:val="BodyText"/>
      </w:pPr>
      <w:r>
        <w:rPr>
          <w:sz w:val="20"/>
        </w:rPr>
        <w:t>I</w:t>
      </w:r>
      <w:r w:rsidRPr="00115A94">
        <w:rPr>
          <w:sz w:val="20"/>
        </w:rPr>
        <w:t>t is recommended to inform the</w:t>
      </w:r>
      <w:r>
        <w:rPr>
          <w:sz w:val="20"/>
        </w:rPr>
        <w:t xml:space="preserve"> cbc:PartyIdentification/cbc:ID, the</w:t>
      </w:r>
      <w:r w:rsidRPr="00115A94">
        <w:rPr>
          <w:sz w:val="20"/>
        </w:rPr>
        <w:t xml:space="preserve"> cbc:EndpointID and the cbc:Name as depicted in the example below :</w:t>
      </w:r>
    </w:p>
    <w:p w14:paraId="614C6E61" w14:textId="77777777" w:rsidR="000729FF" w:rsidRPr="00115A94" w:rsidRDefault="000729FF" w:rsidP="000729FF">
      <w:pPr>
        <w:pStyle w:val="BodyText"/>
      </w:pPr>
    </w:p>
    <w:p w14:paraId="4C33752D" w14:textId="77777777" w:rsidR="000729FF" w:rsidRPr="006D01E0" w:rsidRDefault="000729FF" w:rsidP="000729FF">
      <w:pPr>
        <w:pBdr>
          <w:top w:val="single" w:sz="4" w:space="1" w:color="auto"/>
          <w:left w:val="single" w:sz="4" w:space="4" w:color="auto"/>
          <w:bottom w:val="single" w:sz="4" w:space="1" w:color="auto"/>
          <w:right w:val="single" w:sz="4" w:space="4" w:color="auto"/>
        </w:pBdr>
        <w:jc w:val="left"/>
        <w:rPr>
          <w:rFonts w:ascii="Courier New" w:hAnsi="Courier New" w:cs="Courier New"/>
        </w:rPr>
      </w:pPr>
      <w:r w:rsidRPr="00115A94">
        <w:rPr>
          <w:rFonts w:ascii="Courier New" w:eastAsia="Times New Roman" w:hAnsi="Courier New" w:cs="Courier New"/>
          <w:color w:val="000096"/>
          <w:lang w:eastAsia="es-ES"/>
        </w:rPr>
        <w:t>&lt;cac:</w:t>
      </w:r>
      <w:r>
        <w:rPr>
          <w:rFonts w:ascii="Courier New" w:eastAsia="Times New Roman" w:hAnsi="Courier New" w:cs="Courier New"/>
          <w:color w:val="000096"/>
          <w:lang w:eastAsia="es-ES"/>
        </w:rPr>
        <w:t>Provider</w:t>
      </w:r>
      <w:r w:rsidRPr="00115A94">
        <w:rPr>
          <w:rFonts w:ascii="Courier New" w:eastAsia="Times New Roman" w:hAnsi="Courier New" w:cs="Courier New"/>
          <w:color w:val="000096"/>
          <w:lang w:eastAsia="es-ES"/>
        </w:rPr>
        <w:t>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 xml:space="preserve">&lt;cbc:EndpointID </w:t>
      </w:r>
      <w:r w:rsidRPr="00115A94">
        <w:rPr>
          <w:rFonts w:ascii="Courier New" w:eastAsia="Times New Roman" w:hAnsi="Courier New" w:cs="Courier New"/>
          <w:color w:val="F5844C"/>
          <w:lang w:eastAsia="es-ES"/>
        </w:rPr>
        <w:t>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"NO:ORGNR"</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111222333</w:t>
      </w:r>
      <w:r w:rsidRPr="00115A94">
        <w:rPr>
          <w:rFonts w:ascii="Courier New" w:eastAsia="Times New Roman" w:hAnsi="Courier New" w:cs="Courier New"/>
          <w:color w:val="000096"/>
          <w:lang w:eastAsia="es-ES"/>
        </w:rPr>
        <w:t>&lt;/cbc:EndpointID&gt;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"ZZZ"</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CP98765</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t>Contracting body</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w:t>
      </w:r>
      <w:r>
        <w:rPr>
          <w:rFonts w:ascii="Courier New" w:eastAsia="Times New Roman" w:hAnsi="Courier New" w:cs="Courier New"/>
          <w:color w:val="000096"/>
          <w:lang w:eastAsia="es-ES"/>
        </w:rPr>
        <w:t>Provider</w:t>
      </w:r>
      <w:r w:rsidRPr="00115A94">
        <w:rPr>
          <w:rFonts w:ascii="Courier New" w:eastAsia="Times New Roman" w:hAnsi="Courier New" w:cs="Courier New"/>
          <w:color w:val="000096"/>
          <w:lang w:eastAsia="es-ES"/>
        </w:rPr>
        <w:t>Party&gt;</w:t>
      </w:r>
    </w:p>
    <w:p w14:paraId="6D231570" w14:textId="77777777" w:rsidR="000729FF" w:rsidRPr="006D01E0" w:rsidRDefault="000729FF" w:rsidP="00370B4E">
      <w:pPr>
        <w:pStyle w:val="Heading3"/>
        <w:numPr>
          <w:ilvl w:val="2"/>
          <w:numId w:val="1"/>
        </w:numPr>
      </w:pPr>
      <w:bookmarkStart w:id="104" w:name="_Toc429683269"/>
      <w:bookmarkStart w:id="105" w:name="_Toc309290672"/>
      <w:bookmarkStart w:id="106" w:name="_Toc309310950"/>
      <w:bookmarkStart w:id="107" w:name="_Toc309365760"/>
      <w:bookmarkStart w:id="108" w:name="_Toc309366608"/>
      <w:bookmarkStart w:id="109" w:name="_Toc309453771"/>
      <w:bookmarkStart w:id="110" w:name="_Toc309661064"/>
      <w:bookmarkStart w:id="111" w:name="_Toc309989177"/>
      <w:r>
        <w:t>Catalogue receiver</w:t>
      </w:r>
      <w:bookmarkEnd w:id="104"/>
      <w:bookmarkEnd w:id="105"/>
      <w:bookmarkEnd w:id="106"/>
      <w:bookmarkEnd w:id="107"/>
      <w:bookmarkEnd w:id="108"/>
      <w:bookmarkEnd w:id="109"/>
      <w:bookmarkEnd w:id="110"/>
      <w:bookmarkEnd w:id="111"/>
    </w:p>
    <w:p w14:paraId="75FA5E93" w14:textId="77777777" w:rsidR="000729FF" w:rsidRDefault="000729FF" w:rsidP="000729FF">
      <w:pPr>
        <w:pStyle w:val="BodyText"/>
        <w:rPr>
          <w:sz w:val="20"/>
        </w:rPr>
      </w:pPr>
      <w:r w:rsidRPr="00115A94">
        <w:rPr>
          <w:sz w:val="20"/>
        </w:rPr>
        <w:t xml:space="preserve">The </w:t>
      </w:r>
      <w:r>
        <w:rPr>
          <w:sz w:val="20"/>
        </w:rPr>
        <w:t>catalogue receiver is the party issuing the catalogue request.</w:t>
      </w:r>
      <w:r w:rsidRPr="00115A94">
        <w:rPr>
          <w:sz w:val="20"/>
        </w:rPr>
        <w:t xml:space="preserve"> </w:t>
      </w:r>
    </w:p>
    <w:p w14:paraId="210B1508" w14:textId="77777777" w:rsidR="000729FF" w:rsidRDefault="000729FF" w:rsidP="000729FF">
      <w:pPr>
        <w:pStyle w:val="BodyText"/>
      </w:pPr>
    </w:p>
    <w:p w14:paraId="41328F79" w14:textId="6187779B" w:rsidR="000729FF" w:rsidRDefault="000729FF" w:rsidP="000729FF">
      <w:pPr>
        <w:pStyle w:val="BodyText"/>
        <w:keepNext/>
        <w:jc w:val="center"/>
      </w:pPr>
      <w:r>
        <w:rPr>
          <w:noProof/>
          <w:lang w:val="en-US" w:eastAsia="en-US"/>
        </w:rPr>
        <w:lastRenderedPageBreak/>
        <w:drawing>
          <wp:inline distT="0" distB="0" distL="0" distR="0" wp14:anchorId="25045538" wp14:editId="21DC6F78">
            <wp:extent cx="4318000" cy="22555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68-ubl-receiver.gif"/>
                    <pic:cNvPicPr/>
                  </pic:nvPicPr>
                  <pic:blipFill>
                    <a:blip r:embed="rId11">
                      <a:extLst>
                        <a:ext uri="{28A0092B-C50C-407E-A947-70E740481C1C}">
                          <a14:useLocalDpi xmlns:a14="http://schemas.microsoft.com/office/drawing/2010/main" val="0"/>
                        </a:ext>
                      </a:extLst>
                    </a:blip>
                    <a:stretch>
                      <a:fillRect/>
                    </a:stretch>
                  </pic:blipFill>
                  <pic:spPr>
                    <a:xfrm>
                      <a:off x="0" y="0"/>
                      <a:ext cx="4318000" cy="2255520"/>
                    </a:xfrm>
                    <a:prstGeom prst="rect">
                      <a:avLst/>
                    </a:prstGeom>
                  </pic:spPr>
                </pic:pic>
              </a:graphicData>
            </a:graphic>
          </wp:inline>
        </w:drawing>
      </w:r>
    </w:p>
    <w:p w14:paraId="4BB6FE4E" w14:textId="77777777" w:rsidR="000729FF" w:rsidRDefault="000729FF" w:rsidP="00370B4E">
      <w:pPr>
        <w:pStyle w:val="Caption"/>
        <w:jc w:val="center"/>
        <w:outlineLvl w:val="0"/>
      </w:pPr>
      <w:r>
        <w:t xml:space="preserve">Figure </w:t>
      </w:r>
      <w:fldSimple w:instr=" SEQ Figure \* ARABIC ">
        <w:r>
          <w:rPr>
            <w:noProof/>
          </w:rPr>
          <w:t>2</w:t>
        </w:r>
      </w:fldSimple>
      <w:r>
        <w:t xml:space="preserve"> Receiver party</w:t>
      </w:r>
    </w:p>
    <w:p w14:paraId="4646DF03" w14:textId="77777777" w:rsidR="000729FF" w:rsidRDefault="000729FF" w:rsidP="000729FF">
      <w:pPr>
        <w:pStyle w:val="BodyText"/>
        <w:rPr>
          <w:sz w:val="20"/>
        </w:rPr>
      </w:pPr>
    </w:p>
    <w:p w14:paraId="27E6466A" w14:textId="77777777" w:rsidR="000729FF" w:rsidRPr="006D01E0" w:rsidRDefault="000729FF" w:rsidP="00370B4E">
      <w:pPr>
        <w:pStyle w:val="BodyText"/>
        <w:outlineLvl w:val="0"/>
      </w:pPr>
      <w:r>
        <w:rPr>
          <w:sz w:val="20"/>
        </w:rPr>
        <w:t>It is represented using the</w:t>
      </w:r>
      <w:r w:rsidRPr="00115A94">
        <w:rPr>
          <w:sz w:val="20"/>
        </w:rPr>
        <w:t xml:space="preserve"> cac:</w:t>
      </w:r>
      <w:r>
        <w:rPr>
          <w:sz w:val="20"/>
        </w:rPr>
        <w:t>Receiver</w:t>
      </w:r>
      <w:r w:rsidRPr="00115A94">
        <w:rPr>
          <w:sz w:val="20"/>
        </w:rPr>
        <w:t>Party</w:t>
      </w:r>
      <w:r>
        <w:rPr>
          <w:sz w:val="20"/>
        </w:rPr>
        <w:t xml:space="preserve"> class as in the example below.</w:t>
      </w:r>
    </w:p>
    <w:p w14:paraId="48281F8F" w14:textId="77777777" w:rsidR="000729FF" w:rsidRPr="006D01E0" w:rsidRDefault="000729FF" w:rsidP="000729FF">
      <w:pPr>
        <w:pStyle w:val="BodyText"/>
      </w:pPr>
    </w:p>
    <w:p w14:paraId="464F7CA0" w14:textId="77777777" w:rsidR="000729FF" w:rsidRPr="009F4485" w:rsidRDefault="000729FF" w:rsidP="000729FF">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lang w:eastAsia="es-ES"/>
        </w:rPr>
      </w:pPr>
      <w:r w:rsidRPr="00115A94">
        <w:rPr>
          <w:rFonts w:ascii="Courier New" w:eastAsia="Times New Roman" w:hAnsi="Courier New" w:cs="Courier New"/>
          <w:color w:val="000000"/>
          <w:lang w:eastAsia="es-ES"/>
        </w:rPr>
        <w:t xml:space="preserve">  </w:t>
      </w:r>
      <w:r w:rsidRPr="00115A94">
        <w:rPr>
          <w:rFonts w:ascii="Courier New" w:eastAsia="Times New Roman" w:hAnsi="Courier New" w:cs="Courier New"/>
          <w:color w:val="000096"/>
          <w:lang w:eastAsia="es-ES"/>
        </w:rPr>
        <w:t>&lt;cac:</w:t>
      </w:r>
      <w:r>
        <w:rPr>
          <w:rFonts w:ascii="Courier New" w:eastAsia="Times New Roman" w:hAnsi="Courier New" w:cs="Courier New"/>
          <w:color w:val="000096"/>
          <w:lang w:eastAsia="es-ES"/>
        </w:rPr>
        <w:t>Receiver</w:t>
      </w:r>
      <w:r w:rsidRPr="00115A94">
        <w:rPr>
          <w:rFonts w:ascii="Courier New" w:eastAsia="Times New Roman" w:hAnsi="Courier New" w:cs="Courier New"/>
          <w:color w:val="000096"/>
          <w:lang w:eastAsia="es-ES"/>
        </w:rPr>
        <w:t>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&lt;cbc:EndpointID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"NO:ORGNR"</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999888777</w:t>
      </w:r>
      <w:r w:rsidRPr="00115A94">
        <w:rPr>
          <w:rFonts w:ascii="Courier New" w:eastAsia="Times New Roman" w:hAnsi="Courier New" w:cs="Courier New"/>
          <w:color w:val="000096"/>
          <w:lang w:eastAsia="es-ES"/>
        </w:rPr>
        <w:t>&lt;/cbc:EndpointID&gt;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"ZZZ"</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T12345678</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t>Tender party</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w:t>
      </w:r>
      <w:r>
        <w:rPr>
          <w:rFonts w:ascii="Courier New" w:eastAsia="Times New Roman" w:hAnsi="Courier New" w:cs="Courier New"/>
          <w:color w:val="000096"/>
          <w:lang w:eastAsia="es-ES"/>
        </w:rPr>
        <w:t>Receiver</w:t>
      </w:r>
      <w:r w:rsidRPr="00115A94">
        <w:rPr>
          <w:rFonts w:ascii="Courier New" w:eastAsia="Times New Roman" w:hAnsi="Courier New" w:cs="Courier New"/>
          <w:color w:val="000096"/>
          <w:lang w:eastAsia="es-ES"/>
        </w:rPr>
        <w:t>Party&gt;</w:t>
      </w:r>
    </w:p>
    <w:p w14:paraId="726CF17F" w14:textId="77777777" w:rsidR="000729FF" w:rsidRPr="006D01E0" w:rsidRDefault="000729FF" w:rsidP="000729FF">
      <w:pPr>
        <w:spacing w:after="0" w:line="240" w:lineRule="auto"/>
        <w:jc w:val="left"/>
        <w:rPr>
          <w:b/>
          <w:sz w:val="24"/>
        </w:rPr>
      </w:pPr>
    </w:p>
    <w:p w14:paraId="3CC58878" w14:textId="77777777" w:rsidR="000729FF" w:rsidRPr="00EA5AF2" w:rsidRDefault="000729FF" w:rsidP="00BC3D65"/>
    <w:p w14:paraId="521F8613" w14:textId="77777777" w:rsidR="00BC3D65" w:rsidRPr="00EA5AF2" w:rsidRDefault="00BC3D65" w:rsidP="00370B4E">
      <w:pPr>
        <w:pStyle w:val="Heading2"/>
        <w:numPr>
          <w:ilvl w:val="1"/>
          <w:numId w:val="1"/>
        </w:numPr>
      </w:pPr>
      <w:bookmarkStart w:id="112" w:name="_Toc294893244"/>
      <w:bookmarkStart w:id="113" w:name="_Toc309989178"/>
      <w:r w:rsidRPr="00EA5AF2">
        <w:t>Reference to the call for tenders</w:t>
      </w:r>
      <w:bookmarkEnd w:id="112"/>
      <w:bookmarkEnd w:id="113"/>
    </w:p>
    <w:p w14:paraId="1E6779EB" w14:textId="1700BFBE" w:rsidR="00BC3D65" w:rsidRPr="00EA5AF2" w:rsidRDefault="00BC3D65" w:rsidP="00BC3D65">
      <w:pPr>
        <w:jc w:val="left"/>
      </w:pPr>
      <w:r w:rsidRPr="00EA5AF2">
        <w:t>The pre-award catalogue must refer to a previous call for tenders with pre-award catalogue request. The reference information must be declared using the cac:ReferencedContract/cac:ContractDocumentReference/</w:t>
      </w:r>
      <w:r>
        <w:t xml:space="preserve"> </w:t>
      </w:r>
      <w:r w:rsidRPr="00EA5AF2">
        <w:t>cbc:ID class.</w:t>
      </w:r>
    </w:p>
    <w:p w14:paraId="02BCFF3F" w14:textId="77777777" w:rsidR="00BC3D65" w:rsidRPr="00EA5AF2" w:rsidRDefault="00BC3D65" w:rsidP="00BC3D65">
      <w:r w:rsidRPr="00EA5AF2">
        <w:t>When the call for tenders has lots, the lot identifier must be informed at line level using the cbc:ContractSubdivision class.</w:t>
      </w:r>
    </w:p>
    <w:p w14:paraId="2798C351" w14:textId="77777777" w:rsidR="00BC3D65" w:rsidRPr="00EA5AF2" w:rsidRDefault="00BC3D65" w:rsidP="00BC3D65">
      <w:pPr>
        <w:keepNext/>
        <w:jc w:val="center"/>
      </w:pPr>
      <w:r w:rsidRPr="00EA5AF2">
        <w:rPr>
          <w:noProof/>
          <w:lang w:val="en-US" w:eastAsia="en-US"/>
        </w:rPr>
        <w:drawing>
          <wp:inline distT="0" distB="0" distL="0" distR="0" wp14:anchorId="751D89FD" wp14:editId="4C0EA2D2">
            <wp:extent cx="3423920" cy="965200"/>
            <wp:effectExtent l="0" t="0" r="508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itrdm68-referencedcontract.gif"/>
                    <pic:cNvPicPr/>
                  </pic:nvPicPr>
                  <pic:blipFill>
                    <a:blip r:embed="rId12">
                      <a:extLst>
                        <a:ext uri="{28A0092B-C50C-407E-A947-70E740481C1C}">
                          <a14:useLocalDpi xmlns:a14="http://schemas.microsoft.com/office/drawing/2010/main" val="0"/>
                        </a:ext>
                      </a:extLst>
                    </a:blip>
                    <a:stretch>
                      <a:fillRect/>
                    </a:stretch>
                  </pic:blipFill>
                  <pic:spPr>
                    <a:xfrm>
                      <a:off x="0" y="0"/>
                      <a:ext cx="3423920" cy="965200"/>
                    </a:xfrm>
                    <a:prstGeom prst="rect">
                      <a:avLst/>
                    </a:prstGeom>
                  </pic:spPr>
                </pic:pic>
              </a:graphicData>
            </a:graphic>
          </wp:inline>
        </w:drawing>
      </w:r>
    </w:p>
    <w:p w14:paraId="2A89D372" w14:textId="719A8468" w:rsidR="00BC3D65" w:rsidRPr="00EA5AF2" w:rsidRDefault="00BC3D65" w:rsidP="00370B4E">
      <w:pPr>
        <w:pStyle w:val="Figuretitle"/>
        <w:outlineLvl w:val="0"/>
      </w:pPr>
      <w:r>
        <w:t>Figure </w:t>
      </w:r>
      <w:r>
        <w:fldChar w:fldCharType="begin"/>
      </w:r>
      <w:r>
        <w:instrText xml:space="preserve">\IF </w:instrText>
      </w:r>
      <w:r>
        <w:fldChar w:fldCharType="begin"/>
      </w:r>
      <w:r>
        <w:instrText xml:space="preserve">SEQ aaa \c </w:instrText>
      </w:r>
      <w:r>
        <w:fldChar w:fldCharType="separate"/>
      </w:r>
      <w:r>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Pr>
          <w:noProof/>
        </w:rPr>
        <w:t>1</w:t>
      </w:r>
      <w:r>
        <w:fldChar w:fldCharType="end"/>
      </w:r>
      <w:r>
        <w:t xml:space="preserve"> — </w:t>
      </w:r>
      <w:r w:rsidR="00A14D0F">
        <w:t>Referenced contract</w:t>
      </w:r>
    </w:p>
    <w:p w14:paraId="04817ECE"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EA5AF2">
        <w:rPr>
          <w:rFonts w:ascii="Courier New" w:hAnsi="Courier New" w:cs="Courier New"/>
          <w:sz w:val="18"/>
        </w:rPr>
        <w:t xml:space="preserve">...    </w:t>
      </w:r>
    </w:p>
    <w:p w14:paraId="76EA55C3"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EA5AF2">
        <w:rPr>
          <w:rFonts w:ascii="Courier New" w:hAnsi="Courier New" w:cs="Courier New"/>
          <w:sz w:val="18"/>
        </w:rPr>
        <w:t xml:space="preserve">    &lt;cac:ReferencedContract&gt;</w:t>
      </w:r>
    </w:p>
    <w:p w14:paraId="16E90B22" w14:textId="3A213EE5" w:rsidR="00BC3D65" w:rsidRPr="00EA5AF2" w:rsidRDefault="00BC3D65" w:rsidP="00BC3D6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t xml:space="preserve"> &lt;c</w:t>
      </w:r>
      <w:r w:rsidR="00BD3C4F">
        <w:rPr>
          <w:rFonts w:ascii="Courier New" w:hAnsi="Courier New" w:cs="Courier New"/>
          <w:sz w:val="18"/>
        </w:rPr>
        <w:t>bc:ContractTypeCode listID="UNCL1001</w:t>
      </w:r>
      <w:r w:rsidRPr="00EA5AF2">
        <w:rPr>
          <w:rFonts w:ascii="Courier New" w:hAnsi="Courier New" w:cs="Courier New"/>
          <w:sz w:val="18"/>
        </w:rPr>
        <w:t>"&gt;</w:t>
      </w:r>
      <w:r w:rsidR="00BD3C4F">
        <w:rPr>
          <w:rFonts w:ascii="Courier New" w:hAnsi="Courier New" w:cs="Courier New"/>
          <w:sz w:val="18"/>
        </w:rPr>
        <w:t>31</w:t>
      </w:r>
      <w:r w:rsidRPr="00EA5AF2">
        <w:rPr>
          <w:rFonts w:ascii="Courier New" w:hAnsi="Courier New" w:cs="Courier New"/>
          <w:sz w:val="18"/>
        </w:rPr>
        <w:t>1&lt;/cbc:ContractTypeCode&gt;</w:t>
      </w:r>
    </w:p>
    <w:p w14:paraId="055CE368"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EA5AF2">
        <w:rPr>
          <w:rFonts w:ascii="Courier New" w:hAnsi="Courier New" w:cs="Courier New"/>
          <w:sz w:val="18"/>
        </w:rPr>
        <w:t xml:space="preserve">        &lt;cac:ContractDocumentReference&gt;</w:t>
      </w:r>
      <w:r w:rsidRPr="00EA5AF2">
        <w:rPr>
          <w:rFonts w:ascii="Courier New" w:hAnsi="Courier New" w:cs="Courier New"/>
          <w:sz w:val="18"/>
        </w:rPr>
        <w:br/>
        <w:t xml:space="preserve">            &lt;cbc:ID&gt;123-2015-992&lt;/cbc:ID&gt;</w:t>
      </w:r>
      <w:r w:rsidRPr="00EA5AF2">
        <w:rPr>
          <w:rFonts w:ascii="Courier New" w:hAnsi="Courier New" w:cs="Courier New"/>
          <w:sz w:val="18"/>
        </w:rPr>
        <w:br/>
        <w:t xml:space="preserve">        &lt;/cac:ContractDocumentReference&gt;</w:t>
      </w:r>
      <w:r w:rsidRPr="00EA5AF2">
        <w:rPr>
          <w:rFonts w:ascii="Courier New" w:hAnsi="Courier New" w:cs="Courier New"/>
          <w:sz w:val="18"/>
        </w:rPr>
        <w:br/>
        <w:t xml:space="preserve">    &lt;/cac:ReferencedContract&gt;</w:t>
      </w:r>
    </w:p>
    <w:p w14:paraId="578CCE44" w14:textId="77777777" w:rsidR="00BC3D65" w:rsidRPr="00EA5AF2" w:rsidRDefault="00BC3D65" w:rsidP="00BC3D65">
      <w:pPr>
        <w:pBdr>
          <w:top w:val="single" w:sz="4" w:space="1" w:color="auto"/>
          <w:left w:val="single" w:sz="4" w:space="4" w:color="auto"/>
          <w:bottom w:val="single" w:sz="4" w:space="1" w:color="auto"/>
          <w:right w:val="single" w:sz="4" w:space="4" w:color="auto"/>
        </w:pBdr>
      </w:pPr>
      <w:r w:rsidRPr="00EA5AF2">
        <w:rPr>
          <w:rFonts w:ascii="Courier New" w:hAnsi="Courier New" w:cs="Courier New"/>
          <w:sz w:val="18"/>
        </w:rPr>
        <w:t>....</w:t>
      </w:r>
    </w:p>
    <w:p w14:paraId="4FD1FD77" w14:textId="77777777" w:rsidR="00BC3D65" w:rsidRPr="00EA5AF2" w:rsidRDefault="00BC3D65" w:rsidP="00370B4E">
      <w:pPr>
        <w:pStyle w:val="Heading2"/>
        <w:numPr>
          <w:ilvl w:val="1"/>
          <w:numId w:val="1"/>
        </w:numPr>
      </w:pPr>
      <w:bookmarkStart w:id="114" w:name="_Toc294893245"/>
      <w:bookmarkStart w:id="115" w:name="_Toc309989179"/>
      <w:r w:rsidRPr="00EA5AF2">
        <w:lastRenderedPageBreak/>
        <w:t>Definition of a pre-award catalogue line</w:t>
      </w:r>
      <w:bookmarkEnd w:id="114"/>
      <w:bookmarkEnd w:id="115"/>
    </w:p>
    <w:p w14:paraId="45F59440" w14:textId="77777777" w:rsidR="00BC3D65" w:rsidRPr="00EA5AF2" w:rsidRDefault="00BC3D65" w:rsidP="00BC3D65">
      <w:r w:rsidRPr="00EA5AF2">
        <w:t>A pre-award catalogue line must contain information on the offered item and a reference to the corresponding Call for tenders requested deliverable.</w:t>
      </w:r>
    </w:p>
    <w:p w14:paraId="794522CE" w14:textId="77777777" w:rsidR="00BC3D65" w:rsidRPr="00EA5AF2" w:rsidRDefault="00BC3D65" w:rsidP="00BC3D65">
      <w:r w:rsidRPr="00EA5AF2">
        <w:t>The properties requested in the call for tenders have to be informed in the catalogue to allow the contracting authority to assess the tender and compare with catalogues received from other economic operators.</w:t>
      </w:r>
    </w:p>
    <w:p w14:paraId="6C552495" w14:textId="64684B4F" w:rsidR="00BC3D65" w:rsidRPr="00EA5AF2" w:rsidRDefault="00BC3D65" w:rsidP="00BC3D65">
      <w:r w:rsidRPr="00EA5AF2">
        <w:t xml:space="preserve">The reference to the requested deliverable is done using the </w:t>
      </w:r>
      <w:r w:rsidR="00C4097A">
        <w:t>cac:</w:t>
      </w:r>
      <w:r w:rsidR="00C4097A" w:rsidRPr="00C4097A">
        <w:t>CallForTendersDocumentReference</w:t>
      </w:r>
      <w:r w:rsidR="00C4097A" w:rsidRPr="00EA5AF2">
        <w:t xml:space="preserve"> </w:t>
      </w:r>
      <w:r w:rsidRPr="00EA5AF2">
        <w:t>/cbc:LineíD and the catalogue item is defined using the cac:Item class.</w:t>
      </w:r>
    </w:p>
    <w:p w14:paraId="196949C3" w14:textId="77777777" w:rsidR="00BC3D65" w:rsidRPr="00EA5AF2" w:rsidRDefault="00BC3D65" w:rsidP="00BC3D65">
      <w:r w:rsidRPr="00EA5AF2">
        <w:t>The price of the item is defined using the cac:RequiredItemLocationQuantity class, and for comparison purposes, the economic operator can define an cac:ItemComparison class with information on a price that can facilitate comparison between received catalogues.</w:t>
      </w:r>
    </w:p>
    <w:p w14:paraId="773F8B63" w14:textId="77777777" w:rsidR="00BC3D65" w:rsidRPr="00EA5AF2" w:rsidRDefault="00BC3D65" w:rsidP="00BC3D65">
      <w:r w:rsidRPr="00EA5AF2">
        <w:t xml:space="preserve"> </w:t>
      </w:r>
    </w:p>
    <w:p w14:paraId="5BD35517" w14:textId="6EC6192A" w:rsidR="00BC3D65" w:rsidRPr="00EA5AF2" w:rsidRDefault="007C60B3" w:rsidP="00BC3D65">
      <w:pPr>
        <w:keepNext/>
        <w:jc w:val="center"/>
      </w:pPr>
      <w:r>
        <w:rPr>
          <w:noProof/>
          <w:lang w:val="en-US" w:eastAsia="en-US"/>
        </w:rPr>
        <w:drawing>
          <wp:inline distT="0" distB="0" distL="0" distR="0" wp14:anchorId="40C04FE7" wp14:editId="422CF772">
            <wp:extent cx="2534920" cy="4287520"/>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itrdm68-catalogueline.gif"/>
                    <pic:cNvPicPr/>
                  </pic:nvPicPr>
                  <pic:blipFill>
                    <a:blip r:embed="rId13">
                      <a:extLst>
                        <a:ext uri="{28A0092B-C50C-407E-A947-70E740481C1C}">
                          <a14:useLocalDpi xmlns:a14="http://schemas.microsoft.com/office/drawing/2010/main" val="0"/>
                        </a:ext>
                      </a:extLst>
                    </a:blip>
                    <a:stretch>
                      <a:fillRect/>
                    </a:stretch>
                  </pic:blipFill>
                  <pic:spPr>
                    <a:xfrm>
                      <a:off x="0" y="0"/>
                      <a:ext cx="2534920" cy="4287520"/>
                    </a:xfrm>
                    <a:prstGeom prst="rect">
                      <a:avLst/>
                    </a:prstGeom>
                  </pic:spPr>
                </pic:pic>
              </a:graphicData>
            </a:graphic>
          </wp:inline>
        </w:drawing>
      </w:r>
    </w:p>
    <w:p w14:paraId="55744492" w14:textId="2B2E2F3A" w:rsidR="00BC3D65" w:rsidRPr="00EA5AF2" w:rsidRDefault="00BC3D65" w:rsidP="00370B4E">
      <w:pPr>
        <w:pStyle w:val="Figuretitle"/>
        <w:outlineLvl w:val="0"/>
      </w:pPr>
      <w:r>
        <w:t>Figure </w:t>
      </w:r>
      <w:r>
        <w:fldChar w:fldCharType="begin"/>
      </w:r>
      <w:r>
        <w:instrText xml:space="preserve">\IF </w:instrText>
      </w:r>
      <w:r>
        <w:fldChar w:fldCharType="begin"/>
      </w:r>
      <w:r>
        <w:instrText xml:space="preserve">SEQ aaa \c </w:instrText>
      </w:r>
      <w:r>
        <w:fldChar w:fldCharType="separate"/>
      </w:r>
      <w:r>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Pr>
          <w:noProof/>
        </w:rPr>
        <w:t>2</w:t>
      </w:r>
      <w:r>
        <w:fldChar w:fldCharType="end"/>
      </w:r>
      <w:r>
        <w:t xml:space="preserve"> — </w:t>
      </w:r>
      <w:r w:rsidR="00CF0E02">
        <w:t>Catalogue line</w:t>
      </w:r>
    </w:p>
    <w:p w14:paraId="4B890105" w14:textId="278409B3" w:rsidR="00BC3D65" w:rsidRPr="00EA5AF2" w:rsidRDefault="001C21E3" w:rsidP="00BC3D65">
      <w:r>
        <w:t>Below there is</w:t>
      </w:r>
      <w:r w:rsidR="00BC3D65" w:rsidRPr="00EA5AF2">
        <w:t xml:space="preserve"> an example of a pre-award catalogue line.</w:t>
      </w:r>
    </w:p>
    <w:p w14:paraId="61F8ECD7"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w:t>
      </w:r>
    </w:p>
    <w:p w14:paraId="25A2CDA6"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&lt;cac:CatalogueLine&gt;</w:t>
      </w:r>
      <w:r w:rsidRPr="00EA5AF2">
        <w:rPr>
          <w:rFonts w:ascii="Courier New" w:hAnsi="Courier New" w:cs="Courier New"/>
          <w:sz w:val="18"/>
        </w:rPr>
        <w:br/>
        <w:t xml:space="preserve">        &lt;cbc:ID&gt;1&lt;/cbc:ID&gt;</w:t>
      </w:r>
      <w:r w:rsidRPr="00EA5AF2">
        <w:rPr>
          <w:rFonts w:ascii="Courier New" w:hAnsi="Courier New" w:cs="Courier New"/>
          <w:sz w:val="18"/>
        </w:rPr>
        <w:br/>
        <w:t xml:space="preserve">        &lt;cbc:OrderableIndicator&gt;true&lt;/cbc:OrderableIndicator&gt;</w:t>
      </w:r>
      <w:r w:rsidRPr="00EA5AF2">
        <w:rPr>
          <w:rFonts w:ascii="Courier New" w:hAnsi="Courier New" w:cs="Courier New"/>
          <w:sz w:val="18"/>
        </w:rPr>
        <w:br/>
        <w:t xml:space="preserve">        &lt;cbc:OrderableUnit&gt;LTR&lt;/cbc:OrderableUnit&gt;</w:t>
      </w:r>
      <w:r w:rsidRPr="00EA5AF2">
        <w:rPr>
          <w:rFonts w:ascii="Courier New" w:hAnsi="Courier New" w:cs="Courier New"/>
          <w:sz w:val="18"/>
        </w:rPr>
        <w:br/>
        <w:t xml:space="preserve">        &lt;cbc:ContentUnitQuantity unitCode="LTR"&gt;1&lt;/cbc:ContentUnitQuantity&gt;</w:t>
      </w:r>
    </w:p>
    <w:p w14:paraId="71B80F1A" w14:textId="293217CC"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lastRenderedPageBreak/>
        <w:t xml:space="preserve">        &lt;cbc:OrderQuantityIncrementNumeric&gt;10&lt;/cbc:OrderQuantityIncrementNumeric&gt;</w:t>
      </w:r>
      <w:r w:rsidRPr="00EA5AF2">
        <w:rPr>
          <w:rFonts w:ascii="Courier New" w:hAnsi="Courier New" w:cs="Courier New"/>
          <w:sz w:val="18"/>
        </w:rPr>
        <w:br/>
        <w:t xml:space="preserve">        &lt;cbc:MinimumOrderQuantity&gt;100&lt;/cbc:MinimumOrderQuant</w:t>
      </w:r>
      <w:r w:rsidR="00DF178E">
        <w:rPr>
          <w:rFonts w:ascii="Courier New" w:hAnsi="Courier New" w:cs="Courier New"/>
          <w:sz w:val="18"/>
        </w:rPr>
        <w:t>ity&gt;</w:t>
      </w:r>
      <w:r w:rsidR="00DF178E">
        <w:rPr>
          <w:rFonts w:ascii="Courier New" w:hAnsi="Courier New" w:cs="Courier New"/>
          <w:sz w:val="18"/>
        </w:rPr>
        <w:br/>
        <w:t xml:space="preserve">        &lt;cbc:PackLevelCode</w:t>
      </w:r>
      <w:r w:rsidRPr="00EA5AF2">
        <w:rPr>
          <w:rFonts w:ascii="Courier New" w:hAnsi="Courier New" w:cs="Courier New"/>
          <w:sz w:val="18"/>
        </w:rPr>
        <w:t>&gt;4H&lt;/cbc:PackLevelCode&gt;</w:t>
      </w:r>
    </w:p>
    <w:p w14:paraId="3D284252"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&lt;cac:ItemComparison&gt;</w:t>
      </w:r>
      <w:r w:rsidRPr="00EA5AF2">
        <w:rPr>
          <w:rFonts w:ascii="Courier New" w:hAnsi="Courier New" w:cs="Courier New"/>
          <w:sz w:val="18"/>
        </w:rPr>
        <w:br/>
        <w:t xml:space="preserve">            &lt;cbc:PriceAmount currencyID="EUR"&gt;1.5&lt;/cbc:PriceAmount&gt;</w:t>
      </w:r>
    </w:p>
    <w:p w14:paraId="4C851097"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&lt;cbc:Quantity unitCode="LTR"&gt;1&lt;/cbc:Quantity&gt;</w:t>
      </w:r>
    </w:p>
    <w:p w14:paraId="27DA51AA"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&lt;/cac:ItemComparison&gt;</w:t>
      </w:r>
      <w:r w:rsidRPr="00EA5AF2">
        <w:rPr>
          <w:rFonts w:ascii="Courier New" w:hAnsi="Courier New" w:cs="Courier New"/>
          <w:sz w:val="18"/>
        </w:rPr>
        <w:br/>
        <w:t xml:space="preserve">        &lt;cac:RequiredItemLocationQuantity&gt;</w:t>
      </w:r>
      <w:r w:rsidRPr="00EA5AF2">
        <w:rPr>
          <w:rFonts w:ascii="Courier New" w:hAnsi="Courier New" w:cs="Courier New"/>
          <w:sz w:val="18"/>
        </w:rPr>
        <w:br/>
        <w:t xml:space="preserve">            &lt;cac:ApplicableTerritoryAddress&gt;</w:t>
      </w:r>
      <w:r w:rsidRPr="00EA5AF2">
        <w:rPr>
          <w:rFonts w:ascii="Courier New" w:hAnsi="Courier New" w:cs="Courier New"/>
          <w:sz w:val="18"/>
        </w:rPr>
        <w:br/>
        <w:t xml:space="preserve">                &lt;cac:Country&gt;</w:t>
      </w:r>
      <w:r w:rsidRPr="00EA5AF2">
        <w:rPr>
          <w:rFonts w:ascii="Courier New" w:hAnsi="Courier New" w:cs="Courier New"/>
          <w:sz w:val="18"/>
        </w:rPr>
        <w:br/>
        <w:t xml:space="preserve">                    &lt;cbc:IdentificationCode listID="ISO3166-1:Alpha2"&gt;</w:t>
      </w:r>
    </w:p>
    <w:p w14:paraId="7D7BB44E"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t>UK&lt;/cbc:IdentificationCode&gt;</w:t>
      </w:r>
      <w:r w:rsidRPr="00EA5AF2">
        <w:rPr>
          <w:rFonts w:ascii="Courier New" w:hAnsi="Courier New" w:cs="Courier New"/>
          <w:sz w:val="18"/>
        </w:rPr>
        <w:br/>
        <w:t xml:space="preserve">                &lt;/cac:Country&gt;</w:t>
      </w:r>
      <w:r w:rsidRPr="00EA5AF2">
        <w:rPr>
          <w:rFonts w:ascii="Courier New" w:hAnsi="Courier New" w:cs="Courier New"/>
          <w:sz w:val="18"/>
        </w:rPr>
        <w:br/>
        <w:t xml:space="preserve">            &lt;/cac:ApplicableTerritoryAddress&gt;</w:t>
      </w:r>
      <w:r w:rsidRPr="00EA5AF2">
        <w:rPr>
          <w:rFonts w:ascii="Courier New" w:hAnsi="Courier New" w:cs="Courier New"/>
          <w:sz w:val="18"/>
        </w:rPr>
        <w:br/>
        <w:t xml:space="preserve">            &lt;cac:Price&gt;</w:t>
      </w:r>
      <w:r w:rsidRPr="00EA5AF2">
        <w:rPr>
          <w:rFonts w:ascii="Courier New" w:hAnsi="Courier New" w:cs="Courier New"/>
          <w:sz w:val="18"/>
        </w:rPr>
        <w:br/>
        <w:t xml:space="preserve">                &lt;cbc:PriceAmount currencyID="EUR"&gt;1.5&lt;/cbc:PriceAmount&gt;</w:t>
      </w:r>
    </w:p>
    <w:p w14:paraId="0DC11477"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&lt;/cac:Price&gt;</w:t>
      </w:r>
      <w:r w:rsidRPr="00EA5AF2">
        <w:rPr>
          <w:rFonts w:ascii="Courier New" w:hAnsi="Courier New" w:cs="Courier New"/>
          <w:sz w:val="18"/>
        </w:rPr>
        <w:br/>
        <w:t xml:space="preserve">        &lt;/cac:RequiredItemLocationQuantity&gt;</w:t>
      </w:r>
      <w:r w:rsidRPr="00EA5AF2">
        <w:rPr>
          <w:rFonts w:ascii="Courier New" w:hAnsi="Courier New" w:cs="Courier New"/>
          <w:sz w:val="18"/>
        </w:rPr>
        <w:br/>
        <w:t xml:space="preserve">        &lt;cac:Item&gt;</w:t>
      </w:r>
      <w:r w:rsidRPr="00EA5AF2">
        <w:rPr>
          <w:rFonts w:ascii="Courier New" w:hAnsi="Courier New" w:cs="Courier New"/>
          <w:sz w:val="18"/>
        </w:rPr>
        <w:br/>
        <w:t xml:space="preserve">            &lt;cbc:Description&gt;Milk standard 3%&lt;/cbc:Description&gt;</w:t>
      </w:r>
    </w:p>
    <w:p w14:paraId="433AE415"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&lt;cbc:PackQuantity&gt;10&lt;/cbc:PackQuantity&gt;</w:t>
      </w:r>
      <w:r w:rsidRPr="00EA5AF2">
        <w:rPr>
          <w:rFonts w:ascii="Courier New" w:hAnsi="Courier New" w:cs="Courier New"/>
          <w:sz w:val="18"/>
        </w:rPr>
        <w:br/>
        <w:t xml:space="preserve">            &lt;cbc:PackSizeNumeric&gt;10&lt;/cbc:PackSizeNumeric&gt;</w:t>
      </w:r>
      <w:r w:rsidRPr="00EA5AF2">
        <w:rPr>
          <w:rFonts w:ascii="Courier New" w:hAnsi="Courier New" w:cs="Courier New"/>
          <w:sz w:val="18"/>
        </w:rPr>
        <w:br/>
        <w:t xml:space="preserve">            &lt;cbc:Name&gt;Milk standard 3%&lt;/cbc:Name&gt;</w:t>
      </w:r>
    </w:p>
    <w:p w14:paraId="454CE513"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&lt;cbc:Keyword&gt;Milk&lt;/cbc:Keyword&gt;</w:t>
      </w:r>
      <w:r w:rsidRPr="00EA5AF2">
        <w:rPr>
          <w:rFonts w:ascii="Courier New" w:hAnsi="Courier New" w:cs="Courier New"/>
          <w:sz w:val="18"/>
        </w:rPr>
        <w:br/>
        <w:t xml:space="preserve">            &lt;cbc:BrandName&gt;Branded Milk&lt;/cbc:BrandName&gt;</w:t>
      </w:r>
    </w:p>
    <w:p w14:paraId="31FCF5E0"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&lt;cac:SellersItemIdentification&gt;</w:t>
      </w:r>
      <w:r w:rsidRPr="00EA5AF2">
        <w:rPr>
          <w:rFonts w:ascii="Courier New" w:hAnsi="Courier New" w:cs="Courier New"/>
          <w:sz w:val="18"/>
        </w:rPr>
        <w:br/>
        <w:t xml:space="preserve">                &lt;cbc:ID&gt;89388789930&lt;/cbc:ID&gt;</w:t>
      </w:r>
      <w:r w:rsidRPr="00EA5AF2">
        <w:rPr>
          <w:rFonts w:ascii="Courier New" w:hAnsi="Courier New" w:cs="Courier New"/>
          <w:sz w:val="18"/>
        </w:rPr>
        <w:br/>
        <w:t xml:space="preserve">            &lt;/cac:SellersItemIdentification&gt;</w:t>
      </w:r>
      <w:r w:rsidRPr="00EA5AF2">
        <w:rPr>
          <w:rFonts w:ascii="Courier New" w:hAnsi="Courier New" w:cs="Courier New"/>
          <w:sz w:val="18"/>
        </w:rPr>
        <w:br/>
        <w:t xml:space="preserve">            &lt;cac:StandardItemIdentification&gt;</w:t>
      </w:r>
      <w:r w:rsidRPr="00EA5AF2">
        <w:rPr>
          <w:rFonts w:ascii="Courier New" w:hAnsi="Courier New" w:cs="Courier New"/>
          <w:sz w:val="18"/>
        </w:rPr>
        <w:br/>
        <w:t xml:space="preserve">                &lt;cbc:ID schemeID="GTIN"&gt;99023409093843&lt;/cbc:ID&gt;</w:t>
      </w:r>
    </w:p>
    <w:p w14:paraId="50716266"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&lt;/cac:StandardItemIdentification&gt;</w:t>
      </w:r>
      <w:r w:rsidRPr="00EA5AF2">
        <w:rPr>
          <w:rFonts w:ascii="Courier New" w:hAnsi="Courier New" w:cs="Courier New"/>
          <w:sz w:val="18"/>
        </w:rPr>
        <w:br/>
        <w:t xml:space="preserve">            &lt;cac:ItemSpecificationDocumentReference&gt;</w:t>
      </w:r>
      <w:r w:rsidRPr="00EA5AF2">
        <w:rPr>
          <w:rFonts w:ascii="Courier New" w:hAnsi="Courier New" w:cs="Courier New"/>
          <w:sz w:val="18"/>
        </w:rPr>
        <w:br/>
        <w:t xml:space="preserve">                &lt;cbc:ID&gt;2384-34232-342-34-2333&lt;/cbc:ID&gt;</w:t>
      </w:r>
      <w:r w:rsidRPr="00EA5AF2">
        <w:rPr>
          <w:rFonts w:ascii="Courier New" w:hAnsi="Courier New" w:cs="Courier New"/>
          <w:sz w:val="18"/>
        </w:rPr>
        <w:br/>
        <w:t xml:space="preserve">                &lt;cac:Attachment&gt;</w:t>
      </w:r>
      <w:r w:rsidRPr="00EA5AF2">
        <w:rPr>
          <w:rFonts w:ascii="Courier New" w:hAnsi="Courier New" w:cs="Courier New"/>
          <w:sz w:val="18"/>
        </w:rPr>
        <w:br/>
        <w:t xml:space="preserve">                    &lt;cbc:EmbeddedDocumentBinaryObject mimeCode="application/pdf"&gt;</w:t>
      </w:r>
    </w:p>
    <w:p w14:paraId="28D8BC99"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t>ZGVmYXVsdA==&lt;/cbc:EmbeddedDocumentBinaryObject&gt;</w:t>
      </w:r>
      <w:r w:rsidRPr="00EA5AF2">
        <w:rPr>
          <w:rFonts w:ascii="Courier New" w:hAnsi="Courier New" w:cs="Courier New"/>
          <w:sz w:val="18"/>
        </w:rPr>
        <w:br/>
        <w:t xml:space="preserve">                &lt;/cac:Attachment&gt;</w:t>
      </w:r>
      <w:r w:rsidRPr="00EA5AF2">
        <w:rPr>
          <w:rFonts w:ascii="Courier New" w:hAnsi="Courier New" w:cs="Courier New"/>
          <w:sz w:val="18"/>
        </w:rPr>
        <w:br/>
        <w:t xml:space="preserve">            &lt;/cac:ItemSpecificationDocumentReference&gt;</w:t>
      </w:r>
      <w:r w:rsidRPr="00EA5AF2">
        <w:rPr>
          <w:rFonts w:ascii="Courier New" w:hAnsi="Courier New" w:cs="Courier New"/>
          <w:sz w:val="18"/>
        </w:rPr>
        <w:br/>
        <w:t xml:space="preserve">            &lt;cac:OriginCountry&gt;</w:t>
      </w:r>
      <w:r w:rsidRPr="00EA5AF2">
        <w:rPr>
          <w:rFonts w:ascii="Courier New" w:hAnsi="Courier New" w:cs="Courier New"/>
          <w:sz w:val="18"/>
        </w:rPr>
        <w:br/>
        <w:t xml:space="preserve">                &lt;cbc:IdentificationCode listID="ISO3166-1:Alpha2"&gt;</w:t>
      </w:r>
    </w:p>
    <w:p w14:paraId="1DC7EF62"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t>FR&lt;/cbc:IdentificationCode&gt;</w:t>
      </w:r>
      <w:r w:rsidRPr="00EA5AF2">
        <w:rPr>
          <w:rFonts w:ascii="Courier New" w:hAnsi="Courier New" w:cs="Courier New"/>
          <w:sz w:val="18"/>
        </w:rPr>
        <w:br/>
        <w:t xml:space="preserve">            &lt;/cac:OriginCountry&gt;</w:t>
      </w:r>
      <w:r w:rsidRPr="00EA5AF2">
        <w:rPr>
          <w:rFonts w:ascii="Courier New" w:hAnsi="Courier New" w:cs="Courier New"/>
          <w:sz w:val="18"/>
        </w:rPr>
        <w:br/>
        <w:t xml:space="preserve">            &lt;cac:CommodityClassification&gt;</w:t>
      </w:r>
      <w:r w:rsidRPr="00EA5AF2">
        <w:rPr>
          <w:rFonts w:ascii="Courier New" w:hAnsi="Courier New" w:cs="Courier New"/>
          <w:sz w:val="18"/>
        </w:rPr>
        <w:br/>
        <w:t xml:space="preserve">                &lt;cbc:ItemClassificationCode listID="CPV"&gt;</w:t>
      </w:r>
    </w:p>
    <w:p w14:paraId="1A37461D"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t>783xxxxxxxx&lt;/cbc:ItemClassificationCode&gt;</w:t>
      </w:r>
      <w:r w:rsidRPr="00EA5AF2">
        <w:rPr>
          <w:rFonts w:ascii="Courier New" w:hAnsi="Courier New" w:cs="Courier New"/>
          <w:sz w:val="18"/>
        </w:rPr>
        <w:br/>
        <w:t xml:space="preserve">            &lt;/cac:CommodityClassification&gt;</w:t>
      </w:r>
      <w:r w:rsidRPr="00EA5AF2">
        <w:rPr>
          <w:rFonts w:ascii="Courier New" w:hAnsi="Courier New" w:cs="Courier New"/>
          <w:sz w:val="18"/>
        </w:rPr>
        <w:br/>
        <w:t xml:space="preserve">            &lt;cac:ClassifiedTaxCategory&gt;</w:t>
      </w:r>
      <w:r w:rsidRPr="00EA5AF2">
        <w:rPr>
          <w:rFonts w:ascii="Courier New" w:hAnsi="Courier New" w:cs="Courier New"/>
          <w:sz w:val="18"/>
        </w:rPr>
        <w:br/>
        <w:t xml:space="preserve">                &lt;cbc:Percent&gt;10&lt;/cbc:Percent&gt;</w:t>
      </w:r>
      <w:r w:rsidRPr="00EA5AF2">
        <w:rPr>
          <w:rFonts w:ascii="Courier New" w:hAnsi="Courier New" w:cs="Courier New"/>
          <w:sz w:val="18"/>
        </w:rPr>
        <w:br/>
        <w:t xml:space="preserve">                &lt;cac:TaxScheme&gt;</w:t>
      </w:r>
      <w:r w:rsidRPr="00EA5AF2">
        <w:rPr>
          <w:rFonts w:ascii="Courier New" w:hAnsi="Courier New" w:cs="Courier New"/>
          <w:sz w:val="18"/>
        </w:rPr>
        <w:br/>
        <w:t xml:space="preserve">                    &lt;cbc:TaxTypeCode listID="UNCL5305"&gt;VAT&lt;/cbc:TaxTypeCode&gt;</w:t>
      </w:r>
    </w:p>
    <w:p w14:paraId="55899343"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&lt;/cac:TaxScheme&gt;</w:t>
      </w:r>
      <w:r w:rsidRPr="00EA5AF2">
        <w:rPr>
          <w:rFonts w:ascii="Courier New" w:hAnsi="Courier New" w:cs="Courier New"/>
          <w:sz w:val="18"/>
        </w:rPr>
        <w:br/>
        <w:t xml:space="preserve">            &lt;/cac:ClassifiedTaxCategory&gt;</w:t>
      </w:r>
      <w:r w:rsidRPr="00EA5AF2">
        <w:rPr>
          <w:rFonts w:ascii="Courier New" w:hAnsi="Courier New" w:cs="Courier New"/>
          <w:sz w:val="18"/>
        </w:rPr>
        <w:br/>
        <w:t xml:space="preserve">            &lt;cac:AdditionalItemProperty&gt;</w:t>
      </w:r>
      <w:r w:rsidRPr="00EA5AF2">
        <w:rPr>
          <w:rFonts w:ascii="Courier New" w:hAnsi="Courier New" w:cs="Courier New"/>
          <w:sz w:val="18"/>
        </w:rPr>
        <w:br/>
        <w:t xml:space="preserve">                &lt;cbc:Name&gt;Fat % for milk&lt;/cbc:Name&gt;</w:t>
      </w:r>
    </w:p>
    <w:p w14:paraId="19E34B2E"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&lt;cbc:Value&gt;3%&lt;/cbc:Value&gt;</w:t>
      </w:r>
      <w:r w:rsidRPr="00EA5AF2">
        <w:rPr>
          <w:rFonts w:ascii="Courier New" w:hAnsi="Courier New" w:cs="Courier New"/>
          <w:sz w:val="18"/>
        </w:rPr>
        <w:br/>
        <w:t xml:space="preserve">            &lt;/cac:AdditionalItemProperty&gt;</w:t>
      </w:r>
      <w:r w:rsidRPr="00EA5AF2">
        <w:rPr>
          <w:rFonts w:ascii="Courier New" w:hAnsi="Courier New" w:cs="Courier New"/>
          <w:sz w:val="18"/>
        </w:rPr>
        <w:br/>
        <w:t xml:space="preserve">        &lt;/cac:Item&gt;</w:t>
      </w:r>
      <w:r w:rsidRPr="00EA5AF2">
        <w:rPr>
          <w:rFonts w:ascii="Courier New" w:hAnsi="Courier New" w:cs="Courier New"/>
          <w:sz w:val="18"/>
        </w:rPr>
        <w:br/>
        <w:t xml:space="preserve">        &lt;cac:CallForTendersLineReference&gt;</w:t>
      </w:r>
      <w:r w:rsidRPr="00EA5AF2">
        <w:rPr>
          <w:rFonts w:ascii="Courier New" w:hAnsi="Courier New" w:cs="Courier New"/>
          <w:sz w:val="18"/>
        </w:rPr>
        <w:br/>
        <w:t xml:space="preserve">            &lt;cbc:LineID&gt;1&lt;/cbc:LineID&gt;</w:t>
      </w:r>
      <w:r w:rsidRPr="00EA5AF2">
        <w:rPr>
          <w:rFonts w:ascii="Courier New" w:hAnsi="Courier New" w:cs="Courier New"/>
          <w:sz w:val="18"/>
        </w:rPr>
        <w:br/>
      </w:r>
      <w:r w:rsidRPr="00EA5AF2">
        <w:rPr>
          <w:rFonts w:ascii="Courier New" w:hAnsi="Courier New" w:cs="Courier New"/>
          <w:sz w:val="18"/>
        </w:rPr>
        <w:lastRenderedPageBreak/>
        <w:t xml:space="preserve">        &lt;/cac:CallForTendersLineReference&gt;</w:t>
      </w:r>
      <w:r w:rsidRPr="00EA5AF2">
        <w:rPr>
          <w:rFonts w:ascii="Courier New" w:hAnsi="Courier New" w:cs="Courier New"/>
          <w:sz w:val="18"/>
        </w:rPr>
        <w:br/>
        <w:t xml:space="preserve">    &lt;/cac:CatalogueLine&gt;</w:t>
      </w:r>
      <w:r w:rsidRPr="00EA5AF2">
        <w:rPr>
          <w:rFonts w:ascii="Courier New" w:hAnsi="Courier New" w:cs="Courier New"/>
          <w:sz w:val="18"/>
        </w:rPr>
        <w:br/>
        <w:t>....</w:t>
      </w:r>
    </w:p>
    <w:p w14:paraId="3FC7F562" w14:textId="77777777" w:rsidR="00BC3D65" w:rsidRPr="00EA5AF2" w:rsidRDefault="00BC3D65" w:rsidP="00BC3D65"/>
    <w:p w14:paraId="4A5DE456" w14:textId="77777777" w:rsidR="00123B97" w:rsidRDefault="00123B97" w:rsidP="004636C7">
      <w:pPr>
        <w:pStyle w:val="BodyText"/>
      </w:pPr>
    </w:p>
    <w:p w14:paraId="5CEEE5FA" w14:textId="77777777" w:rsidR="00EA5AF2" w:rsidRDefault="00EA5AF2">
      <w:pPr>
        <w:spacing w:after="0" w:line="240" w:lineRule="auto"/>
        <w:jc w:val="left"/>
        <w:rPr>
          <w:sz w:val="18"/>
        </w:rPr>
      </w:pPr>
      <w:r>
        <w:br w:type="page"/>
      </w:r>
    </w:p>
    <w:p w14:paraId="34679F0F" w14:textId="228E5BF7" w:rsidR="004636C7" w:rsidRPr="00EA5AF2" w:rsidRDefault="004636C7" w:rsidP="00370B4E">
      <w:pPr>
        <w:pStyle w:val="Heading1"/>
      </w:pPr>
      <w:bookmarkStart w:id="116" w:name="_Toc391646792"/>
      <w:bookmarkStart w:id="117" w:name="_Toc309989180"/>
      <w:r w:rsidRPr="00EA5AF2">
        <w:lastRenderedPageBreak/>
        <w:t>Document structure and information content</w:t>
      </w:r>
      <w:bookmarkEnd w:id="116"/>
      <w:bookmarkEnd w:id="117"/>
    </w:p>
    <w:p w14:paraId="7728C624" w14:textId="77777777" w:rsidR="00E67005" w:rsidRPr="00EA5AF2" w:rsidRDefault="00E67005" w:rsidP="00370B4E">
      <w:pPr>
        <w:pStyle w:val="Heading2"/>
        <w:numPr>
          <w:ilvl w:val="1"/>
          <w:numId w:val="1"/>
        </w:numPr>
      </w:pPr>
      <w:bookmarkStart w:id="118" w:name="_Toc309989181"/>
      <w:r w:rsidRPr="00EA5AF2">
        <w:t>Document structure</w:t>
      </w:r>
      <w:bookmarkEnd w:id="118"/>
    </w:p>
    <w:p w14:paraId="56F00F7B" w14:textId="506ACCBB" w:rsidR="00E67005" w:rsidRPr="00EA5AF2" w:rsidRDefault="00E67005" w:rsidP="00E67005">
      <w:r w:rsidRPr="00EA5AF2">
        <w:t>The table below describes the mapping structure from the UBL Catalogue document to the CEN BII Trdm068 Pre-award Catalogue.</w:t>
      </w:r>
    </w:p>
    <w:tbl>
      <w:tblPr>
        <w:tblW w:w="9974" w:type="dxa"/>
        <w:tblLayout w:type="fixed"/>
        <w:tblCellMar>
          <w:left w:w="0" w:type="dxa"/>
          <w:right w:w="0" w:type="dxa"/>
        </w:tblCellMar>
        <w:tblLook w:val="0000" w:firstRow="0" w:lastRow="0" w:firstColumn="0" w:lastColumn="0" w:noHBand="0" w:noVBand="0"/>
      </w:tblPr>
      <w:tblGrid>
        <w:gridCol w:w="274"/>
        <w:gridCol w:w="9"/>
        <w:gridCol w:w="1805"/>
        <w:gridCol w:w="9"/>
        <w:gridCol w:w="188"/>
        <w:gridCol w:w="98"/>
        <w:gridCol w:w="99"/>
        <w:gridCol w:w="98"/>
        <w:gridCol w:w="98"/>
        <w:gridCol w:w="99"/>
        <w:gridCol w:w="7197"/>
      </w:tblGrid>
      <w:tr w:rsidR="0039026F" w14:paraId="06C00063" w14:textId="77777777" w:rsidTr="0039026F">
        <w:trPr>
          <w:cantSplit/>
          <w:tblHeader/>
        </w:trPr>
        <w:tc>
          <w:tcPr>
            <w:tcW w:w="283" w:type="dxa"/>
            <w:gridSpan w:val="2"/>
            <w:tcBorders>
              <w:top w:val="nil"/>
              <w:left w:val="nil"/>
              <w:bottom w:val="single" w:sz="6" w:space="0" w:color="000000"/>
              <w:right w:val="nil"/>
            </w:tcBorders>
            <w:shd w:val="clear" w:color="auto" w:fill="C0C0C0"/>
          </w:tcPr>
          <w:p w14:paraId="6F0B17A3" w14:textId="77777777" w:rsidR="0039026F" w:rsidRDefault="0039026F">
            <w:pPr>
              <w:pStyle w:val="GEFEG"/>
              <w:rPr>
                <w:sz w:val="12"/>
                <w:szCs w:val="12"/>
              </w:rPr>
            </w:pPr>
          </w:p>
        </w:tc>
        <w:tc>
          <w:tcPr>
            <w:tcW w:w="1814" w:type="dxa"/>
            <w:gridSpan w:val="2"/>
            <w:tcBorders>
              <w:top w:val="nil"/>
              <w:left w:val="nil"/>
              <w:bottom w:val="single" w:sz="6" w:space="0" w:color="000000"/>
              <w:right w:val="nil"/>
            </w:tcBorders>
            <w:shd w:val="clear" w:color="auto" w:fill="C0C0C0"/>
          </w:tcPr>
          <w:p w14:paraId="1796B05E" w14:textId="77777777" w:rsidR="0039026F" w:rsidRDefault="0039026F">
            <w:pPr>
              <w:pStyle w:val="GEFEG"/>
              <w:spacing w:before="60" w:after="60"/>
              <w:rPr>
                <w:sz w:val="12"/>
                <w:szCs w:val="12"/>
              </w:rPr>
            </w:pPr>
            <w:r>
              <w:rPr>
                <w:b/>
                <w:bCs/>
                <w:color w:val="000000"/>
                <w:sz w:val="18"/>
                <w:szCs w:val="18"/>
              </w:rPr>
              <w:t>Occurrence</w:t>
            </w:r>
          </w:p>
        </w:tc>
        <w:tc>
          <w:tcPr>
            <w:tcW w:w="7877" w:type="dxa"/>
            <w:gridSpan w:val="7"/>
            <w:tcBorders>
              <w:top w:val="nil"/>
              <w:left w:val="nil"/>
              <w:bottom w:val="single" w:sz="6" w:space="0" w:color="000000"/>
              <w:right w:val="nil"/>
            </w:tcBorders>
            <w:shd w:val="clear" w:color="auto" w:fill="C0C0C0"/>
          </w:tcPr>
          <w:p w14:paraId="0AF8CC36" w14:textId="77777777" w:rsidR="0039026F" w:rsidRDefault="0039026F">
            <w:pPr>
              <w:pStyle w:val="GEFEG"/>
              <w:tabs>
                <w:tab w:val="left" w:pos="3722"/>
                <w:tab w:val="left" w:pos="6566"/>
              </w:tabs>
              <w:spacing w:before="60"/>
              <w:ind w:left="62"/>
              <w:rPr>
                <w:sz w:val="16"/>
                <w:szCs w:val="16"/>
              </w:rPr>
            </w:pPr>
            <w:r>
              <w:rPr>
                <w:b/>
                <w:bCs/>
                <w:color w:val="000000"/>
                <w:sz w:val="18"/>
                <w:szCs w:val="18"/>
              </w:rPr>
              <w:t>Element/Attribute</w:t>
            </w:r>
            <w:r>
              <w:rPr>
                <w:sz w:val="18"/>
                <w:szCs w:val="18"/>
              </w:rPr>
              <w:tab/>
            </w:r>
            <w:r>
              <w:rPr>
                <w:b/>
                <w:bCs/>
                <w:color w:val="000000"/>
                <w:sz w:val="18"/>
                <w:szCs w:val="18"/>
              </w:rPr>
              <w:t>BII Business Term</w:t>
            </w:r>
            <w:r>
              <w:rPr>
                <w:sz w:val="18"/>
                <w:szCs w:val="18"/>
              </w:rPr>
              <w:tab/>
            </w:r>
            <w:r>
              <w:rPr>
                <w:b/>
                <w:bCs/>
                <w:color w:val="000000"/>
                <w:sz w:val="18"/>
                <w:szCs w:val="18"/>
              </w:rPr>
              <w:t>Business req.</w:t>
            </w:r>
          </w:p>
          <w:p w14:paraId="05BEE0BA" w14:textId="77777777" w:rsidR="0039026F" w:rsidRDefault="0039026F">
            <w:pPr>
              <w:pStyle w:val="GEFEG"/>
              <w:spacing w:after="60"/>
              <w:ind w:left="3722"/>
              <w:rPr>
                <w:sz w:val="12"/>
                <w:szCs w:val="12"/>
              </w:rPr>
            </w:pPr>
            <w:r>
              <w:rPr>
                <w:b/>
                <w:bCs/>
                <w:color w:val="000000"/>
                <w:sz w:val="18"/>
                <w:szCs w:val="18"/>
              </w:rPr>
              <w:t>Path</w:t>
            </w:r>
          </w:p>
        </w:tc>
      </w:tr>
      <w:tr w:rsidR="0039026F" w14:paraId="17E3DDD6" w14:textId="77777777" w:rsidTr="0039026F">
        <w:trPr>
          <w:cantSplit/>
          <w:trHeight w:hRule="exact" w:val="183"/>
          <w:tblHeader/>
        </w:trPr>
        <w:tc>
          <w:tcPr>
            <w:tcW w:w="9974" w:type="dxa"/>
            <w:gridSpan w:val="11"/>
            <w:tcBorders>
              <w:top w:val="nil"/>
              <w:left w:val="nil"/>
              <w:bottom w:val="nil"/>
              <w:right w:val="nil"/>
            </w:tcBorders>
            <w:shd w:val="clear" w:color="auto" w:fill="FFFFFF"/>
          </w:tcPr>
          <w:p w14:paraId="0EDB8E04" w14:textId="77777777" w:rsidR="0039026F" w:rsidRDefault="0039026F">
            <w:pPr>
              <w:pStyle w:val="GEFEG"/>
              <w:rPr>
                <w:sz w:val="12"/>
                <w:szCs w:val="12"/>
              </w:rPr>
            </w:pPr>
          </w:p>
        </w:tc>
      </w:tr>
      <w:tr w:rsidR="0039026F" w14:paraId="33B51FEA" w14:textId="77777777" w:rsidTr="0039026F">
        <w:trPr>
          <w:cantSplit/>
        </w:trPr>
        <w:tc>
          <w:tcPr>
            <w:tcW w:w="274" w:type="dxa"/>
            <w:tcBorders>
              <w:top w:val="nil"/>
              <w:left w:val="nil"/>
              <w:bottom w:val="nil"/>
              <w:right w:val="nil"/>
            </w:tcBorders>
            <w:shd w:val="clear" w:color="auto" w:fill="FFFFFF"/>
          </w:tcPr>
          <w:p w14:paraId="1BC21EE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1294F2E" w14:textId="77777777" w:rsidR="0039026F" w:rsidRDefault="0039026F">
            <w:pPr>
              <w:pStyle w:val="GEFEG"/>
              <w:rPr>
                <w:sz w:val="12"/>
                <w:szCs w:val="12"/>
              </w:rPr>
            </w:pPr>
          </w:p>
        </w:tc>
        <w:tc>
          <w:tcPr>
            <w:tcW w:w="7886" w:type="dxa"/>
            <w:gridSpan w:val="8"/>
            <w:tcBorders>
              <w:top w:val="nil"/>
              <w:left w:val="nil"/>
              <w:bottom w:val="nil"/>
              <w:right w:val="nil"/>
            </w:tcBorders>
            <w:shd w:val="clear" w:color="auto" w:fill="FFFFFF"/>
          </w:tcPr>
          <w:p w14:paraId="28CF4C76" w14:textId="77777777" w:rsidR="0039026F" w:rsidRDefault="0039026F">
            <w:pPr>
              <w:pStyle w:val="GEFEG"/>
              <w:ind w:left="62"/>
              <w:rPr>
                <w:sz w:val="12"/>
                <w:szCs w:val="12"/>
              </w:rPr>
            </w:pPr>
            <w:r>
              <w:rPr>
                <w:b/>
                <w:bCs/>
                <w:color w:val="000000"/>
                <w:sz w:val="28"/>
                <w:szCs w:val="28"/>
              </w:rPr>
              <w:t>Catalogue</w:t>
            </w:r>
          </w:p>
        </w:tc>
      </w:tr>
      <w:tr w:rsidR="0039026F" w14:paraId="420D7AA5" w14:textId="77777777" w:rsidTr="0039026F">
        <w:trPr>
          <w:cantSplit/>
          <w:trHeight w:hRule="exact" w:val="216"/>
        </w:trPr>
        <w:tc>
          <w:tcPr>
            <w:tcW w:w="274" w:type="dxa"/>
            <w:tcBorders>
              <w:top w:val="nil"/>
              <w:left w:val="nil"/>
              <w:bottom w:val="nil"/>
              <w:right w:val="nil"/>
            </w:tcBorders>
            <w:shd w:val="clear" w:color="auto" w:fill="FFFFFF"/>
          </w:tcPr>
          <w:p w14:paraId="4696193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751C32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66B7CC69" w14:textId="77777777" w:rsidR="0039026F" w:rsidRDefault="00BD3C4F">
            <w:pPr>
              <w:pStyle w:val="GEFEG"/>
              <w:rPr>
                <w:sz w:val="12"/>
                <w:szCs w:val="12"/>
              </w:rPr>
            </w:pPr>
            <w:r>
              <w:rPr>
                <w:noProof/>
              </w:rPr>
              <w:pict w14:anchorId="58971DFA">
                <v:group id="_x0000_s2839" style="position:absolute;margin-left:104.4pt;margin-top:0;width:9.85pt;height:10.8pt;z-index:257685504;mso-position-horizontal-relative:text;mso-position-vertical-relative:text" coordorigin="2088" coordsize="197,216" o:allowincell="f">
                  <v:rect id="_x0000_s2840" style="position:absolute;left:2130;width:15;height:216" fillcolor="black" stroked="f" strokeweight="0"/>
                  <v:rect id="_x0000_s2841"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3429C8EA" w14:textId="77777777" w:rsidR="0039026F" w:rsidRDefault="0039026F">
            <w:pPr>
              <w:pStyle w:val="GEFEG"/>
              <w:rPr>
                <w:sz w:val="12"/>
                <w:szCs w:val="12"/>
              </w:rPr>
            </w:pPr>
            <w:r>
              <w:rPr>
                <w:b/>
                <w:bCs/>
                <w:color w:val="000000"/>
                <w:sz w:val="18"/>
                <w:szCs w:val="18"/>
              </w:rPr>
              <w:t>cbc:UBLVersionID</w:t>
            </w:r>
          </w:p>
        </w:tc>
      </w:tr>
      <w:tr w:rsidR="0039026F" w14:paraId="0B3BD91F" w14:textId="77777777" w:rsidTr="0039026F">
        <w:trPr>
          <w:cantSplit/>
          <w:trHeight w:hRule="exact" w:val="216"/>
        </w:trPr>
        <w:tc>
          <w:tcPr>
            <w:tcW w:w="274" w:type="dxa"/>
            <w:tcBorders>
              <w:top w:val="nil"/>
              <w:left w:val="nil"/>
              <w:bottom w:val="nil"/>
              <w:right w:val="nil"/>
            </w:tcBorders>
            <w:shd w:val="clear" w:color="auto" w:fill="FFFFFF"/>
          </w:tcPr>
          <w:p w14:paraId="1A26EA4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1F6739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46BC7058" w14:textId="77777777" w:rsidR="0039026F" w:rsidRDefault="00BD3C4F">
            <w:pPr>
              <w:pStyle w:val="GEFEG"/>
              <w:rPr>
                <w:sz w:val="12"/>
                <w:szCs w:val="12"/>
              </w:rPr>
            </w:pPr>
            <w:r>
              <w:rPr>
                <w:noProof/>
              </w:rPr>
              <w:pict w14:anchorId="3865DE3B">
                <v:group id="_x0000_s2842" style="position:absolute;margin-left:104.4pt;margin-top:0;width:9.85pt;height:10.8pt;z-index:257686528;mso-position-horizontal-relative:text;mso-position-vertical-relative:text" coordorigin="2088" coordsize="197,216" o:allowincell="f">
                  <v:rect id="_x0000_s2843" style="position:absolute;left:2130;width:15;height:216" fillcolor="black" stroked="f" strokeweight="0"/>
                  <v:rect id="_x0000_s2844"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462EC4AC" w14:textId="77777777" w:rsidR="0039026F" w:rsidRDefault="0039026F">
            <w:pPr>
              <w:pStyle w:val="GEFEG"/>
              <w:tabs>
                <w:tab w:val="left" w:pos="3588"/>
                <w:tab w:val="left" w:pos="6554"/>
              </w:tabs>
              <w:rPr>
                <w:sz w:val="12"/>
                <w:szCs w:val="12"/>
              </w:rPr>
            </w:pPr>
            <w:r>
              <w:rPr>
                <w:b/>
                <w:bCs/>
                <w:color w:val="000000"/>
                <w:sz w:val="18"/>
                <w:szCs w:val="18"/>
              </w:rPr>
              <w:t>cbc:CustomizationID</w:t>
            </w:r>
            <w:r>
              <w:rPr>
                <w:sz w:val="16"/>
                <w:szCs w:val="16"/>
              </w:rPr>
              <w:tab/>
            </w:r>
            <w:r>
              <w:rPr>
                <w:b/>
                <w:bCs/>
                <w:color w:val="000000"/>
                <w:sz w:val="16"/>
                <w:szCs w:val="16"/>
              </w:rPr>
              <w:t>Specification identification</w:t>
            </w:r>
            <w:r>
              <w:rPr>
                <w:sz w:val="16"/>
                <w:szCs w:val="16"/>
              </w:rPr>
              <w:tab/>
            </w:r>
            <w:r>
              <w:rPr>
                <w:b/>
                <w:bCs/>
                <w:color w:val="000000"/>
                <w:sz w:val="16"/>
                <w:szCs w:val="16"/>
              </w:rPr>
              <w:t>tir68-004</w:t>
            </w:r>
          </w:p>
        </w:tc>
      </w:tr>
      <w:tr w:rsidR="0039026F" w14:paraId="30A733DC" w14:textId="77777777" w:rsidTr="0039026F">
        <w:trPr>
          <w:cantSplit/>
          <w:trHeight w:hRule="exact" w:val="216"/>
        </w:trPr>
        <w:tc>
          <w:tcPr>
            <w:tcW w:w="274" w:type="dxa"/>
            <w:tcBorders>
              <w:top w:val="nil"/>
              <w:left w:val="nil"/>
              <w:bottom w:val="nil"/>
              <w:right w:val="nil"/>
            </w:tcBorders>
            <w:shd w:val="clear" w:color="auto" w:fill="FFFFFF"/>
          </w:tcPr>
          <w:p w14:paraId="12053D8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E17020B"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03B64634" w14:textId="77777777" w:rsidR="0039026F" w:rsidRDefault="00BD3C4F">
            <w:pPr>
              <w:pStyle w:val="GEFEG"/>
              <w:rPr>
                <w:sz w:val="12"/>
                <w:szCs w:val="12"/>
              </w:rPr>
            </w:pPr>
            <w:r>
              <w:rPr>
                <w:noProof/>
              </w:rPr>
              <w:pict w14:anchorId="370B522E">
                <v:group id="_x0000_s2845" style="position:absolute;margin-left:104.4pt;margin-top:0;width:9.85pt;height:10.8pt;z-index:257687552;mso-position-horizontal-relative:text;mso-position-vertical-relative:text" coordorigin="2088" coordsize="197,216" o:allowincell="f">
                  <v:rect id="_x0000_s2846" style="position:absolute;left:2130;width:15;height:216" fillcolor="black" stroked="f" strokeweight="0"/>
                  <v:rect id="_x0000_s2847"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02AFE314" w14:textId="77777777" w:rsidR="0039026F" w:rsidRDefault="0039026F">
            <w:pPr>
              <w:pStyle w:val="GEFEG"/>
              <w:tabs>
                <w:tab w:val="left" w:pos="3588"/>
                <w:tab w:val="left" w:pos="6554"/>
              </w:tabs>
              <w:rPr>
                <w:sz w:val="12"/>
                <w:szCs w:val="12"/>
              </w:rPr>
            </w:pPr>
            <w:r>
              <w:rPr>
                <w:b/>
                <w:bCs/>
                <w:color w:val="000000"/>
                <w:sz w:val="18"/>
                <w:szCs w:val="18"/>
              </w:rPr>
              <w:t>cbc:ProfileID</w:t>
            </w:r>
            <w:r>
              <w:rPr>
                <w:sz w:val="16"/>
                <w:szCs w:val="16"/>
              </w:rPr>
              <w:tab/>
            </w:r>
            <w:r>
              <w:rPr>
                <w:b/>
                <w:bCs/>
                <w:color w:val="000000"/>
                <w:sz w:val="16"/>
                <w:szCs w:val="16"/>
              </w:rPr>
              <w:t>Business process type identifier</w:t>
            </w:r>
            <w:r>
              <w:rPr>
                <w:sz w:val="16"/>
                <w:szCs w:val="16"/>
              </w:rPr>
              <w:tab/>
            </w:r>
            <w:r>
              <w:rPr>
                <w:b/>
                <w:bCs/>
                <w:color w:val="000000"/>
                <w:sz w:val="16"/>
                <w:szCs w:val="16"/>
              </w:rPr>
              <w:t>tir68-003</w:t>
            </w:r>
          </w:p>
        </w:tc>
      </w:tr>
      <w:tr w:rsidR="0039026F" w14:paraId="6A605856" w14:textId="77777777" w:rsidTr="0039026F">
        <w:trPr>
          <w:cantSplit/>
          <w:trHeight w:hRule="exact" w:val="216"/>
        </w:trPr>
        <w:tc>
          <w:tcPr>
            <w:tcW w:w="274" w:type="dxa"/>
            <w:tcBorders>
              <w:top w:val="nil"/>
              <w:left w:val="nil"/>
              <w:bottom w:val="nil"/>
              <w:right w:val="nil"/>
            </w:tcBorders>
            <w:shd w:val="clear" w:color="auto" w:fill="FFFFFF"/>
          </w:tcPr>
          <w:p w14:paraId="197D3E3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4C9874B"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72583FFB" w14:textId="77777777" w:rsidR="0039026F" w:rsidRDefault="00BD3C4F">
            <w:pPr>
              <w:pStyle w:val="GEFEG"/>
              <w:rPr>
                <w:sz w:val="12"/>
                <w:szCs w:val="12"/>
              </w:rPr>
            </w:pPr>
            <w:r>
              <w:rPr>
                <w:noProof/>
              </w:rPr>
              <w:pict w14:anchorId="485C72E5">
                <v:group id="_x0000_s2848" style="position:absolute;margin-left:104.4pt;margin-top:0;width:9.85pt;height:10.8pt;z-index:257688576;mso-position-horizontal-relative:text;mso-position-vertical-relative:text" coordorigin="2088" coordsize="197,216" o:allowincell="f">
                  <v:rect id="_x0000_s2849" style="position:absolute;left:2130;width:15;height:216" fillcolor="black" stroked="f" strokeweight="0"/>
                  <v:rect id="_x0000_s2850"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3E9B6437" w14:textId="77777777" w:rsidR="0039026F" w:rsidRDefault="0039026F">
            <w:pPr>
              <w:pStyle w:val="GEFEG"/>
              <w:tabs>
                <w:tab w:val="left" w:pos="3588"/>
                <w:tab w:val="left" w:pos="6554"/>
              </w:tabs>
              <w:rPr>
                <w:sz w:val="12"/>
                <w:szCs w:val="12"/>
              </w:rPr>
            </w:pPr>
            <w:r>
              <w:rPr>
                <w:b/>
                <w:bCs/>
                <w:color w:val="000000"/>
                <w:sz w:val="18"/>
                <w:szCs w:val="18"/>
              </w:rPr>
              <w:t>cbc:ID</w:t>
            </w:r>
            <w:r>
              <w:rPr>
                <w:sz w:val="16"/>
                <w:szCs w:val="16"/>
              </w:rPr>
              <w:tab/>
            </w:r>
            <w:r>
              <w:rPr>
                <w:b/>
                <w:bCs/>
                <w:color w:val="000000"/>
                <w:sz w:val="16"/>
                <w:szCs w:val="16"/>
              </w:rPr>
              <w:t>Pre-award catalogue identifier</w:t>
            </w:r>
            <w:r>
              <w:rPr>
                <w:sz w:val="16"/>
                <w:szCs w:val="16"/>
              </w:rPr>
              <w:tab/>
            </w:r>
            <w:r>
              <w:rPr>
                <w:b/>
                <w:bCs/>
                <w:color w:val="000000"/>
                <w:sz w:val="16"/>
                <w:szCs w:val="16"/>
              </w:rPr>
              <w:t>tir68-001</w:t>
            </w:r>
          </w:p>
        </w:tc>
      </w:tr>
      <w:tr w:rsidR="0039026F" w14:paraId="3AAE0ABF" w14:textId="77777777" w:rsidTr="0039026F">
        <w:trPr>
          <w:cantSplit/>
          <w:trHeight w:hRule="exact" w:val="216"/>
        </w:trPr>
        <w:tc>
          <w:tcPr>
            <w:tcW w:w="274" w:type="dxa"/>
            <w:tcBorders>
              <w:top w:val="nil"/>
              <w:left w:val="nil"/>
              <w:bottom w:val="nil"/>
              <w:right w:val="nil"/>
            </w:tcBorders>
            <w:shd w:val="clear" w:color="auto" w:fill="FFFFFF"/>
          </w:tcPr>
          <w:p w14:paraId="0D29CA9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74DB33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1ADFF1FC" w14:textId="77777777" w:rsidR="0039026F" w:rsidRDefault="00BD3C4F">
            <w:pPr>
              <w:pStyle w:val="GEFEG"/>
              <w:rPr>
                <w:sz w:val="12"/>
                <w:szCs w:val="12"/>
              </w:rPr>
            </w:pPr>
            <w:r>
              <w:rPr>
                <w:noProof/>
              </w:rPr>
              <w:pict w14:anchorId="1DB0A046">
                <v:group id="_x0000_s2851" style="position:absolute;margin-left:104.4pt;margin-top:0;width:9.85pt;height:10.8pt;z-index:257689600;mso-position-horizontal-relative:text;mso-position-vertical-relative:text" coordorigin="2088" coordsize="197,216" o:allowincell="f">
                  <v:rect id="_x0000_s2852" style="position:absolute;left:2130;width:15;height:216" fillcolor="black" stroked="f" strokeweight="0"/>
                  <v:rect id="_x0000_s2853"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1C531735" w14:textId="77777777" w:rsidR="0039026F" w:rsidRDefault="0039026F">
            <w:pPr>
              <w:pStyle w:val="GEFEG"/>
              <w:tabs>
                <w:tab w:val="left" w:pos="3588"/>
                <w:tab w:val="left" w:pos="6554"/>
              </w:tabs>
              <w:rPr>
                <w:sz w:val="12"/>
                <w:szCs w:val="12"/>
              </w:rPr>
            </w:pPr>
            <w:r>
              <w:rPr>
                <w:b/>
                <w:bCs/>
                <w:color w:val="000000"/>
                <w:sz w:val="18"/>
                <w:szCs w:val="18"/>
              </w:rPr>
              <w:t>cbc:Name</w:t>
            </w:r>
            <w:r>
              <w:rPr>
                <w:sz w:val="16"/>
                <w:szCs w:val="16"/>
              </w:rPr>
              <w:tab/>
            </w:r>
            <w:r>
              <w:rPr>
                <w:b/>
                <w:bCs/>
                <w:color w:val="000000"/>
                <w:sz w:val="16"/>
                <w:szCs w:val="16"/>
              </w:rPr>
              <w:t>Catalogue name</w:t>
            </w:r>
            <w:r>
              <w:rPr>
                <w:sz w:val="16"/>
                <w:szCs w:val="16"/>
              </w:rPr>
              <w:tab/>
            </w:r>
            <w:r>
              <w:rPr>
                <w:b/>
                <w:bCs/>
                <w:color w:val="000000"/>
                <w:sz w:val="16"/>
                <w:szCs w:val="16"/>
              </w:rPr>
              <w:t>tir68-006</w:t>
            </w:r>
          </w:p>
        </w:tc>
      </w:tr>
      <w:tr w:rsidR="0039026F" w14:paraId="5711745F" w14:textId="77777777" w:rsidTr="0039026F">
        <w:trPr>
          <w:cantSplit/>
          <w:trHeight w:hRule="exact" w:val="216"/>
        </w:trPr>
        <w:tc>
          <w:tcPr>
            <w:tcW w:w="274" w:type="dxa"/>
            <w:tcBorders>
              <w:top w:val="nil"/>
              <w:left w:val="nil"/>
              <w:bottom w:val="nil"/>
              <w:right w:val="nil"/>
            </w:tcBorders>
            <w:shd w:val="clear" w:color="auto" w:fill="FFFFFF"/>
          </w:tcPr>
          <w:p w14:paraId="41DF079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43333A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5B50600F" w14:textId="77777777" w:rsidR="0039026F" w:rsidRDefault="00BD3C4F">
            <w:pPr>
              <w:pStyle w:val="GEFEG"/>
              <w:rPr>
                <w:sz w:val="12"/>
                <w:szCs w:val="12"/>
              </w:rPr>
            </w:pPr>
            <w:r>
              <w:rPr>
                <w:noProof/>
              </w:rPr>
              <w:pict w14:anchorId="1C01522F">
                <v:group id="_x0000_s2854" style="position:absolute;margin-left:104.4pt;margin-top:0;width:9.85pt;height:10.8pt;z-index:257690624;mso-position-horizontal-relative:text;mso-position-vertical-relative:text" coordorigin="2088" coordsize="197,216" o:allowincell="f">
                  <v:rect id="_x0000_s2855" style="position:absolute;left:2130;width:15;height:216" fillcolor="black" stroked="f" strokeweight="0"/>
                  <v:rect id="_x0000_s2856"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3581FE9C" w14:textId="77777777" w:rsidR="0039026F" w:rsidRDefault="0039026F">
            <w:pPr>
              <w:pStyle w:val="GEFEG"/>
              <w:tabs>
                <w:tab w:val="left" w:pos="3588"/>
                <w:tab w:val="left" w:pos="6554"/>
              </w:tabs>
              <w:rPr>
                <w:sz w:val="12"/>
                <w:szCs w:val="12"/>
              </w:rPr>
            </w:pPr>
            <w:r>
              <w:rPr>
                <w:b/>
                <w:bCs/>
                <w:color w:val="000000"/>
                <w:sz w:val="18"/>
                <w:szCs w:val="18"/>
              </w:rPr>
              <w:t>cbc:IssueDate</w:t>
            </w:r>
            <w:r>
              <w:rPr>
                <w:sz w:val="16"/>
                <w:szCs w:val="16"/>
              </w:rPr>
              <w:tab/>
            </w:r>
            <w:r>
              <w:rPr>
                <w:b/>
                <w:bCs/>
                <w:color w:val="000000"/>
                <w:sz w:val="16"/>
                <w:szCs w:val="16"/>
              </w:rPr>
              <w:t>Catalogue issue date</w:t>
            </w:r>
            <w:r>
              <w:rPr>
                <w:sz w:val="16"/>
                <w:szCs w:val="16"/>
              </w:rPr>
              <w:tab/>
            </w:r>
            <w:r>
              <w:rPr>
                <w:b/>
                <w:bCs/>
                <w:color w:val="000000"/>
                <w:sz w:val="16"/>
                <w:szCs w:val="16"/>
              </w:rPr>
              <w:t>tir68-007</w:t>
            </w:r>
          </w:p>
        </w:tc>
      </w:tr>
      <w:tr w:rsidR="0039026F" w14:paraId="1E43CB71" w14:textId="77777777" w:rsidTr="0039026F">
        <w:trPr>
          <w:cantSplit/>
          <w:trHeight w:hRule="exact" w:val="216"/>
        </w:trPr>
        <w:tc>
          <w:tcPr>
            <w:tcW w:w="274" w:type="dxa"/>
            <w:tcBorders>
              <w:top w:val="nil"/>
              <w:left w:val="nil"/>
              <w:bottom w:val="nil"/>
              <w:right w:val="nil"/>
            </w:tcBorders>
            <w:shd w:val="clear" w:color="auto" w:fill="FFFFFF"/>
          </w:tcPr>
          <w:p w14:paraId="53AA483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6A1287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2F995550" w14:textId="77777777" w:rsidR="0039026F" w:rsidRDefault="00BD3C4F">
            <w:pPr>
              <w:pStyle w:val="GEFEG"/>
              <w:rPr>
                <w:sz w:val="12"/>
                <w:szCs w:val="12"/>
              </w:rPr>
            </w:pPr>
            <w:r>
              <w:rPr>
                <w:noProof/>
              </w:rPr>
              <w:pict w14:anchorId="79BA83C0">
                <v:group id="_x0000_s2857" style="position:absolute;margin-left:104.4pt;margin-top:0;width:9.85pt;height:10.8pt;z-index:257691648;mso-position-horizontal-relative:text;mso-position-vertical-relative:text" coordorigin="2088" coordsize="197,216" o:allowincell="f">
                  <v:rect id="_x0000_s2858" style="position:absolute;left:2130;width:15;height:216" fillcolor="black" stroked="f" strokeweight="0"/>
                  <v:rect id="_x0000_s2859"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286AA4DF" w14:textId="77777777" w:rsidR="0039026F" w:rsidRDefault="0039026F">
            <w:pPr>
              <w:pStyle w:val="GEFEG"/>
              <w:tabs>
                <w:tab w:val="left" w:pos="3588"/>
                <w:tab w:val="left" w:pos="6554"/>
              </w:tabs>
              <w:rPr>
                <w:sz w:val="12"/>
                <w:szCs w:val="12"/>
              </w:rPr>
            </w:pPr>
            <w:r>
              <w:rPr>
                <w:b/>
                <w:bCs/>
                <w:color w:val="000000"/>
                <w:sz w:val="18"/>
                <w:szCs w:val="18"/>
              </w:rPr>
              <w:t>cbc:IssueTime</w:t>
            </w:r>
            <w:r>
              <w:rPr>
                <w:sz w:val="16"/>
                <w:szCs w:val="16"/>
              </w:rPr>
              <w:tab/>
            </w:r>
            <w:r>
              <w:rPr>
                <w:b/>
                <w:bCs/>
                <w:color w:val="000000"/>
                <w:sz w:val="16"/>
                <w:szCs w:val="16"/>
              </w:rPr>
              <w:t>Catalogue issue time</w:t>
            </w:r>
            <w:r>
              <w:rPr>
                <w:sz w:val="16"/>
                <w:szCs w:val="16"/>
              </w:rPr>
              <w:tab/>
            </w:r>
            <w:r>
              <w:rPr>
                <w:b/>
                <w:bCs/>
                <w:color w:val="000000"/>
                <w:sz w:val="16"/>
                <w:szCs w:val="16"/>
              </w:rPr>
              <w:t>tir68-008</w:t>
            </w:r>
          </w:p>
        </w:tc>
      </w:tr>
      <w:tr w:rsidR="0039026F" w14:paraId="54170692" w14:textId="77777777" w:rsidTr="0039026F">
        <w:trPr>
          <w:cantSplit/>
          <w:trHeight w:hRule="exact" w:val="216"/>
        </w:trPr>
        <w:tc>
          <w:tcPr>
            <w:tcW w:w="274" w:type="dxa"/>
            <w:tcBorders>
              <w:top w:val="nil"/>
              <w:left w:val="nil"/>
              <w:bottom w:val="nil"/>
              <w:right w:val="nil"/>
            </w:tcBorders>
            <w:shd w:val="clear" w:color="auto" w:fill="FFFFFF"/>
          </w:tcPr>
          <w:p w14:paraId="29E06C0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19CB79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143CB391" w14:textId="77777777" w:rsidR="0039026F" w:rsidRDefault="00BD3C4F">
            <w:pPr>
              <w:pStyle w:val="GEFEG"/>
              <w:rPr>
                <w:sz w:val="12"/>
                <w:szCs w:val="12"/>
              </w:rPr>
            </w:pPr>
            <w:r>
              <w:rPr>
                <w:noProof/>
              </w:rPr>
              <w:pict w14:anchorId="035D632D">
                <v:group id="_x0000_s2860" style="position:absolute;margin-left:104.4pt;margin-top:0;width:9.85pt;height:10.8pt;z-index:257692672;mso-position-horizontal-relative:text;mso-position-vertical-relative:text" coordorigin="2088" coordsize="197,216" o:allowincell="f">
                  <v:rect id="_x0000_s2861" style="position:absolute;left:2130;width:15;height:216" fillcolor="black" stroked="f" strokeweight="0"/>
                  <v:rect id="_x0000_s2862"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77C1779F" w14:textId="77777777" w:rsidR="0039026F" w:rsidRDefault="0039026F">
            <w:pPr>
              <w:pStyle w:val="GEFEG"/>
              <w:tabs>
                <w:tab w:val="left" w:pos="3588"/>
                <w:tab w:val="left" w:pos="6554"/>
              </w:tabs>
              <w:rPr>
                <w:sz w:val="12"/>
                <w:szCs w:val="12"/>
              </w:rPr>
            </w:pPr>
            <w:r>
              <w:rPr>
                <w:b/>
                <w:bCs/>
                <w:color w:val="000000"/>
                <w:sz w:val="18"/>
                <w:szCs w:val="18"/>
              </w:rPr>
              <w:t>cbc:Note</w:t>
            </w:r>
            <w:r>
              <w:rPr>
                <w:sz w:val="16"/>
                <w:szCs w:val="16"/>
              </w:rPr>
              <w:tab/>
            </w:r>
            <w:r>
              <w:rPr>
                <w:b/>
                <w:bCs/>
                <w:color w:val="000000"/>
                <w:sz w:val="16"/>
                <w:szCs w:val="16"/>
              </w:rPr>
              <w:t>General payment conditions</w:t>
            </w:r>
            <w:r>
              <w:rPr>
                <w:sz w:val="16"/>
                <w:szCs w:val="16"/>
              </w:rPr>
              <w:tab/>
            </w:r>
            <w:r>
              <w:rPr>
                <w:b/>
                <w:bCs/>
                <w:color w:val="000000"/>
                <w:sz w:val="16"/>
                <w:szCs w:val="16"/>
              </w:rPr>
              <w:t>tir68-046</w:t>
            </w:r>
          </w:p>
        </w:tc>
      </w:tr>
      <w:tr w:rsidR="0039026F" w14:paraId="6277C585" w14:textId="77777777" w:rsidTr="0039026F">
        <w:trPr>
          <w:cantSplit/>
          <w:trHeight w:hRule="exact" w:val="216"/>
        </w:trPr>
        <w:tc>
          <w:tcPr>
            <w:tcW w:w="274" w:type="dxa"/>
            <w:tcBorders>
              <w:top w:val="nil"/>
              <w:left w:val="nil"/>
              <w:bottom w:val="nil"/>
              <w:right w:val="nil"/>
            </w:tcBorders>
            <w:shd w:val="clear" w:color="auto" w:fill="FFFFFF"/>
          </w:tcPr>
          <w:p w14:paraId="1263F9F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07933E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64C9D19A" w14:textId="77777777" w:rsidR="0039026F" w:rsidRDefault="00BD3C4F">
            <w:pPr>
              <w:pStyle w:val="GEFEG"/>
              <w:rPr>
                <w:sz w:val="12"/>
                <w:szCs w:val="12"/>
              </w:rPr>
            </w:pPr>
            <w:r>
              <w:rPr>
                <w:noProof/>
              </w:rPr>
              <w:pict w14:anchorId="30B263BB">
                <v:group id="_x0000_s2863" style="position:absolute;margin-left:104.4pt;margin-top:0;width:9.85pt;height:10.8pt;z-index:257693696;mso-position-horizontal-relative:text;mso-position-vertical-relative:text" coordorigin="2088" coordsize="197,216" o:allowincell="f">
                  <v:rect id="_x0000_s2864" style="position:absolute;left:2130;width:15;height:216" fillcolor="black" stroked="f" strokeweight="0"/>
                  <v:rect id="_x0000_s2865"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2D7AFE3A" w14:textId="77777777" w:rsidR="0039026F" w:rsidRDefault="0039026F">
            <w:pPr>
              <w:pStyle w:val="GEFEG"/>
              <w:tabs>
                <w:tab w:val="left" w:pos="3588"/>
                <w:tab w:val="left" w:pos="6554"/>
              </w:tabs>
              <w:rPr>
                <w:sz w:val="12"/>
                <w:szCs w:val="12"/>
              </w:rPr>
            </w:pPr>
            <w:r>
              <w:rPr>
                <w:b/>
                <w:bCs/>
                <w:color w:val="000000"/>
                <w:sz w:val="18"/>
                <w:szCs w:val="18"/>
              </w:rPr>
              <w:t>cbc:VersionID</w:t>
            </w:r>
            <w:r>
              <w:rPr>
                <w:sz w:val="16"/>
                <w:szCs w:val="16"/>
              </w:rPr>
              <w:tab/>
            </w:r>
            <w:r>
              <w:rPr>
                <w:b/>
                <w:bCs/>
                <w:color w:val="000000"/>
                <w:sz w:val="16"/>
                <w:szCs w:val="16"/>
              </w:rPr>
              <w:t>Catalogue version</w:t>
            </w:r>
            <w:r>
              <w:rPr>
                <w:sz w:val="16"/>
                <w:szCs w:val="16"/>
              </w:rPr>
              <w:tab/>
            </w:r>
            <w:r>
              <w:rPr>
                <w:b/>
                <w:bCs/>
                <w:color w:val="000000"/>
                <w:sz w:val="16"/>
                <w:szCs w:val="16"/>
              </w:rPr>
              <w:t>tir68-013</w:t>
            </w:r>
          </w:p>
        </w:tc>
      </w:tr>
      <w:tr w:rsidR="0039026F" w14:paraId="2E59BEEF" w14:textId="77777777" w:rsidTr="0039026F">
        <w:trPr>
          <w:cantSplit/>
          <w:trHeight w:hRule="exact" w:val="250"/>
        </w:trPr>
        <w:tc>
          <w:tcPr>
            <w:tcW w:w="274" w:type="dxa"/>
            <w:tcBorders>
              <w:top w:val="nil"/>
              <w:left w:val="nil"/>
              <w:bottom w:val="nil"/>
              <w:right w:val="nil"/>
            </w:tcBorders>
            <w:shd w:val="clear" w:color="auto" w:fill="FFFFFF"/>
          </w:tcPr>
          <w:p w14:paraId="27E15FF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C2BB970"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0475B956" w14:textId="77777777" w:rsidR="0039026F" w:rsidRDefault="00BD3C4F">
            <w:pPr>
              <w:pStyle w:val="GEFEG"/>
              <w:rPr>
                <w:sz w:val="12"/>
                <w:szCs w:val="12"/>
              </w:rPr>
            </w:pPr>
            <w:r>
              <w:rPr>
                <w:noProof/>
              </w:rPr>
              <w:pict w14:anchorId="46A8C11E">
                <v:group id="_x0000_s2866" style="position:absolute;margin-left:104.4pt;margin-top:.75pt;width:9.85pt;height:12.5pt;z-index:257694720;mso-position-horizontal-relative:text;mso-position-vertical-relative:text" coordorigin="2088,15" coordsize="197,250" o:allowincell="f">
                  <v:rect id="_x0000_s2867" style="position:absolute;left:2130;top:15;width:15;height:250" fillcolor="black" stroked="f" strokeweight="0"/>
                  <v:rect id="_x0000_s2868" style="position:absolute;left:2130;top:118;width:156;height:15" fillcolor="black" stroked="f" strokeweight="0"/>
                  <v:rect id="_x0000_s2869"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3353BBD6" w14:textId="77777777" w:rsidR="0039026F" w:rsidRDefault="0039026F">
            <w:pPr>
              <w:pStyle w:val="GEFEG"/>
              <w:rPr>
                <w:sz w:val="12"/>
                <w:szCs w:val="12"/>
              </w:rPr>
            </w:pPr>
            <w:r>
              <w:rPr>
                <w:b/>
                <w:bCs/>
                <w:color w:val="000000"/>
                <w:sz w:val="18"/>
                <w:szCs w:val="18"/>
              </w:rPr>
              <w:t>cac:ValidityPeriod</w:t>
            </w:r>
          </w:p>
        </w:tc>
      </w:tr>
      <w:tr w:rsidR="0039026F" w14:paraId="4DF04C78" w14:textId="77777777" w:rsidTr="0039026F">
        <w:trPr>
          <w:cantSplit/>
          <w:trHeight w:hRule="exact" w:val="216"/>
        </w:trPr>
        <w:tc>
          <w:tcPr>
            <w:tcW w:w="274" w:type="dxa"/>
            <w:tcBorders>
              <w:top w:val="nil"/>
              <w:left w:val="nil"/>
              <w:bottom w:val="nil"/>
              <w:right w:val="nil"/>
            </w:tcBorders>
            <w:shd w:val="clear" w:color="auto" w:fill="FFFFFF"/>
          </w:tcPr>
          <w:p w14:paraId="43FEA78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B6D8B36"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4824DB0" w14:textId="77777777" w:rsidR="0039026F" w:rsidRDefault="00BD3C4F">
            <w:pPr>
              <w:pStyle w:val="GEFEG"/>
              <w:rPr>
                <w:sz w:val="12"/>
                <w:szCs w:val="12"/>
              </w:rPr>
            </w:pPr>
            <w:r>
              <w:rPr>
                <w:noProof/>
              </w:rPr>
              <w:pict w14:anchorId="530580FA">
                <v:group id="_x0000_s2870" style="position:absolute;margin-left:104.4pt;margin-top:0;width:14.75pt;height:10.8pt;z-index:257695744;mso-position-horizontal-relative:text;mso-position-vertical-relative:text" coordorigin="2088" coordsize="295,216" o:allowincell="f">
                  <v:rect id="_x0000_s2871" style="position:absolute;left:2130;width:15;height:216" fillcolor="black" stroked="f" strokeweight="0"/>
                  <v:rect id="_x0000_s2872" style="position:absolute;left:2229;width:15;height:216" fillcolor="black" stroked="f" strokeweight="0"/>
                  <v:rect id="_x0000_s2873"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5EB462F" w14:textId="77777777" w:rsidR="0039026F" w:rsidRDefault="0039026F">
            <w:pPr>
              <w:pStyle w:val="GEFEG"/>
              <w:tabs>
                <w:tab w:val="left" w:pos="3490"/>
                <w:tab w:val="left" w:pos="6456"/>
              </w:tabs>
              <w:rPr>
                <w:sz w:val="12"/>
                <w:szCs w:val="12"/>
              </w:rPr>
            </w:pPr>
            <w:r>
              <w:rPr>
                <w:b/>
                <w:bCs/>
                <w:color w:val="000000"/>
                <w:sz w:val="18"/>
                <w:szCs w:val="18"/>
              </w:rPr>
              <w:t>cbc:StartDate</w:t>
            </w:r>
            <w:r>
              <w:rPr>
                <w:sz w:val="16"/>
                <w:szCs w:val="16"/>
              </w:rPr>
              <w:tab/>
            </w:r>
            <w:r>
              <w:rPr>
                <w:b/>
                <w:bCs/>
                <w:color w:val="000000"/>
                <w:sz w:val="16"/>
                <w:szCs w:val="16"/>
              </w:rPr>
              <w:t>Period start date</w:t>
            </w:r>
            <w:r>
              <w:rPr>
                <w:sz w:val="16"/>
                <w:szCs w:val="16"/>
              </w:rPr>
              <w:tab/>
            </w:r>
            <w:r>
              <w:rPr>
                <w:b/>
                <w:bCs/>
                <w:color w:val="000000"/>
                <w:sz w:val="16"/>
                <w:szCs w:val="16"/>
              </w:rPr>
              <w:t>tir68-009</w:t>
            </w:r>
          </w:p>
        </w:tc>
      </w:tr>
      <w:tr w:rsidR="0039026F" w14:paraId="746E15AE" w14:textId="77777777" w:rsidTr="0039026F">
        <w:trPr>
          <w:cantSplit/>
          <w:trHeight w:hRule="exact" w:val="216"/>
        </w:trPr>
        <w:tc>
          <w:tcPr>
            <w:tcW w:w="274" w:type="dxa"/>
            <w:tcBorders>
              <w:top w:val="nil"/>
              <w:left w:val="nil"/>
              <w:bottom w:val="nil"/>
              <w:right w:val="nil"/>
            </w:tcBorders>
            <w:shd w:val="clear" w:color="auto" w:fill="FFFFFF"/>
          </w:tcPr>
          <w:p w14:paraId="16B277C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7AAD60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FE0B8BB" w14:textId="77777777" w:rsidR="0039026F" w:rsidRDefault="00BD3C4F">
            <w:pPr>
              <w:pStyle w:val="GEFEG"/>
              <w:rPr>
                <w:sz w:val="12"/>
                <w:szCs w:val="12"/>
              </w:rPr>
            </w:pPr>
            <w:r>
              <w:rPr>
                <w:noProof/>
              </w:rPr>
              <w:pict w14:anchorId="1531D1F0">
                <v:group id="_x0000_s2874" style="position:absolute;margin-left:104.4pt;margin-top:0;width:14.75pt;height:10.8pt;z-index:257696768;mso-position-horizontal-relative:text;mso-position-vertical-relative:text" coordorigin="2088" coordsize="295,216" o:allowincell="f">
                  <v:rect id="_x0000_s2875" style="position:absolute;left:2130;width:15;height:216" fillcolor="black" stroked="f" strokeweight="0"/>
                  <v:rect id="_x0000_s2876" style="position:absolute;left:2229;width:15;height:103" fillcolor="black" stroked="f" strokeweight="0"/>
                  <v:rect id="_x0000_s2877"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7B1BCC00" w14:textId="77777777" w:rsidR="0039026F" w:rsidRDefault="0039026F">
            <w:pPr>
              <w:pStyle w:val="GEFEG"/>
              <w:tabs>
                <w:tab w:val="left" w:pos="3490"/>
                <w:tab w:val="left" w:pos="6456"/>
              </w:tabs>
              <w:rPr>
                <w:sz w:val="12"/>
                <w:szCs w:val="12"/>
              </w:rPr>
            </w:pPr>
            <w:r>
              <w:rPr>
                <w:b/>
                <w:bCs/>
                <w:color w:val="000000"/>
                <w:sz w:val="18"/>
                <w:szCs w:val="18"/>
              </w:rPr>
              <w:t>cbc:EndDate</w:t>
            </w:r>
            <w:r>
              <w:rPr>
                <w:sz w:val="16"/>
                <w:szCs w:val="16"/>
              </w:rPr>
              <w:tab/>
            </w:r>
            <w:r>
              <w:rPr>
                <w:b/>
                <w:bCs/>
                <w:color w:val="000000"/>
                <w:sz w:val="16"/>
                <w:szCs w:val="16"/>
              </w:rPr>
              <w:t>Period end date</w:t>
            </w:r>
            <w:r>
              <w:rPr>
                <w:sz w:val="16"/>
                <w:szCs w:val="16"/>
              </w:rPr>
              <w:tab/>
            </w:r>
            <w:r>
              <w:rPr>
                <w:b/>
                <w:bCs/>
                <w:color w:val="000000"/>
                <w:sz w:val="16"/>
                <w:szCs w:val="16"/>
              </w:rPr>
              <w:t>tir68-010</w:t>
            </w:r>
          </w:p>
        </w:tc>
      </w:tr>
      <w:tr w:rsidR="0039026F" w14:paraId="4BE5D47D" w14:textId="77777777" w:rsidTr="0039026F">
        <w:trPr>
          <w:cantSplit/>
          <w:trHeight w:hRule="exact" w:val="250"/>
        </w:trPr>
        <w:tc>
          <w:tcPr>
            <w:tcW w:w="274" w:type="dxa"/>
            <w:tcBorders>
              <w:top w:val="nil"/>
              <w:left w:val="nil"/>
              <w:bottom w:val="nil"/>
              <w:right w:val="nil"/>
            </w:tcBorders>
            <w:shd w:val="clear" w:color="auto" w:fill="FFFFFF"/>
          </w:tcPr>
          <w:p w14:paraId="3E42B3D0"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FF9194B"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324C06D9" w14:textId="77777777" w:rsidR="0039026F" w:rsidRDefault="00BD3C4F">
            <w:pPr>
              <w:pStyle w:val="GEFEG"/>
              <w:rPr>
                <w:sz w:val="12"/>
                <w:szCs w:val="12"/>
              </w:rPr>
            </w:pPr>
            <w:r>
              <w:rPr>
                <w:noProof/>
              </w:rPr>
              <w:pict w14:anchorId="334F92DE">
                <v:group id="_x0000_s2878" style="position:absolute;margin-left:104.4pt;margin-top:.75pt;width:9.85pt;height:12.5pt;z-index:257697792;mso-position-horizontal-relative:text;mso-position-vertical-relative:text" coordorigin="2088,15" coordsize="197,250" o:allowincell="f">
                  <v:rect id="_x0000_s2879" style="position:absolute;left:2130;top:15;width:15;height:250" fillcolor="black" stroked="f" strokeweight="0"/>
                  <v:rect id="_x0000_s2880" style="position:absolute;left:2130;top:118;width:156;height:15" fillcolor="black" stroked="f" strokeweight="0"/>
                  <v:rect id="_x0000_s2881"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29AF79F1" w14:textId="77777777" w:rsidR="0039026F" w:rsidRDefault="0039026F">
            <w:pPr>
              <w:pStyle w:val="GEFEG"/>
              <w:rPr>
                <w:sz w:val="12"/>
                <w:szCs w:val="12"/>
              </w:rPr>
            </w:pPr>
            <w:r>
              <w:rPr>
                <w:b/>
                <w:bCs/>
                <w:color w:val="000000"/>
                <w:sz w:val="18"/>
                <w:szCs w:val="18"/>
              </w:rPr>
              <w:t>cac:ReferencedContract</w:t>
            </w:r>
          </w:p>
        </w:tc>
      </w:tr>
      <w:tr w:rsidR="0039026F" w14:paraId="535BDE6D" w14:textId="77777777" w:rsidTr="0039026F">
        <w:trPr>
          <w:cantSplit/>
          <w:trHeight w:hRule="exact" w:val="216"/>
        </w:trPr>
        <w:tc>
          <w:tcPr>
            <w:tcW w:w="274" w:type="dxa"/>
            <w:tcBorders>
              <w:top w:val="nil"/>
              <w:left w:val="nil"/>
              <w:bottom w:val="nil"/>
              <w:right w:val="nil"/>
            </w:tcBorders>
            <w:shd w:val="clear" w:color="auto" w:fill="FFFFFF"/>
          </w:tcPr>
          <w:p w14:paraId="4B15934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5BF084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CAD08DF" w14:textId="77777777" w:rsidR="0039026F" w:rsidRDefault="00BD3C4F">
            <w:pPr>
              <w:pStyle w:val="GEFEG"/>
              <w:rPr>
                <w:sz w:val="12"/>
                <w:szCs w:val="12"/>
              </w:rPr>
            </w:pPr>
            <w:r>
              <w:rPr>
                <w:noProof/>
              </w:rPr>
              <w:pict w14:anchorId="0EC22EB6">
                <v:group id="_x0000_s2882" style="position:absolute;margin-left:104.4pt;margin-top:0;width:14.75pt;height:10.8pt;z-index:257698816;mso-position-horizontal-relative:text;mso-position-vertical-relative:text" coordorigin="2088" coordsize="295,216" o:allowincell="f">
                  <v:rect id="_x0000_s2883" style="position:absolute;left:2130;width:15;height:216" fillcolor="black" stroked="f" strokeweight="0"/>
                  <v:rect id="_x0000_s2884" style="position:absolute;left:2229;width:15;height:216" fillcolor="black" stroked="f" strokeweight="0"/>
                  <v:rect id="_x0000_s2885"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753A29A0" w14:textId="77777777" w:rsidR="0039026F" w:rsidRDefault="0039026F">
            <w:pPr>
              <w:pStyle w:val="GEFEG"/>
              <w:tabs>
                <w:tab w:val="left" w:pos="3490"/>
                <w:tab w:val="left" w:pos="6456"/>
              </w:tabs>
              <w:rPr>
                <w:sz w:val="12"/>
                <w:szCs w:val="12"/>
              </w:rPr>
            </w:pPr>
            <w:r>
              <w:rPr>
                <w:b/>
                <w:bCs/>
                <w:color w:val="000000"/>
                <w:sz w:val="18"/>
                <w:szCs w:val="18"/>
              </w:rPr>
              <w:t>cbc:ID</w:t>
            </w:r>
            <w:r>
              <w:rPr>
                <w:sz w:val="16"/>
                <w:szCs w:val="16"/>
              </w:rPr>
              <w:tab/>
            </w:r>
            <w:r>
              <w:rPr>
                <w:b/>
                <w:bCs/>
                <w:color w:val="000000"/>
                <w:sz w:val="16"/>
                <w:szCs w:val="16"/>
              </w:rPr>
              <w:t>Contract identifier</w:t>
            </w:r>
            <w:r>
              <w:rPr>
                <w:sz w:val="16"/>
                <w:szCs w:val="16"/>
              </w:rPr>
              <w:tab/>
            </w:r>
            <w:r>
              <w:rPr>
                <w:b/>
                <w:bCs/>
                <w:color w:val="000000"/>
                <w:sz w:val="16"/>
                <w:szCs w:val="16"/>
              </w:rPr>
              <w:t>tir68-011</w:t>
            </w:r>
          </w:p>
        </w:tc>
      </w:tr>
      <w:tr w:rsidR="0039026F" w14:paraId="42591A43" w14:textId="77777777" w:rsidTr="0039026F">
        <w:trPr>
          <w:cantSplit/>
          <w:trHeight w:hRule="exact" w:val="216"/>
        </w:trPr>
        <w:tc>
          <w:tcPr>
            <w:tcW w:w="274" w:type="dxa"/>
            <w:tcBorders>
              <w:top w:val="nil"/>
              <w:left w:val="nil"/>
              <w:bottom w:val="nil"/>
              <w:right w:val="nil"/>
            </w:tcBorders>
            <w:shd w:val="clear" w:color="auto" w:fill="FFFFFF"/>
          </w:tcPr>
          <w:p w14:paraId="0670ECD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539D30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660DFB4" w14:textId="77777777" w:rsidR="0039026F" w:rsidRDefault="00BD3C4F">
            <w:pPr>
              <w:pStyle w:val="GEFEG"/>
              <w:rPr>
                <w:sz w:val="12"/>
                <w:szCs w:val="12"/>
              </w:rPr>
            </w:pPr>
            <w:r>
              <w:rPr>
                <w:noProof/>
              </w:rPr>
              <w:pict w14:anchorId="4A86AA59">
                <v:group id="_x0000_s2886" style="position:absolute;margin-left:104.4pt;margin-top:0;width:14.75pt;height:10.8pt;z-index:257699840;mso-position-horizontal-relative:text;mso-position-vertical-relative:text" coordorigin="2088" coordsize="295,216" o:allowincell="f">
                  <v:rect id="_x0000_s2887" style="position:absolute;left:2130;width:15;height:216" fillcolor="black" stroked="f" strokeweight="0"/>
                  <v:rect id="_x0000_s2888" style="position:absolute;left:2229;width:15;height:216" fillcolor="black" stroked="f" strokeweight="0"/>
                  <v:rect id="_x0000_s2889"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4D72A60D" w14:textId="77777777" w:rsidR="0039026F" w:rsidRDefault="0039026F">
            <w:pPr>
              <w:pStyle w:val="GEFEG"/>
              <w:tabs>
                <w:tab w:val="left" w:pos="3490"/>
                <w:tab w:val="left" w:pos="6456"/>
              </w:tabs>
              <w:rPr>
                <w:sz w:val="12"/>
                <w:szCs w:val="12"/>
              </w:rPr>
            </w:pPr>
            <w:r>
              <w:rPr>
                <w:b/>
                <w:bCs/>
                <w:color w:val="000000"/>
                <w:sz w:val="18"/>
                <w:szCs w:val="18"/>
              </w:rPr>
              <w:t>cbc:IssueDate</w:t>
            </w:r>
            <w:r>
              <w:rPr>
                <w:sz w:val="16"/>
                <w:szCs w:val="16"/>
              </w:rPr>
              <w:tab/>
            </w:r>
            <w:r>
              <w:rPr>
                <w:b/>
                <w:bCs/>
                <w:color w:val="000000"/>
                <w:sz w:val="16"/>
                <w:szCs w:val="16"/>
              </w:rPr>
              <w:t>Contract issue date</w:t>
            </w:r>
            <w:r>
              <w:rPr>
                <w:sz w:val="16"/>
                <w:szCs w:val="16"/>
              </w:rPr>
              <w:tab/>
            </w:r>
            <w:r>
              <w:rPr>
                <w:b/>
                <w:bCs/>
                <w:color w:val="000000"/>
                <w:sz w:val="16"/>
                <w:szCs w:val="16"/>
              </w:rPr>
              <w:t>tir68-047</w:t>
            </w:r>
          </w:p>
        </w:tc>
      </w:tr>
      <w:tr w:rsidR="0039026F" w14:paraId="23E8AA96" w14:textId="77777777" w:rsidTr="0039026F">
        <w:trPr>
          <w:cantSplit/>
          <w:trHeight w:hRule="exact" w:val="216"/>
        </w:trPr>
        <w:tc>
          <w:tcPr>
            <w:tcW w:w="274" w:type="dxa"/>
            <w:tcBorders>
              <w:top w:val="nil"/>
              <w:left w:val="nil"/>
              <w:bottom w:val="nil"/>
              <w:right w:val="nil"/>
            </w:tcBorders>
            <w:shd w:val="clear" w:color="auto" w:fill="FFFFFF"/>
          </w:tcPr>
          <w:p w14:paraId="6F51588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EBD106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629FFAD" w14:textId="77777777" w:rsidR="0039026F" w:rsidRDefault="00BD3C4F">
            <w:pPr>
              <w:pStyle w:val="GEFEG"/>
              <w:rPr>
                <w:sz w:val="12"/>
                <w:szCs w:val="12"/>
              </w:rPr>
            </w:pPr>
            <w:r>
              <w:rPr>
                <w:noProof/>
              </w:rPr>
              <w:pict w14:anchorId="2B41F4F2">
                <v:group id="_x0000_s2890" style="position:absolute;margin-left:104.4pt;margin-top:0;width:14.75pt;height:10.8pt;z-index:257700864;mso-position-horizontal-relative:text;mso-position-vertical-relative:text" coordorigin="2088" coordsize="295,216" o:allowincell="f">
                  <v:rect id="_x0000_s2891" style="position:absolute;left:2130;width:15;height:216" fillcolor="black" stroked="f" strokeweight="0"/>
                  <v:rect id="_x0000_s2892" style="position:absolute;left:2229;width:15;height:216" fillcolor="black" stroked="f" strokeweight="0"/>
                  <v:rect id="_x0000_s2893"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44270A8" w14:textId="77777777" w:rsidR="0039026F" w:rsidRDefault="0039026F">
            <w:pPr>
              <w:pStyle w:val="GEFEG"/>
              <w:tabs>
                <w:tab w:val="left" w:pos="3490"/>
                <w:tab w:val="left" w:pos="6456"/>
              </w:tabs>
              <w:rPr>
                <w:sz w:val="12"/>
                <w:szCs w:val="12"/>
              </w:rPr>
            </w:pPr>
            <w:r>
              <w:rPr>
                <w:b/>
                <w:bCs/>
                <w:color w:val="000000"/>
                <w:sz w:val="18"/>
                <w:szCs w:val="18"/>
              </w:rPr>
              <w:t>cbc:ContractTypeCode</w:t>
            </w:r>
            <w:r>
              <w:rPr>
                <w:sz w:val="16"/>
                <w:szCs w:val="16"/>
              </w:rPr>
              <w:tab/>
            </w:r>
            <w:r>
              <w:rPr>
                <w:b/>
                <w:bCs/>
                <w:color w:val="000000"/>
                <w:sz w:val="16"/>
                <w:szCs w:val="16"/>
              </w:rPr>
              <w:t>Contract type</w:t>
            </w:r>
            <w:r>
              <w:rPr>
                <w:sz w:val="16"/>
                <w:szCs w:val="16"/>
              </w:rPr>
              <w:tab/>
            </w:r>
            <w:r>
              <w:rPr>
                <w:b/>
                <w:bCs/>
                <w:color w:val="000000"/>
                <w:sz w:val="16"/>
                <w:szCs w:val="16"/>
              </w:rPr>
              <w:t>tir68-012</w:t>
            </w:r>
          </w:p>
        </w:tc>
      </w:tr>
      <w:tr w:rsidR="0039026F" w14:paraId="0B2828CD" w14:textId="77777777" w:rsidTr="0039026F">
        <w:trPr>
          <w:cantSplit/>
          <w:trHeight w:hRule="exact" w:val="250"/>
        </w:trPr>
        <w:tc>
          <w:tcPr>
            <w:tcW w:w="274" w:type="dxa"/>
            <w:tcBorders>
              <w:top w:val="nil"/>
              <w:left w:val="nil"/>
              <w:bottom w:val="nil"/>
              <w:right w:val="nil"/>
            </w:tcBorders>
            <w:shd w:val="clear" w:color="auto" w:fill="FFFFFF"/>
          </w:tcPr>
          <w:p w14:paraId="2FE4EFE5"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CD3EEE4"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6980A4B3" w14:textId="77777777" w:rsidR="0039026F" w:rsidRDefault="00BD3C4F">
            <w:pPr>
              <w:pStyle w:val="GEFEG"/>
              <w:rPr>
                <w:sz w:val="12"/>
                <w:szCs w:val="12"/>
              </w:rPr>
            </w:pPr>
            <w:r>
              <w:rPr>
                <w:noProof/>
              </w:rPr>
              <w:pict w14:anchorId="1C5EAEE0">
                <v:group id="_x0000_s2894" style="position:absolute;margin-left:104.4pt;margin-top:.75pt;width:14.75pt;height:12.5pt;z-index:257701888;mso-position-horizontal-relative:text;mso-position-vertical-relative:text" coordorigin="2088,15" coordsize="295,250" o:allowincell="f">
                  <v:rect id="_x0000_s2895" style="position:absolute;left:2130;top:15;width:15;height:250" fillcolor="black" stroked="f" strokeweight="0"/>
                  <v:rect id="_x0000_s2896" style="position:absolute;left:2229;top:15;width:15;height:103" fillcolor="black" stroked="f" strokeweight="0"/>
                  <v:rect id="_x0000_s2897" style="position:absolute;left:2229;top:118;width:156;height:15" fillcolor="black" stroked="f" strokeweight="0"/>
                  <v:rect id="_x0000_s2898"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73B5B3F" w14:textId="77777777" w:rsidR="0039026F" w:rsidRDefault="0039026F">
            <w:pPr>
              <w:pStyle w:val="GEFEG"/>
              <w:rPr>
                <w:sz w:val="12"/>
                <w:szCs w:val="12"/>
              </w:rPr>
            </w:pPr>
            <w:r>
              <w:rPr>
                <w:b/>
                <w:bCs/>
                <w:color w:val="000000"/>
                <w:sz w:val="18"/>
                <w:szCs w:val="18"/>
              </w:rPr>
              <w:t>cac:ContractDocumentReference</w:t>
            </w:r>
          </w:p>
        </w:tc>
      </w:tr>
      <w:tr w:rsidR="0039026F" w14:paraId="5D2EF44B" w14:textId="77777777" w:rsidTr="0039026F">
        <w:trPr>
          <w:cantSplit/>
          <w:trHeight w:hRule="exact" w:val="216"/>
        </w:trPr>
        <w:tc>
          <w:tcPr>
            <w:tcW w:w="274" w:type="dxa"/>
            <w:tcBorders>
              <w:top w:val="nil"/>
              <w:left w:val="nil"/>
              <w:bottom w:val="nil"/>
              <w:right w:val="nil"/>
            </w:tcBorders>
            <w:shd w:val="clear" w:color="auto" w:fill="FFFFFF"/>
          </w:tcPr>
          <w:p w14:paraId="1EB1FAB2"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CEB375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6B5B7D3" w14:textId="77777777" w:rsidR="0039026F" w:rsidRDefault="00BD3C4F">
            <w:pPr>
              <w:pStyle w:val="GEFEG"/>
              <w:rPr>
                <w:sz w:val="12"/>
                <w:szCs w:val="12"/>
              </w:rPr>
            </w:pPr>
            <w:r>
              <w:rPr>
                <w:noProof/>
              </w:rPr>
              <w:pict w14:anchorId="77677B5F">
                <v:group id="_x0000_s2899" style="position:absolute;margin-left:104.4pt;margin-top:0;width:19.7pt;height:10.8pt;z-index:257702912;mso-position-horizontal-relative:text;mso-position-vertical-relative:text" coordorigin="2088" coordsize="394,216" o:allowincell="f">
                  <v:rect id="_x0000_s2900" style="position:absolute;left:2130;width:15;height:216" fillcolor="black" stroked="f" strokeweight="0"/>
                  <v:rect id="_x0000_s2901" style="position:absolute;left:2328;width:15;height:103" fillcolor="black" stroked="f" strokeweight="0"/>
                  <v:rect id="_x0000_s290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145A0999"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Reference number</w:t>
            </w:r>
            <w:r>
              <w:rPr>
                <w:sz w:val="16"/>
                <w:szCs w:val="16"/>
              </w:rPr>
              <w:tab/>
            </w:r>
            <w:r>
              <w:rPr>
                <w:b/>
                <w:bCs/>
                <w:color w:val="000000"/>
                <w:sz w:val="16"/>
                <w:szCs w:val="16"/>
              </w:rPr>
              <w:t>tir68-044</w:t>
            </w:r>
          </w:p>
        </w:tc>
      </w:tr>
      <w:tr w:rsidR="0039026F" w14:paraId="6A180701" w14:textId="77777777" w:rsidTr="0039026F">
        <w:trPr>
          <w:cantSplit/>
          <w:trHeight w:hRule="exact" w:val="250"/>
        </w:trPr>
        <w:tc>
          <w:tcPr>
            <w:tcW w:w="274" w:type="dxa"/>
            <w:tcBorders>
              <w:top w:val="nil"/>
              <w:left w:val="nil"/>
              <w:bottom w:val="nil"/>
              <w:right w:val="nil"/>
            </w:tcBorders>
            <w:shd w:val="clear" w:color="auto" w:fill="FFFFFF"/>
          </w:tcPr>
          <w:p w14:paraId="6D5EC68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7F3D8E0"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10D3F87F" w14:textId="77777777" w:rsidR="0039026F" w:rsidRDefault="00BD3C4F">
            <w:pPr>
              <w:pStyle w:val="GEFEG"/>
              <w:rPr>
                <w:sz w:val="12"/>
                <w:szCs w:val="12"/>
              </w:rPr>
            </w:pPr>
            <w:r>
              <w:rPr>
                <w:noProof/>
              </w:rPr>
              <w:pict w14:anchorId="57F4EDF6">
                <v:group id="_x0000_s2903" style="position:absolute;margin-left:104.4pt;margin-top:.75pt;width:9.85pt;height:12.5pt;z-index:257703936;mso-position-horizontal-relative:text;mso-position-vertical-relative:text" coordorigin="2088,15" coordsize="197,250" o:allowincell="f">
                  <v:rect id="_x0000_s2904" style="position:absolute;left:2130;top:15;width:15;height:250" fillcolor="black" stroked="f" strokeweight="0"/>
                  <v:rect id="_x0000_s2905" style="position:absolute;left:2130;top:118;width:156;height:15" fillcolor="black" stroked="f" strokeweight="0"/>
                  <v:rect id="_x0000_s2906"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2EF0E1ED" w14:textId="77777777" w:rsidR="0039026F" w:rsidRDefault="0039026F">
            <w:pPr>
              <w:pStyle w:val="GEFEG"/>
              <w:rPr>
                <w:sz w:val="12"/>
                <w:szCs w:val="12"/>
              </w:rPr>
            </w:pPr>
            <w:r>
              <w:rPr>
                <w:b/>
                <w:bCs/>
                <w:color w:val="000000"/>
                <w:sz w:val="18"/>
                <w:szCs w:val="18"/>
              </w:rPr>
              <w:t>cac:ProviderParty</w:t>
            </w:r>
          </w:p>
        </w:tc>
      </w:tr>
      <w:tr w:rsidR="0039026F" w14:paraId="79310098" w14:textId="77777777" w:rsidTr="0039026F">
        <w:trPr>
          <w:cantSplit/>
          <w:trHeight w:hRule="exact" w:val="432"/>
        </w:trPr>
        <w:tc>
          <w:tcPr>
            <w:tcW w:w="274" w:type="dxa"/>
            <w:tcBorders>
              <w:top w:val="nil"/>
              <w:left w:val="nil"/>
              <w:bottom w:val="nil"/>
              <w:right w:val="nil"/>
            </w:tcBorders>
            <w:shd w:val="clear" w:color="auto" w:fill="FFFFFF"/>
          </w:tcPr>
          <w:p w14:paraId="36D19D4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28ADC6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435EC5A" w14:textId="77777777" w:rsidR="0039026F" w:rsidRDefault="00BD3C4F">
            <w:pPr>
              <w:pStyle w:val="GEFEG"/>
              <w:rPr>
                <w:sz w:val="12"/>
                <w:szCs w:val="12"/>
              </w:rPr>
            </w:pPr>
            <w:r>
              <w:rPr>
                <w:noProof/>
              </w:rPr>
              <w:pict w14:anchorId="6A59D958">
                <v:group id="_x0000_s2907" style="position:absolute;margin-left:104.4pt;margin-top:0;width:14.75pt;height:21.6pt;z-index:257704960;mso-position-horizontal-relative:text;mso-position-vertical-relative:text" coordorigin="2088" coordsize="295,432" o:allowincell="f">
                  <v:rect id="_x0000_s2908" style="position:absolute;left:2130;width:15;height:432" fillcolor="black" stroked="f" strokeweight="0"/>
                  <v:rect id="_x0000_s2909" style="position:absolute;left:2229;width:15;height:432" fillcolor="black" stroked="f" strokeweight="0"/>
                  <v:rect id="_x0000_s2910"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63B9147B" w14:textId="77777777" w:rsidR="0039026F" w:rsidRDefault="0039026F">
            <w:pPr>
              <w:pStyle w:val="GEFEG"/>
              <w:tabs>
                <w:tab w:val="left" w:pos="3490"/>
                <w:tab w:val="left" w:pos="6456"/>
              </w:tabs>
              <w:rPr>
                <w:sz w:val="16"/>
                <w:szCs w:val="16"/>
              </w:rPr>
            </w:pPr>
            <w:r>
              <w:rPr>
                <w:b/>
                <w:bCs/>
                <w:color w:val="000000"/>
                <w:sz w:val="18"/>
                <w:szCs w:val="18"/>
              </w:rPr>
              <w:t>cbc:EndpointID</w:t>
            </w:r>
            <w:r>
              <w:rPr>
                <w:sz w:val="16"/>
                <w:szCs w:val="16"/>
              </w:rPr>
              <w:tab/>
            </w:r>
            <w:r>
              <w:rPr>
                <w:b/>
                <w:bCs/>
                <w:color w:val="000000"/>
                <w:sz w:val="16"/>
                <w:szCs w:val="16"/>
              </w:rPr>
              <w:t>Catalogue provider electronic</w:t>
            </w:r>
            <w:r>
              <w:rPr>
                <w:sz w:val="16"/>
                <w:szCs w:val="16"/>
              </w:rPr>
              <w:tab/>
            </w:r>
            <w:r>
              <w:rPr>
                <w:b/>
                <w:bCs/>
                <w:color w:val="000000"/>
                <w:sz w:val="16"/>
                <w:szCs w:val="16"/>
              </w:rPr>
              <w:t>tir68-061</w:t>
            </w:r>
          </w:p>
          <w:p w14:paraId="4E53A014" w14:textId="77777777" w:rsidR="0039026F" w:rsidRDefault="0039026F">
            <w:pPr>
              <w:pStyle w:val="GEFEG"/>
              <w:ind w:left="3490"/>
              <w:rPr>
                <w:sz w:val="12"/>
                <w:szCs w:val="12"/>
              </w:rPr>
            </w:pPr>
            <w:r>
              <w:rPr>
                <w:b/>
                <w:bCs/>
                <w:color w:val="000000"/>
                <w:sz w:val="16"/>
                <w:szCs w:val="16"/>
              </w:rPr>
              <w:t>address identifier</w:t>
            </w:r>
          </w:p>
        </w:tc>
      </w:tr>
      <w:tr w:rsidR="0039026F" w14:paraId="00872A0E" w14:textId="77777777" w:rsidTr="0039026F">
        <w:trPr>
          <w:cantSplit/>
          <w:trHeight w:hRule="exact" w:val="250"/>
        </w:trPr>
        <w:tc>
          <w:tcPr>
            <w:tcW w:w="274" w:type="dxa"/>
            <w:tcBorders>
              <w:top w:val="nil"/>
              <w:left w:val="nil"/>
              <w:bottom w:val="nil"/>
              <w:right w:val="nil"/>
            </w:tcBorders>
            <w:shd w:val="clear" w:color="auto" w:fill="FFFFFF"/>
          </w:tcPr>
          <w:p w14:paraId="67F0C58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AD76F4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55D54525" w14:textId="77777777" w:rsidR="0039026F" w:rsidRDefault="00BD3C4F">
            <w:pPr>
              <w:pStyle w:val="GEFEG"/>
              <w:rPr>
                <w:sz w:val="12"/>
                <w:szCs w:val="12"/>
              </w:rPr>
            </w:pPr>
            <w:r>
              <w:rPr>
                <w:noProof/>
              </w:rPr>
              <w:pict w14:anchorId="13F40327">
                <v:group id="_x0000_s2911" style="position:absolute;margin-left:104.4pt;margin-top:.75pt;width:14.75pt;height:12.5pt;z-index:257705984;mso-position-horizontal-relative:text;mso-position-vertical-relative:text" coordorigin="2088,15" coordsize="295,250" o:allowincell="f">
                  <v:rect id="_x0000_s2912" style="position:absolute;left:2130;top:15;width:15;height:250" fillcolor="black" stroked="f" strokeweight="0"/>
                  <v:rect id="_x0000_s2913" style="position:absolute;left:2229;top:15;width:15;height:250" fillcolor="black" stroked="f" strokeweight="0"/>
                  <v:rect id="_x0000_s2914" style="position:absolute;left:2229;top:118;width:156;height:15" fillcolor="black" stroked="f" strokeweight="0"/>
                  <v:rect id="_x0000_s291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71CA7F6B" w14:textId="77777777" w:rsidR="0039026F" w:rsidRDefault="0039026F">
            <w:pPr>
              <w:pStyle w:val="GEFEG"/>
              <w:rPr>
                <w:sz w:val="12"/>
                <w:szCs w:val="12"/>
              </w:rPr>
            </w:pPr>
            <w:r>
              <w:rPr>
                <w:b/>
                <w:bCs/>
                <w:color w:val="000000"/>
                <w:sz w:val="18"/>
                <w:szCs w:val="18"/>
              </w:rPr>
              <w:t>cac:PartyIdentification</w:t>
            </w:r>
          </w:p>
        </w:tc>
      </w:tr>
      <w:tr w:rsidR="0039026F" w14:paraId="142070F5" w14:textId="77777777" w:rsidTr="0039026F">
        <w:trPr>
          <w:cantSplit/>
          <w:trHeight w:hRule="exact" w:val="432"/>
        </w:trPr>
        <w:tc>
          <w:tcPr>
            <w:tcW w:w="274" w:type="dxa"/>
            <w:tcBorders>
              <w:top w:val="nil"/>
              <w:left w:val="nil"/>
              <w:bottom w:val="nil"/>
              <w:right w:val="nil"/>
            </w:tcBorders>
            <w:shd w:val="clear" w:color="auto" w:fill="FFFFFF"/>
          </w:tcPr>
          <w:p w14:paraId="5C650A1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B4003BF"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1DC85F6" w14:textId="77777777" w:rsidR="0039026F" w:rsidRDefault="00BD3C4F">
            <w:pPr>
              <w:pStyle w:val="GEFEG"/>
              <w:rPr>
                <w:sz w:val="12"/>
                <w:szCs w:val="12"/>
              </w:rPr>
            </w:pPr>
            <w:r>
              <w:rPr>
                <w:noProof/>
              </w:rPr>
              <w:pict w14:anchorId="13299E27">
                <v:group id="_x0000_s2916" style="position:absolute;margin-left:104.4pt;margin-top:0;width:19.7pt;height:21.6pt;z-index:257707008;mso-position-horizontal-relative:text;mso-position-vertical-relative:text" coordorigin="2088" coordsize="394,432" o:allowincell="f">
                  <v:rect id="_x0000_s2917" style="position:absolute;left:2130;width:15;height:432" fillcolor="black" stroked="f" strokeweight="0"/>
                  <v:rect id="_x0000_s2918" style="position:absolute;left:2229;width:15;height:432" fillcolor="black" stroked="f" strokeweight="0"/>
                  <v:rect id="_x0000_s2919" style="position:absolute;left:2328;width:15;height:103" fillcolor="black" stroked="f" strokeweight="0"/>
                  <v:rect id="_x0000_s2920"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140C0476" w14:textId="77777777" w:rsidR="0039026F" w:rsidRDefault="0039026F">
            <w:pPr>
              <w:pStyle w:val="GEFEG"/>
              <w:tabs>
                <w:tab w:val="left" w:pos="3391"/>
                <w:tab w:val="left" w:pos="6358"/>
              </w:tabs>
              <w:rPr>
                <w:sz w:val="16"/>
                <w:szCs w:val="16"/>
              </w:rPr>
            </w:pPr>
            <w:r>
              <w:rPr>
                <w:b/>
                <w:bCs/>
                <w:color w:val="000000"/>
                <w:sz w:val="18"/>
                <w:szCs w:val="18"/>
              </w:rPr>
              <w:t>cbc:ID</w:t>
            </w:r>
            <w:r>
              <w:rPr>
                <w:sz w:val="16"/>
                <w:szCs w:val="16"/>
              </w:rPr>
              <w:tab/>
            </w:r>
            <w:r>
              <w:rPr>
                <w:b/>
                <w:bCs/>
                <w:color w:val="000000"/>
                <w:sz w:val="16"/>
                <w:szCs w:val="16"/>
              </w:rPr>
              <w:t>Catalogue provider standard</w:t>
            </w:r>
            <w:r>
              <w:rPr>
                <w:sz w:val="16"/>
                <w:szCs w:val="16"/>
              </w:rPr>
              <w:tab/>
            </w:r>
            <w:r>
              <w:rPr>
                <w:b/>
                <w:bCs/>
                <w:color w:val="000000"/>
                <w:sz w:val="16"/>
                <w:szCs w:val="16"/>
              </w:rPr>
              <w:t>tir68-005</w:t>
            </w:r>
          </w:p>
          <w:p w14:paraId="2C13F165" w14:textId="77777777" w:rsidR="0039026F" w:rsidRDefault="0039026F">
            <w:pPr>
              <w:pStyle w:val="GEFEG"/>
              <w:ind w:left="3391"/>
              <w:rPr>
                <w:sz w:val="12"/>
                <w:szCs w:val="12"/>
              </w:rPr>
            </w:pPr>
            <w:r>
              <w:rPr>
                <w:b/>
                <w:bCs/>
                <w:color w:val="000000"/>
                <w:sz w:val="16"/>
                <w:szCs w:val="16"/>
              </w:rPr>
              <w:t>identifier</w:t>
            </w:r>
          </w:p>
        </w:tc>
      </w:tr>
      <w:tr w:rsidR="0039026F" w14:paraId="23E56E9A" w14:textId="77777777" w:rsidTr="0039026F">
        <w:trPr>
          <w:cantSplit/>
          <w:trHeight w:hRule="exact" w:val="250"/>
        </w:trPr>
        <w:tc>
          <w:tcPr>
            <w:tcW w:w="274" w:type="dxa"/>
            <w:tcBorders>
              <w:top w:val="nil"/>
              <w:left w:val="nil"/>
              <w:bottom w:val="nil"/>
              <w:right w:val="nil"/>
            </w:tcBorders>
            <w:shd w:val="clear" w:color="auto" w:fill="FFFFFF"/>
          </w:tcPr>
          <w:p w14:paraId="3B9A227F"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32A4485"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279368C0" w14:textId="77777777" w:rsidR="0039026F" w:rsidRDefault="00BD3C4F">
            <w:pPr>
              <w:pStyle w:val="GEFEG"/>
              <w:rPr>
                <w:sz w:val="12"/>
                <w:szCs w:val="12"/>
              </w:rPr>
            </w:pPr>
            <w:r>
              <w:rPr>
                <w:noProof/>
              </w:rPr>
              <w:pict w14:anchorId="3EA4ED60">
                <v:group id="_x0000_s2921" style="position:absolute;margin-left:104.4pt;margin-top:.75pt;width:14.75pt;height:12.5pt;z-index:257708032;mso-position-horizontal-relative:text;mso-position-vertical-relative:text" coordorigin="2088,15" coordsize="295,250" o:allowincell="f">
                  <v:rect id="_x0000_s2922" style="position:absolute;left:2130;top:15;width:15;height:250" fillcolor="black" stroked="f" strokeweight="0"/>
                  <v:rect id="_x0000_s2923" style="position:absolute;left:2229;top:15;width:15;height:250" fillcolor="black" stroked="f" strokeweight="0"/>
                  <v:rect id="_x0000_s2924" style="position:absolute;left:2229;top:118;width:156;height:15" fillcolor="black" stroked="f" strokeweight="0"/>
                  <v:rect id="_x0000_s292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5D265DB2" w14:textId="77777777" w:rsidR="0039026F" w:rsidRDefault="0039026F">
            <w:pPr>
              <w:pStyle w:val="GEFEG"/>
              <w:rPr>
                <w:sz w:val="12"/>
                <w:szCs w:val="12"/>
              </w:rPr>
            </w:pPr>
            <w:r>
              <w:rPr>
                <w:b/>
                <w:bCs/>
                <w:color w:val="000000"/>
                <w:sz w:val="18"/>
                <w:szCs w:val="18"/>
              </w:rPr>
              <w:t>cac:PartyName</w:t>
            </w:r>
          </w:p>
        </w:tc>
      </w:tr>
      <w:tr w:rsidR="0039026F" w14:paraId="2780A17A" w14:textId="77777777" w:rsidTr="0039026F">
        <w:trPr>
          <w:cantSplit/>
          <w:trHeight w:hRule="exact" w:val="216"/>
        </w:trPr>
        <w:tc>
          <w:tcPr>
            <w:tcW w:w="274" w:type="dxa"/>
            <w:tcBorders>
              <w:top w:val="nil"/>
              <w:left w:val="nil"/>
              <w:bottom w:val="nil"/>
              <w:right w:val="nil"/>
            </w:tcBorders>
            <w:shd w:val="clear" w:color="auto" w:fill="FFFFFF"/>
          </w:tcPr>
          <w:p w14:paraId="33D0C3D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AF6DEC8"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BCD9545" w14:textId="77777777" w:rsidR="0039026F" w:rsidRDefault="00BD3C4F">
            <w:pPr>
              <w:pStyle w:val="GEFEG"/>
              <w:rPr>
                <w:sz w:val="12"/>
                <w:szCs w:val="12"/>
              </w:rPr>
            </w:pPr>
            <w:r>
              <w:rPr>
                <w:noProof/>
              </w:rPr>
              <w:pict w14:anchorId="58333FFC">
                <v:group id="_x0000_s2926" style="position:absolute;margin-left:104.4pt;margin-top:0;width:19.7pt;height:10.8pt;z-index:257709056;mso-position-horizontal-relative:text;mso-position-vertical-relative:text" coordorigin="2088" coordsize="394,216" o:allowincell="f">
                  <v:rect id="_x0000_s2927" style="position:absolute;left:2130;width:15;height:216" fillcolor="black" stroked="f" strokeweight="0"/>
                  <v:rect id="_x0000_s2928" style="position:absolute;left:2229;width:15;height:216" fillcolor="black" stroked="f" strokeweight="0"/>
                  <v:rect id="_x0000_s2929" style="position:absolute;left:2328;width:15;height:103" fillcolor="black" stroked="f" strokeweight="0"/>
                  <v:rect id="_x0000_s2930"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38E44039" w14:textId="77777777" w:rsidR="0039026F" w:rsidRDefault="0039026F">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Catalogue provider name</w:t>
            </w:r>
            <w:r>
              <w:rPr>
                <w:sz w:val="16"/>
                <w:szCs w:val="16"/>
              </w:rPr>
              <w:tab/>
            </w:r>
            <w:r>
              <w:rPr>
                <w:b/>
                <w:bCs/>
                <w:color w:val="000000"/>
                <w:sz w:val="16"/>
                <w:szCs w:val="16"/>
              </w:rPr>
              <w:t>tir68-062</w:t>
            </w:r>
          </w:p>
        </w:tc>
      </w:tr>
      <w:tr w:rsidR="0039026F" w14:paraId="33126373" w14:textId="77777777" w:rsidTr="0039026F">
        <w:trPr>
          <w:cantSplit/>
          <w:trHeight w:hRule="exact" w:val="250"/>
        </w:trPr>
        <w:tc>
          <w:tcPr>
            <w:tcW w:w="274" w:type="dxa"/>
            <w:tcBorders>
              <w:top w:val="nil"/>
              <w:left w:val="nil"/>
              <w:bottom w:val="nil"/>
              <w:right w:val="nil"/>
            </w:tcBorders>
            <w:shd w:val="clear" w:color="auto" w:fill="FFFFFF"/>
          </w:tcPr>
          <w:p w14:paraId="0CBF85D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A7E2548"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4468FA05" w14:textId="77777777" w:rsidR="0039026F" w:rsidRDefault="00BD3C4F">
            <w:pPr>
              <w:pStyle w:val="GEFEG"/>
              <w:rPr>
                <w:sz w:val="12"/>
                <w:szCs w:val="12"/>
              </w:rPr>
            </w:pPr>
            <w:r>
              <w:rPr>
                <w:noProof/>
              </w:rPr>
              <w:pict w14:anchorId="412A84A8">
                <v:group id="_x0000_s2931" style="position:absolute;margin-left:104.4pt;margin-top:.75pt;width:14.75pt;height:12.5pt;z-index:257710080;mso-position-horizontal-relative:text;mso-position-vertical-relative:text" coordorigin="2088,15" coordsize="295,250" o:allowincell="f">
                  <v:rect id="_x0000_s2932" style="position:absolute;left:2130;top:15;width:15;height:250" fillcolor="black" stroked="f" strokeweight="0"/>
                  <v:rect id="_x0000_s2933" style="position:absolute;left:2229;top:15;width:15;height:103" fillcolor="black" stroked="f" strokeweight="0"/>
                  <v:rect id="_x0000_s2934" style="position:absolute;left:2229;top:118;width:156;height:15" fillcolor="black" stroked="f" strokeweight="0"/>
                  <v:rect id="_x0000_s293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A4C7ADF" w14:textId="77777777" w:rsidR="0039026F" w:rsidRDefault="0039026F">
            <w:pPr>
              <w:pStyle w:val="GEFEG"/>
              <w:rPr>
                <w:sz w:val="12"/>
                <w:szCs w:val="12"/>
              </w:rPr>
            </w:pPr>
            <w:r>
              <w:rPr>
                <w:b/>
                <w:bCs/>
                <w:color w:val="000000"/>
                <w:sz w:val="18"/>
                <w:szCs w:val="18"/>
              </w:rPr>
              <w:t>cac:PostalAddress</w:t>
            </w:r>
          </w:p>
        </w:tc>
      </w:tr>
      <w:tr w:rsidR="0039026F" w14:paraId="2C842AC0" w14:textId="77777777" w:rsidTr="0039026F">
        <w:trPr>
          <w:cantSplit/>
          <w:trHeight w:hRule="exact" w:val="216"/>
        </w:trPr>
        <w:tc>
          <w:tcPr>
            <w:tcW w:w="274" w:type="dxa"/>
            <w:tcBorders>
              <w:top w:val="nil"/>
              <w:left w:val="nil"/>
              <w:bottom w:val="nil"/>
              <w:right w:val="nil"/>
            </w:tcBorders>
            <w:shd w:val="clear" w:color="auto" w:fill="FFFFFF"/>
          </w:tcPr>
          <w:p w14:paraId="637E139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6C22F0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29392C3" w14:textId="77777777" w:rsidR="0039026F" w:rsidRDefault="00BD3C4F">
            <w:pPr>
              <w:pStyle w:val="GEFEG"/>
              <w:rPr>
                <w:sz w:val="12"/>
                <w:szCs w:val="12"/>
              </w:rPr>
            </w:pPr>
            <w:r>
              <w:rPr>
                <w:noProof/>
              </w:rPr>
              <w:pict w14:anchorId="17300045">
                <v:group id="_x0000_s2936" style="position:absolute;margin-left:104.4pt;margin-top:0;width:19.7pt;height:10.8pt;z-index:257711104;mso-position-horizontal-relative:text;mso-position-vertical-relative:text" coordorigin="2088" coordsize="394,216" o:allowincell="f">
                  <v:rect id="_x0000_s2937" style="position:absolute;left:2130;width:15;height:216" fillcolor="black" stroked="f" strokeweight="0"/>
                  <v:rect id="_x0000_s2938" style="position:absolute;left:2328;width:15;height:216" fillcolor="black" stroked="f" strokeweight="0"/>
                  <v:rect id="_x0000_s293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2720DB2" w14:textId="77777777" w:rsidR="0039026F" w:rsidRDefault="0039026F">
            <w:pPr>
              <w:pStyle w:val="GEFEG"/>
              <w:tabs>
                <w:tab w:val="left" w:pos="3391"/>
                <w:tab w:val="left" w:pos="6358"/>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tir68-048</w:t>
            </w:r>
          </w:p>
        </w:tc>
      </w:tr>
      <w:tr w:rsidR="0039026F" w14:paraId="467521CF" w14:textId="77777777" w:rsidTr="0039026F">
        <w:trPr>
          <w:cantSplit/>
          <w:trHeight w:hRule="exact" w:val="216"/>
        </w:trPr>
        <w:tc>
          <w:tcPr>
            <w:tcW w:w="274" w:type="dxa"/>
            <w:tcBorders>
              <w:top w:val="nil"/>
              <w:left w:val="nil"/>
              <w:bottom w:val="nil"/>
              <w:right w:val="nil"/>
            </w:tcBorders>
            <w:shd w:val="clear" w:color="auto" w:fill="FFFFFF"/>
          </w:tcPr>
          <w:p w14:paraId="6568CD5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09B127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81F78F4" w14:textId="77777777" w:rsidR="0039026F" w:rsidRDefault="00BD3C4F">
            <w:pPr>
              <w:pStyle w:val="GEFEG"/>
              <w:rPr>
                <w:sz w:val="12"/>
                <w:szCs w:val="12"/>
              </w:rPr>
            </w:pPr>
            <w:r>
              <w:rPr>
                <w:noProof/>
              </w:rPr>
              <w:pict w14:anchorId="27870560">
                <v:group id="_x0000_s2940" style="position:absolute;margin-left:104.4pt;margin-top:0;width:19.7pt;height:10.8pt;z-index:257712128;mso-position-horizontal-relative:text;mso-position-vertical-relative:text" coordorigin="2088" coordsize="394,216" o:allowincell="f">
                  <v:rect id="_x0000_s2941" style="position:absolute;left:2130;width:15;height:216" fillcolor="black" stroked="f" strokeweight="0"/>
                  <v:rect id="_x0000_s2942" style="position:absolute;left:2328;width:15;height:216" fillcolor="black" stroked="f" strokeweight="0"/>
                  <v:rect id="_x0000_s294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A7004CE" w14:textId="77777777" w:rsidR="0039026F" w:rsidRDefault="0039026F">
            <w:pPr>
              <w:pStyle w:val="GEFEG"/>
              <w:tabs>
                <w:tab w:val="left" w:pos="3391"/>
                <w:tab w:val="left" w:pos="6358"/>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tir68-049</w:t>
            </w:r>
          </w:p>
        </w:tc>
      </w:tr>
      <w:tr w:rsidR="0039026F" w14:paraId="6D4F77BA" w14:textId="77777777" w:rsidTr="0039026F">
        <w:trPr>
          <w:cantSplit/>
          <w:trHeight w:hRule="exact" w:val="216"/>
        </w:trPr>
        <w:tc>
          <w:tcPr>
            <w:tcW w:w="274" w:type="dxa"/>
            <w:tcBorders>
              <w:top w:val="nil"/>
              <w:left w:val="nil"/>
              <w:bottom w:val="nil"/>
              <w:right w:val="nil"/>
            </w:tcBorders>
            <w:shd w:val="clear" w:color="auto" w:fill="FFFFFF"/>
          </w:tcPr>
          <w:p w14:paraId="169EED4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A015F8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1BBD594" w14:textId="77777777" w:rsidR="0039026F" w:rsidRDefault="00BD3C4F">
            <w:pPr>
              <w:pStyle w:val="GEFEG"/>
              <w:rPr>
                <w:sz w:val="12"/>
                <w:szCs w:val="12"/>
              </w:rPr>
            </w:pPr>
            <w:r>
              <w:rPr>
                <w:noProof/>
              </w:rPr>
              <w:pict w14:anchorId="01E5F118">
                <v:group id="_x0000_s2944" style="position:absolute;margin-left:104.4pt;margin-top:0;width:19.7pt;height:10.8pt;z-index:257713152;mso-position-horizontal-relative:text;mso-position-vertical-relative:text" coordorigin="2088" coordsize="394,216" o:allowincell="f">
                  <v:rect id="_x0000_s2945" style="position:absolute;left:2130;width:15;height:216" fillcolor="black" stroked="f" strokeweight="0"/>
                  <v:rect id="_x0000_s2946" style="position:absolute;left:2328;width:15;height:216" fillcolor="black" stroked="f" strokeweight="0"/>
                  <v:rect id="_x0000_s294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DFD666F" w14:textId="77777777" w:rsidR="0039026F" w:rsidRDefault="0039026F">
            <w:pPr>
              <w:pStyle w:val="GEFEG"/>
              <w:tabs>
                <w:tab w:val="left" w:pos="3391"/>
                <w:tab w:val="left" w:pos="6358"/>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tir68-051</w:t>
            </w:r>
          </w:p>
        </w:tc>
      </w:tr>
      <w:tr w:rsidR="0039026F" w14:paraId="79BD6AE6" w14:textId="77777777" w:rsidTr="0039026F">
        <w:trPr>
          <w:cantSplit/>
          <w:trHeight w:hRule="exact" w:val="216"/>
        </w:trPr>
        <w:tc>
          <w:tcPr>
            <w:tcW w:w="274" w:type="dxa"/>
            <w:tcBorders>
              <w:top w:val="nil"/>
              <w:left w:val="nil"/>
              <w:bottom w:val="nil"/>
              <w:right w:val="nil"/>
            </w:tcBorders>
            <w:shd w:val="clear" w:color="auto" w:fill="FFFFFF"/>
          </w:tcPr>
          <w:p w14:paraId="1CB11EB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1F548B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9F4AC8A" w14:textId="77777777" w:rsidR="0039026F" w:rsidRDefault="00BD3C4F">
            <w:pPr>
              <w:pStyle w:val="GEFEG"/>
              <w:rPr>
                <w:sz w:val="12"/>
                <w:szCs w:val="12"/>
              </w:rPr>
            </w:pPr>
            <w:r>
              <w:rPr>
                <w:noProof/>
              </w:rPr>
              <w:pict w14:anchorId="6D5EE88D">
                <v:group id="_x0000_s2948" style="position:absolute;margin-left:104.4pt;margin-top:0;width:19.7pt;height:10.8pt;z-index:257714176;mso-position-horizontal-relative:text;mso-position-vertical-relative:text" coordorigin="2088" coordsize="394,216" o:allowincell="f">
                  <v:rect id="_x0000_s2949" style="position:absolute;left:2130;width:15;height:216" fillcolor="black" stroked="f" strokeweight="0"/>
                  <v:rect id="_x0000_s2950" style="position:absolute;left:2328;width:15;height:216" fillcolor="black" stroked="f" strokeweight="0"/>
                  <v:rect id="_x0000_s295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A8C0C37" w14:textId="77777777" w:rsidR="0039026F" w:rsidRDefault="0039026F">
            <w:pPr>
              <w:pStyle w:val="GEFEG"/>
              <w:tabs>
                <w:tab w:val="left" w:pos="3391"/>
                <w:tab w:val="left" w:pos="6358"/>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tir68-052</w:t>
            </w:r>
          </w:p>
        </w:tc>
      </w:tr>
      <w:tr w:rsidR="0039026F" w14:paraId="079406CD" w14:textId="77777777" w:rsidTr="0039026F">
        <w:trPr>
          <w:cantSplit/>
          <w:trHeight w:hRule="exact" w:val="216"/>
        </w:trPr>
        <w:tc>
          <w:tcPr>
            <w:tcW w:w="274" w:type="dxa"/>
            <w:tcBorders>
              <w:top w:val="nil"/>
              <w:left w:val="nil"/>
              <w:bottom w:val="nil"/>
              <w:right w:val="nil"/>
            </w:tcBorders>
            <w:shd w:val="clear" w:color="auto" w:fill="FFFFFF"/>
          </w:tcPr>
          <w:p w14:paraId="72BB005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B094DD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EFC2684" w14:textId="77777777" w:rsidR="0039026F" w:rsidRDefault="00BD3C4F">
            <w:pPr>
              <w:pStyle w:val="GEFEG"/>
              <w:rPr>
                <w:sz w:val="12"/>
                <w:szCs w:val="12"/>
              </w:rPr>
            </w:pPr>
            <w:r>
              <w:rPr>
                <w:noProof/>
              </w:rPr>
              <w:pict w14:anchorId="6D0C6A53">
                <v:group id="_x0000_s2952" style="position:absolute;margin-left:104.4pt;margin-top:0;width:19.7pt;height:10.8pt;z-index:257715200;mso-position-horizontal-relative:text;mso-position-vertical-relative:text" coordorigin="2088" coordsize="394,216" o:allowincell="f">
                  <v:rect id="_x0000_s2953" style="position:absolute;left:2130;width:15;height:216" fillcolor="black" stroked="f" strokeweight="0"/>
                  <v:rect id="_x0000_s2954" style="position:absolute;left:2328;width:15;height:216" fillcolor="black" stroked="f" strokeweight="0"/>
                  <v:rect id="_x0000_s295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A5E87FF" w14:textId="77777777" w:rsidR="0039026F" w:rsidRDefault="0039026F">
            <w:pPr>
              <w:pStyle w:val="GEFEG"/>
              <w:tabs>
                <w:tab w:val="left" w:pos="3391"/>
                <w:tab w:val="left" w:pos="6358"/>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tir68-053</w:t>
            </w:r>
          </w:p>
        </w:tc>
      </w:tr>
      <w:tr w:rsidR="0039026F" w14:paraId="3E52DAC6" w14:textId="77777777" w:rsidTr="0039026F">
        <w:trPr>
          <w:cantSplit/>
          <w:trHeight w:hRule="exact" w:val="250"/>
        </w:trPr>
        <w:tc>
          <w:tcPr>
            <w:tcW w:w="274" w:type="dxa"/>
            <w:tcBorders>
              <w:top w:val="nil"/>
              <w:left w:val="nil"/>
              <w:bottom w:val="nil"/>
              <w:right w:val="nil"/>
            </w:tcBorders>
            <w:shd w:val="clear" w:color="auto" w:fill="FFFFFF"/>
          </w:tcPr>
          <w:p w14:paraId="54D58CAF"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F8307D8"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00D09D06" w14:textId="77777777" w:rsidR="0039026F" w:rsidRDefault="00BD3C4F">
            <w:pPr>
              <w:pStyle w:val="GEFEG"/>
              <w:rPr>
                <w:sz w:val="12"/>
                <w:szCs w:val="12"/>
              </w:rPr>
            </w:pPr>
            <w:r>
              <w:rPr>
                <w:noProof/>
              </w:rPr>
              <w:pict w14:anchorId="1057E1B9">
                <v:group id="_x0000_s2956" style="position:absolute;margin-left:104.4pt;margin-top:.75pt;width:19.7pt;height:12.5pt;z-index:257716224;mso-position-horizontal-relative:text;mso-position-vertical-relative:text" coordorigin="2088,15" coordsize="394,250" o:allowincell="f">
                  <v:rect id="_x0000_s2957" style="position:absolute;left:2130;top:15;width:15;height:250" fillcolor="black" stroked="f" strokeweight="0"/>
                  <v:rect id="_x0000_s2958" style="position:absolute;left:2328;top:15;width:15;height:103" fillcolor="black" stroked="f" strokeweight="0"/>
                  <v:rect id="_x0000_s2959" style="position:absolute;left:2328;top:118;width:156;height:15" fillcolor="black" stroked="f" strokeweight="0"/>
                  <v:rect id="_x0000_s296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5E24A174" w14:textId="77777777" w:rsidR="0039026F" w:rsidRDefault="0039026F">
            <w:pPr>
              <w:pStyle w:val="GEFEG"/>
              <w:rPr>
                <w:sz w:val="12"/>
                <w:szCs w:val="12"/>
              </w:rPr>
            </w:pPr>
            <w:r>
              <w:rPr>
                <w:b/>
                <w:bCs/>
                <w:color w:val="000000"/>
                <w:sz w:val="18"/>
                <w:szCs w:val="18"/>
              </w:rPr>
              <w:t>cac:Country</w:t>
            </w:r>
          </w:p>
        </w:tc>
      </w:tr>
      <w:tr w:rsidR="0039026F" w14:paraId="47AC1FA3" w14:textId="77777777" w:rsidTr="0039026F">
        <w:trPr>
          <w:cantSplit/>
          <w:trHeight w:hRule="exact" w:val="216"/>
        </w:trPr>
        <w:tc>
          <w:tcPr>
            <w:tcW w:w="274" w:type="dxa"/>
            <w:tcBorders>
              <w:top w:val="nil"/>
              <w:left w:val="nil"/>
              <w:bottom w:val="nil"/>
              <w:right w:val="nil"/>
            </w:tcBorders>
            <w:shd w:val="clear" w:color="auto" w:fill="FFFFFF"/>
          </w:tcPr>
          <w:p w14:paraId="0B9FB7F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96271D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0B68539" w14:textId="77777777" w:rsidR="0039026F" w:rsidRDefault="00BD3C4F">
            <w:pPr>
              <w:pStyle w:val="GEFEG"/>
              <w:rPr>
                <w:sz w:val="12"/>
                <w:szCs w:val="12"/>
              </w:rPr>
            </w:pPr>
            <w:r>
              <w:rPr>
                <w:noProof/>
              </w:rPr>
              <w:pict w14:anchorId="167B3B85">
                <v:group id="_x0000_s2961" style="position:absolute;margin-left:104.4pt;margin-top:0;width:24.6pt;height:10.8pt;z-index:257717248;mso-position-horizontal-relative:text;mso-position-vertical-relative:text" coordorigin="2088" coordsize="492,216" o:allowincell="f">
                  <v:rect id="_x0000_s2962" style="position:absolute;left:2130;width:15;height:216" fillcolor="black" stroked="f" strokeweight="0"/>
                  <v:rect id="_x0000_s2963" style="position:absolute;left:2427;width:15;height:103" fillcolor="black" stroked="f" strokeweight="0"/>
                  <v:rect id="_x0000_s296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521AB0F" w14:textId="77777777" w:rsidR="0039026F" w:rsidRDefault="0039026F">
            <w:pPr>
              <w:pStyle w:val="GEFEG"/>
              <w:tabs>
                <w:tab w:val="left" w:pos="3293"/>
                <w:tab w:val="left" w:pos="6259"/>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tir68-054</w:t>
            </w:r>
          </w:p>
        </w:tc>
      </w:tr>
      <w:tr w:rsidR="0039026F" w14:paraId="32054D2A" w14:textId="77777777" w:rsidTr="0039026F">
        <w:trPr>
          <w:cantSplit/>
          <w:trHeight w:hRule="exact" w:val="250"/>
        </w:trPr>
        <w:tc>
          <w:tcPr>
            <w:tcW w:w="274" w:type="dxa"/>
            <w:tcBorders>
              <w:top w:val="nil"/>
              <w:left w:val="nil"/>
              <w:bottom w:val="nil"/>
              <w:right w:val="nil"/>
            </w:tcBorders>
            <w:shd w:val="clear" w:color="auto" w:fill="FFFFFF"/>
          </w:tcPr>
          <w:p w14:paraId="31468B1B"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A534AF2"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686F1255" w14:textId="77777777" w:rsidR="0039026F" w:rsidRDefault="00BD3C4F">
            <w:pPr>
              <w:pStyle w:val="GEFEG"/>
              <w:rPr>
                <w:sz w:val="12"/>
                <w:szCs w:val="12"/>
              </w:rPr>
            </w:pPr>
            <w:r>
              <w:rPr>
                <w:noProof/>
              </w:rPr>
              <w:pict w14:anchorId="10A71178">
                <v:group id="_x0000_s2965" style="position:absolute;margin-left:104.4pt;margin-top:.75pt;width:9.85pt;height:12.5pt;z-index:257718272;mso-position-horizontal-relative:text;mso-position-vertical-relative:text" coordorigin="2088,15" coordsize="197,250" o:allowincell="f">
                  <v:rect id="_x0000_s2966" style="position:absolute;left:2130;top:15;width:15;height:250" fillcolor="black" stroked="f" strokeweight="0"/>
                  <v:rect id="_x0000_s2967" style="position:absolute;left:2130;top:118;width:156;height:15" fillcolor="black" stroked="f" strokeweight="0"/>
                  <v:rect id="_x0000_s2968"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081F40CA" w14:textId="77777777" w:rsidR="0039026F" w:rsidRDefault="0039026F">
            <w:pPr>
              <w:pStyle w:val="GEFEG"/>
              <w:rPr>
                <w:sz w:val="12"/>
                <w:szCs w:val="12"/>
              </w:rPr>
            </w:pPr>
            <w:r>
              <w:rPr>
                <w:b/>
                <w:bCs/>
                <w:color w:val="000000"/>
                <w:sz w:val="18"/>
                <w:szCs w:val="18"/>
              </w:rPr>
              <w:t>cac:ReceiverParty</w:t>
            </w:r>
          </w:p>
        </w:tc>
      </w:tr>
      <w:tr w:rsidR="0039026F" w14:paraId="6012297A" w14:textId="77777777" w:rsidTr="0039026F">
        <w:trPr>
          <w:cantSplit/>
          <w:trHeight w:hRule="exact" w:val="432"/>
        </w:trPr>
        <w:tc>
          <w:tcPr>
            <w:tcW w:w="274" w:type="dxa"/>
            <w:tcBorders>
              <w:top w:val="nil"/>
              <w:left w:val="nil"/>
              <w:bottom w:val="nil"/>
              <w:right w:val="nil"/>
            </w:tcBorders>
            <w:shd w:val="clear" w:color="auto" w:fill="FFFFFF"/>
          </w:tcPr>
          <w:p w14:paraId="106E1E8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B96B5F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FD01EDA" w14:textId="77777777" w:rsidR="0039026F" w:rsidRDefault="00BD3C4F">
            <w:pPr>
              <w:pStyle w:val="GEFEG"/>
              <w:rPr>
                <w:sz w:val="12"/>
                <w:szCs w:val="12"/>
              </w:rPr>
            </w:pPr>
            <w:r>
              <w:rPr>
                <w:noProof/>
              </w:rPr>
              <w:pict w14:anchorId="7455EC40">
                <v:group id="_x0000_s2969" style="position:absolute;margin-left:104.4pt;margin-top:0;width:14.75pt;height:21.6pt;z-index:257719296;mso-position-horizontal-relative:text;mso-position-vertical-relative:text" coordorigin="2088" coordsize="295,432" o:allowincell="f">
                  <v:rect id="_x0000_s2970" style="position:absolute;left:2130;width:15;height:432" fillcolor="black" stroked="f" strokeweight="0"/>
                  <v:rect id="_x0000_s2971" style="position:absolute;left:2229;width:15;height:432" fillcolor="black" stroked="f" strokeweight="0"/>
                  <v:rect id="_x0000_s2972"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3E3C3B61" w14:textId="77777777" w:rsidR="0039026F" w:rsidRDefault="0039026F">
            <w:pPr>
              <w:pStyle w:val="GEFEG"/>
              <w:tabs>
                <w:tab w:val="left" w:pos="3490"/>
                <w:tab w:val="left" w:pos="6456"/>
              </w:tabs>
              <w:rPr>
                <w:sz w:val="16"/>
                <w:szCs w:val="16"/>
              </w:rPr>
            </w:pPr>
            <w:r>
              <w:rPr>
                <w:b/>
                <w:bCs/>
                <w:color w:val="000000"/>
                <w:sz w:val="18"/>
                <w:szCs w:val="18"/>
              </w:rPr>
              <w:t>cbc:EndpointID</w:t>
            </w:r>
            <w:r>
              <w:rPr>
                <w:sz w:val="16"/>
                <w:szCs w:val="16"/>
              </w:rPr>
              <w:tab/>
            </w:r>
            <w:r>
              <w:rPr>
                <w:b/>
                <w:bCs/>
                <w:color w:val="000000"/>
                <w:sz w:val="16"/>
                <w:szCs w:val="16"/>
              </w:rPr>
              <w:t>Catalogue receiver electronic</w:t>
            </w:r>
            <w:r>
              <w:rPr>
                <w:sz w:val="16"/>
                <w:szCs w:val="16"/>
              </w:rPr>
              <w:tab/>
            </w:r>
            <w:r>
              <w:rPr>
                <w:b/>
                <w:bCs/>
                <w:color w:val="000000"/>
                <w:sz w:val="16"/>
                <w:szCs w:val="16"/>
              </w:rPr>
              <w:t>tir68-063</w:t>
            </w:r>
          </w:p>
          <w:p w14:paraId="27BEDC32" w14:textId="77777777" w:rsidR="0039026F" w:rsidRDefault="0039026F">
            <w:pPr>
              <w:pStyle w:val="GEFEG"/>
              <w:ind w:left="3490"/>
              <w:rPr>
                <w:sz w:val="12"/>
                <w:szCs w:val="12"/>
              </w:rPr>
            </w:pPr>
            <w:r>
              <w:rPr>
                <w:b/>
                <w:bCs/>
                <w:color w:val="000000"/>
                <w:sz w:val="16"/>
                <w:szCs w:val="16"/>
              </w:rPr>
              <w:t>address identifier</w:t>
            </w:r>
          </w:p>
        </w:tc>
      </w:tr>
      <w:tr w:rsidR="0039026F" w14:paraId="147B210E" w14:textId="77777777" w:rsidTr="0039026F">
        <w:trPr>
          <w:cantSplit/>
          <w:trHeight w:hRule="exact" w:val="250"/>
        </w:trPr>
        <w:tc>
          <w:tcPr>
            <w:tcW w:w="274" w:type="dxa"/>
            <w:tcBorders>
              <w:top w:val="nil"/>
              <w:left w:val="nil"/>
              <w:bottom w:val="nil"/>
              <w:right w:val="nil"/>
            </w:tcBorders>
            <w:shd w:val="clear" w:color="auto" w:fill="FFFFFF"/>
          </w:tcPr>
          <w:p w14:paraId="33CE19D1"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4C1415E"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4F56FD8" w14:textId="77777777" w:rsidR="0039026F" w:rsidRDefault="00BD3C4F">
            <w:pPr>
              <w:pStyle w:val="GEFEG"/>
              <w:rPr>
                <w:sz w:val="12"/>
                <w:szCs w:val="12"/>
              </w:rPr>
            </w:pPr>
            <w:r>
              <w:rPr>
                <w:noProof/>
              </w:rPr>
              <w:pict w14:anchorId="1F555447">
                <v:group id="_x0000_s2973" style="position:absolute;margin-left:104.4pt;margin-top:.75pt;width:14.75pt;height:12.5pt;z-index:257720320;mso-position-horizontal-relative:text;mso-position-vertical-relative:text" coordorigin="2088,15" coordsize="295,250" o:allowincell="f">
                  <v:rect id="_x0000_s2974" style="position:absolute;left:2130;top:15;width:15;height:250" fillcolor="black" stroked="f" strokeweight="0"/>
                  <v:rect id="_x0000_s2975" style="position:absolute;left:2229;top:15;width:15;height:250" fillcolor="black" stroked="f" strokeweight="0"/>
                  <v:rect id="_x0000_s2976" style="position:absolute;left:2229;top:118;width:156;height:15" fillcolor="black" stroked="f" strokeweight="0"/>
                  <v:rect id="_x0000_s297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56D069E4" w14:textId="77777777" w:rsidR="0039026F" w:rsidRDefault="0039026F">
            <w:pPr>
              <w:pStyle w:val="GEFEG"/>
              <w:rPr>
                <w:sz w:val="12"/>
                <w:szCs w:val="12"/>
              </w:rPr>
            </w:pPr>
            <w:r>
              <w:rPr>
                <w:b/>
                <w:bCs/>
                <w:color w:val="000000"/>
                <w:sz w:val="18"/>
                <w:szCs w:val="18"/>
              </w:rPr>
              <w:t>cac:PartyIdentification</w:t>
            </w:r>
          </w:p>
        </w:tc>
      </w:tr>
      <w:tr w:rsidR="0039026F" w14:paraId="5D39B841" w14:textId="77777777" w:rsidTr="0039026F">
        <w:trPr>
          <w:cantSplit/>
          <w:trHeight w:hRule="exact" w:val="432"/>
        </w:trPr>
        <w:tc>
          <w:tcPr>
            <w:tcW w:w="274" w:type="dxa"/>
            <w:tcBorders>
              <w:top w:val="nil"/>
              <w:left w:val="nil"/>
              <w:bottom w:val="nil"/>
              <w:right w:val="nil"/>
            </w:tcBorders>
            <w:shd w:val="clear" w:color="auto" w:fill="FFFFFF"/>
          </w:tcPr>
          <w:p w14:paraId="52AFC5A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C3EF1B6"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5CB9C9F" w14:textId="77777777" w:rsidR="0039026F" w:rsidRDefault="00BD3C4F">
            <w:pPr>
              <w:pStyle w:val="GEFEG"/>
              <w:rPr>
                <w:sz w:val="12"/>
                <w:szCs w:val="12"/>
              </w:rPr>
            </w:pPr>
            <w:r>
              <w:rPr>
                <w:noProof/>
              </w:rPr>
              <w:pict w14:anchorId="278EF98B">
                <v:group id="_x0000_s2978" style="position:absolute;margin-left:104.4pt;margin-top:0;width:19.7pt;height:21.6pt;z-index:257721344;mso-position-horizontal-relative:text;mso-position-vertical-relative:text" coordorigin="2088" coordsize="394,432" o:allowincell="f">
                  <v:rect id="_x0000_s2979" style="position:absolute;left:2130;width:15;height:432" fillcolor="black" stroked="f" strokeweight="0"/>
                  <v:rect id="_x0000_s2980" style="position:absolute;left:2229;width:15;height:432" fillcolor="black" stroked="f" strokeweight="0"/>
                  <v:rect id="_x0000_s2981" style="position:absolute;left:2328;width:15;height:103" fillcolor="black" stroked="f" strokeweight="0"/>
                  <v:rect id="_x0000_s298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7F4460DE" w14:textId="77777777" w:rsidR="0039026F" w:rsidRDefault="0039026F">
            <w:pPr>
              <w:pStyle w:val="GEFEG"/>
              <w:tabs>
                <w:tab w:val="left" w:pos="3391"/>
                <w:tab w:val="left" w:pos="6358"/>
              </w:tabs>
              <w:rPr>
                <w:sz w:val="16"/>
                <w:szCs w:val="16"/>
              </w:rPr>
            </w:pPr>
            <w:r>
              <w:rPr>
                <w:b/>
                <w:bCs/>
                <w:color w:val="000000"/>
                <w:sz w:val="18"/>
                <w:szCs w:val="18"/>
              </w:rPr>
              <w:t>cbc:ID</w:t>
            </w:r>
            <w:r>
              <w:rPr>
                <w:sz w:val="16"/>
                <w:szCs w:val="16"/>
              </w:rPr>
              <w:tab/>
            </w:r>
            <w:r>
              <w:rPr>
                <w:b/>
                <w:bCs/>
                <w:color w:val="000000"/>
                <w:sz w:val="16"/>
                <w:szCs w:val="16"/>
              </w:rPr>
              <w:t>Catalogue receiver standard</w:t>
            </w:r>
            <w:r>
              <w:rPr>
                <w:sz w:val="16"/>
                <w:szCs w:val="16"/>
              </w:rPr>
              <w:tab/>
            </w:r>
            <w:r>
              <w:rPr>
                <w:b/>
                <w:bCs/>
                <w:color w:val="000000"/>
                <w:sz w:val="16"/>
                <w:szCs w:val="16"/>
              </w:rPr>
              <w:t>tir68-064</w:t>
            </w:r>
          </w:p>
          <w:p w14:paraId="7D450E12" w14:textId="77777777" w:rsidR="0039026F" w:rsidRDefault="0039026F">
            <w:pPr>
              <w:pStyle w:val="GEFEG"/>
              <w:ind w:left="3391"/>
              <w:rPr>
                <w:sz w:val="12"/>
                <w:szCs w:val="12"/>
              </w:rPr>
            </w:pPr>
            <w:r>
              <w:rPr>
                <w:b/>
                <w:bCs/>
                <w:color w:val="000000"/>
                <w:sz w:val="16"/>
                <w:szCs w:val="16"/>
              </w:rPr>
              <w:t>identifier</w:t>
            </w:r>
          </w:p>
        </w:tc>
      </w:tr>
      <w:tr w:rsidR="0039026F" w14:paraId="1929ACDC" w14:textId="77777777" w:rsidTr="0039026F">
        <w:trPr>
          <w:cantSplit/>
          <w:trHeight w:hRule="exact" w:val="250"/>
        </w:trPr>
        <w:tc>
          <w:tcPr>
            <w:tcW w:w="274" w:type="dxa"/>
            <w:tcBorders>
              <w:top w:val="nil"/>
              <w:left w:val="nil"/>
              <w:bottom w:val="nil"/>
              <w:right w:val="nil"/>
            </w:tcBorders>
            <w:shd w:val="clear" w:color="auto" w:fill="FFFFFF"/>
          </w:tcPr>
          <w:p w14:paraId="0A5E8F3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8A94FFA"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426E1498" w14:textId="77777777" w:rsidR="0039026F" w:rsidRDefault="00BD3C4F">
            <w:pPr>
              <w:pStyle w:val="GEFEG"/>
              <w:rPr>
                <w:sz w:val="12"/>
                <w:szCs w:val="12"/>
              </w:rPr>
            </w:pPr>
            <w:r>
              <w:rPr>
                <w:noProof/>
              </w:rPr>
              <w:pict w14:anchorId="3308037E">
                <v:group id="_x0000_s2983" style="position:absolute;margin-left:104.4pt;margin-top:.75pt;width:14.75pt;height:12.5pt;z-index:257722368;mso-position-horizontal-relative:text;mso-position-vertical-relative:text" coordorigin="2088,15" coordsize="295,250" o:allowincell="f">
                  <v:rect id="_x0000_s2984" style="position:absolute;left:2130;top:15;width:15;height:250" fillcolor="black" stroked="f" strokeweight="0"/>
                  <v:rect id="_x0000_s2985" style="position:absolute;left:2229;top:15;width:15;height:250" fillcolor="black" stroked="f" strokeweight="0"/>
                  <v:rect id="_x0000_s2986" style="position:absolute;left:2229;top:118;width:156;height:15" fillcolor="black" stroked="f" strokeweight="0"/>
                  <v:rect id="_x0000_s298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1418DED7" w14:textId="77777777" w:rsidR="0039026F" w:rsidRDefault="0039026F">
            <w:pPr>
              <w:pStyle w:val="GEFEG"/>
              <w:rPr>
                <w:sz w:val="12"/>
                <w:szCs w:val="12"/>
              </w:rPr>
            </w:pPr>
            <w:r>
              <w:rPr>
                <w:b/>
                <w:bCs/>
                <w:color w:val="000000"/>
                <w:sz w:val="18"/>
                <w:szCs w:val="18"/>
              </w:rPr>
              <w:t>cac:PartyName</w:t>
            </w:r>
          </w:p>
        </w:tc>
      </w:tr>
      <w:tr w:rsidR="0039026F" w14:paraId="57B4B3C8" w14:textId="77777777" w:rsidTr="0039026F">
        <w:trPr>
          <w:cantSplit/>
          <w:trHeight w:hRule="exact" w:val="216"/>
        </w:trPr>
        <w:tc>
          <w:tcPr>
            <w:tcW w:w="274" w:type="dxa"/>
            <w:tcBorders>
              <w:top w:val="nil"/>
              <w:left w:val="nil"/>
              <w:bottom w:val="nil"/>
              <w:right w:val="nil"/>
            </w:tcBorders>
            <w:shd w:val="clear" w:color="auto" w:fill="FFFFFF"/>
          </w:tcPr>
          <w:p w14:paraId="6ED923B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B3C6C1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80A8564" w14:textId="77777777" w:rsidR="0039026F" w:rsidRDefault="00BD3C4F">
            <w:pPr>
              <w:pStyle w:val="GEFEG"/>
              <w:rPr>
                <w:sz w:val="12"/>
                <w:szCs w:val="12"/>
              </w:rPr>
            </w:pPr>
            <w:r>
              <w:rPr>
                <w:noProof/>
              </w:rPr>
              <w:pict w14:anchorId="557AC2E0">
                <v:group id="_x0000_s2988" style="position:absolute;margin-left:104.4pt;margin-top:0;width:19.7pt;height:10.8pt;z-index:257723392;mso-position-horizontal-relative:text;mso-position-vertical-relative:text" coordorigin="2088" coordsize="394,216" o:allowincell="f">
                  <v:rect id="_x0000_s2989" style="position:absolute;left:2130;width:15;height:216" fillcolor="black" stroked="f" strokeweight="0"/>
                  <v:rect id="_x0000_s2990" style="position:absolute;left:2229;width:15;height:216" fillcolor="black" stroked="f" strokeweight="0"/>
                  <v:rect id="_x0000_s2991" style="position:absolute;left:2328;width:15;height:103" fillcolor="black" stroked="f" strokeweight="0"/>
                  <v:rect id="_x0000_s299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6AC3687" w14:textId="77777777" w:rsidR="0039026F" w:rsidRDefault="0039026F">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Catalogue receiver name</w:t>
            </w:r>
            <w:r>
              <w:rPr>
                <w:sz w:val="16"/>
                <w:szCs w:val="16"/>
              </w:rPr>
              <w:tab/>
            </w:r>
            <w:r>
              <w:rPr>
                <w:b/>
                <w:bCs/>
                <w:color w:val="000000"/>
                <w:sz w:val="16"/>
                <w:szCs w:val="16"/>
              </w:rPr>
              <w:t>tir68-065</w:t>
            </w:r>
          </w:p>
        </w:tc>
      </w:tr>
      <w:tr w:rsidR="0039026F" w14:paraId="1F6AAB1C" w14:textId="77777777" w:rsidTr="0039026F">
        <w:trPr>
          <w:cantSplit/>
          <w:trHeight w:hRule="exact" w:val="250"/>
        </w:trPr>
        <w:tc>
          <w:tcPr>
            <w:tcW w:w="274" w:type="dxa"/>
            <w:tcBorders>
              <w:top w:val="nil"/>
              <w:left w:val="nil"/>
              <w:bottom w:val="nil"/>
              <w:right w:val="nil"/>
            </w:tcBorders>
            <w:shd w:val="clear" w:color="auto" w:fill="FFFFFF"/>
          </w:tcPr>
          <w:p w14:paraId="4A61D83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6B0D102"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684F0C72" w14:textId="77777777" w:rsidR="0039026F" w:rsidRDefault="00BD3C4F">
            <w:pPr>
              <w:pStyle w:val="GEFEG"/>
              <w:rPr>
                <w:sz w:val="12"/>
                <w:szCs w:val="12"/>
              </w:rPr>
            </w:pPr>
            <w:r>
              <w:rPr>
                <w:noProof/>
              </w:rPr>
              <w:pict w14:anchorId="6192FDDD">
                <v:group id="_x0000_s2993" style="position:absolute;margin-left:104.4pt;margin-top:.75pt;width:14.75pt;height:12.5pt;z-index:257724416;mso-position-horizontal-relative:text;mso-position-vertical-relative:text" coordorigin="2088,15" coordsize="295,250" o:allowincell="f">
                  <v:rect id="_x0000_s2994" style="position:absolute;left:2130;top:15;width:15;height:250" fillcolor="black" stroked="f" strokeweight="0"/>
                  <v:rect id="_x0000_s2995" style="position:absolute;left:2229;top:15;width:15;height:103" fillcolor="black" stroked="f" strokeweight="0"/>
                  <v:rect id="_x0000_s2996" style="position:absolute;left:2229;top:118;width:156;height:15" fillcolor="black" stroked="f" strokeweight="0"/>
                  <v:rect id="_x0000_s299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3B9D5FA2" w14:textId="77777777" w:rsidR="0039026F" w:rsidRDefault="0039026F">
            <w:pPr>
              <w:pStyle w:val="GEFEG"/>
              <w:rPr>
                <w:sz w:val="12"/>
                <w:szCs w:val="12"/>
              </w:rPr>
            </w:pPr>
            <w:r>
              <w:rPr>
                <w:b/>
                <w:bCs/>
                <w:color w:val="000000"/>
                <w:sz w:val="18"/>
                <w:szCs w:val="18"/>
              </w:rPr>
              <w:t>cac:PostalAddress</w:t>
            </w:r>
          </w:p>
        </w:tc>
      </w:tr>
      <w:tr w:rsidR="0039026F" w14:paraId="76283B79" w14:textId="77777777" w:rsidTr="0039026F">
        <w:trPr>
          <w:cantSplit/>
          <w:trHeight w:hRule="exact" w:val="216"/>
        </w:trPr>
        <w:tc>
          <w:tcPr>
            <w:tcW w:w="274" w:type="dxa"/>
            <w:tcBorders>
              <w:top w:val="nil"/>
              <w:left w:val="nil"/>
              <w:bottom w:val="nil"/>
              <w:right w:val="nil"/>
            </w:tcBorders>
            <w:shd w:val="clear" w:color="auto" w:fill="FFFFFF"/>
          </w:tcPr>
          <w:p w14:paraId="5A33222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6B2B30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08ABA22" w14:textId="77777777" w:rsidR="0039026F" w:rsidRDefault="00BD3C4F">
            <w:pPr>
              <w:pStyle w:val="GEFEG"/>
              <w:rPr>
                <w:sz w:val="12"/>
                <w:szCs w:val="12"/>
              </w:rPr>
            </w:pPr>
            <w:r>
              <w:rPr>
                <w:noProof/>
              </w:rPr>
              <w:pict w14:anchorId="5F21F61A">
                <v:group id="_x0000_s2998" style="position:absolute;margin-left:104.4pt;margin-top:0;width:19.7pt;height:10.8pt;z-index:257725440;mso-position-horizontal-relative:text;mso-position-vertical-relative:text" coordorigin="2088" coordsize="394,216" o:allowincell="f">
                  <v:rect id="_x0000_s2999" style="position:absolute;left:2130;width:15;height:216" fillcolor="black" stroked="f" strokeweight="0"/>
                  <v:rect id="_x0000_s3000" style="position:absolute;left:2328;width:15;height:216" fillcolor="black" stroked="f" strokeweight="0"/>
                  <v:rect id="_x0000_s300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51372CF" w14:textId="77777777" w:rsidR="0039026F" w:rsidRDefault="0039026F">
            <w:pPr>
              <w:pStyle w:val="GEFEG"/>
              <w:tabs>
                <w:tab w:val="left" w:pos="3391"/>
                <w:tab w:val="left" w:pos="6358"/>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tir68-082</w:t>
            </w:r>
          </w:p>
        </w:tc>
      </w:tr>
      <w:tr w:rsidR="0039026F" w14:paraId="59CF29A9" w14:textId="77777777" w:rsidTr="0039026F">
        <w:trPr>
          <w:cantSplit/>
          <w:trHeight w:hRule="exact" w:val="216"/>
        </w:trPr>
        <w:tc>
          <w:tcPr>
            <w:tcW w:w="274" w:type="dxa"/>
            <w:tcBorders>
              <w:top w:val="nil"/>
              <w:left w:val="nil"/>
              <w:bottom w:val="nil"/>
              <w:right w:val="nil"/>
            </w:tcBorders>
            <w:shd w:val="clear" w:color="auto" w:fill="FFFFFF"/>
          </w:tcPr>
          <w:p w14:paraId="007E8DB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20F699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452A3F7" w14:textId="77777777" w:rsidR="0039026F" w:rsidRDefault="00BD3C4F">
            <w:pPr>
              <w:pStyle w:val="GEFEG"/>
              <w:rPr>
                <w:sz w:val="12"/>
                <w:szCs w:val="12"/>
              </w:rPr>
            </w:pPr>
            <w:r>
              <w:rPr>
                <w:noProof/>
              </w:rPr>
              <w:pict w14:anchorId="34EB3616">
                <v:group id="_x0000_s3002" style="position:absolute;margin-left:104.4pt;margin-top:0;width:19.7pt;height:10.8pt;z-index:257726464;mso-position-horizontal-relative:text;mso-position-vertical-relative:text" coordorigin="2088" coordsize="394,216" o:allowincell="f">
                  <v:rect id="_x0000_s3003" style="position:absolute;left:2130;width:15;height:216" fillcolor="black" stroked="f" strokeweight="0"/>
                  <v:rect id="_x0000_s3004" style="position:absolute;left:2328;width:15;height:216" fillcolor="black" stroked="f" strokeweight="0"/>
                  <v:rect id="_x0000_s300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1692578" w14:textId="77777777" w:rsidR="0039026F" w:rsidRDefault="0039026F">
            <w:pPr>
              <w:pStyle w:val="GEFEG"/>
              <w:tabs>
                <w:tab w:val="left" w:pos="3391"/>
                <w:tab w:val="left" w:pos="6358"/>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tir68-083</w:t>
            </w:r>
          </w:p>
        </w:tc>
      </w:tr>
      <w:tr w:rsidR="0039026F" w14:paraId="1D4DBB96" w14:textId="77777777" w:rsidTr="0039026F">
        <w:trPr>
          <w:cantSplit/>
          <w:trHeight w:hRule="exact" w:val="216"/>
        </w:trPr>
        <w:tc>
          <w:tcPr>
            <w:tcW w:w="274" w:type="dxa"/>
            <w:tcBorders>
              <w:top w:val="nil"/>
              <w:left w:val="nil"/>
              <w:bottom w:val="nil"/>
              <w:right w:val="nil"/>
            </w:tcBorders>
            <w:shd w:val="clear" w:color="auto" w:fill="FFFFFF"/>
          </w:tcPr>
          <w:p w14:paraId="7B7E13A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EC4F70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54505FB" w14:textId="77777777" w:rsidR="0039026F" w:rsidRDefault="00BD3C4F">
            <w:pPr>
              <w:pStyle w:val="GEFEG"/>
              <w:rPr>
                <w:sz w:val="12"/>
                <w:szCs w:val="12"/>
              </w:rPr>
            </w:pPr>
            <w:r>
              <w:rPr>
                <w:noProof/>
              </w:rPr>
              <w:pict w14:anchorId="3E86C063">
                <v:group id="_x0000_s3006" style="position:absolute;margin-left:104.4pt;margin-top:0;width:19.7pt;height:10.8pt;z-index:257727488;mso-position-horizontal-relative:text;mso-position-vertical-relative:text" coordorigin="2088" coordsize="394,216" o:allowincell="f">
                  <v:rect id="_x0000_s3007" style="position:absolute;left:2130;width:15;height:216" fillcolor="black" stroked="f" strokeweight="0"/>
                  <v:rect id="_x0000_s3008" style="position:absolute;left:2328;width:15;height:216" fillcolor="black" stroked="f" strokeweight="0"/>
                  <v:rect id="_x0000_s300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4034A7F" w14:textId="77777777" w:rsidR="0039026F" w:rsidRDefault="0039026F">
            <w:pPr>
              <w:pStyle w:val="GEFEG"/>
              <w:tabs>
                <w:tab w:val="left" w:pos="3391"/>
                <w:tab w:val="left" w:pos="6358"/>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tir68-084</w:t>
            </w:r>
          </w:p>
        </w:tc>
      </w:tr>
      <w:tr w:rsidR="0039026F" w14:paraId="1B74B602" w14:textId="77777777" w:rsidTr="0039026F">
        <w:trPr>
          <w:cantSplit/>
          <w:trHeight w:hRule="exact" w:val="216"/>
        </w:trPr>
        <w:tc>
          <w:tcPr>
            <w:tcW w:w="274" w:type="dxa"/>
            <w:tcBorders>
              <w:top w:val="nil"/>
              <w:left w:val="nil"/>
              <w:bottom w:val="nil"/>
              <w:right w:val="nil"/>
            </w:tcBorders>
            <w:shd w:val="clear" w:color="auto" w:fill="FFFFFF"/>
          </w:tcPr>
          <w:p w14:paraId="4A222DF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C4AAA6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77848C5" w14:textId="77777777" w:rsidR="0039026F" w:rsidRDefault="00BD3C4F">
            <w:pPr>
              <w:pStyle w:val="GEFEG"/>
              <w:rPr>
                <w:sz w:val="12"/>
                <w:szCs w:val="12"/>
              </w:rPr>
            </w:pPr>
            <w:r>
              <w:rPr>
                <w:noProof/>
              </w:rPr>
              <w:pict w14:anchorId="528F5A00">
                <v:group id="_x0000_s3010" style="position:absolute;margin-left:104.4pt;margin-top:0;width:19.7pt;height:10.8pt;z-index:257728512;mso-position-horizontal-relative:text;mso-position-vertical-relative:text" coordorigin="2088" coordsize="394,216" o:allowincell="f">
                  <v:rect id="_x0000_s3011" style="position:absolute;left:2130;width:15;height:216" fillcolor="black" stroked="f" strokeweight="0"/>
                  <v:rect id="_x0000_s3012" style="position:absolute;left:2328;width:15;height:216" fillcolor="black" stroked="f" strokeweight="0"/>
                  <v:rect id="_x0000_s301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C8CAA78" w14:textId="77777777" w:rsidR="0039026F" w:rsidRDefault="0039026F">
            <w:pPr>
              <w:pStyle w:val="GEFEG"/>
              <w:tabs>
                <w:tab w:val="left" w:pos="3391"/>
                <w:tab w:val="left" w:pos="6358"/>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tir68-085</w:t>
            </w:r>
          </w:p>
        </w:tc>
      </w:tr>
      <w:tr w:rsidR="0039026F" w14:paraId="66EE4C98" w14:textId="77777777" w:rsidTr="0039026F">
        <w:trPr>
          <w:cantSplit/>
          <w:trHeight w:hRule="exact" w:val="216"/>
        </w:trPr>
        <w:tc>
          <w:tcPr>
            <w:tcW w:w="274" w:type="dxa"/>
            <w:tcBorders>
              <w:top w:val="nil"/>
              <w:left w:val="nil"/>
              <w:bottom w:val="nil"/>
              <w:right w:val="nil"/>
            </w:tcBorders>
            <w:shd w:val="clear" w:color="auto" w:fill="FFFFFF"/>
          </w:tcPr>
          <w:p w14:paraId="67771A3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36296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BDFBB7F" w14:textId="77777777" w:rsidR="0039026F" w:rsidRDefault="00BD3C4F">
            <w:pPr>
              <w:pStyle w:val="GEFEG"/>
              <w:rPr>
                <w:sz w:val="12"/>
                <w:szCs w:val="12"/>
              </w:rPr>
            </w:pPr>
            <w:r>
              <w:rPr>
                <w:noProof/>
              </w:rPr>
              <w:pict w14:anchorId="607C8924">
                <v:group id="_x0000_s3014" style="position:absolute;margin-left:104.4pt;margin-top:0;width:19.7pt;height:10.8pt;z-index:257729536;mso-position-horizontal-relative:text;mso-position-vertical-relative:text" coordorigin="2088" coordsize="394,216" o:allowincell="f">
                  <v:rect id="_x0000_s3015" style="position:absolute;left:2130;width:15;height:216" fillcolor="black" stroked="f" strokeweight="0"/>
                  <v:rect id="_x0000_s3016" style="position:absolute;left:2328;width:15;height:216" fillcolor="black" stroked="f" strokeweight="0"/>
                  <v:rect id="_x0000_s301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1128D7DF" w14:textId="77777777" w:rsidR="0039026F" w:rsidRDefault="0039026F">
            <w:pPr>
              <w:pStyle w:val="GEFEG"/>
              <w:tabs>
                <w:tab w:val="left" w:pos="3391"/>
                <w:tab w:val="left" w:pos="6358"/>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tir68-086</w:t>
            </w:r>
          </w:p>
        </w:tc>
      </w:tr>
      <w:tr w:rsidR="0039026F" w14:paraId="4D15D47F" w14:textId="77777777" w:rsidTr="0039026F">
        <w:trPr>
          <w:cantSplit/>
          <w:trHeight w:hRule="exact" w:val="250"/>
        </w:trPr>
        <w:tc>
          <w:tcPr>
            <w:tcW w:w="274" w:type="dxa"/>
            <w:tcBorders>
              <w:top w:val="nil"/>
              <w:left w:val="nil"/>
              <w:bottom w:val="nil"/>
              <w:right w:val="nil"/>
            </w:tcBorders>
            <w:shd w:val="clear" w:color="auto" w:fill="FFFFFF"/>
          </w:tcPr>
          <w:p w14:paraId="14F4EAE4"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2E3FAAF"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F14B47C" w14:textId="77777777" w:rsidR="0039026F" w:rsidRDefault="00BD3C4F">
            <w:pPr>
              <w:pStyle w:val="GEFEG"/>
              <w:rPr>
                <w:sz w:val="12"/>
                <w:szCs w:val="12"/>
              </w:rPr>
            </w:pPr>
            <w:r>
              <w:rPr>
                <w:noProof/>
              </w:rPr>
              <w:pict w14:anchorId="24A60D6F">
                <v:group id="_x0000_s3018" style="position:absolute;margin-left:104.4pt;margin-top:.75pt;width:19.7pt;height:12.5pt;z-index:257730560;mso-position-horizontal-relative:text;mso-position-vertical-relative:text" coordorigin="2088,15" coordsize="394,250" o:allowincell="f">
                  <v:rect id="_x0000_s3019" style="position:absolute;left:2130;top:15;width:15;height:250" fillcolor="black" stroked="f" strokeweight="0"/>
                  <v:rect id="_x0000_s3020" style="position:absolute;left:2328;top:15;width:15;height:103" fillcolor="black" stroked="f" strokeweight="0"/>
                  <v:rect id="_x0000_s3021" style="position:absolute;left:2328;top:118;width:156;height:15" fillcolor="black" stroked="f" strokeweight="0"/>
                  <v:rect id="_x0000_s302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85CD9A1" w14:textId="77777777" w:rsidR="0039026F" w:rsidRDefault="0039026F">
            <w:pPr>
              <w:pStyle w:val="GEFEG"/>
              <w:rPr>
                <w:sz w:val="12"/>
                <w:szCs w:val="12"/>
              </w:rPr>
            </w:pPr>
            <w:r>
              <w:rPr>
                <w:b/>
                <w:bCs/>
                <w:color w:val="000000"/>
                <w:sz w:val="18"/>
                <w:szCs w:val="18"/>
              </w:rPr>
              <w:t>cac:Country</w:t>
            </w:r>
          </w:p>
        </w:tc>
      </w:tr>
      <w:tr w:rsidR="0039026F" w14:paraId="0176B552" w14:textId="77777777" w:rsidTr="0039026F">
        <w:trPr>
          <w:cantSplit/>
          <w:trHeight w:hRule="exact" w:val="216"/>
        </w:trPr>
        <w:tc>
          <w:tcPr>
            <w:tcW w:w="274" w:type="dxa"/>
            <w:tcBorders>
              <w:top w:val="nil"/>
              <w:left w:val="nil"/>
              <w:bottom w:val="nil"/>
              <w:right w:val="nil"/>
            </w:tcBorders>
            <w:shd w:val="clear" w:color="auto" w:fill="FFFFFF"/>
          </w:tcPr>
          <w:p w14:paraId="5985F24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2ABE44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761863C" w14:textId="77777777" w:rsidR="0039026F" w:rsidRDefault="00BD3C4F">
            <w:pPr>
              <w:pStyle w:val="GEFEG"/>
              <w:rPr>
                <w:sz w:val="12"/>
                <w:szCs w:val="12"/>
              </w:rPr>
            </w:pPr>
            <w:r>
              <w:rPr>
                <w:noProof/>
              </w:rPr>
              <w:pict w14:anchorId="115E2F9F">
                <v:group id="_x0000_s3023" style="position:absolute;margin-left:104.4pt;margin-top:0;width:24.6pt;height:10.8pt;z-index:257731584;mso-position-horizontal-relative:text;mso-position-vertical-relative:text" coordorigin="2088" coordsize="492,216" o:allowincell="f">
                  <v:rect id="_x0000_s3024" style="position:absolute;left:2130;width:15;height:216" fillcolor="black" stroked="f" strokeweight="0"/>
                  <v:rect id="_x0000_s3025" style="position:absolute;left:2427;width:15;height:103" fillcolor="black" stroked="f" strokeweight="0"/>
                  <v:rect id="_x0000_s302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3676ABE" w14:textId="77777777" w:rsidR="0039026F" w:rsidRDefault="0039026F">
            <w:pPr>
              <w:pStyle w:val="GEFEG"/>
              <w:tabs>
                <w:tab w:val="left" w:pos="3293"/>
                <w:tab w:val="left" w:pos="6259"/>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tir68-087</w:t>
            </w:r>
          </w:p>
        </w:tc>
      </w:tr>
      <w:tr w:rsidR="0039026F" w14:paraId="1FD09344" w14:textId="77777777" w:rsidTr="0039026F">
        <w:trPr>
          <w:cantSplit/>
          <w:trHeight w:hRule="exact" w:val="250"/>
        </w:trPr>
        <w:tc>
          <w:tcPr>
            <w:tcW w:w="274" w:type="dxa"/>
            <w:tcBorders>
              <w:top w:val="nil"/>
              <w:left w:val="nil"/>
              <w:bottom w:val="nil"/>
              <w:right w:val="nil"/>
            </w:tcBorders>
            <w:shd w:val="clear" w:color="auto" w:fill="FFFFFF"/>
          </w:tcPr>
          <w:p w14:paraId="4216CA67"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F5FB36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15733205" w14:textId="77777777" w:rsidR="0039026F" w:rsidRDefault="00BD3C4F">
            <w:pPr>
              <w:pStyle w:val="GEFEG"/>
              <w:rPr>
                <w:sz w:val="12"/>
                <w:szCs w:val="12"/>
              </w:rPr>
            </w:pPr>
            <w:r>
              <w:rPr>
                <w:noProof/>
              </w:rPr>
              <w:pict w14:anchorId="6555A77F">
                <v:group id="_x0000_s3027" style="position:absolute;margin-left:104.4pt;margin-top:.75pt;width:9.85pt;height:12.5pt;z-index:257732608;mso-position-horizontal-relative:text;mso-position-vertical-relative:text" coordorigin="2088,15" coordsize="197,250" o:allowincell="f">
                  <v:rect id="_x0000_s3028" style="position:absolute;left:2130;top:15;width:15;height:250" fillcolor="black" stroked="f" strokeweight="0"/>
                  <v:rect id="_x0000_s3029" style="position:absolute;left:2130;top:118;width:156;height:15" fillcolor="black" stroked="f" strokeweight="0"/>
                  <v:rect id="_x0000_s3030"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7F529FFC" w14:textId="77777777" w:rsidR="0039026F" w:rsidRDefault="0039026F">
            <w:pPr>
              <w:pStyle w:val="GEFEG"/>
              <w:rPr>
                <w:sz w:val="12"/>
                <w:szCs w:val="12"/>
              </w:rPr>
            </w:pPr>
            <w:r>
              <w:rPr>
                <w:b/>
                <w:bCs/>
                <w:color w:val="000000"/>
                <w:sz w:val="18"/>
                <w:szCs w:val="18"/>
              </w:rPr>
              <w:t>cac:SellerSupplierParty</w:t>
            </w:r>
          </w:p>
        </w:tc>
      </w:tr>
      <w:tr w:rsidR="0039026F" w14:paraId="12D7E8D1" w14:textId="77777777" w:rsidTr="0039026F">
        <w:trPr>
          <w:cantSplit/>
          <w:trHeight w:hRule="exact" w:val="250"/>
        </w:trPr>
        <w:tc>
          <w:tcPr>
            <w:tcW w:w="274" w:type="dxa"/>
            <w:tcBorders>
              <w:top w:val="nil"/>
              <w:left w:val="nil"/>
              <w:bottom w:val="nil"/>
              <w:right w:val="nil"/>
            </w:tcBorders>
            <w:shd w:val="clear" w:color="auto" w:fill="FFFFFF"/>
          </w:tcPr>
          <w:p w14:paraId="1FAE4FF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D3EED1A"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721B02FE" w14:textId="77777777" w:rsidR="0039026F" w:rsidRDefault="00BD3C4F">
            <w:pPr>
              <w:pStyle w:val="GEFEG"/>
              <w:rPr>
                <w:sz w:val="12"/>
                <w:szCs w:val="12"/>
              </w:rPr>
            </w:pPr>
            <w:r>
              <w:rPr>
                <w:noProof/>
              </w:rPr>
              <w:pict w14:anchorId="2207B0F2">
                <v:group id="_x0000_s3031" style="position:absolute;margin-left:104.4pt;margin-top:.75pt;width:14.75pt;height:12.5pt;z-index:257733632;mso-position-horizontal-relative:text;mso-position-vertical-relative:text" coordorigin="2088,15" coordsize="295,250" o:allowincell="f">
                  <v:rect id="_x0000_s3032" style="position:absolute;left:2130;top:15;width:15;height:250" fillcolor="black" stroked="f" strokeweight="0"/>
                  <v:rect id="_x0000_s3033" style="position:absolute;left:2229;top:15;width:15;height:103" fillcolor="black" stroked="f" strokeweight="0"/>
                  <v:rect id="_x0000_s3034" style="position:absolute;left:2229;top:118;width:156;height:15" fillcolor="black" stroked="f" strokeweight="0"/>
                  <v:rect id="_x0000_s303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114EB08E" w14:textId="77777777" w:rsidR="0039026F" w:rsidRDefault="0039026F">
            <w:pPr>
              <w:pStyle w:val="GEFEG"/>
              <w:rPr>
                <w:sz w:val="12"/>
                <w:szCs w:val="12"/>
              </w:rPr>
            </w:pPr>
            <w:r>
              <w:rPr>
                <w:b/>
                <w:bCs/>
                <w:color w:val="000000"/>
                <w:sz w:val="18"/>
                <w:szCs w:val="18"/>
              </w:rPr>
              <w:t>cac:Party</w:t>
            </w:r>
          </w:p>
        </w:tc>
      </w:tr>
      <w:tr w:rsidR="0039026F" w14:paraId="3ACFA42A" w14:textId="77777777" w:rsidTr="0039026F">
        <w:trPr>
          <w:cantSplit/>
          <w:trHeight w:hRule="exact" w:val="250"/>
        </w:trPr>
        <w:tc>
          <w:tcPr>
            <w:tcW w:w="274" w:type="dxa"/>
            <w:tcBorders>
              <w:top w:val="nil"/>
              <w:left w:val="nil"/>
              <w:bottom w:val="nil"/>
              <w:right w:val="nil"/>
            </w:tcBorders>
            <w:shd w:val="clear" w:color="auto" w:fill="FFFFFF"/>
          </w:tcPr>
          <w:p w14:paraId="000B5A5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E9683B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7F47ECD4" w14:textId="77777777" w:rsidR="0039026F" w:rsidRDefault="00BD3C4F">
            <w:pPr>
              <w:pStyle w:val="GEFEG"/>
              <w:rPr>
                <w:sz w:val="12"/>
                <w:szCs w:val="12"/>
              </w:rPr>
            </w:pPr>
            <w:r>
              <w:rPr>
                <w:noProof/>
              </w:rPr>
              <w:pict w14:anchorId="1C1BE66B">
                <v:group id="_x0000_s3036" style="position:absolute;margin-left:104.4pt;margin-top:.75pt;width:19.7pt;height:12.5pt;z-index:257734656;mso-position-horizontal-relative:text;mso-position-vertical-relative:text" coordorigin="2088,15" coordsize="394,250" o:allowincell="f">
                  <v:rect id="_x0000_s3037" style="position:absolute;left:2130;top:15;width:15;height:250" fillcolor="black" stroked="f" strokeweight="0"/>
                  <v:rect id="_x0000_s3038" style="position:absolute;left:2328;top:15;width:15;height:250" fillcolor="black" stroked="f" strokeweight="0"/>
                  <v:rect id="_x0000_s3039" style="position:absolute;left:2328;top:118;width:156;height:15" fillcolor="black" stroked="f" strokeweight="0"/>
                  <v:rect id="_x0000_s304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05557755" w14:textId="77777777" w:rsidR="0039026F" w:rsidRDefault="0039026F">
            <w:pPr>
              <w:pStyle w:val="GEFEG"/>
              <w:rPr>
                <w:sz w:val="12"/>
                <w:szCs w:val="12"/>
              </w:rPr>
            </w:pPr>
            <w:r>
              <w:rPr>
                <w:b/>
                <w:bCs/>
                <w:color w:val="000000"/>
                <w:sz w:val="18"/>
                <w:szCs w:val="18"/>
              </w:rPr>
              <w:t>cac:PartyIdentification</w:t>
            </w:r>
          </w:p>
        </w:tc>
      </w:tr>
      <w:tr w:rsidR="0039026F" w14:paraId="07D6852E" w14:textId="77777777" w:rsidTr="0039026F">
        <w:trPr>
          <w:cantSplit/>
          <w:trHeight w:hRule="exact" w:val="432"/>
        </w:trPr>
        <w:tc>
          <w:tcPr>
            <w:tcW w:w="274" w:type="dxa"/>
            <w:tcBorders>
              <w:top w:val="nil"/>
              <w:left w:val="nil"/>
              <w:bottom w:val="nil"/>
              <w:right w:val="nil"/>
            </w:tcBorders>
            <w:shd w:val="clear" w:color="auto" w:fill="FFFFFF"/>
          </w:tcPr>
          <w:p w14:paraId="4AD9A02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9E190D2"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D7D98E9" w14:textId="77777777" w:rsidR="0039026F" w:rsidRDefault="00BD3C4F">
            <w:pPr>
              <w:pStyle w:val="GEFEG"/>
              <w:rPr>
                <w:sz w:val="12"/>
                <w:szCs w:val="12"/>
              </w:rPr>
            </w:pPr>
            <w:r>
              <w:rPr>
                <w:noProof/>
              </w:rPr>
              <w:pict w14:anchorId="75635AAE">
                <v:group id="_x0000_s3041" style="position:absolute;margin-left:104.4pt;margin-top:0;width:24.6pt;height:21.6pt;z-index:257735680;mso-position-horizontal-relative:text;mso-position-vertical-relative:text" coordorigin="2088" coordsize="492,432" o:allowincell="f">
                  <v:rect id="_x0000_s3042" style="position:absolute;left:2130;width:15;height:432" fillcolor="black" stroked="f" strokeweight="0"/>
                  <v:rect id="_x0000_s3043" style="position:absolute;left:2328;width:15;height:432" fillcolor="black" stroked="f" strokeweight="0"/>
                  <v:rect id="_x0000_s3044" style="position:absolute;left:2427;width:15;height:103" fillcolor="black" stroked="f" strokeweight="0"/>
                  <v:rect id="_x0000_s304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6600D91" w14:textId="77777777" w:rsidR="0039026F" w:rsidRDefault="0039026F">
            <w:pPr>
              <w:pStyle w:val="GEFEG"/>
              <w:tabs>
                <w:tab w:val="left" w:pos="3293"/>
                <w:tab w:val="left" w:pos="6259"/>
              </w:tabs>
              <w:rPr>
                <w:sz w:val="16"/>
                <w:szCs w:val="16"/>
              </w:rPr>
            </w:pPr>
            <w:r>
              <w:rPr>
                <w:b/>
                <w:bCs/>
                <w:color w:val="000000"/>
                <w:sz w:val="18"/>
                <w:szCs w:val="18"/>
              </w:rPr>
              <w:t>cbc:ID</w:t>
            </w:r>
            <w:r>
              <w:rPr>
                <w:sz w:val="16"/>
                <w:szCs w:val="16"/>
              </w:rPr>
              <w:tab/>
            </w:r>
            <w:r>
              <w:rPr>
                <w:b/>
                <w:bCs/>
                <w:color w:val="000000"/>
                <w:sz w:val="16"/>
                <w:szCs w:val="16"/>
              </w:rPr>
              <w:t>Catalogue supplier standard</w:t>
            </w:r>
            <w:r>
              <w:rPr>
                <w:sz w:val="16"/>
                <w:szCs w:val="16"/>
              </w:rPr>
              <w:tab/>
            </w:r>
            <w:r>
              <w:rPr>
                <w:b/>
                <w:bCs/>
                <w:color w:val="000000"/>
                <w:sz w:val="16"/>
                <w:szCs w:val="16"/>
              </w:rPr>
              <w:t>tir68-121</w:t>
            </w:r>
          </w:p>
          <w:p w14:paraId="3DF5554F" w14:textId="77777777" w:rsidR="0039026F" w:rsidRDefault="0039026F">
            <w:pPr>
              <w:pStyle w:val="GEFEG"/>
              <w:ind w:left="3293"/>
              <w:rPr>
                <w:sz w:val="12"/>
                <w:szCs w:val="12"/>
              </w:rPr>
            </w:pPr>
            <w:r>
              <w:rPr>
                <w:b/>
                <w:bCs/>
                <w:color w:val="000000"/>
                <w:sz w:val="16"/>
                <w:szCs w:val="16"/>
              </w:rPr>
              <w:t>identifier</w:t>
            </w:r>
          </w:p>
        </w:tc>
      </w:tr>
      <w:tr w:rsidR="0039026F" w14:paraId="7DC4EA59" w14:textId="77777777" w:rsidTr="0039026F">
        <w:trPr>
          <w:cantSplit/>
          <w:trHeight w:hRule="exact" w:val="250"/>
        </w:trPr>
        <w:tc>
          <w:tcPr>
            <w:tcW w:w="274" w:type="dxa"/>
            <w:tcBorders>
              <w:top w:val="nil"/>
              <w:left w:val="nil"/>
              <w:bottom w:val="nil"/>
              <w:right w:val="nil"/>
            </w:tcBorders>
            <w:shd w:val="clear" w:color="auto" w:fill="FFFFFF"/>
          </w:tcPr>
          <w:p w14:paraId="4BBFE225"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B537445"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6BA031D6" w14:textId="77777777" w:rsidR="0039026F" w:rsidRDefault="00BD3C4F">
            <w:pPr>
              <w:pStyle w:val="GEFEG"/>
              <w:rPr>
                <w:sz w:val="12"/>
                <w:szCs w:val="12"/>
              </w:rPr>
            </w:pPr>
            <w:r>
              <w:rPr>
                <w:noProof/>
              </w:rPr>
              <w:pict w14:anchorId="7F9AADCF">
                <v:group id="_x0000_s3046" style="position:absolute;margin-left:104.4pt;margin-top:.75pt;width:19.7pt;height:12.5pt;z-index:257736704;mso-position-horizontal-relative:text;mso-position-vertical-relative:text" coordorigin="2088,15" coordsize="394,250" o:allowincell="f">
                  <v:rect id="_x0000_s3047" style="position:absolute;left:2130;top:15;width:15;height:250" fillcolor="black" stroked="f" strokeweight="0"/>
                  <v:rect id="_x0000_s3048" style="position:absolute;left:2328;top:15;width:15;height:250" fillcolor="black" stroked="f" strokeweight="0"/>
                  <v:rect id="_x0000_s3049" style="position:absolute;left:2328;top:118;width:156;height:15" fillcolor="black" stroked="f" strokeweight="0"/>
                  <v:rect id="_x0000_s305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BA4D679" w14:textId="77777777" w:rsidR="0039026F" w:rsidRDefault="0039026F">
            <w:pPr>
              <w:pStyle w:val="GEFEG"/>
              <w:rPr>
                <w:sz w:val="12"/>
                <w:szCs w:val="12"/>
              </w:rPr>
            </w:pPr>
            <w:r>
              <w:rPr>
                <w:b/>
                <w:bCs/>
                <w:color w:val="000000"/>
                <w:sz w:val="18"/>
                <w:szCs w:val="18"/>
              </w:rPr>
              <w:t>cac:PartyName</w:t>
            </w:r>
          </w:p>
        </w:tc>
      </w:tr>
      <w:tr w:rsidR="0039026F" w14:paraId="265C49E3" w14:textId="77777777" w:rsidTr="0039026F">
        <w:trPr>
          <w:cantSplit/>
          <w:trHeight w:hRule="exact" w:val="216"/>
        </w:trPr>
        <w:tc>
          <w:tcPr>
            <w:tcW w:w="274" w:type="dxa"/>
            <w:tcBorders>
              <w:top w:val="nil"/>
              <w:left w:val="nil"/>
              <w:bottom w:val="nil"/>
              <w:right w:val="nil"/>
            </w:tcBorders>
            <w:shd w:val="clear" w:color="auto" w:fill="FFFFFF"/>
          </w:tcPr>
          <w:p w14:paraId="065F450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FE8F325"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6C489BC" w14:textId="77777777" w:rsidR="0039026F" w:rsidRDefault="00BD3C4F">
            <w:pPr>
              <w:pStyle w:val="GEFEG"/>
              <w:rPr>
                <w:sz w:val="12"/>
                <w:szCs w:val="12"/>
              </w:rPr>
            </w:pPr>
            <w:r>
              <w:rPr>
                <w:noProof/>
              </w:rPr>
              <w:pict w14:anchorId="6C0ACDEA">
                <v:group id="_x0000_s3051" style="position:absolute;margin-left:104.4pt;margin-top:0;width:24.6pt;height:10.8pt;z-index:257737728;mso-position-horizontal-relative:text;mso-position-vertical-relative:text" coordorigin="2088" coordsize="492,216" o:allowincell="f">
                  <v:rect id="_x0000_s3052" style="position:absolute;left:2130;width:15;height:216" fillcolor="black" stroked="f" strokeweight="0"/>
                  <v:rect id="_x0000_s3053" style="position:absolute;left:2328;width:15;height:216" fillcolor="black" stroked="f" strokeweight="0"/>
                  <v:rect id="_x0000_s3054" style="position:absolute;left:2427;width:15;height:103" fillcolor="black" stroked="f" strokeweight="0"/>
                  <v:rect id="_x0000_s305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CE4F372" w14:textId="77777777" w:rsidR="0039026F" w:rsidRDefault="0039026F">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Catalogue supplier name</w:t>
            </w:r>
            <w:r>
              <w:rPr>
                <w:sz w:val="16"/>
                <w:szCs w:val="16"/>
              </w:rPr>
              <w:tab/>
            </w:r>
            <w:r>
              <w:rPr>
                <w:b/>
                <w:bCs/>
                <w:color w:val="000000"/>
                <w:sz w:val="16"/>
                <w:szCs w:val="16"/>
              </w:rPr>
              <w:t>tir68-122</w:t>
            </w:r>
          </w:p>
        </w:tc>
      </w:tr>
      <w:tr w:rsidR="0039026F" w14:paraId="19093C0A" w14:textId="77777777" w:rsidTr="0039026F">
        <w:trPr>
          <w:cantSplit/>
          <w:trHeight w:hRule="exact" w:val="250"/>
        </w:trPr>
        <w:tc>
          <w:tcPr>
            <w:tcW w:w="274" w:type="dxa"/>
            <w:tcBorders>
              <w:top w:val="nil"/>
              <w:left w:val="nil"/>
              <w:bottom w:val="nil"/>
              <w:right w:val="nil"/>
            </w:tcBorders>
            <w:shd w:val="clear" w:color="auto" w:fill="FFFFFF"/>
          </w:tcPr>
          <w:p w14:paraId="3D8B4B7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3DB6223"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325091E3" w14:textId="77777777" w:rsidR="0039026F" w:rsidRDefault="00BD3C4F">
            <w:pPr>
              <w:pStyle w:val="GEFEG"/>
              <w:rPr>
                <w:sz w:val="12"/>
                <w:szCs w:val="12"/>
              </w:rPr>
            </w:pPr>
            <w:r>
              <w:rPr>
                <w:noProof/>
              </w:rPr>
              <w:pict w14:anchorId="758A839D">
                <v:group id="_x0000_s3056" style="position:absolute;margin-left:104.4pt;margin-top:.75pt;width:19.7pt;height:12.5pt;z-index:257738752;mso-position-horizontal-relative:text;mso-position-vertical-relative:text" coordorigin="2088,15" coordsize="394,250" o:allowincell="f">
                  <v:rect id="_x0000_s3057" style="position:absolute;left:2130;top:15;width:15;height:250" fillcolor="black" stroked="f" strokeweight="0"/>
                  <v:rect id="_x0000_s3058" style="position:absolute;left:2328;top:15;width:15;height:250" fillcolor="black" stroked="f" strokeweight="0"/>
                  <v:rect id="_x0000_s3059" style="position:absolute;left:2328;top:118;width:156;height:15" fillcolor="black" stroked="f" strokeweight="0"/>
                  <v:rect id="_x0000_s306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57F97BA5" w14:textId="77777777" w:rsidR="0039026F" w:rsidRDefault="0039026F">
            <w:pPr>
              <w:pStyle w:val="GEFEG"/>
              <w:rPr>
                <w:sz w:val="12"/>
                <w:szCs w:val="12"/>
              </w:rPr>
            </w:pPr>
            <w:r>
              <w:rPr>
                <w:b/>
                <w:bCs/>
                <w:color w:val="000000"/>
                <w:sz w:val="18"/>
                <w:szCs w:val="18"/>
              </w:rPr>
              <w:t>cac:PostalAddress</w:t>
            </w:r>
          </w:p>
        </w:tc>
      </w:tr>
      <w:tr w:rsidR="0039026F" w14:paraId="0FF62296" w14:textId="77777777" w:rsidTr="0039026F">
        <w:trPr>
          <w:cantSplit/>
          <w:trHeight w:hRule="exact" w:val="216"/>
        </w:trPr>
        <w:tc>
          <w:tcPr>
            <w:tcW w:w="274" w:type="dxa"/>
            <w:tcBorders>
              <w:top w:val="nil"/>
              <w:left w:val="nil"/>
              <w:bottom w:val="nil"/>
              <w:right w:val="nil"/>
            </w:tcBorders>
            <w:shd w:val="clear" w:color="auto" w:fill="FFFFFF"/>
          </w:tcPr>
          <w:p w14:paraId="12510FF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ADE69B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18B9742" w14:textId="77777777" w:rsidR="0039026F" w:rsidRDefault="00BD3C4F">
            <w:pPr>
              <w:pStyle w:val="GEFEG"/>
              <w:rPr>
                <w:sz w:val="12"/>
                <w:szCs w:val="12"/>
              </w:rPr>
            </w:pPr>
            <w:r>
              <w:rPr>
                <w:noProof/>
              </w:rPr>
              <w:pict w14:anchorId="5DE816BE">
                <v:group id="_x0000_s3061" style="position:absolute;margin-left:104.4pt;margin-top:0;width:24.6pt;height:10.8pt;z-index:257739776;mso-position-horizontal-relative:text;mso-position-vertical-relative:text" coordorigin="2088" coordsize="492,216" o:allowincell="f">
                  <v:rect id="_x0000_s3062" style="position:absolute;left:2130;width:15;height:216" fillcolor="black" stroked="f" strokeweight="0"/>
                  <v:rect id="_x0000_s3063" style="position:absolute;left:2328;width:15;height:216" fillcolor="black" stroked="f" strokeweight="0"/>
                  <v:rect id="_x0000_s3064" style="position:absolute;left:2427;width:15;height:216" fillcolor="black" stroked="f" strokeweight="0"/>
                  <v:rect id="_x0000_s306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33694C4"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Supplier address identifier</w:t>
            </w:r>
            <w:r>
              <w:rPr>
                <w:sz w:val="16"/>
                <w:szCs w:val="16"/>
              </w:rPr>
              <w:tab/>
            </w:r>
            <w:r>
              <w:rPr>
                <w:b/>
                <w:bCs/>
                <w:color w:val="000000"/>
                <w:sz w:val="16"/>
                <w:szCs w:val="16"/>
              </w:rPr>
              <w:t>tir68-123</w:t>
            </w:r>
          </w:p>
        </w:tc>
      </w:tr>
      <w:tr w:rsidR="0039026F" w14:paraId="1F131019" w14:textId="77777777" w:rsidTr="0039026F">
        <w:trPr>
          <w:cantSplit/>
          <w:trHeight w:hRule="exact" w:val="216"/>
        </w:trPr>
        <w:tc>
          <w:tcPr>
            <w:tcW w:w="274" w:type="dxa"/>
            <w:tcBorders>
              <w:top w:val="nil"/>
              <w:left w:val="nil"/>
              <w:bottom w:val="nil"/>
              <w:right w:val="nil"/>
            </w:tcBorders>
            <w:shd w:val="clear" w:color="auto" w:fill="FFFFFF"/>
          </w:tcPr>
          <w:p w14:paraId="70997FD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BCB94B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C15BA8D" w14:textId="77777777" w:rsidR="0039026F" w:rsidRDefault="00BD3C4F">
            <w:pPr>
              <w:pStyle w:val="GEFEG"/>
              <w:rPr>
                <w:sz w:val="12"/>
                <w:szCs w:val="12"/>
              </w:rPr>
            </w:pPr>
            <w:r>
              <w:rPr>
                <w:noProof/>
              </w:rPr>
              <w:pict w14:anchorId="2BBD68D7">
                <v:group id="_x0000_s3066" style="position:absolute;margin-left:104.4pt;margin-top:0;width:24.6pt;height:10.8pt;z-index:257740800;mso-position-horizontal-relative:text;mso-position-vertical-relative:text" coordorigin="2088" coordsize="492,216" o:allowincell="f">
                  <v:rect id="_x0000_s3067" style="position:absolute;left:2130;width:15;height:216" fillcolor="black" stroked="f" strokeweight="0"/>
                  <v:rect id="_x0000_s3068" style="position:absolute;left:2328;width:15;height:216" fillcolor="black" stroked="f" strokeweight="0"/>
                  <v:rect id="_x0000_s3069" style="position:absolute;left:2427;width:15;height:216" fillcolor="black" stroked="f" strokeweight="0"/>
                  <v:rect id="_x0000_s307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8A28D49" w14:textId="77777777" w:rsidR="0039026F" w:rsidRDefault="0039026F">
            <w:pPr>
              <w:pStyle w:val="GEFEG"/>
              <w:tabs>
                <w:tab w:val="left" w:pos="3293"/>
                <w:tab w:val="left" w:pos="6259"/>
              </w:tabs>
              <w:rPr>
                <w:sz w:val="12"/>
                <w:szCs w:val="12"/>
              </w:rPr>
            </w:pPr>
            <w:r>
              <w:rPr>
                <w:b/>
                <w:bCs/>
                <w:color w:val="000000"/>
                <w:sz w:val="18"/>
                <w:szCs w:val="18"/>
              </w:rPr>
              <w:t>cbc:Postbox</w:t>
            </w:r>
            <w:r>
              <w:rPr>
                <w:sz w:val="16"/>
                <w:szCs w:val="16"/>
              </w:rPr>
              <w:tab/>
            </w:r>
            <w:r>
              <w:rPr>
                <w:b/>
                <w:bCs/>
                <w:color w:val="000000"/>
                <w:sz w:val="16"/>
                <w:szCs w:val="16"/>
              </w:rPr>
              <w:t>Supplier address post box</w:t>
            </w:r>
            <w:r>
              <w:rPr>
                <w:sz w:val="16"/>
                <w:szCs w:val="16"/>
              </w:rPr>
              <w:tab/>
            </w:r>
            <w:r>
              <w:rPr>
                <w:b/>
                <w:bCs/>
                <w:color w:val="000000"/>
                <w:sz w:val="16"/>
                <w:szCs w:val="16"/>
              </w:rPr>
              <w:t>tir68-124</w:t>
            </w:r>
          </w:p>
        </w:tc>
      </w:tr>
      <w:tr w:rsidR="0039026F" w14:paraId="50DE0F45" w14:textId="77777777" w:rsidTr="0039026F">
        <w:trPr>
          <w:cantSplit/>
          <w:trHeight w:hRule="exact" w:val="216"/>
        </w:trPr>
        <w:tc>
          <w:tcPr>
            <w:tcW w:w="274" w:type="dxa"/>
            <w:tcBorders>
              <w:top w:val="nil"/>
              <w:left w:val="nil"/>
              <w:bottom w:val="nil"/>
              <w:right w:val="nil"/>
            </w:tcBorders>
            <w:shd w:val="clear" w:color="auto" w:fill="FFFFFF"/>
          </w:tcPr>
          <w:p w14:paraId="395D5C1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DA36D8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1AD6EDF" w14:textId="77777777" w:rsidR="0039026F" w:rsidRDefault="00BD3C4F">
            <w:pPr>
              <w:pStyle w:val="GEFEG"/>
              <w:rPr>
                <w:sz w:val="12"/>
                <w:szCs w:val="12"/>
              </w:rPr>
            </w:pPr>
            <w:r>
              <w:rPr>
                <w:noProof/>
              </w:rPr>
              <w:pict w14:anchorId="1C6BD693">
                <v:group id="_x0000_s3071" style="position:absolute;margin-left:104.4pt;margin-top:0;width:24.6pt;height:10.8pt;z-index:257741824;mso-position-horizontal-relative:text;mso-position-vertical-relative:text" coordorigin="2088" coordsize="492,216" o:allowincell="f">
                  <v:rect id="_x0000_s1024" style="position:absolute;left:2130;width:15;height:216" fillcolor="black" stroked="f" strokeweight="0"/>
                  <v:rect id="_x0000_s1025" style="position:absolute;left:2328;width:15;height:216" fillcolor="black" stroked="f" strokeweight="0"/>
                  <v:rect id="_x0000_s1026" style="position:absolute;left:2427;width:15;height:216" fillcolor="black" stroked="f" strokeweight="0"/>
                  <v:rect id="_x0000_s102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5831589" w14:textId="77777777" w:rsidR="0039026F" w:rsidRDefault="0039026F">
            <w:pPr>
              <w:pStyle w:val="GEFEG"/>
              <w:tabs>
                <w:tab w:val="left" w:pos="3293"/>
                <w:tab w:val="left" w:pos="6259"/>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tir68-125</w:t>
            </w:r>
          </w:p>
        </w:tc>
      </w:tr>
      <w:tr w:rsidR="0039026F" w14:paraId="4EE5EE66" w14:textId="77777777" w:rsidTr="0039026F">
        <w:trPr>
          <w:cantSplit/>
          <w:trHeight w:hRule="exact" w:val="216"/>
        </w:trPr>
        <w:tc>
          <w:tcPr>
            <w:tcW w:w="274" w:type="dxa"/>
            <w:tcBorders>
              <w:top w:val="nil"/>
              <w:left w:val="nil"/>
              <w:bottom w:val="nil"/>
              <w:right w:val="nil"/>
            </w:tcBorders>
            <w:shd w:val="clear" w:color="auto" w:fill="FFFFFF"/>
          </w:tcPr>
          <w:p w14:paraId="71FCB67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6F1ACE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0821B12" w14:textId="77777777" w:rsidR="0039026F" w:rsidRDefault="00BD3C4F">
            <w:pPr>
              <w:pStyle w:val="GEFEG"/>
              <w:rPr>
                <w:sz w:val="12"/>
                <w:szCs w:val="12"/>
              </w:rPr>
            </w:pPr>
            <w:r>
              <w:rPr>
                <w:noProof/>
              </w:rPr>
              <w:pict w14:anchorId="70139067">
                <v:group id="_x0000_s1028" style="position:absolute;margin-left:104.4pt;margin-top:0;width:24.6pt;height:10.8pt;z-index:257742848;mso-position-horizontal-relative:text;mso-position-vertical-relative:text" coordorigin="2088" coordsize="492,216" o:allowincell="f">
                  <v:rect id="_x0000_s1029" style="position:absolute;left:2130;width:15;height:216" fillcolor="black" stroked="f" strokeweight="0"/>
                  <v:rect id="_x0000_s1030" style="position:absolute;left:2328;width:15;height:216" fillcolor="black" stroked="f" strokeweight="0"/>
                  <v:rect id="_x0000_s1031" style="position:absolute;left:2427;width:15;height:216" fillcolor="black" stroked="f" strokeweight="0"/>
                  <v:rect id="_x0000_s103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A552129" w14:textId="77777777" w:rsidR="0039026F" w:rsidRDefault="0039026F">
            <w:pPr>
              <w:pStyle w:val="GEFEG"/>
              <w:tabs>
                <w:tab w:val="left" w:pos="3293"/>
                <w:tab w:val="left" w:pos="6259"/>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tir68-126</w:t>
            </w:r>
          </w:p>
        </w:tc>
      </w:tr>
      <w:tr w:rsidR="0039026F" w14:paraId="039C87C0" w14:textId="77777777" w:rsidTr="0039026F">
        <w:trPr>
          <w:cantSplit/>
          <w:trHeight w:hRule="exact" w:val="216"/>
        </w:trPr>
        <w:tc>
          <w:tcPr>
            <w:tcW w:w="274" w:type="dxa"/>
            <w:tcBorders>
              <w:top w:val="nil"/>
              <w:left w:val="nil"/>
              <w:bottom w:val="nil"/>
              <w:right w:val="nil"/>
            </w:tcBorders>
            <w:shd w:val="clear" w:color="auto" w:fill="FFFFFF"/>
          </w:tcPr>
          <w:p w14:paraId="65F78F7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5489B0E"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D715076" w14:textId="77777777" w:rsidR="0039026F" w:rsidRDefault="00BD3C4F">
            <w:pPr>
              <w:pStyle w:val="GEFEG"/>
              <w:rPr>
                <w:sz w:val="12"/>
                <w:szCs w:val="12"/>
              </w:rPr>
            </w:pPr>
            <w:r>
              <w:rPr>
                <w:noProof/>
              </w:rPr>
              <w:pict w14:anchorId="3997B8CD">
                <v:group id="_x0000_s1033" style="position:absolute;margin-left:104.4pt;margin-top:0;width:24.6pt;height:10.8pt;z-index:257743872;mso-position-horizontal-relative:text;mso-position-vertical-relative:text" coordorigin="2088" coordsize="492,216" o:allowincell="f">
                  <v:rect id="_x0000_s1034" style="position:absolute;left:2130;width:15;height:216" fillcolor="black" stroked="f" strokeweight="0"/>
                  <v:rect id="_x0000_s1035" style="position:absolute;left:2328;width:15;height:216" fillcolor="black" stroked="f" strokeweight="0"/>
                  <v:rect id="_x0000_s1036" style="position:absolute;left:2427;width:15;height:216" fillcolor="black" stroked="f" strokeweight="0"/>
                  <v:rect id="_x0000_s103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F2899AD" w14:textId="77777777" w:rsidR="0039026F" w:rsidRDefault="0039026F">
            <w:pPr>
              <w:pStyle w:val="GEFEG"/>
              <w:tabs>
                <w:tab w:val="left" w:pos="3293"/>
                <w:tab w:val="left" w:pos="6259"/>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tir68-127</w:t>
            </w:r>
          </w:p>
        </w:tc>
      </w:tr>
      <w:tr w:rsidR="0039026F" w14:paraId="5B949B4C" w14:textId="77777777" w:rsidTr="0039026F">
        <w:trPr>
          <w:cantSplit/>
          <w:trHeight w:hRule="exact" w:val="216"/>
        </w:trPr>
        <w:tc>
          <w:tcPr>
            <w:tcW w:w="274" w:type="dxa"/>
            <w:tcBorders>
              <w:top w:val="nil"/>
              <w:left w:val="nil"/>
              <w:bottom w:val="nil"/>
              <w:right w:val="nil"/>
            </w:tcBorders>
            <w:shd w:val="clear" w:color="auto" w:fill="FFFFFF"/>
          </w:tcPr>
          <w:p w14:paraId="271074A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D5791A4"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37B2727" w14:textId="77777777" w:rsidR="0039026F" w:rsidRDefault="00BD3C4F">
            <w:pPr>
              <w:pStyle w:val="GEFEG"/>
              <w:rPr>
                <w:sz w:val="12"/>
                <w:szCs w:val="12"/>
              </w:rPr>
            </w:pPr>
            <w:r>
              <w:rPr>
                <w:noProof/>
              </w:rPr>
              <w:pict w14:anchorId="0C997435">
                <v:group id="_x0000_s1038" style="position:absolute;margin-left:104.4pt;margin-top:0;width:24.6pt;height:10.8pt;z-index:257744896;mso-position-horizontal-relative:text;mso-position-vertical-relative:text" coordorigin="2088" coordsize="492,216" o:allowincell="f">
                  <v:rect id="_x0000_s1039" style="position:absolute;left:2130;width:15;height:216" fillcolor="black" stroked="f" strokeweight="0"/>
                  <v:rect id="_x0000_s1040" style="position:absolute;left:2328;width:15;height:216" fillcolor="black" stroked="f" strokeweight="0"/>
                  <v:rect id="_x0000_s1041" style="position:absolute;left:2427;width:15;height:216" fillcolor="black" stroked="f" strokeweight="0"/>
                  <v:rect id="_x0000_s104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699F690" w14:textId="77777777" w:rsidR="0039026F" w:rsidRDefault="0039026F">
            <w:pPr>
              <w:pStyle w:val="GEFEG"/>
              <w:tabs>
                <w:tab w:val="left" w:pos="3293"/>
                <w:tab w:val="left" w:pos="6259"/>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tir68-128</w:t>
            </w:r>
          </w:p>
        </w:tc>
      </w:tr>
      <w:tr w:rsidR="0039026F" w14:paraId="1F5F9C01" w14:textId="77777777" w:rsidTr="0039026F">
        <w:trPr>
          <w:cantSplit/>
          <w:trHeight w:hRule="exact" w:val="216"/>
        </w:trPr>
        <w:tc>
          <w:tcPr>
            <w:tcW w:w="274" w:type="dxa"/>
            <w:tcBorders>
              <w:top w:val="nil"/>
              <w:left w:val="nil"/>
              <w:bottom w:val="nil"/>
              <w:right w:val="nil"/>
            </w:tcBorders>
            <w:shd w:val="clear" w:color="auto" w:fill="FFFFFF"/>
          </w:tcPr>
          <w:p w14:paraId="6F169A2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124F1C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15C6C3C" w14:textId="77777777" w:rsidR="0039026F" w:rsidRDefault="00BD3C4F">
            <w:pPr>
              <w:pStyle w:val="GEFEG"/>
              <w:rPr>
                <w:sz w:val="12"/>
                <w:szCs w:val="12"/>
              </w:rPr>
            </w:pPr>
            <w:r>
              <w:rPr>
                <w:noProof/>
              </w:rPr>
              <w:pict w14:anchorId="760BBFA9">
                <v:group id="_x0000_s1043" style="position:absolute;margin-left:104.4pt;margin-top:0;width:24.6pt;height:10.8pt;z-index:257745920;mso-position-horizontal-relative:text;mso-position-vertical-relative:text" coordorigin="2088" coordsize="492,216" o:allowincell="f">
                  <v:rect id="_x0000_s1044" style="position:absolute;left:2130;width:15;height:216" fillcolor="black" stroked="f" strokeweight="0"/>
                  <v:rect id="_x0000_s1045" style="position:absolute;left:2328;width:15;height:216" fillcolor="black" stroked="f" strokeweight="0"/>
                  <v:rect id="_x0000_s1046" style="position:absolute;left:2427;width:15;height:216" fillcolor="black" stroked="f" strokeweight="0"/>
                  <v:rect id="_x0000_s104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1B106D3" w14:textId="77777777" w:rsidR="0039026F" w:rsidRDefault="0039026F">
            <w:pPr>
              <w:pStyle w:val="GEFEG"/>
              <w:tabs>
                <w:tab w:val="left" w:pos="3293"/>
                <w:tab w:val="left" w:pos="6259"/>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tir68-129</w:t>
            </w:r>
          </w:p>
        </w:tc>
      </w:tr>
      <w:tr w:rsidR="0039026F" w14:paraId="36E508C1" w14:textId="77777777" w:rsidTr="0039026F">
        <w:trPr>
          <w:cantSplit/>
          <w:trHeight w:hRule="exact" w:val="250"/>
        </w:trPr>
        <w:tc>
          <w:tcPr>
            <w:tcW w:w="274" w:type="dxa"/>
            <w:tcBorders>
              <w:top w:val="nil"/>
              <w:left w:val="nil"/>
              <w:bottom w:val="nil"/>
              <w:right w:val="nil"/>
            </w:tcBorders>
            <w:shd w:val="clear" w:color="auto" w:fill="FFFFFF"/>
          </w:tcPr>
          <w:p w14:paraId="31F0938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559631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013C0FAE" w14:textId="77777777" w:rsidR="0039026F" w:rsidRDefault="00BD3C4F">
            <w:pPr>
              <w:pStyle w:val="GEFEG"/>
              <w:rPr>
                <w:sz w:val="12"/>
                <w:szCs w:val="12"/>
              </w:rPr>
            </w:pPr>
            <w:r>
              <w:rPr>
                <w:noProof/>
              </w:rPr>
              <w:pict w14:anchorId="3BC4AF41">
                <v:group id="_x0000_s1048" style="position:absolute;margin-left:104.4pt;margin-top:.75pt;width:24.6pt;height:12.5pt;z-index:257746944;mso-position-horizontal-relative:text;mso-position-vertical-relative:text" coordorigin="2088,15" coordsize="492,250" o:allowincell="f">
                  <v:rect id="_x0000_s1049" style="position:absolute;left:2130;top:15;width:15;height:250" fillcolor="black" stroked="f" strokeweight="0"/>
                  <v:rect id="_x0000_s1050" style="position:absolute;left:2328;top:15;width:15;height:250" fillcolor="black" stroked="f" strokeweight="0"/>
                  <v:rect id="_x0000_s1051" style="position:absolute;left:2427;top:15;width:15;height:103" fillcolor="black" stroked="f" strokeweight="0"/>
                  <v:rect id="_x0000_s1052" style="position:absolute;left:2427;top:118;width:156;height:15" fillcolor="black" stroked="f" strokeweight="0"/>
                  <v:rect id="_x0000_s1053"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783225E7" w14:textId="77777777" w:rsidR="0039026F" w:rsidRDefault="0039026F">
            <w:pPr>
              <w:pStyle w:val="GEFEG"/>
              <w:rPr>
                <w:sz w:val="12"/>
                <w:szCs w:val="12"/>
              </w:rPr>
            </w:pPr>
            <w:r>
              <w:rPr>
                <w:b/>
                <w:bCs/>
                <w:color w:val="000000"/>
                <w:sz w:val="18"/>
                <w:szCs w:val="18"/>
              </w:rPr>
              <w:t>cac:Country</w:t>
            </w:r>
          </w:p>
        </w:tc>
      </w:tr>
      <w:tr w:rsidR="0039026F" w14:paraId="7F65107A" w14:textId="77777777" w:rsidTr="0039026F">
        <w:trPr>
          <w:cantSplit/>
          <w:trHeight w:hRule="exact" w:val="216"/>
        </w:trPr>
        <w:tc>
          <w:tcPr>
            <w:tcW w:w="274" w:type="dxa"/>
            <w:tcBorders>
              <w:top w:val="nil"/>
              <w:left w:val="nil"/>
              <w:bottom w:val="nil"/>
              <w:right w:val="nil"/>
            </w:tcBorders>
            <w:shd w:val="clear" w:color="auto" w:fill="FFFFFF"/>
          </w:tcPr>
          <w:p w14:paraId="0B8DA07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351D29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0508D123" w14:textId="77777777" w:rsidR="0039026F" w:rsidRDefault="00BD3C4F">
            <w:pPr>
              <w:pStyle w:val="GEFEG"/>
              <w:rPr>
                <w:sz w:val="12"/>
                <w:szCs w:val="12"/>
              </w:rPr>
            </w:pPr>
            <w:r>
              <w:rPr>
                <w:noProof/>
              </w:rPr>
              <w:pict w14:anchorId="03842A02">
                <v:group id="_x0000_s1054" style="position:absolute;margin-left:104.4pt;margin-top:0;width:29.5pt;height:10.8pt;z-index:257747968;mso-position-horizontal-relative:text;mso-position-vertical-relative:text" coordorigin="2088" coordsize="590,216" o:allowincell="f">
                  <v:rect id="_x0000_s1055" style="position:absolute;left:2130;width:15;height:216" fillcolor="black" stroked="f" strokeweight="0"/>
                  <v:rect id="_x0000_s1056" style="position:absolute;left:2328;width:15;height:216" fillcolor="black" stroked="f" strokeweight="0"/>
                  <v:rect id="_x0000_s1057" style="position:absolute;left:2526;width:15;height:103" fillcolor="black" stroked="f" strokeweight="0"/>
                  <v:rect id="_x0000_s1058"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3E4BDCDE" w14:textId="77777777" w:rsidR="0039026F" w:rsidRDefault="0039026F">
            <w:pPr>
              <w:pStyle w:val="GEFEG"/>
              <w:tabs>
                <w:tab w:val="left" w:pos="3194"/>
                <w:tab w:val="left" w:pos="6161"/>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tir68-130</w:t>
            </w:r>
          </w:p>
        </w:tc>
      </w:tr>
      <w:tr w:rsidR="0039026F" w14:paraId="061DFFA7" w14:textId="77777777" w:rsidTr="0039026F">
        <w:trPr>
          <w:cantSplit/>
          <w:trHeight w:hRule="exact" w:val="250"/>
        </w:trPr>
        <w:tc>
          <w:tcPr>
            <w:tcW w:w="274" w:type="dxa"/>
            <w:tcBorders>
              <w:top w:val="nil"/>
              <w:left w:val="nil"/>
              <w:bottom w:val="nil"/>
              <w:right w:val="nil"/>
            </w:tcBorders>
            <w:shd w:val="clear" w:color="auto" w:fill="FFFFFF"/>
          </w:tcPr>
          <w:p w14:paraId="633624B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F2C296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C3DE801" w14:textId="77777777" w:rsidR="0039026F" w:rsidRDefault="00BD3C4F">
            <w:pPr>
              <w:pStyle w:val="GEFEG"/>
              <w:rPr>
                <w:sz w:val="12"/>
                <w:szCs w:val="12"/>
              </w:rPr>
            </w:pPr>
            <w:r>
              <w:rPr>
                <w:noProof/>
              </w:rPr>
              <w:pict w14:anchorId="004C3698">
                <v:group id="_x0000_s1059" style="position:absolute;margin-left:104.4pt;margin-top:.75pt;width:19.7pt;height:12.5pt;z-index:257748992;mso-position-horizontal-relative:text;mso-position-vertical-relative:text" coordorigin="2088,15" coordsize="394,250" o:allowincell="f">
                  <v:rect id="_x0000_s1060" style="position:absolute;left:2130;top:15;width:15;height:250" fillcolor="black" stroked="f" strokeweight="0"/>
                  <v:rect id="_x0000_s1061" style="position:absolute;left:2328;top:15;width:15;height:103" fillcolor="black" stroked="f" strokeweight="0"/>
                  <v:rect id="_x0000_s1062" style="position:absolute;left:2328;top:118;width:156;height:15" fillcolor="black" stroked="f" strokeweight="0"/>
                  <v:rect id="_x0000_s106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DFA4B0C" w14:textId="77777777" w:rsidR="0039026F" w:rsidRDefault="0039026F">
            <w:pPr>
              <w:pStyle w:val="GEFEG"/>
              <w:rPr>
                <w:sz w:val="12"/>
                <w:szCs w:val="12"/>
              </w:rPr>
            </w:pPr>
            <w:r>
              <w:rPr>
                <w:b/>
                <w:bCs/>
                <w:color w:val="000000"/>
                <w:sz w:val="18"/>
                <w:szCs w:val="18"/>
              </w:rPr>
              <w:t>cac:Contact</w:t>
            </w:r>
          </w:p>
        </w:tc>
      </w:tr>
      <w:tr w:rsidR="0039026F" w14:paraId="0C06DB32" w14:textId="77777777" w:rsidTr="0039026F">
        <w:trPr>
          <w:cantSplit/>
          <w:trHeight w:hRule="exact" w:val="216"/>
        </w:trPr>
        <w:tc>
          <w:tcPr>
            <w:tcW w:w="274" w:type="dxa"/>
            <w:tcBorders>
              <w:top w:val="nil"/>
              <w:left w:val="nil"/>
              <w:bottom w:val="nil"/>
              <w:right w:val="nil"/>
            </w:tcBorders>
            <w:shd w:val="clear" w:color="auto" w:fill="FFFFFF"/>
          </w:tcPr>
          <w:p w14:paraId="47E5598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4A92C5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916252D" w14:textId="77777777" w:rsidR="0039026F" w:rsidRDefault="00BD3C4F">
            <w:pPr>
              <w:pStyle w:val="GEFEG"/>
              <w:rPr>
                <w:sz w:val="12"/>
                <w:szCs w:val="12"/>
              </w:rPr>
            </w:pPr>
            <w:r>
              <w:rPr>
                <w:noProof/>
              </w:rPr>
              <w:pict w14:anchorId="06D70A9D">
                <v:group id="_x0000_s1064" style="position:absolute;margin-left:104.4pt;margin-top:0;width:24.6pt;height:10.8pt;z-index:257750016;mso-position-horizontal-relative:text;mso-position-vertical-relative:text" coordorigin="2088" coordsize="492,216" o:allowincell="f">
                  <v:rect id="_x0000_s1065" style="position:absolute;left:2130;width:15;height:216" fillcolor="black" stroked="f" strokeweight="0"/>
                  <v:rect id="_x0000_s1066" style="position:absolute;left:2427;width:15;height:216" fillcolor="black" stroked="f" strokeweight="0"/>
                  <v:rect id="_x0000_s106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19CEB97" w14:textId="77777777" w:rsidR="0039026F" w:rsidRDefault="0039026F">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Contact point</w:t>
            </w:r>
            <w:r>
              <w:rPr>
                <w:sz w:val="16"/>
                <w:szCs w:val="16"/>
              </w:rPr>
              <w:tab/>
            </w:r>
            <w:r>
              <w:rPr>
                <w:b/>
                <w:bCs/>
                <w:color w:val="000000"/>
                <w:sz w:val="16"/>
                <w:szCs w:val="16"/>
              </w:rPr>
              <w:t>tir68-131</w:t>
            </w:r>
          </w:p>
        </w:tc>
      </w:tr>
      <w:tr w:rsidR="0039026F" w14:paraId="46D1DAD0" w14:textId="77777777" w:rsidTr="0039026F">
        <w:trPr>
          <w:cantSplit/>
          <w:trHeight w:hRule="exact" w:val="216"/>
        </w:trPr>
        <w:tc>
          <w:tcPr>
            <w:tcW w:w="274" w:type="dxa"/>
            <w:tcBorders>
              <w:top w:val="nil"/>
              <w:left w:val="nil"/>
              <w:bottom w:val="nil"/>
              <w:right w:val="nil"/>
            </w:tcBorders>
            <w:shd w:val="clear" w:color="auto" w:fill="FFFFFF"/>
          </w:tcPr>
          <w:p w14:paraId="7E13D0B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93C297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40ED034" w14:textId="77777777" w:rsidR="0039026F" w:rsidRDefault="00BD3C4F">
            <w:pPr>
              <w:pStyle w:val="GEFEG"/>
              <w:rPr>
                <w:sz w:val="12"/>
                <w:szCs w:val="12"/>
              </w:rPr>
            </w:pPr>
            <w:r>
              <w:rPr>
                <w:noProof/>
              </w:rPr>
              <w:pict w14:anchorId="02BECEA8">
                <v:group id="_x0000_s1068" style="position:absolute;margin-left:104.4pt;margin-top:0;width:24.6pt;height:10.8pt;z-index:257751040;mso-position-horizontal-relative:text;mso-position-vertical-relative:text" coordorigin="2088" coordsize="492,216" o:allowincell="f">
                  <v:rect id="_x0000_s1069" style="position:absolute;left:2130;width:15;height:216" fillcolor="black" stroked="f" strokeweight="0"/>
                  <v:rect id="_x0000_s1070" style="position:absolute;left:2427;width:15;height:216" fillcolor="black" stroked="f" strokeweight="0"/>
                  <v:rect id="_x0000_s107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7565A44" w14:textId="77777777" w:rsidR="0039026F" w:rsidRDefault="0039026F">
            <w:pPr>
              <w:pStyle w:val="GEFEG"/>
              <w:tabs>
                <w:tab w:val="left" w:pos="3293"/>
                <w:tab w:val="left" w:pos="6259"/>
              </w:tabs>
              <w:rPr>
                <w:sz w:val="12"/>
                <w:szCs w:val="12"/>
              </w:rPr>
            </w:pPr>
            <w:r>
              <w:rPr>
                <w:b/>
                <w:bCs/>
                <w:color w:val="000000"/>
                <w:sz w:val="18"/>
                <w:szCs w:val="18"/>
              </w:rPr>
              <w:t>cbc:Telephone</w:t>
            </w:r>
            <w:r>
              <w:rPr>
                <w:sz w:val="16"/>
                <w:szCs w:val="16"/>
              </w:rPr>
              <w:tab/>
            </w:r>
            <w:r>
              <w:rPr>
                <w:b/>
                <w:bCs/>
                <w:color w:val="000000"/>
                <w:sz w:val="16"/>
                <w:szCs w:val="16"/>
              </w:rPr>
              <w:t>Contact telephone number</w:t>
            </w:r>
            <w:r>
              <w:rPr>
                <w:sz w:val="16"/>
                <w:szCs w:val="16"/>
              </w:rPr>
              <w:tab/>
            </w:r>
            <w:r>
              <w:rPr>
                <w:b/>
                <w:bCs/>
                <w:color w:val="000000"/>
                <w:sz w:val="16"/>
                <w:szCs w:val="16"/>
              </w:rPr>
              <w:t>tir68-133</w:t>
            </w:r>
          </w:p>
        </w:tc>
      </w:tr>
      <w:tr w:rsidR="0039026F" w14:paraId="0A06D70B" w14:textId="77777777" w:rsidTr="0039026F">
        <w:trPr>
          <w:cantSplit/>
          <w:trHeight w:hRule="exact" w:val="216"/>
        </w:trPr>
        <w:tc>
          <w:tcPr>
            <w:tcW w:w="274" w:type="dxa"/>
            <w:tcBorders>
              <w:top w:val="nil"/>
              <w:left w:val="nil"/>
              <w:bottom w:val="nil"/>
              <w:right w:val="nil"/>
            </w:tcBorders>
            <w:shd w:val="clear" w:color="auto" w:fill="FFFFFF"/>
          </w:tcPr>
          <w:p w14:paraId="7BC43DF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28B30B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0D87E46" w14:textId="77777777" w:rsidR="0039026F" w:rsidRDefault="00BD3C4F">
            <w:pPr>
              <w:pStyle w:val="GEFEG"/>
              <w:rPr>
                <w:sz w:val="12"/>
                <w:szCs w:val="12"/>
              </w:rPr>
            </w:pPr>
            <w:r>
              <w:rPr>
                <w:noProof/>
              </w:rPr>
              <w:pict w14:anchorId="6D0AA590">
                <v:group id="_x0000_s1072" style="position:absolute;margin-left:104.4pt;margin-top:0;width:24.6pt;height:10.8pt;z-index:257752064;mso-position-horizontal-relative:text;mso-position-vertical-relative:text" coordorigin="2088" coordsize="492,216" o:allowincell="f">
                  <v:rect id="_x0000_s1073" style="position:absolute;left:2130;width:15;height:216" fillcolor="black" stroked="f" strokeweight="0"/>
                  <v:rect id="_x0000_s1074" style="position:absolute;left:2427;width:15;height:216" fillcolor="black" stroked="f" strokeweight="0"/>
                  <v:rect id="_x0000_s107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C711A33" w14:textId="77777777" w:rsidR="0039026F" w:rsidRDefault="0039026F">
            <w:pPr>
              <w:pStyle w:val="GEFEG"/>
              <w:tabs>
                <w:tab w:val="left" w:pos="3293"/>
                <w:tab w:val="left" w:pos="6259"/>
              </w:tabs>
              <w:rPr>
                <w:sz w:val="12"/>
                <w:szCs w:val="12"/>
              </w:rPr>
            </w:pPr>
            <w:r>
              <w:rPr>
                <w:b/>
                <w:bCs/>
                <w:color w:val="000000"/>
                <w:sz w:val="18"/>
                <w:szCs w:val="18"/>
              </w:rPr>
              <w:t>cbc:Telefax</w:t>
            </w:r>
            <w:r>
              <w:rPr>
                <w:sz w:val="16"/>
                <w:szCs w:val="16"/>
              </w:rPr>
              <w:tab/>
            </w:r>
            <w:r>
              <w:rPr>
                <w:b/>
                <w:bCs/>
                <w:color w:val="000000"/>
                <w:sz w:val="16"/>
                <w:szCs w:val="16"/>
              </w:rPr>
              <w:t>Contact fax number</w:t>
            </w:r>
            <w:r>
              <w:rPr>
                <w:sz w:val="16"/>
                <w:szCs w:val="16"/>
              </w:rPr>
              <w:tab/>
            </w:r>
            <w:r>
              <w:rPr>
                <w:b/>
                <w:bCs/>
                <w:color w:val="000000"/>
                <w:sz w:val="16"/>
                <w:szCs w:val="16"/>
              </w:rPr>
              <w:t>tir68-132</w:t>
            </w:r>
          </w:p>
        </w:tc>
      </w:tr>
      <w:tr w:rsidR="0039026F" w14:paraId="652D2DA6" w14:textId="77777777" w:rsidTr="0039026F">
        <w:trPr>
          <w:cantSplit/>
          <w:trHeight w:hRule="exact" w:val="216"/>
        </w:trPr>
        <w:tc>
          <w:tcPr>
            <w:tcW w:w="274" w:type="dxa"/>
            <w:tcBorders>
              <w:top w:val="nil"/>
              <w:left w:val="nil"/>
              <w:bottom w:val="nil"/>
              <w:right w:val="nil"/>
            </w:tcBorders>
            <w:shd w:val="clear" w:color="auto" w:fill="FFFFFF"/>
          </w:tcPr>
          <w:p w14:paraId="4374838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7E6DDA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ED178E7" w14:textId="77777777" w:rsidR="0039026F" w:rsidRDefault="00BD3C4F">
            <w:pPr>
              <w:pStyle w:val="GEFEG"/>
              <w:rPr>
                <w:sz w:val="12"/>
                <w:szCs w:val="12"/>
              </w:rPr>
            </w:pPr>
            <w:r>
              <w:rPr>
                <w:noProof/>
              </w:rPr>
              <w:pict w14:anchorId="4C7E6C25">
                <v:group id="_x0000_s1076" style="position:absolute;margin-left:104.4pt;margin-top:0;width:24.6pt;height:10.8pt;z-index:257753088;mso-position-horizontal-relative:text;mso-position-vertical-relative:text" coordorigin="2088" coordsize="492,216" o:allowincell="f">
                  <v:rect id="_x0000_s1077" style="position:absolute;left:2130;width:15;height:216" fillcolor="black" stroked="f" strokeweight="0"/>
                  <v:rect id="_x0000_s1078" style="position:absolute;left:2427;width:15;height:103" fillcolor="black" stroked="f" strokeweight="0"/>
                  <v:rect id="_x0000_s107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51802B8" w14:textId="77777777" w:rsidR="0039026F" w:rsidRDefault="0039026F">
            <w:pPr>
              <w:pStyle w:val="GEFEG"/>
              <w:tabs>
                <w:tab w:val="left" w:pos="3293"/>
                <w:tab w:val="left" w:pos="6259"/>
              </w:tabs>
              <w:rPr>
                <w:sz w:val="12"/>
                <w:szCs w:val="12"/>
              </w:rPr>
            </w:pPr>
            <w:r>
              <w:rPr>
                <w:b/>
                <w:bCs/>
                <w:color w:val="000000"/>
                <w:sz w:val="18"/>
                <w:szCs w:val="18"/>
              </w:rPr>
              <w:t>cbc:ElectronicMail</w:t>
            </w:r>
            <w:r>
              <w:rPr>
                <w:sz w:val="16"/>
                <w:szCs w:val="16"/>
              </w:rPr>
              <w:tab/>
            </w:r>
            <w:r>
              <w:rPr>
                <w:b/>
                <w:bCs/>
                <w:color w:val="000000"/>
                <w:sz w:val="16"/>
                <w:szCs w:val="16"/>
              </w:rPr>
              <w:t>Contact email address</w:t>
            </w:r>
            <w:r>
              <w:rPr>
                <w:sz w:val="16"/>
                <w:szCs w:val="16"/>
              </w:rPr>
              <w:tab/>
            </w:r>
            <w:r>
              <w:rPr>
                <w:b/>
                <w:bCs/>
                <w:color w:val="000000"/>
                <w:sz w:val="16"/>
                <w:szCs w:val="16"/>
              </w:rPr>
              <w:t>tir68-134</w:t>
            </w:r>
          </w:p>
        </w:tc>
      </w:tr>
      <w:tr w:rsidR="0039026F" w14:paraId="37AC7730" w14:textId="77777777" w:rsidTr="0039026F">
        <w:trPr>
          <w:cantSplit/>
          <w:trHeight w:hRule="exact" w:val="250"/>
        </w:trPr>
        <w:tc>
          <w:tcPr>
            <w:tcW w:w="274" w:type="dxa"/>
            <w:tcBorders>
              <w:top w:val="nil"/>
              <w:left w:val="nil"/>
              <w:bottom w:val="nil"/>
              <w:right w:val="nil"/>
            </w:tcBorders>
            <w:shd w:val="clear" w:color="auto" w:fill="FFFFFF"/>
          </w:tcPr>
          <w:p w14:paraId="113D2D3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2FC971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5F3DD7E0" w14:textId="77777777" w:rsidR="0039026F" w:rsidRDefault="00BD3C4F">
            <w:pPr>
              <w:pStyle w:val="GEFEG"/>
              <w:rPr>
                <w:sz w:val="12"/>
                <w:szCs w:val="12"/>
              </w:rPr>
            </w:pPr>
            <w:r>
              <w:rPr>
                <w:noProof/>
              </w:rPr>
              <w:pict w14:anchorId="2907A16F">
                <v:group id="_x0000_s1080" style="position:absolute;margin-left:104.4pt;margin-top:.75pt;width:9.85pt;height:12.5pt;z-index:257754112;mso-position-horizontal-relative:text;mso-position-vertical-relative:text" coordorigin="2088,15" coordsize="197,250" o:allowincell="f">
                  <v:rect id="_x0000_s1081" style="position:absolute;left:2130;top:15;width:15;height:250" fillcolor="black" stroked="f" strokeweight="0"/>
                  <v:rect id="_x0000_s1082" style="position:absolute;left:2130;top:118;width:156;height:15" fillcolor="black" stroked="f" strokeweight="0"/>
                  <v:rect id="_x0000_s1083"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628F89F5" w14:textId="77777777" w:rsidR="0039026F" w:rsidRDefault="0039026F">
            <w:pPr>
              <w:pStyle w:val="GEFEG"/>
              <w:rPr>
                <w:sz w:val="12"/>
                <w:szCs w:val="12"/>
              </w:rPr>
            </w:pPr>
            <w:r>
              <w:rPr>
                <w:b/>
                <w:bCs/>
                <w:color w:val="000000"/>
                <w:sz w:val="18"/>
                <w:szCs w:val="18"/>
              </w:rPr>
              <w:t>cac:ContractorCustomerParty</w:t>
            </w:r>
          </w:p>
        </w:tc>
      </w:tr>
      <w:tr w:rsidR="0039026F" w14:paraId="5E112F1F" w14:textId="77777777" w:rsidTr="0039026F">
        <w:trPr>
          <w:cantSplit/>
          <w:trHeight w:hRule="exact" w:val="250"/>
        </w:trPr>
        <w:tc>
          <w:tcPr>
            <w:tcW w:w="274" w:type="dxa"/>
            <w:tcBorders>
              <w:top w:val="nil"/>
              <w:left w:val="nil"/>
              <w:bottom w:val="nil"/>
              <w:right w:val="nil"/>
            </w:tcBorders>
            <w:shd w:val="clear" w:color="auto" w:fill="FFFFFF"/>
          </w:tcPr>
          <w:p w14:paraId="6E653797"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C127CD0"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2C4B1334" w14:textId="77777777" w:rsidR="0039026F" w:rsidRDefault="00BD3C4F">
            <w:pPr>
              <w:pStyle w:val="GEFEG"/>
              <w:rPr>
                <w:sz w:val="12"/>
                <w:szCs w:val="12"/>
              </w:rPr>
            </w:pPr>
            <w:r>
              <w:rPr>
                <w:noProof/>
              </w:rPr>
              <w:pict w14:anchorId="24C8D892">
                <v:group id="_x0000_s1084" style="position:absolute;margin-left:104.4pt;margin-top:.75pt;width:14.75pt;height:12.5pt;z-index:257755136;mso-position-horizontal-relative:text;mso-position-vertical-relative:text" coordorigin="2088,15" coordsize="295,250" o:allowincell="f">
                  <v:rect id="_x0000_s1085" style="position:absolute;left:2130;top:15;width:15;height:250" fillcolor="black" stroked="f" strokeweight="0"/>
                  <v:rect id="_x0000_s1086" style="position:absolute;left:2229;top:15;width:15;height:103" fillcolor="black" stroked="f" strokeweight="0"/>
                  <v:rect id="_x0000_s1087" style="position:absolute;left:2229;top:118;width:156;height:15" fillcolor="black" stroked="f" strokeweight="0"/>
                  <v:rect id="_x0000_s1088"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572C6AFC" w14:textId="77777777" w:rsidR="0039026F" w:rsidRDefault="0039026F">
            <w:pPr>
              <w:pStyle w:val="GEFEG"/>
              <w:rPr>
                <w:sz w:val="12"/>
                <w:szCs w:val="12"/>
              </w:rPr>
            </w:pPr>
            <w:r>
              <w:rPr>
                <w:b/>
                <w:bCs/>
                <w:color w:val="000000"/>
                <w:sz w:val="18"/>
                <w:szCs w:val="18"/>
              </w:rPr>
              <w:t>cac:Party</w:t>
            </w:r>
          </w:p>
        </w:tc>
      </w:tr>
      <w:tr w:rsidR="0039026F" w14:paraId="626F9A02" w14:textId="77777777" w:rsidTr="0039026F">
        <w:trPr>
          <w:cantSplit/>
          <w:trHeight w:hRule="exact" w:val="250"/>
        </w:trPr>
        <w:tc>
          <w:tcPr>
            <w:tcW w:w="274" w:type="dxa"/>
            <w:tcBorders>
              <w:top w:val="nil"/>
              <w:left w:val="nil"/>
              <w:bottom w:val="nil"/>
              <w:right w:val="nil"/>
            </w:tcBorders>
            <w:shd w:val="clear" w:color="auto" w:fill="FFFFFF"/>
          </w:tcPr>
          <w:p w14:paraId="54498F7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51225A5"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43AFB1D" w14:textId="77777777" w:rsidR="0039026F" w:rsidRDefault="00BD3C4F">
            <w:pPr>
              <w:pStyle w:val="GEFEG"/>
              <w:rPr>
                <w:sz w:val="12"/>
                <w:szCs w:val="12"/>
              </w:rPr>
            </w:pPr>
            <w:r>
              <w:rPr>
                <w:noProof/>
              </w:rPr>
              <w:pict w14:anchorId="48292A30">
                <v:group id="_x0000_s1089" style="position:absolute;margin-left:104.4pt;margin-top:.75pt;width:19.7pt;height:12.5pt;z-index:257756160;mso-position-horizontal-relative:text;mso-position-vertical-relative:text" coordorigin="2088,15" coordsize="394,250" o:allowincell="f">
                  <v:rect id="_x0000_s1090" style="position:absolute;left:2130;top:15;width:15;height:250" fillcolor="black" stroked="f" strokeweight="0"/>
                  <v:rect id="_x0000_s1091" style="position:absolute;left:2328;top:15;width:15;height:250" fillcolor="black" stroked="f" strokeweight="0"/>
                  <v:rect id="_x0000_s1092" style="position:absolute;left:2328;top:118;width:156;height:15" fillcolor="black" stroked="f" strokeweight="0"/>
                  <v:rect id="_x0000_s109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5C06F03" w14:textId="77777777" w:rsidR="0039026F" w:rsidRDefault="0039026F">
            <w:pPr>
              <w:pStyle w:val="GEFEG"/>
              <w:rPr>
                <w:sz w:val="12"/>
                <w:szCs w:val="12"/>
              </w:rPr>
            </w:pPr>
            <w:r>
              <w:rPr>
                <w:b/>
                <w:bCs/>
                <w:color w:val="000000"/>
                <w:sz w:val="18"/>
                <w:szCs w:val="18"/>
              </w:rPr>
              <w:t>cac:PartyIdentification</w:t>
            </w:r>
          </w:p>
        </w:tc>
      </w:tr>
      <w:tr w:rsidR="0039026F" w14:paraId="32CBA474" w14:textId="77777777" w:rsidTr="0039026F">
        <w:trPr>
          <w:cantSplit/>
          <w:trHeight w:hRule="exact" w:val="432"/>
        </w:trPr>
        <w:tc>
          <w:tcPr>
            <w:tcW w:w="274" w:type="dxa"/>
            <w:tcBorders>
              <w:top w:val="nil"/>
              <w:left w:val="nil"/>
              <w:bottom w:val="nil"/>
              <w:right w:val="nil"/>
            </w:tcBorders>
            <w:shd w:val="clear" w:color="auto" w:fill="FFFFFF"/>
          </w:tcPr>
          <w:p w14:paraId="6E74295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963276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BEA8B61" w14:textId="77777777" w:rsidR="0039026F" w:rsidRDefault="00BD3C4F">
            <w:pPr>
              <w:pStyle w:val="GEFEG"/>
              <w:rPr>
                <w:sz w:val="12"/>
                <w:szCs w:val="12"/>
              </w:rPr>
            </w:pPr>
            <w:r>
              <w:rPr>
                <w:noProof/>
              </w:rPr>
              <w:pict w14:anchorId="6E444269">
                <v:group id="_x0000_s1094" style="position:absolute;margin-left:104.4pt;margin-top:0;width:24.6pt;height:21.6pt;z-index:257757184;mso-position-horizontal-relative:text;mso-position-vertical-relative:text" coordorigin="2088" coordsize="492,432" o:allowincell="f">
                  <v:rect id="_x0000_s1095" style="position:absolute;left:2130;width:15;height:432" fillcolor="black" stroked="f" strokeweight="0"/>
                  <v:rect id="_x0000_s1096" style="position:absolute;left:2328;width:15;height:432" fillcolor="black" stroked="f" strokeweight="0"/>
                  <v:rect id="_x0000_s1097" style="position:absolute;left:2427;width:15;height:103" fillcolor="black" stroked="f" strokeweight="0"/>
                  <v:rect id="_x0000_s109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FF1EBAC" w14:textId="77777777" w:rsidR="0039026F" w:rsidRDefault="0039026F">
            <w:pPr>
              <w:pStyle w:val="GEFEG"/>
              <w:tabs>
                <w:tab w:val="left" w:pos="3293"/>
                <w:tab w:val="left" w:pos="6259"/>
              </w:tabs>
              <w:rPr>
                <w:sz w:val="16"/>
                <w:szCs w:val="16"/>
              </w:rPr>
            </w:pPr>
            <w:r>
              <w:rPr>
                <w:b/>
                <w:bCs/>
                <w:color w:val="000000"/>
                <w:sz w:val="18"/>
                <w:szCs w:val="18"/>
              </w:rPr>
              <w:t>cbc:ID</w:t>
            </w:r>
            <w:r>
              <w:rPr>
                <w:sz w:val="16"/>
                <w:szCs w:val="16"/>
              </w:rPr>
              <w:tab/>
            </w:r>
            <w:r>
              <w:rPr>
                <w:b/>
                <w:bCs/>
                <w:color w:val="000000"/>
                <w:sz w:val="16"/>
                <w:szCs w:val="16"/>
              </w:rPr>
              <w:t>Catalogue customer standard</w:t>
            </w:r>
            <w:r>
              <w:rPr>
                <w:sz w:val="16"/>
                <w:szCs w:val="16"/>
              </w:rPr>
              <w:tab/>
            </w:r>
            <w:r>
              <w:rPr>
                <w:b/>
                <w:bCs/>
                <w:color w:val="000000"/>
                <w:sz w:val="16"/>
                <w:szCs w:val="16"/>
              </w:rPr>
              <w:t>tir68-136</w:t>
            </w:r>
          </w:p>
          <w:p w14:paraId="1EEADA76" w14:textId="77777777" w:rsidR="0039026F" w:rsidRDefault="0039026F">
            <w:pPr>
              <w:pStyle w:val="GEFEG"/>
              <w:ind w:left="3293"/>
              <w:rPr>
                <w:sz w:val="12"/>
                <w:szCs w:val="12"/>
              </w:rPr>
            </w:pPr>
            <w:r>
              <w:rPr>
                <w:b/>
                <w:bCs/>
                <w:color w:val="000000"/>
                <w:sz w:val="16"/>
                <w:szCs w:val="16"/>
              </w:rPr>
              <w:t>identifier</w:t>
            </w:r>
          </w:p>
        </w:tc>
      </w:tr>
      <w:tr w:rsidR="0039026F" w14:paraId="5E771B5B" w14:textId="77777777" w:rsidTr="0039026F">
        <w:trPr>
          <w:cantSplit/>
          <w:trHeight w:hRule="exact" w:val="250"/>
        </w:trPr>
        <w:tc>
          <w:tcPr>
            <w:tcW w:w="274" w:type="dxa"/>
            <w:tcBorders>
              <w:top w:val="nil"/>
              <w:left w:val="nil"/>
              <w:bottom w:val="nil"/>
              <w:right w:val="nil"/>
            </w:tcBorders>
            <w:shd w:val="clear" w:color="auto" w:fill="FFFFFF"/>
          </w:tcPr>
          <w:p w14:paraId="4970C9D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6FBEC7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09AB3CEB" w14:textId="77777777" w:rsidR="0039026F" w:rsidRDefault="00BD3C4F">
            <w:pPr>
              <w:pStyle w:val="GEFEG"/>
              <w:rPr>
                <w:sz w:val="12"/>
                <w:szCs w:val="12"/>
              </w:rPr>
            </w:pPr>
            <w:r>
              <w:rPr>
                <w:noProof/>
              </w:rPr>
              <w:pict w14:anchorId="4BB4A137">
                <v:group id="_x0000_s1099" style="position:absolute;margin-left:104.4pt;margin-top:.75pt;width:19.7pt;height:12.5pt;z-index:257758208;mso-position-horizontal-relative:text;mso-position-vertical-relative:text" coordorigin="2088,15" coordsize="394,250" o:allowincell="f">
                  <v:rect id="_x0000_s1100" style="position:absolute;left:2130;top:15;width:15;height:250" fillcolor="black" stroked="f" strokeweight="0"/>
                  <v:rect id="_x0000_s1101" style="position:absolute;left:2328;top:15;width:15;height:250" fillcolor="black" stroked="f" strokeweight="0"/>
                  <v:rect id="_x0000_s1102" style="position:absolute;left:2328;top:118;width:156;height:15" fillcolor="black" stroked="f" strokeweight="0"/>
                  <v:rect id="_x0000_s110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094CB2E1" w14:textId="77777777" w:rsidR="0039026F" w:rsidRDefault="0039026F">
            <w:pPr>
              <w:pStyle w:val="GEFEG"/>
              <w:rPr>
                <w:sz w:val="12"/>
                <w:szCs w:val="12"/>
              </w:rPr>
            </w:pPr>
            <w:r>
              <w:rPr>
                <w:b/>
                <w:bCs/>
                <w:color w:val="000000"/>
                <w:sz w:val="18"/>
                <w:szCs w:val="18"/>
              </w:rPr>
              <w:t>cac:PartyName</w:t>
            </w:r>
          </w:p>
        </w:tc>
      </w:tr>
      <w:tr w:rsidR="0039026F" w14:paraId="58526B40" w14:textId="77777777" w:rsidTr="0039026F">
        <w:trPr>
          <w:cantSplit/>
          <w:trHeight w:hRule="exact" w:val="216"/>
        </w:trPr>
        <w:tc>
          <w:tcPr>
            <w:tcW w:w="274" w:type="dxa"/>
            <w:tcBorders>
              <w:top w:val="nil"/>
              <w:left w:val="nil"/>
              <w:bottom w:val="nil"/>
              <w:right w:val="nil"/>
            </w:tcBorders>
            <w:shd w:val="clear" w:color="auto" w:fill="FFFFFF"/>
          </w:tcPr>
          <w:p w14:paraId="1A61660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594BB18"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5DA4E4D" w14:textId="77777777" w:rsidR="0039026F" w:rsidRDefault="00BD3C4F">
            <w:pPr>
              <w:pStyle w:val="GEFEG"/>
              <w:rPr>
                <w:sz w:val="12"/>
                <w:szCs w:val="12"/>
              </w:rPr>
            </w:pPr>
            <w:r>
              <w:rPr>
                <w:noProof/>
              </w:rPr>
              <w:pict w14:anchorId="6B99AA8C">
                <v:group id="_x0000_s1104" style="position:absolute;margin-left:104.4pt;margin-top:0;width:24.6pt;height:10.8pt;z-index:257759232;mso-position-horizontal-relative:text;mso-position-vertical-relative:text" coordorigin="2088" coordsize="492,216" o:allowincell="f">
                  <v:rect id="_x0000_s1105" style="position:absolute;left:2130;width:15;height:216" fillcolor="black" stroked="f" strokeweight="0"/>
                  <v:rect id="_x0000_s1106" style="position:absolute;left:2328;width:15;height:216" fillcolor="black" stroked="f" strokeweight="0"/>
                  <v:rect id="_x0000_s1107" style="position:absolute;left:2427;width:15;height:103" fillcolor="black" stroked="f" strokeweight="0"/>
                  <v:rect id="_x0000_s110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2FABDDC" w14:textId="77777777" w:rsidR="0039026F" w:rsidRDefault="0039026F">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Catalogue customer name</w:t>
            </w:r>
            <w:r>
              <w:rPr>
                <w:sz w:val="16"/>
                <w:szCs w:val="16"/>
              </w:rPr>
              <w:tab/>
            </w:r>
            <w:r>
              <w:rPr>
                <w:b/>
                <w:bCs/>
                <w:color w:val="000000"/>
                <w:sz w:val="16"/>
                <w:szCs w:val="16"/>
              </w:rPr>
              <w:t>tir68-137</w:t>
            </w:r>
          </w:p>
        </w:tc>
      </w:tr>
      <w:tr w:rsidR="0039026F" w14:paraId="794589AD" w14:textId="77777777" w:rsidTr="0039026F">
        <w:trPr>
          <w:cantSplit/>
          <w:trHeight w:hRule="exact" w:val="250"/>
        </w:trPr>
        <w:tc>
          <w:tcPr>
            <w:tcW w:w="274" w:type="dxa"/>
            <w:tcBorders>
              <w:top w:val="nil"/>
              <w:left w:val="nil"/>
              <w:bottom w:val="nil"/>
              <w:right w:val="nil"/>
            </w:tcBorders>
            <w:shd w:val="clear" w:color="auto" w:fill="FFFFFF"/>
          </w:tcPr>
          <w:p w14:paraId="6CE95748"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EC6479D"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27B61F96" w14:textId="77777777" w:rsidR="0039026F" w:rsidRDefault="00BD3C4F">
            <w:pPr>
              <w:pStyle w:val="GEFEG"/>
              <w:rPr>
                <w:sz w:val="12"/>
                <w:szCs w:val="12"/>
              </w:rPr>
            </w:pPr>
            <w:r>
              <w:rPr>
                <w:noProof/>
              </w:rPr>
              <w:pict w14:anchorId="0130A876">
                <v:group id="_x0000_s1109" style="position:absolute;margin-left:104.4pt;margin-top:.75pt;width:19.7pt;height:12.5pt;z-index:257760256;mso-position-horizontal-relative:text;mso-position-vertical-relative:text" coordorigin="2088,15" coordsize="394,250" o:allowincell="f">
                  <v:rect id="_x0000_s1110" style="position:absolute;left:2130;top:15;width:15;height:250" fillcolor="black" stroked="f" strokeweight="0"/>
                  <v:rect id="_x0000_s1111" style="position:absolute;left:2328;top:15;width:15;height:103" fillcolor="black" stroked="f" strokeweight="0"/>
                  <v:rect id="_x0000_s1112" style="position:absolute;left:2328;top:118;width:156;height:15" fillcolor="black" stroked="f" strokeweight="0"/>
                  <v:rect id="_x0000_s111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10E69742" w14:textId="77777777" w:rsidR="0039026F" w:rsidRDefault="0039026F">
            <w:pPr>
              <w:pStyle w:val="GEFEG"/>
              <w:rPr>
                <w:sz w:val="12"/>
                <w:szCs w:val="12"/>
              </w:rPr>
            </w:pPr>
            <w:r>
              <w:rPr>
                <w:b/>
                <w:bCs/>
                <w:color w:val="000000"/>
                <w:sz w:val="18"/>
                <w:szCs w:val="18"/>
              </w:rPr>
              <w:t>cac:Contact</w:t>
            </w:r>
          </w:p>
        </w:tc>
      </w:tr>
      <w:tr w:rsidR="0039026F" w14:paraId="7BA78947" w14:textId="77777777" w:rsidTr="0039026F">
        <w:trPr>
          <w:cantSplit/>
          <w:trHeight w:hRule="exact" w:val="216"/>
        </w:trPr>
        <w:tc>
          <w:tcPr>
            <w:tcW w:w="274" w:type="dxa"/>
            <w:tcBorders>
              <w:top w:val="nil"/>
              <w:left w:val="nil"/>
              <w:bottom w:val="nil"/>
              <w:right w:val="nil"/>
            </w:tcBorders>
            <w:shd w:val="clear" w:color="auto" w:fill="FFFFFF"/>
          </w:tcPr>
          <w:p w14:paraId="7BBFB5B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4AB481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9F836CD" w14:textId="77777777" w:rsidR="0039026F" w:rsidRDefault="00BD3C4F">
            <w:pPr>
              <w:pStyle w:val="GEFEG"/>
              <w:rPr>
                <w:sz w:val="12"/>
                <w:szCs w:val="12"/>
              </w:rPr>
            </w:pPr>
            <w:r>
              <w:rPr>
                <w:noProof/>
              </w:rPr>
              <w:pict w14:anchorId="42BB640D">
                <v:group id="_x0000_s1114" style="position:absolute;margin-left:104.4pt;margin-top:0;width:24.6pt;height:10.8pt;z-index:257761280;mso-position-horizontal-relative:text;mso-position-vertical-relative:text" coordorigin="2088" coordsize="492,216" o:allowincell="f">
                  <v:rect id="_x0000_s1115" style="position:absolute;left:2130;width:15;height:216" fillcolor="black" stroked="f" strokeweight="0"/>
                  <v:rect id="_x0000_s1116" style="position:absolute;left:2427;width:15;height:216" fillcolor="black" stroked="f" strokeweight="0"/>
                  <v:rect id="_x0000_s111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25B17AA" w14:textId="77777777" w:rsidR="0039026F" w:rsidRDefault="0039026F">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Contact point</w:t>
            </w:r>
            <w:r>
              <w:rPr>
                <w:sz w:val="16"/>
                <w:szCs w:val="16"/>
              </w:rPr>
              <w:tab/>
            </w:r>
            <w:r>
              <w:rPr>
                <w:b/>
                <w:bCs/>
                <w:color w:val="000000"/>
                <w:sz w:val="16"/>
                <w:szCs w:val="16"/>
              </w:rPr>
              <w:t>tir68-138</w:t>
            </w:r>
          </w:p>
        </w:tc>
      </w:tr>
      <w:tr w:rsidR="0039026F" w14:paraId="21B70B83" w14:textId="77777777" w:rsidTr="0039026F">
        <w:trPr>
          <w:cantSplit/>
          <w:trHeight w:hRule="exact" w:val="216"/>
        </w:trPr>
        <w:tc>
          <w:tcPr>
            <w:tcW w:w="274" w:type="dxa"/>
            <w:tcBorders>
              <w:top w:val="nil"/>
              <w:left w:val="nil"/>
              <w:bottom w:val="nil"/>
              <w:right w:val="nil"/>
            </w:tcBorders>
            <w:shd w:val="clear" w:color="auto" w:fill="FFFFFF"/>
          </w:tcPr>
          <w:p w14:paraId="654A75A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490B18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DF77FC7" w14:textId="77777777" w:rsidR="0039026F" w:rsidRDefault="00BD3C4F">
            <w:pPr>
              <w:pStyle w:val="GEFEG"/>
              <w:rPr>
                <w:sz w:val="12"/>
                <w:szCs w:val="12"/>
              </w:rPr>
            </w:pPr>
            <w:r>
              <w:rPr>
                <w:noProof/>
              </w:rPr>
              <w:pict w14:anchorId="29FA0E82">
                <v:group id="_x0000_s1118" style="position:absolute;margin-left:104.4pt;margin-top:0;width:24.6pt;height:10.8pt;z-index:257762304;mso-position-horizontal-relative:text;mso-position-vertical-relative:text" coordorigin="2088" coordsize="492,216" o:allowincell="f">
                  <v:rect id="_x0000_s1119" style="position:absolute;left:2130;width:15;height:216" fillcolor="black" stroked="f" strokeweight="0"/>
                  <v:rect id="_x0000_s1120" style="position:absolute;left:2427;width:15;height:216" fillcolor="black" stroked="f" strokeweight="0"/>
                  <v:rect id="_x0000_s112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AEDD952" w14:textId="77777777" w:rsidR="0039026F" w:rsidRDefault="0039026F">
            <w:pPr>
              <w:pStyle w:val="GEFEG"/>
              <w:tabs>
                <w:tab w:val="left" w:pos="3293"/>
                <w:tab w:val="left" w:pos="6259"/>
              </w:tabs>
              <w:rPr>
                <w:sz w:val="12"/>
                <w:szCs w:val="12"/>
              </w:rPr>
            </w:pPr>
            <w:r>
              <w:rPr>
                <w:b/>
                <w:bCs/>
                <w:color w:val="000000"/>
                <w:sz w:val="18"/>
                <w:szCs w:val="18"/>
              </w:rPr>
              <w:t>cbc:Telephone</w:t>
            </w:r>
            <w:r>
              <w:rPr>
                <w:sz w:val="16"/>
                <w:szCs w:val="16"/>
              </w:rPr>
              <w:tab/>
            </w:r>
            <w:r>
              <w:rPr>
                <w:b/>
                <w:bCs/>
                <w:color w:val="000000"/>
                <w:sz w:val="16"/>
                <w:szCs w:val="16"/>
              </w:rPr>
              <w:t>Contact telephone number</w:t>
            </w:r>
            <w:r>
              <w:rPr>
                <w:sz w:val="16"/>
                <w:szCs w:val="16"/>
              </w:rPr>
              <w:tab/>
            </w:r>
            <w:r>
              <w:rPr>
                <w:b/>
                <w:bCs/>
                <w:color w:val="000000"/>
                <w:sz w:val="16"/>
                <w:szCs w:val="16"/>
              </w:rPr>
              <w:t>tir68-140</w:t>
            </w:r>
          </w:p>
        </w:tc>
      </w:tr>
      <w:tr w:rsidR="0039026F" w14:paraId="156E3A7B" w14:textId="77777777" w:rsidTr="0039026F">
        <w:trPr>
          <w:cantSplit/>
          <w:trHeight w:hRule="exact" w:val="216"/>
        </w:trPr>
        <w:tc>
          <w:tcPr>
            <w:tcW w:w="274" w:type="dxa"/>
            <w:tcBorders>
              <w:top w:val="nil"/>
              <w:left w:val="nil"/>
              <w:bottom w:val="nil"/>
              <w:right w:val="nil"/>
            </w:tcBorders>
            <w:shd w:val="clear" w:color="auto" w:fill="FFFFFF"/>
          </w:tcPr>
          <w:p w14:paraId="0641699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67BDCB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8CFD1D8" w14:textId="77777777" w:rsidR="0039026F" w:rsidRDefault="00BD3C4F">
            <w:pPr>
              <w:pStyle w:val="GEFEG"/>
              <w:rPr>
                <w:sz w:val="12"/>
                <w:szCs w:val="12"/>
              </w:rPr>
            </w:pPr>
            <w:r>
              <w:rPr>
                <w:noProof/>
              </w:rPr>
              <w:pict w14:anchorId="790B509D">
                <v:group id="_x0000_s1122" style="position:absolute;margin-left:104.4pt;margin-top:0;width:24.6pt;height:10.8pt;z-index:257763328;mso-position-horizontal-relative:text;mso-position-vertical-relative:text" coordorigin="2088" coordsize="492,216" o:allowincell="f">
                  <v:rect id="_x0000_s1123" style="position:absolute;left:2130;width:15;height:216" fillcolor="black" stroked="f" strokeweight="0"/>
                  <v:rect id="_x0000_s1124" style="position:absolute;left:2427;width:15;height:216" fillcolor="black" stroked="f" strokeweight="0"/>
                  <v:rect id="_x0000_s112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7B21220" w14:textId="77777777" w:rsidR="0039026F" w:rsidRDefault="0039026F">
            <w:pPr>
              <w:pStyle w:val="GEFEG"/>
              <w:tabs>
                <w:tab w:val="left" w:pos="3293"/>
                <w:tab w:val="left" w:pos="6259"/>
              </w:tabs>
              <w:rPr>
                <w:sz w:val="12"/>
                <w:szCs w:val="12"/>
              </w:rPr>
            </w:pPr>
            <w:r>
              <w:rPr>
                <w:b/>
                <w:bCs/>
                <w:color w:val="000000"/>
                <w:sz w:val="18"/>
                <w:szCs w:val="18"/>
              </w:rPr>
              <w:t>cbc:Telefax</w:t>
            </w:r>
            <w:r>
              <w:rPr>
                <w:sz w:val="16"/>
                <w:szCs w:val="16"/>
              </w:rPr>
              <w:tab/>
            </w:r>
            <w:r>
              <w:rPr>
                <w:b/>
                <w:bCs/>
                <w:color w:val="000000"/>
                <w:sz w:val="16"/>
                <w:szCs w:val="16"/>
              </w:rPr>
              <w:t>Contact fax number</w:t>
            </w:r>
            <w:r>
              <w:rPr>
                <w:sz w:val="16"/>
                <w:szCs w:val="16"/>
              </w:rPr>
              <w:tab/>
            </w:r>
            <w:r>
              <w:rPr>
                <w:b/>
                <w:bCs/>
                <w:color w:val="000000"/>
                <w:sz w:val="16"/>
                <w:szCs w:val="16"/>
              </w:rPr>
              <w:t>tir68-139</w:t>
            </w:r>
          </w:p>
        </w:tc>
      </w:tr>
      <w:tr w:rsidR="0039026F" w14:paraId="2BD3B592" w14:textId="77777777" w:rsidTr="0039026F">
        <w:trPr>
          <w:cantSplit/>
          <w:trHeight w:hRule="exact" w:val="216"/>
        </w:trPr>
        <w:tc>
          <w:tcPr>
            <w:tcW w:w="274" w:type="dxa"/>
            <w:tcBorders>
              <w:top w:val="nil"/>
              <w:left w:val="nil"/>
              <w:bottom w:val="nil"/>
              <w:right w:val="nil"/>
            </w:tcBorders>
            <w:shd w:val="clear" w:color="auto" w:fill="FFFFFF"/>
          </w:tcPr>
          <w:p w14:paraId="40C646E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19A7A3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E502EBB" w14:textId="77777777" w:rsidR="0039026F" w:rsidRDefault="00BD3C4F">
            <w:pPr>
              <w:pStyle w:val="GEFEG"/>
              <w:rPr>
                <w:sz w:val="12"/>
                <w:szCs w:val="12"/>
              </w:rPr>
            </w:pPr>
            <w:r>
              <w:rPr>
                <w:noProof/>
              </w:rPr>
              <w:pict w14:anchorId="42208A80">
                <v:group id="_x0000_s1126" style="position:absolute;margin-left:104.4pt;margin-top:0;width:24.6pt;height:10.8pt;z-index:257764352;mso-position-horizontal-relative:text;mso-position-vertical-relative:text" coordorigin="2088" coordsize="492,216" o:allowincell="f">
                  <v:rect id="_x0000_s1127" style="position:absolute;left:2130;width:15;height:216" fillcolor="black" stroked="f" strokeweight="0"/>
                  <v:rect id="_x0000_s1128" style="position:absolute;left:2427;width:15;height:103" fillcolor="black" stroked="f" strokeweight="0"/>
                  <v:rect id="_x0000_s112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51D9B18" w14:textId="77777777" w:rsidR="0039026F" w:rsidRDefault="0039026F">
            <w:pPr>
              <w:pStyle w:val="GEFEG"/>
              <w:tabs>
                <w:tab w:val="left" w:pos="3293"/>
                <w:tab w:val="left" w:pos="6259"/>
              </w:tabs>
              <w:rPr>
                <w:sz w:val="12"/>
                <w:szCs w:val="12"/>
              </w:rPr>
            </w:pPr>
            <w:r>
              <w:rPr>
                <w:b/>
                <w:bCs/>
                <w:color w:val="000000"/>
                <w:sz w:val="18"/>
                <w:szCs w:val="18"/>
              </w:rPr>
              <w:t>cbc:ElectronicMail</w:t>
            </w:r>
            <w:r>
              <w:rPr>
                <w:sz w:val="16"/>
                <w:szCs w:val="16"/>
              </w:rPr>
              <w:tab/>
            </w:r>
            <w:r>
              <w:rPr>
                <w:b/>
                <w:bCs/>
                <w:color w:val="000000"/>
                <w:sz w:val="16"/>
                <w:szCs w:val="16"/>
              </w:rPr>
              <w:t>Contact email address</w:t>
            </w:r>
            <w:r>
              <w:rPr>
                <w:sz w:val="16"/>
                <w:szCs w:val="16"/>
              </w:rPr>
              <w:tab/>
            </w:r>
            <w:r>
              <w:rPr>
                <w:b/>
                <w:bCs/>
                <w:color w:val="000000"/>
                <w:sz w:val="16"/>
                <w:szCs w:val="16"/>
              </w:rPr>
              <w:t>tir68-141</w:t>
            </w:r>
          </w:p>
        </w:tc>
      </w:tr>
      <w:tr w:rsidR="0039026F" w14:paraId="7F19C33F" w14:textId="77777777" w:rsidTr="0039026F">
        <w:trPr>
          <w:cantSplit/>
          <w:trHeight w:hRule="exact" w:val="250"/>
        </w:trPr>
        <w:tc>
          <w:tcPr>
            <w:tcW w:w="274" w:type="dxa"/>
            <w:tcBorders>
              <w:top w:val="nil"/>
              <w:left w:val="nil"/>
              <w:bottom w:val="nil"/>
              <w:right w:val="nil"/>
            </w:tcBorders>
            <w:shd w:val="clear" w:color="auto" w:fill="FFFFFF"/>
          </w:tcPr>
          <w:p w14:paraId="73E9714F"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DACEAA5"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unbounded</w:t>
            </w:r>
          </w:p>
        </w:tc>
        <w:tc>
          <w:tcPr>
            <w:tcW w:w="197" w:type="dxa"/>
            <w:gridSpan w:val="2"/>
            <w:tcBorders>
              <w:top w:val="dotted" w:sz="6" w:space="0" w:color="808080"/>
              <w:left w:val="nil"/>
              <w:bottom w:val="nil"/>
              <w:right w:val="nil"/>
            </w:tcBorders>
            <w:shd w:val="clear" w:color="auto" w:fill="C0C0C0"/>
          </w:tcPr>
          <w:p w14:paraId="4DB29B06" w14:textId="77777777" w:rsidR="0039026F" w:rsidRDefault="00BD3C4F">
            <w:pPr>
              <w:pStyle w:val="GEFEG"/>
              <w:rPr>
                <w:sz w:val="12"/>
                <w:szCs w:val="12"/>
              </w:rPr>
            </w:pPr>
            <w:r>
              <w:rPr>
                <w:noProof/>
              </w:rPr>
              <w:pict w14:anchorId="756E26E4">
                <v:group id="_x0000_s1130" style="position:absolute;margin-left:104.4pt;margin-top:.75pt;width:9.85pt;height:12.5pt;z-index:257765376;mso-position-horizontal-relative:text;mso-position-vertical-relative:text" coordorigin="2088,15" coordsize="197,250" o:allowincell="f">
                  <v:rect id="_x0000_s1131" style="position:absolute;left:2130;top:15;width:15;height:103" fillcolor="black" stroked="f" strokeweight="0"/>
                  <v:rect id="_x0000_s1132" style="position:absolute;left:2130;top:118;width:156;height:15" fillcolor="black" stroked="f" strokeweight="0"/>
                  <v:rect id="_x0000_s1133"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57F22246" w14:textId="77777777" w:rsidR="0039026F" w:rsidRDefault="0039026F">
            <w:pPr>
              <w:pStyle w:val="GEFEG"/>
              <w:rPr>
                <w:sz w:val="12"/>
                <w:szCs w:val="12"/>
              </w:rPr>
            </w:pPr>
            <w:r>
              <w:rPr>
                <w:b/>
                <w:bCs/>
                <w:color w:val="000000"/>
                <w:sz w:val="18"/>
                <w:szCs w:val="18"/>
              </w:rPr>
              <w:t>cac:CatalogueLine</w:t>
            </w:r>
          </w:p>
        </w:tc>
      </w:tr>
      <w:tr w:rsidR="0039026F" w14:paraId="4EB117D6" w14:textId="77777777" w:rsidTr="0039026F">
        <w:trPr>
          <w:cantSplit/>
          <w:trHeight w:hRule="exact" w:val="216"/>
        </w:trPr>
        <w:tc>
          <w:tcPr>
            <w:tcW w:w="274" w:type="dxa"/>
            <w:tcBorders>
              <w:top w:val="nil"/>
              <w:left w:val="nil"/>
              <w:bottom w:val="nil"/>
              <w:right w:val="nil"/>
            </w:tcBorders>
            <w:shd w:val="clear" w:color="auto" w:fill="FFFFFF"/>
          </w:tcPr>
          <w:p w14:paraId="1A6456B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65EF2F6"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39B8A5A" w14:textId="77777777" w:rsidR="0039026F" w:rsidRDefault="00BD3C4F">
            <w:pPr>
              <w:pStyle w:val="GEFEG"/>
              <w:rPr>
                <w:sz w:val="12"/>
                <w:szCs w:val="12"/>
              </w:rPr>
            </w:pPr>
            <w:r>
              <w:rPr>
                <w:noProof/>
              </w:rPr>
              <w:pict w14:anchorId="1DD6E33B">
                <v:group id="_x0000_s1134" style="position:absolute;margin-left:104.4pt;margin-top:0;width:14.75pt;height:10.8pt;z-index:257766400;mso-position-horizontal-relative:text;mso-position-vertical-relative:text" coordorigin="2088" coordsize="295,216" o:allowincell="f">
                  <v:rect id="_x0000_s1135" style="position:absolute;left:2229;width:15;height:216" fillcolor="black" stroked="f" strokeweight="0"/>
                  <v:rect id="_x0000_s1136"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11178760" w14:textId="77777777" w:rsidR="0039026F" w:rsidRDefault="0039026F">
            <w:pPr>
              <w:pStyle w:val="GEFEG"/>
              <w:tabs>
                <w:tab w:val="left" w:pos="3490"/>
                <w:tab w:val="left" w:pos="6456"/>
              </w:tabs>
              <w:rPr>
                <w:sz w:val="12"/>
                <w:szCs w:val="12"/>
              </w:rPr>
            </w:pPr>
            <w:r>
              <w:rPr>
                <w:b/>
                <w:bCs/>
                <w:color w:val="000000"/>
                <w:sz w:val="18"/>
                <w:szCs w:val="18"/>
              </w:rPr>
              <w:t>cbc:ID</w:t>
            </w:r>
            <w:r>
              <w:rPr>
                <w:sz w:val="16"/>
                <w:szCs w:val="16"/>
              </w:rPr>
              <w:tab/>
            </w:r>
            <w:r>
              <w:rPr>
                <w:b/>
                <w:bCs/>
                <w:color w:val="000000"/>
                <w:sz w:val="16"/>
                <w:szCs w:val="16"/>
              </w:rPr>
              <w:t>Pre award catalogue line identifier</w:t>
            </w:r>
            <w:r>
              <w:rPr>
                <w:sz w:val="16"/>
                <w:szCs w:val="16"/>
              </w:rPr>
              <w:tab/>
            </w:r>
            <w:r>
              <w:rPr>
                <w:b/>
                <w:bCs/>
                <w:color w:val="000000"/>
                <w:sz w:val="16"/>
                <w:szCs w:val="16"/>
              </w:rPr>
              <w:t>tir68-045</w:t>
            </w:r>
          </w:p>
        </w:tc>
      </w:tr>
      <w:tr w:rsidR="0039026F" w14:paraId="42D38FFD" w14:textId="77777777" w:rsidTr="0039026F">
        <w:trPr>
          <w:cantSplit/>
          <w:trHeight w:hRule="exact" w:val="216"/>
        </w:trPr>
        <w:tc>
          <w:tcPr>
            <w:tcW w:w="274" w:type="dxa"/>
            <w:tcBorders>
              <w:top w:val="nil"/>
              <w:left w:val="nil"/>
              <w:bottom w:val="nil"/>
              <w:right w:val="nil"/>
            </w:tcBorders>
            <w:shd w:val="clear" w:color="auto" w:fill="FFFFFF"/>
          </w:tcPr>
          <w:p w14:paraId="7AEC3BC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3BEA66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40368C1" w14:textId="77777777" w:rsidR="0039026F" w:rsidRDefault="00BD3C4F">
            <w:pPr>
              <w:pStyle w:val="GEFEG"/>
              <w:rPr>
                <w:sz w:val="12"/>
                <w:szCs w:val="12"/>
              </w:rPr>
            </w:pPr>
            <w:r>
              <w:rPr>
                <w:noProof/>
              </w:rPr>
              <w:pict w14:anchorId="57D7FF36">
                <v:group id="_x0000_s1137" style="position:absolute;margin-left:104.4pt;margin-top:0;width:14.75pt;height:10.8pt;z-index:257767424;mso-position-horizontal-relative:text;mso-position-vertical-relative:text" coordorigin="2088" coordsize="295,216" o:allowincell="f">
                  <v:rect id="_x0000_s1138" style="position:absolute;left:2229;width:15;height:216" fillcolor="black" stroked="f" strokeweight="0"/>
                  <v:rect id="_x0000_s1139"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1D6A70E" w14:textId="77777777" w:rsidR="0039026F" w:rsidRDefault="0039026F">
            <w:pPr>
              <w:pStyle w:val="GEFEG"/>
              <w:tabs>
                <w:tab w:val="left" w:pos="3490"/>
                <w:tab w:val="left" w:pos="6456"/>
              </w:tabs>
              <w:rPr>
                <w:sz w:val="12"/>
                <w:szCs w:val="12"/>
              </w:rPr>
            </w:pPr>
            <w:r>
              <w:rPr>
                <w:b/>
                <w:bCs/>
                <w:color w:val="000000"/>
                <w:sz w:val="18"/>
                <w:szCs w:val="18"/>
              </w:rPr>
              <w:t>cbc:ContractSubdivision</w:t>
            </w:r>
            <w:r>
              <w:rPr>
                <w:sz w:val="16"/>
                <w:szCs w:val="16"/>
              </w:rPr>
              <w:tab/>
            </w:r>
            <w:r>
              <w:rPr>
                <w:b/>
                <w:bCs/>
                <w:color w:val="000000"/>
                <w:sz w:val="16"/>
                <w:szCs w:val="16"/>
              </w:rPr>
              <w:t>Contract subdivision</w:t>
            </w:r>
            <w:r>
              <w:rPr>
                <w:sz w:val="16"/>
                <w:szCs w:val="16"/>
              </w:rPr>
              <w:tab/>
            </w:r>
            <w:r>
              <w:rPr>
                <w:b/>
                <w:bCs/>
                <w:color w:val="000000"/>
                <w:sz w:val="16"/>
                <w:szCs w:val="16"/>
              </w:rPr>
              <w:t>tir68-088</w:t>
            </w:r>
          </w:p>
        </w:tc>
      </w:tr>
      <w:tr w:rsidR="0039026F" w14:paraId="0D0898D2" w14:textId="77777777" w:rsidTr="0039026F">
        <w:trPr>
          <w:cantSplit/>
          <w:trHeight w:hRule="exact" w:val="216"/>
        </w:trPr>
        <w:tc>
          <w:tcPr>
            <w:tcW w:w="274" w:type="dxa"/>
            <w:tcBorders>
              <w:top w:val="nil"/>
              <w:left w:val="nil"/>
              <w:bottom w:val="nil"/>
              <w:right w:val="nil"/>
            </w:tcBorders>
            <w:shd w:val="clear" w:color="auto" w:fill="FFFFFF"/>
          </w:tcPr>
          <w:p w14:paraId="4947B6D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3D954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8953383" w14:textId="77777777" w:rsidR="0039026F" w:rsidRDefault="00BD3C4F">
            <w:pPr>
              <w:pStyle w:val="GEFEG"/>
              <w:rPr>
                <w:sz w:val="12"/>
                <w:szCs w:val="12"/>
              </w:rPr>
            </w:pPr>
            <w:r>
              <w:rPr>
                <w:noProof/>
              </w:rPr>
              <w:pict w14:anchorId="14669DFA">
                <v:group id="_x0000_s1140" style="position:absolute;margin-left:104.4pt;margin-top:0;width:14.75pt;height:10.8pt;z-index:257768448;mso-position-horizontal-relative:text;mso-position-vertical-relative:text" coordorigin="2088" coordsize="295,216" o:allowincell="f">
                  <v:rect id="_x0000_s1141" style="position:absolute;left:2229;width:15;height:216" fillcolor="black" stroked="f" strokeweight="0"/>
                  <v:rect id="_x0000_s1142"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6EE61D8D" w14:textId="77777777" w:rsidR="0039026F" w:rsidRDefault="0039026F">
            <w:pPr>
              <w:pStyle w:val="GEFEG"/>
              <w:tabs>
                <w:tab w:val="left" w:pos="3490"/>
                <w:tab w:val="left" w:pos="6456"/>
              </w:tabs>
              <w:rPr>
                <w:sz w:val="12"/>
                <w:szCs w:val="12"/>
              </w:rPr>
            </w:pPr>
            <w:r>
              <w:rPr>
                <w:b/>
                <w:bCs/>
                <w:color w:val="000000"/>
                <w:sz w:val="18"/>
                <w:szCs w:val="18"/>
              </w:rPr>
              <w:t>cbc:OrderableIndicator</w:t>
            </w:r>
            <w:r>
              <w:rPr>
                <w:sz w:val="16"/>
                <w:szCs w:val="16"/>
              </w:rPr>
              <w:tab/>
            </w:r>
            <w:r>
              <w:rPr>
                <w:b/>
                <w:bCs/>
                <w:color w:val="000000"/>
                <w:sz w:val="16"/>
                <w:szCs w:val="16"/>
              </w:rPr>
              <w:t>Catalogue line orderable indicator</w:t>
            </w:r>
            <w:r>
              <w:rPr>
                <w:sz w:val="16"/>
                <w:szCs w:val="16"/>
              </w:rPr>
              <w:tab/>
            </w:r>
            <w:r>
              <w:rPr>
                <w:b/>
                <w:bCs/>
                <w:color w:val="000000"/>
                <w:sz w:val="16"/>
                <w:szCs w:val="16"/>
              </w:rPr>
              <w:t>tir68-016</w:t>
            </w:r>
          </w:p>
        </w:tc>
      </w:tr>
      <w:tr w:rsidR="0039026F" w14:paraId="58C05CE6" w14:textId="77777777" w:rsidTr="0039026F">
        <w:trPr>
          <w:cantSplit/>
          <w:trHeight w:hRule="exact" w:val="216"/>
        </w:trPr>
        <w:tc>
          <w:tcPr>
            <w:tcW w:w="274" w:type="dxa"/>
            <w:tcBorders>
              <w:top w:val="nil"/>
              <w:left w:val="nil"/>
              <w:bottom w:val="nil"/>
              <w:right w:val="nil"/>
            </w:tcBorders>
            <w:shd w:val="clear" w:color="auto" w:fill="FFFFFF"/>
          </w:tcPr>
          <w:p w14:paraId="1DDB67A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524A12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69471814" w14:textId="77777777" w:rsidR="0039026F" w:rsidRDefault="00BD3C4F">
            <w:pPr>
              <w:pStyle w:val="GEFEG"/>
              <w:rPr>
                <w:sz w:val="12"/>
                <w:szCs w:val="12"/>
              </w:rPr>
            </w:pPr>
            <w:r>
              <w:rPr>
                <w:noProof/>
              </w:rPr>
              <w:pict w14:anchorId="3FC72DC0">
                <v:group id="_x0000_s1143" style="position:absolute;margin-left:104.4pt;margin-top:0;width:14.75pt;height:10.8pt;z-index:257769472;mso-position-horizontal-relative:text;mso-position-vertical-relative:text" coordorigin="2088" coordsize="295,216" o:allowincell="f">
                  <v:rect id="_x0000_s1144" style="position:absolute;left:2229;width:15;height:216" fillcolor="black" stroked="f" strokeweight="0"/>
                  <v:rect id="_x0000_s1145"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677398F8" w14:textId="77777777" w:rsidR="0039026F" w:rsidRDefault="0039026F">
            <w:pPr>
              <w:pStyle w:val="GEFEG"/>
              <w:tabs>
                <w:tab w:val="left" w:pos="3490"/>
                <w:tab w:val="left" w:pos="6456"/>
              </w:tabs>
              <w:rPr>
                <w:sz w:val="12"/>
                <w:szCs w:val="12"/>
              </w:rPr>
            </w:pPr>
            <w:r>
              <w:rPr>
                <w:b/>
                <w:bCs/>
                <w:color w:val="000000"/>
                <w:sz w:val="18"/>
                <w:szCs w:val="18"/>
              </w:rPr>
              <w:t>cbc:OrderableUnit</w:t>
            </w:r>
            <w:r>
              <w:rPr>
                <w:sz w:val="16"/>
                <w:szCs w:val="16"/>
              </w:rPr>
              <w:tab/>
            </w:r>
            <w:r>
              <w:rPr>
                <w:b/>
                <w:bCs/>
                <w:color w:val="000000"/>
                <w:sz w:val="16"/>
                <w:szCs w:val="16"/>
              </w:rPr>
              <w:t>Orderable unit</w:t>
            </w:r>
            <w:r>
              <w:rPr>
                <w:sz w:val="16"/>
                <w:szCs w:val="16"/>
              </w:rPr>
              <w:tab/>
            </w:r>
            <w:r>
              <w:rPr>
                <w:b/>
                <w:bCs/>
                <w:color w:val="000000"/>
                <w:sz w:val="16"/>
                <w:szCs w:val="16"/>
              </w:rPr>
              <w:t>tir68-017</w:t>
            </w:r>
          </w:p>
        </w:tc>
      </w:tr>
      <w:tr w:rsidR="0039026F" w14:paraId="0E8BF41B" w14:textId="77777777" w:rsidTr="0039026F">
        <w:trPr>
          <w:cantSplit/>
          <w:trHeight w:hRule="exact" w:val="216"/>
        </w:trPr>
        <w:tc>
          <w:tcPr>
            <w:tcW w:w="274" w:type="dxa"/>
            <w:tcBorders>
              <w:top w:val="nil"/>
              <w:left w:val="nil"/>
              <w:bottom w:val="nil"/>
              <w:right w:val="nil"/>
            </w:tcBorders>
            <w:shd w:val="clear" w:color="auto" w:fill="FFFFFF"/>
          </w:tcPr>
          <w:p w14:paraId="66B8D89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C5A0E6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5E7F87D" w14:textId="77777777" w:rsidR="0039026F" w:rsidRDefault="00BD3C4F">
            <w:pPr>
              <w:pStyle w:val="GEFEG"/>
              <w:rPr>
                <w:sz w:val="12"/>
                <w:szCs w:val="12"/>
              </w:rPr>
            </w:pPr>
            <w:r>
              <w:rPr>
                <w:noProof/>
              </w:rPr>
              <w:pict w14:anchorId="573305DA">
                <v:group id="_x0000_s1146" style="position:absolute;margin-left:104.4pt;margin-top:0;width:14.75pt;height:10.8pt;z-index:257770496;mso-position-horizontal-relative:text;mso-position-vertical-relative:text" coordorigin="2088" coordsize="295,216" o:allowincell="f">
                  <v:rect id="_x0000_s1147" style="position:absolute;left:2229;width:15;height:216" fillcolor="black" stroked="f" strokeweight="0"/>
                  <v:rect id="_x0000_s1148"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F34902E" w14:textId="77777777" w:rsidR="0039026F" w:rsidRDefault="0039026F">
            <w:pPr>
              <w:pStyle w:val="GEFEG"/>
              <w:tabs>
                <w:tab w:val="left" w:pos="3490"/>
                <w:tab w:val="left" w:pos="6456"/>
              </w:tabs>
              <w:rPr>
                <w:sz w:val="12"/>
                <w:szCs w:val="12"/>
              </w:rPr>
            </w:pPr>
            <w:r>
              <w:rPr>
                <w:b/>
                <w:bCs/>
                <w:color w:val="000000"/>
                <w:sz w:val="18"/>
                <w:szCs w:val="18"/>
              </w:rPr>
              <w:t>cbc:ContentUnitQuantity</w:t>
            </w:r>
            <w:r>
              <w:rPr>
                <w:sz w:val="16"/>
                <w:szCs w:val="16"/>
              </w:rPr>
              <w:tab/>
            </w:r>
            <w:r>
              <w:rPr>
                <w:b/>
                <w:bCs/>
                <w:color w:val="000000"/>
                <w:sz w:val="16"/>
                <w:szCs w:val="16"/>
              </w:rPr>
              <w:t>Item net quantity</w:t>
            </w:r>
            <w:r>
              <w:rPr>
                <w:sz w:val="16"/>
                <w:szCs w:val="16"/>
              </w:rPr>
              <w:tab/>
            </w:r>
            <w:r>
              <w:rPr>
                <w:b/>
                <w:bCs/>
                <w:color w:val="000000"/>
                <w:sz w:val="16"/>
                <w:szCs w:val="16"/>
              </w:rPr>
              <w:t>tir68-107</w:t>
            </w:r>
          </w:p>
        </w:tc>
      </w:tr>
      <w:tr w:rsidR="0039026F" w14:paraId="0B88B792" w14:textId="77777777" w:rsidTr="0039026F">
        <w:trPr>
          <w:cantSplit/>
          <w:trHeight w:hRule="exact" w:val="216"/>
        </w:trPr>
        <w:tc>
          <w:tcPr>
            <w:tcW w:w="274" w:type="dxa"/>
            <w:tcBorders>
              <w:top w:val="nil"/>
              <w:left w:val="nil"/>
              <w:bottom w:val="nil"/>
              <w:right w:val="nil"/>
            </w:tcBorders>
            <w:shd w:val="clear" w:color="auto" w:fill="FFFFFF"/>
          </w:tcPr>
          <w:p w14:paraId="2A20568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5A50F2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184414C8" w14:textId="77777777" w:rsidR="0039026F" w:rsidRDefault="00BD3C4F">
            <w:pPr>
              <w:pStyle w:val="GEFEG"/>
              <w:rPr>
                <w:sz w:val="12"/>
                <w:szCs w:val="12"/>
              </w:rPr>
            </w:pPr>
            <w:r>
              <w:rPr>
                <w:noProof/>
              </w:rPr>
              <w:pict w14:anchorId="5B7453A3">
                <v:group id="_x0000_s1149" style="position:absolute;margin-left:104.4pt;margin-top:0;width:14.75pt;height:10.8pt;z-index:257771520;mso-position-horizontal-relative:text;mso-position-vertical-relative:text" coordorigin="2088" coordsize="295,216" o:allowincell="f">
                  <v:rect id="_x0000_s1150" style="position:absolute;left:2229;width:15;height:216" fillcolor="black" stroked="f" strokeweight="0"/>
                  <v:rect id="_x0000_s1151"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06DDF18F" w14:textId="77777777" w:rsidR="0039026F" w:rsidRDefault="0039026F">
            <w:pPr>
              <w:pStyle w:val="GEFEG"/>
              <w:tabs>
                <w:tab w:val="left" w:pos="3490"/>
                <w:tab w:val="left" w:pos="6456"/>
              </w:tabs>
              <w:rPr>
                <w:sz w:val="12"/>
                <w:szCs w:val="12"/>
              </w:rPr>
            </w:pPr>
            <w:r>
              <w:rPr>
                <w:b/>
                <w:bCs/>
                <w:color w:val="000000"/>
                <w:sz w:val="18"/>
                <w:szCs w:val="18"/>
              </w:rPr>
              <w:t>cbc:OrderQuantityIncrementNumeric</w:t>
            </w:r>
            <w:r>
              <w:rPr>
                <w:sz w:val="16"/>
                <w:szCs w:val="16"/>
              </w:rPr>
              <w:tab/>
            </w:r>
            <w:r>
              <w:rPr>
                <w:b/>
                <w:bCs/>
                <w:color w:val="000000"/>
                <w:sz w:val="16"/>
                <w:szCs w:val="16"/>
              </w:rPr>
              <w:t>Order quantity increment</w:t>
            </w:r>
            <w:r>
              <w:rPr>
                <w:sz w:val="16"/>
                <w:szCs w:val="16"/>
              </w:rPr>
              <w:tab/>
            </w:r>
            <w:r>
              <w:rPr>
                <w:b/>
                <w:bCs/>
                <w:color w:val="000000"/>
                <w:sz w:val="16"/>
                <w:szCs w:val="16"/>
              </w:rPr>
              <w:t>tir68-018</w:t>
            </w:r>
          </w:p>
        </w:tc>
      </w:tr>
      <w:tr w:rsidR="0039026F" w14:paraId="26CF5E81" w14:textId="77777777" w:rsidTr="0039026F">
        <w:trPr>
          <w:cantSplit/>
          <w:trHeight w:hRule="exact" w:val="216"/>
        </w:trPr>
        <w:tc>
          <w:tcPr>
            <w:tcW w:w="274" w:type="dxa"/>
            <w:tcBorders>
              <w:top w:val="nil"/>
              <w:left w:val="nil"/>
              <w:bottom w:val="nil"/>
              <w:right w:val="nil"/>
            </w:tcBorders>
            <w:shd w:val="clear" w:color="auto" w:fill="FFFFFF"/>
          </w:tcPr>
          <w:p w14:paraId="16F70D7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ECD701E"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A530477" w14:textId="77777777" w:rsidR="0039026F" w:rsidRDefault="00BD3C4F">
            <w:pPr>
              <w:pStyle w:val="GEFEG"/>
              <w:rPr>
                <w:sz w:val="12"/>
                <w:szCs w:val="12"/>
              </w:rPr>
            </w:pPr>
            <w:r>
              <w:rPr>
                <w:noProof/>
              </w:rPr>
              <w:pict w14:anchorId="18B96D15">
                <v:group id="_x0000_s1152" style="position:absolute;margin-left:104.4pt;margin-top:0;width:14.75pt;height:10.8pt;z-index:257772544;mso-position-horizontal-relative:text;mso-position-vertical-relative:text" coordorigin="2088" coordsize="295,216" o:allowincell="f">
                  <v:rect id="_x0000_s1153" style="position:absolute;left:2229;width:15;height:216" fillcolor="black" stroked="f" strokeweight="0"/>
                  <v:rect id="_x0000_s1154"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6DDF33B3" w14:textId="77777777" w:rsidR="0039026F" w:rsidRDefault="0039026F">
            <w:pPr>
              <w:pStyle w:val="GEFEG"/>
              <w:tabs>
                <w:tab w:val="left" w:pos="3490"/>
                <w:tab w:val="left" w:pos="6456"/>
              </w:tabs>
              <w:rPr>
                <w:sz w:val="12"/>
                <w:szCs w:val="12"/>
              </w:rPr>
            </w:pPr>
            <w:r>
              <w:rPr>
                <w:b/>
                <w:bCs/>
                <w:color w:val="000000"/>
                <w:sz w:val="18"/>
                <w:szCs w:val="18"/>
              </w:rPr>
              <w:t>cbc:MinimumOrderQuantity</w:t>
            </w:r>
            <w:r>
              <w:rPr>
                <w:sz w:val="16"/>
                <w:szCs w:val="16"/>
              </w:rPr>
              <w:tab/>
            </w:r>
            <w:r>
              <w:rPr>
                <w:b/>
                <w:bCs/>
                <w:color w:val="000000"/>
                <w:sz w:val="16"/>
                <w:szCs w:val="16"/>
              </w:rPr>
              <w:t>Minimum order quantity</w:t>
            </w:r>
            <w:r>
              <w:rPr>
                <w:sz w:val="16"/>
                <w:szCs w:val="16"/>
              </w:rPr>
              <w:tab/>
            </w:r>
            <w:r>
              <w:rPr>
                <w:b/>
                <w:bCs/>
                <w:color w:val="000000"/>
                <w:sz w:val="16"/>
                <w:szCs w:val="16"/>
              </w:rPr>
              <w:t>tir68-019</w:t>
            </w:r>
          </w:p>
        </w:tc>
      </w:tr>
      <w:tr w:rsidR="0039026F" w14:paraId="5C046B05" w14:textId="77777777" w:rsidTr="0039026F">
        <w:trPr>
          <w:cantSplit/>
          <w:trHeight w:hRule="exact" w:val="216"/>
        </w:trPr>
        <w:tc>
          <w:tcPr>
            <w:tcW w:w="274" w:type="dxa"/>
            <w:tcBorders>
              <w:top w:val="nil"/>
              <w:left w:val="nil"/>
              <w:bottom w:val="nil"/>
              <w:right w:val="nil"/>
            </w:tcBorders>
            <w:shd w:val="clear" w:color="auto" w:fill="FFFFFF"/>
          </w:tcPr>
          <w:p w14:paraId="7C6933B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AF287F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7556F275" w14:textId="77777777" w:rsidR="0039026F" w:rsidRDefault="00BD3C4F">
            <w:pPr>
              <w:pStyle w:val="GEFEG"/>
              <w:rPr>
                <w:sz w:val="12"/>
                <w:szCs w:val="12"/>
              </w:rPr>
            </w:pPr>
            <w:r>
              <w:rPr>
                <w:noProof/>
              </w:rPr>
              <w:pict w14:anchorId="1C9A8271">
                <v:group id="_x0000_s1155" style="position:absolute;margin-left:104.4pt;margin-top:0;width:14.75pt;height:10.8pt;z-index:257773568;mso-position-horizontal-relative:text;mso-position-vertical-relative:text" coordorigin="2088" coordsize="295,216" o:allowincell="f">
                  <v:rect id="_x0000_s1156" style="position:absolute;left:2229;width:15;height:216" fillcolor="black" stroked="f" strokeweight="0"/>
                  <v:rect id="_x0000_s1157"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3A069B8" w14:textId="77777777" w:rsidR="0039026F" w:rsidRDefault="0039026F">
            <w:pPr>
              <w:pStyle w:val="GEFEG"/>
              <w:tabs>
                <w:tab w:val="left" w:pos="3490"/>
                <w:tab w:val="left" w:pos="6456"/>
              </w:tabs>
              <w:rPr>
                <w:sz w:val="12"/>
                <w:szCs w:val="12"/>
              </w:rPr>
            </w:pPr>
            <w:r>
              <w:rPr>
                <w:b/>
                <w:bCs/>
                <w:color w:val="000000"/>
                <w:sz w:val="18"/>
                <w:szCs w:val="18"/>
              </w:rPr>
              <w:t>cbc:MaximumOrderQuantity</w:t>
            </w:r>
            <w:r>
              <w:rPr>
                <w:sz w:val="16"/>
                <w:szCs w:val="16"/>
              </w:rPr>
              <w:tab/>
            </w:r>
            <w:r>
              <w:rPr>
                <w:b/>
                <w:bCs/>
                <w:color w:val="000000"/>
                <w:sz w:val="16"/>
                <w:szCs w:val="16"/>
              </w:rPr>
              <w:t>Maximum order quantity</w:t>
            </w:r>
            <w:r>
              <w:rPr>
                <w:sz w:val="16"/>
                <w:szCs w:val="16"/>
              </w:rPr>
              <w:tab/>
            </w:r>
            <w:r>
              <w:rPr>
                <w:b/>
                <w:bCs/>
                <w:color w:val="000000"/>
                <w:sz w:val="16"/>
                <w:szCs w:val="16"/>
              </w:rPr>
              <w:t>tir68-020</w:t>
            </w:r>
          </w:p>
        </w:tc>
      </w:tr>
      <w:tr w:rsidR="0039026F" w14:paraId="6E667C4A" w14:textId="77777777" w:rsidTr="0039026F">
        <w:trPr>
          <w:cantSplit/>
          <w:trHeight w:hRule="exact" w:val="216"/>
        </w:trPr>
        <w:tc>
          <w:tcPr>
            <w:tcW w:w="274" w:type="dxa"/>
            <w:tcBorders>
              <w:top w:val="nil"/>
              <w:left w:val="nil"/>
              <w:bottom w:val="nil"/>
              <w:right w:val="nil"/>
            </w:tcBorders>
            <w:shd w:val="clear" w:color="auto" w:fill="FFFFFF"/>
          </w:tcPr>
          <w:p w14:paraId="308A7AF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B9CB2B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5802364" w14:textId="77777777" w:rsidR="0039026F" w:rsidRDefault="00BD3C4F">
            <w:pPr>
              <w:pStyle w:val="GEFEG"/>
              <w:rPr>
                <w:sz w:val="12"/>
                <w:szCs w:val="12"/>
              </w:rPr>
            </w:pPr>
            <w:r>
              <w:rPr>
                <w:noProof/>
              </w:rPr>
              <w:pict w14:anchorId="6E8AEB49">
                <v:group id="_x0000_s1158" style="position:absolute;margin-left:104.4pt;margin-top:0;width:14.75pt;height:10.8pt;z-index:257774592;mso-position-horizontal-relative:text;mso-position-vertical-relative:text" coordorigin="2088" coordsize="295,216" o:allowincell="f">
                  <v:rect id="_x0000_s1159" style="position:absolute;left:2229;width:15;height:216" fillcolor="black" stroked="f" strokeweight="0"/>
                  <v:rect id="_x0000_s1160"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FDA8D2B" w14:textId="77777777" w:rsidR="0039026F" w:rsidRDefault="0039026F">
            <w:pPr>
              <w:pStyle w:val="GEFEG"/>
              <w:tabs>
                <w:tab w:val="left" w:pos="3490"/>
                <w:tab w:val="left" w:pos="6456"/>
              </w:tabs>
              <w:rPr>
                <w:sz w:val="12"/>
                <w:szCs w:val="12"/>
              </w:rPr>
            </w:pPr>
            <w:r>
              <w:rPr>
                <w:b/>
                <w:bCs/>
                <w:color w:val="000000"/>
                <w:sz w:val="18"/>
                <w:szCs w:val="18"/>
              </w:rPr>
              <w:t>cbc:WarrantyInformation</w:t>
            </w:r>
            <w:r>
              <w:rPr>
                <w:sz w:val="16"/>
                <w:szCs w:val="16"/>
              </w:rPr>
              <w:tab/>
            </w:r>
            <w:r>
              <w:rPr>
                <w:b/>
                <w:bCs/>
                <w:color w:val="000000"/>
                <w:sz w:val="16"/>
                <w:szCs w:val="16"/>
              </w:rPr>
              <w:t>Catalogue line warranty information</w:t>
            </w:r>
            <w:r>
              <w:rPr>
                <w:sz w:val="16"/>
                <w:szCs w:val="16"/>
              </w:rPr>
              <w:tab/>
            </w:r>
            <w:r>
              <w:rPr>
                <w:b/>
                <w:bCs/>
                <w:color w:val="000000"/>
                <w:sz w:val="16"/>
                <w:szCs w:val="16"/>
              </w:rPr>
              <w:t>tir68-091</w:t>
            </w:r>
          </w:p>
        </w:tc>
      </w:tr>
      <w:tr w:rsidR="0039026F" w14:paraId="77C77B89" w14:textId="77777777" w:rsidTr="0039026F">
        <w:trPr>
          <w:cantSplit/>
          <w:trHeight w:hRule="exact" w:val="216"/>
        </w:trPr>
        <w:tc>
          <w:tcPr>
            <w:tcW w:w="274" w:type="dxa"/>
            <w:tcBorders>
              <w:top w:val="nil"/>
              <w:left w:val="nil"/>
              <w:bottom w:val="nil"/>
              <w:right w:val="nil"/>
            </w:tcBorders>
            <w:shd w:val="clear" w:color="auto" w:fill="FFFFFF"/>
          </w:tcPr>
          <w:p w14:paraId="6CBB22A2"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22C958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6370BBBF" w14:textId="77777777" w:rsidR="0039026F" w:rsidRDefault="00BD3C4F">
            <w:pPr>
              <w:pStyle w:val="GEFEG"/>
              <w:rPr>
                <w:sz w:val="12"/>
                <w:szCs w:val="12"/>
              </w:rPr>
            </w:pPr>
            <w:r>
              <w:rPr>
                <w:noProof/>
              </w:rPr>
              <w:pict w14:anchorId="62713F3C">
                <v:group id="_x0000_s1161" style="position:absolute;margin-left:104.4pt;margin-top:0;width:14.75pt;height:10.8pt;z-index:257775616;mso-position-horizontal-relative:text;mso-position-vertical-relative:text" coordorigin="2088" coordsize="295,216" o:allowincell="f">
                  <v:rect id="_x0000_s1162" style="position:absolute;left:2229;width:15;height:216" fillcolor="black" stroked="f" strokeweight="0"/>
                  <v:rect id="_x0000_s1163"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76DF8392" w14:textId="77777777" w:rsidR="0039026F" w:rsidRDefault="0039026F">
            <w:pPr>
              <w:pStyle w:val="GEFEG"/>
              <w:tabs>
                <w:tab w:val="left" w:pos="3490"/>
                <w:tab w:val="left" w:pos="6456"/>
              </w:tabs>
              <w:rPr>
                <w:sz w:val="12"/>
                <w:szCs w:val="12"/>
              </w:rPr>
            </w:pPr>
            <w:r>
              <w:rPr>
                <w:b/>
                <w:bCs/>
                <w:color w:val="000000"/>
                <w:sz w:val="18"/>
                <w:szCs w:val="18"/>
              </w:rPr>
              <w:t>cbc:PackLevelCode</w:t>
            </w:r>
            <w:r>
              <w:rPr>
                <w:sz w:val="16"/>
                <w:szCs w:val="16"/>
              </w:rPr>
              <w:tab/>
            </w:r>
            <w:r>
              <w:rPr>
                <w:b/>
                <w:bCs/>
                <w:color w:val="000000"/>
                <w:sz w:val="16"/>
                <w:szCs w:val="16"/>
              </w:rPr>
              <w:t>Handling unit packaging level</w:t>
            </w:r>
            <w:r>
              <w:rPr>
                <w:sz w:val="16"/>
                <w:szCs w:val="16"/>
              </w:rPr>
              <w:tab/>
            </w:r>
            <w:r>
              <w:rPr>
                <w:b/>
                <w:bCs/>
                <w:color w:val="000000"/>
                <w:sz w:val="16"/>
                <w:szCs w:val="16"/>
              </w:rPr>
              <w:t>tir68-066</w:t>
            </w:r>
          </w:p>
        </w:tc>
      </w:tr>
      <w:tr w:rsidR="0039026F" w14:paraId="30F875DC" w14:textId="77777777" w:rsidTr="0039026F">
        <w:trPr>
          <w:cantSplit/>
          <w:trHeight w:hRule="exact" w:val="250"/>
        </w:trPr>
        <w:tc>
          <w:tcPr>
            <w:tcW w:w="274" w:type="dxa"/>
            <w:tcBorders>
              <w:top w:val="nil"/>
              <w:left w:val="nil"/>
              <w:bottom w:val="nil"/>
              <w:right w:val="nil"/>
            </w:tcBorders>
            <w:shd w:val="clear" w:color="auto" w:fill="FFFFFF"/>
          </w:tcPr>
          <w:p w14:paraId="3ADB2E95"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596CEB1"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0584177F" w14:textId="77777777" w:rsidR="0039026F" w:rsidRDefault="00BD3C4F">
            <w:pPr>
              <w:pStyle w:val="GEFEG"/>
              <w:rPr>
                <w:sz w:val="12"/>
                <w:szCs w:val="12"/>
              </w:rPr>
            </w:pPr>
            <w:r>
              <w:rPr>
                <w:noProof/>
              </w:rPr>
              <w:pict w14:anchorId="2D93DA68">
                <v:group id="_x0000_s1164" style="position:absolute;margin-left:104.4pt;margin-top:.75pt;width:14.75pt;height:12.5pt;z-index:257776640;mso-position-horizontal-relative:text;mso-position-vertical-relative:text" coordorigin="2088,15" coordsize="295,250" o:allowincell="f">
                  <v:rect id="_x0000_s1165" style="position:absolute;left:2229;top:15;width:15;height:250" fillcolor="black" stroked="f" strokeweight="0"/>
                  <v:rect id="_x0000_s1166" style="position:absolute;left:2229;top:118;width:156;height:15" fillcolor="black" stroked="f" strokeweight="0"/>
                  <v:rect id="_x0000_s116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378629A5" w14:textId="77777777" w:rsidR="0039026F" w:rsidRDefault="0039026F">
            <w:pPr>
              <w:pStyle w:val="GEFEG"/>
              <w:rPr>
                <w:sz w:val="12"/>
                <w:szCs w:val="12"/>
              </w:rPr>
            </w:pPr>
            <w:r>
              <w:rPr>
                <w:b/>
                <w:bCs/>
                <w:color w:val="000000"/>
                <w:sz w:val="18"/>
                <w:szCs w:val="18"/>
              </w:rPr>
              <w:t>cac:ItemComparison</w:t>
            </w:r>
          </w:p>
        </w:tc>
      </w:tr>
      <w:tr w:rsidR="0039026F" w14:paraId="047554AF" w14:textId="77777777" w:rsidTr="0039026F">
        <w:trPr>
          <w:cantSplit/>
          <w:trHeight w:hRule="exact" w:val="216"/>
        </w:trPr>
        <w:tc>
          <w:tcPr>
            <w:tcW w:w="274" w:type="dxa"/>
            <w:tcBorders>
              <w:top w:val="nil"/>
              <w:left w:val="nil"/>
              <w:bottom w:val="nil"/>
              <w:right w:val="nil"/>
            </w:tcBorders>
            <w:shd w:val="clear" w:color="auto" w:fill="FFFFFF"/>
          </w:tcPr>
          <w:p w14:paraId="46CE475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294E82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59B9F99" w14:textId="77777777" w:rsidR="0039026F" w:rsidRDefault="00BD3C4F">
            <w:pPr>
              <w:pStyle w:val="GEFEG"/>
              <w:rPr>
                <w:sz w:val="12"/>
                <w:szCs w:val="12"/>
              </w:rPr>
            </w:pPr>
            <w:r>
              <w:rPr>
                <w:noProof/>
              </w:rPr>
              <w:pict w14:anchorId="1C2E9A0E">
                <v:group id="_x0000_s1168" style="position:absolute;margin-left:104.4pt;margin-top:0;width:19.7pt;height:10.8pt;z-index:257777664;mso-position-horizontal-relative:text;mso-position-vertical-relative:text" coordorigin="2088" coordsize="394,216" o:allowincell="f">
                  <v:rect id="_x0000_s1169" style="position:absolute;left:2229;width:15;height:216" fillcolor="black" stroked="f" strokeweight="0"/>
                  <v:rect id="_x0000_s1170" style="position:absolute;left:2328;width:15;height:216" fillcolor="black" stroked="f" strokeweight="0"/>
                  <v:rect id="_x0000_s117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E4692AA" w14:textId="77777777" w:rsidR="0039026F" w:rsidRDefault="0039026F">
            <w:pPr>
              <w:pStyle w:val="GEFEG"/>
              <w:tabs>
                <w:tab w:val="left" w:pos="3391"/>
                <w:tab w:val="left" w:pos="6358"/>
              </w:tabs>
              <w:rPr>
                <w:sz w:val="12"/>
                <w:szCs w:val="12"/>
              </w:rPr>
            </w:pPr>
            <w:r>
              <w:rPr>
                <w:b/>
                <w:bCs/>
                <w:color w:val="000000"/>
                <w:sz w:val="18"/>
                <w:szCs w:val="18"/>
              </w:rPr>
              <w:t>cbc:PriceAmount</w:t>
            </w:r>
            <w:r>
              <w:rPr>
                <w:sz w:val="16"/>
                <w:szCs w:val="16"/>
              </w:rPr>
              <w:tab/>
            </w:r>
            <w:r>
              <w:rPr>
                <w:b/>
                <w:bCs/>
                <w:color w:val="000000"/>
                <w:sz w:val="16"/>
                <w:szCs w:val="16"/>
              </w:rPr>
              <w:t>Standardized unit price</w:t>
            </w:r>
            <w:r>
              <w:rPr>
                <w:sz w:val="16"/>
                <w:szCs w:val="16"/>
              </w:rPr>
              <w:tab/>
            </w:r>
            <w:r>
              <w:rPr>
                <w:b/>
                <w:bCs/>
                <w:color w:val="000000"/>
                <w:sz w:val="16"/>
                <w:szCs w:val="16"/>
              </w:rPr>
              <w:t>tir68-055</w:t>
            </w:r>
          </w:p>
        </w:tc>
      </w:tr>
      <w:tr w:rsidR="0039026F" w14:paraId="7E34DDC7" w14:textId="77777777" w:rsidTr="0039026F">
        <w:trPr>
          <w:cantSplit/>
          <w:trHeight w:hRule="exact" w:val="216"/>
        </w:trPr>
        <w:tc>
          <w:tcPr>
            <w:tcW w:w="274" w:type="dxa"/>
            <w:tcBorders>
              <w:top w:val="nil"/>
              <w:left w:val="nil"/>
              <w:bottom w:val="nil"/>
              <w:right w:val="nil"/>
            </w:tcBorders>
            <w:shd w:val="clear" w:color="auto" w:fill="FFFFFF"/>
          </w:tcPr>
          <w:p w14:paraId="243E77A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B80C604"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6394F75" w14:textId="77777777" w:rsidR="0039026F" w:rsidRDefault="00BD3C4F">
            <w:pPr>
              <w:pStyle w:val="GEFEG"/>
              <w:rPr>
                <w:sz w:val="12"/>
                <w:szCs w:val="12"/>
              </w:rPr>
            </w:pPr>
            <w:r>
              <w:rPr>
                <w:noProof/>
              </w:rPr>
              <w:pict w14:anchorId="42D8CF7F">
                <v:group id="_x0000_s1172" style="position:absolute;margin-left:104.4pt;margin-top:0;width:19.7pt;height:10.8pt;z-index:257778688;mso-position-horizontal-relative:text;mso-position-vertical-relative:text" coordorigin="2088" coordsize="394,216" o:allowincell="f">
                  <v:rect id="_x0000_s1173" style="position:absolute;left:2229;width:15;height:216" fillcolor="black" stroked="f" strokeweight="0"/>
                  <v:rect id="_x0000_s1174" style="position:absolute;left:2328;width:15;height:103" fillcolor="black" stroked="f" strokeweight="0"/>
                  <v:rect id="_x0000_s117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3FAA2AB3"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Standard unit quantity</w:t>
            </w:r>
            <w:r>
              <w:rPr>
                <w:sz w:val="16"/>
                <w:szCs w:val="16"/>
              </w:rPr>
              <w:tab/>
            </w:r>
            <w:r>
              <w:rPr>
                <w:b/>
                <w:bCs/>
                <w:color w:val="000000"/>
                <w:sz w:val="16"/>
                <w:szCs w:val="16"/>
              </w:rPr>
              <w:t>tir68-056</w:t>
            </w:r>
          </w:p>
        </w:tc>
      </w:tr>
      <w:tr w:rsidR="0039026F" w14:paraId="58312A44" w14:textId="77777777" w:rsidTr="0039026F">
        <w:trPr>
          <w:cantSplit/>
          <w:trHeight w:hRule="exact" w:val="250"/>
        </w:trPr>
        <w:tc>
          <w:tcPr>
            <w:tcW w:w="274" w:type="dxa"/>
            <w:tcBorders>
              <w:top w:val="nil"/>
              <w:left w:val="nil"/>
              <w:bottom w:val="nil"/>
              <w:right w:val="nil"/>
            </w:tcBorders>
            <w:shd w:val="clear" w:color="auto" w:fill="FFFFFF"/>
          </w:tcPr>
          <w:p w14:paraId="4D2D29C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8A9B042"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00DBA773" w14:textId="77777777" w:rsidR="0039026F" w:rsidRDefault="00BD3C4F">
            <w:pPr>
              <w:pStyle w:val="GEFEG"/>
              <w:rPr>
                <w:sz w:val="12"/>
                <w:szCs w:val="12"/>
              </w:rPr>
            </w:pPr>
            <w:r>
              <w:rPr>
                <w:noProof/>
              </w:rPr>
              <w:pict w14:anchorId="129D0EC3">
                <v:group id="_x0000_s1176" style="position:absolute;margin-left:104.4pt;margin-top:.75pt;width:14.75pt;height:12.5pt;z-index:257779712;mso-position-horizontal-relative:text;mso-position-vertical-relative:text" coordorigin="2088,15" coordsize="295,250" o:allowincell="f">
                  <v:rect id="_x0000_s1177" style="position:absolute;left:2229;top:15;width:15;height:250" fillcolor="black" stroked="f" strokeweight="0"/>
                  <v:rect id="_x0000_s1178" style="position:absolute;left:2229;top:118;width:156;height:15" fillcolor="black" stroked="f" strokeweight="0"/>
                  <v:rect id="_x0000_s1179"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5B3A798" w14:textId="77777777" w:rsidR="0039026F" w:rsidRDefault="0039026F">
            <w:pPr>
              <w:pStyle w:val="GEFEG"/>
              <w:rPr>
                <w:sz w:val="12"/>
                <w:szCs w:val="12"/>
              </w:rPr>
            </w:pPr>
            <w:r>
              <w:rPr>
                <w:b/>
                <w:bCs/>
                <w:color w:val="000000"/>
                <w:sz w:val="18"/>
                <w:szCs w:val="18"/>
              </w:rPr>
              <w:t>cac:ComponentRelatedItem</w:t>
            </w:r>
          </w:p>
        </w:tc>
      </w:tr>
      <w:tr w:rsidR="0039026F" w14:paraId="5CF2771D" w14:textId="77777777" w:rsidTr="0039026F">
        <w:trPr>
          <w:cantSplit/>
          <w:trHeight w:hRule="exact" w:val="216"/>
        </w:trPr>
        <w:tc>
          <w:tcPr>
            <w:tcW w:w="274" w:type="dxa"/>
            <w:tcBorders>
              <w:top w:val="nil"/>
              <w:left w:val="nil"/>
              <w:bottom w:val="nil"/>
              <w:right w:val="nil"/>
            </w:tcBorders>
            <w:shd w:val="clear" w:color="auto" w:fill="FFFFFF"/>
          </w:tcPr>
          <w:p w14:paraId="1F721C0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7AAE71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270BC1D" w14:textId="77777777" w:rsidR="0039026F" w:rsidRDefault="00BD3C4F">
            <w:pPr>
              <w:pStyle w:val="GEFEG"/>
              <w:rPr>
                <w:sz w:val="12"/>
                <w:szCs w:val="12"/>
              </w:rPr>
            </w:pPr>
            <w:r>
              <w:rPr>
                <w:noProof/>
              </w:rPr>
              <w:pict w14:anchorId="2E4BF73A">
                <v:group id="_x0000_s1180" style="position:absolute;margin-left:104.4pt;margin-top:0;width:19.7pt;height:10.8pt;z-index:257780736;mso-position-horizontal-relative:text;mso-position-vertical-relative:text" coordorigin="2088" coordsize="394,216" o:allowincell="f">
                  <v:rect id="_x0000_s1181" style="position:absolute;left:2229;width:15;height:216" fillcolor="black" stroked="f" strokeweight="0"/>
                  <v:rect id="_x0000_s1182" style="position:absolute;left:2328;width:15;height:216" fillcolor="black" stroked="f" strokeweight="0"/>
                  <v:rect id="_x0000_s118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9EDA57C"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tir68-100</w:t>
            </w:r>
          </w:p>
        </w:tc>
      </w:tr>
      <w:tr w:rsidR="0039026F" w14:paraId="63487327" w14:textId="77777777" w:rsidTr="0039026F">
        <w:trPr>
          <w:cantSplit/>
          <w:trHeight w:hRule="exact" w:val="216"/>
        </w:trPr>
        <w:tc>
          <w:tcPr>
            <w:tcW w:w="274" w:type="dxa"/>
            <w:tcBorders>
              <w:top w:val="nil"/>
              <w:left w:val="nil"/>
              <w:bottom w:val="nil"/>
              <w:right w:val="nil"/>
            </w:tcBorders>
            <w:shd w:val="clear" w:color="auto" w:fill="FFFFFF"/>
          </w:tcPr>
          <w:p w14:paraId="5CD0710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38DA73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2C5491E5" w14:textId="77777777" w:rsidR="0039026F" w:rsidRDefault="00BD3C4F">
            <w:pPr>
              <w:pStyle w:val="GEFEG"/>
              <w:rPr>
                <w:sz w:val="12"/>
                <w:szCs w:val="12"/>
              </w:rPr>
            </w:pPr>
            <w:r>
              <w:rPr>
                <w:noProof/>
              </w:rPr>
              <w:pict w14:anchorId="3358423D">
                <v:group id="_x0000_s1184" style="position:absolute;margin-left:104.4pt;margin-top:0;width:19.7pt;height:10.8pt;z-index:257781760;mso-position-horizontal-relative:text;mso-position-vertical-relative:text" coordorigin="2088" coordsize="394,216" o:allowincell="f">
                  <v:rect id="_x0000_s1185" style="position:absolute;left:2229;width:15;height:216" fillcolor="black" stroked="f" strokeweight="0"/>
                  <v:rect id="_x0000_s1186" style="position:absolute;left:2328;width:15;height:103" fillcolor="black" stroked="f" strokeweight="0"/>
                  <v:rect id="_x0000_s118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36DB869"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Related item quantity</w:t>
            </w:r>
            <w:r>
              <w:rPr>
                <w:sz w:val="16"/>
                <w:szCs w:val="16"/>
              </w:rPr>
              <w:tab/>
            </w:r>
            <w:r>
              <w:rPr>
                <w:b/>
                <w:bCs/>
                <w:color w:val="000000"/>
                <w:sz w:val="16"/>
                <w:szCs w:val="16"/>
              </w:rPr>
              <w:t>tir68-101</w:t>
            </w:r>
          </w:p>
        </w:tc>
      </w:tr>
      <w:tr w:rsidR="0039026F" w14:paraId="15969380" w14:textId="77777777" w:rsidTr="0039026F">
        <w:trPr>
          <w:cantSplit/>
          <w:trHeight w:hRule="exact" w:val="250"/>
        </w:trPr>
        <w:tc>
          <w:tcPr>
            <w:tcW w:w="274" w:type="dxa"/>
            <w:tcBorders>
              <w:top w:val="nil"/>
              <w:left w:val="nil"/>
              <w:bottom w:val="nil"/>
              <w:right w:val="nil"/>
            </w:tcBorders>
            <w:shd w:val="clear" w:color="auto" w:fill="FFFFFF"/>
          </w:tcPr>
          <w:p w14:paraId="6D76854B"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6E47E30"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36C9DFAA" w14:textId="77777777" w:rsidR="0039026F" w:rsidRDefault="00BD3C4F">
            <w:pPr>
              <w:pStyle w:val="GEFEG"/>
              <w:rPr>
                <w:sz w:val="12"/>
                <w:szCs w:val="12"/>
              </w:rPr>
            </w:pPr>
            <w:r>
              <w:rPr>
                <w:noProof/>
              </w:rPr>
              <w:pict w14:anchorId="5BF1F3A7">
                <v:group id="_x0000_s1188" style="position:absolute;margin-left:104.4pt;margin-top:.75pt;width:14.75pt;height:12.5pt;z-index:257782784;mso-position-horizontal-relative:text;mso-position-vertical-relative:text" coordorigin="2088,15" coordsize="295,250" o:allowincell="f">
                  <v:rect id="_x0000_s1189" style="position:absolute;left:2229;top:15;width:15;height:250" fillcolor="black" stroked="f" strokeweight="0"/>
                  <v:rect id="_x0000_s1190" style="position:absolute;left:2229;top:118;width:156;height:15" fillcolor="black" stroked="f" strokeweight="0"/>
                  <v:rect id="_x0000_s1191"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799649B5" w14:textId="77777777" w:rsidR="0039026F" w:rsidRDefault="0039026F">
            <w:pPr>
              <w:pStyle w:val="GEFEG"/>
              <w:rPr>
                <w:sz w:val="12"/>
                <w:szCs w:val="12"/>
              </w:rPr>
            </w:pPr>
            <w:r>
              <w:rPr>
                <w:b/>
                <w:bCs/>
                <w:color w:val="000000"/>
                <w:sz w:val="18"/>
                <w:szCs w:val="18"/>
              </w:rPr>
              <w:t>cac:RequiredRelatedItem</w:t>
            </w:r>
          </w:p>
        </w:tc>
      </w:tr>
      <w:tr w:rsidR="0039026F" w14:paraId="76AE413A" w14:textId="77777777" w:rsidTr="0039026F">
        <w:trPr>
          <w:cantSplit/>
          <w:trHeight w:hRule="exact" w:val="216"/>
        </w:trPr>
        <w:tc>
          <w:tcPr>
            <w:tcW w:w="274" w:type="dxa"/>
            <w:tcBorders>
              <w:top w:val="nil"/>
              <w:left w:val="nil"/>
              <w:bottom w:val="nil"/>
              <w:right w:val="nil"/>
            </w:tcBorders>
            <w:shd w:val="clear" w:color="auto" w:fill="FFFFFF"/>
          </w:tcPr>
          <w:p w14:paraId="4CA55AF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E9F517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104B0EC" w14:textId="77777777" w:rsidR="0039026F" w:rsidRDefault="00BD3C4F">
            <w:pPr>
              <w:pStyle w:val="GEFEG"/>
              <w:rPr>
                <w:sz w:val="12"/>
                <w:szCs w:val="12"/>
              </w:rPr>
            </w:pPr>
            <w:r>
              <w:rPr>
                <w:noProof/>
              </w:rPr>
              <w:pict w14:anchorId="6C1D312C">
                <v:group id="_x0000_s1192" style="position:absolute;margin-left:104.4pt;margin-top:0;width:19.7pt;height:10.8pt;z-index:257783808;mso-position-horizontal-relative:text;mso-position-vertical-relative:text" coordorigin="2088" coordsize="394,216" o:allowincell="f">
                  <v:rect id="_x0000_s1193" style="position:absolute;left:2229;width:15;height:216" fillcolor="black" stroked="f" strokeweight="0"/>
                  <v:rect id="_x0000_s1194" style="position:absolute;left:2328;width:15;height:216" fillcolor="black" stroked="f" strokeweight="0"/>
                  <v:rect id="_x0000_s119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C042938"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tir68-102</w:t>
            </w:r>
          </w:p>
        </w:tc>
      </w:tr>
      <w:tr w:rsidR="0039026F" w14:paraId="62DBE8F1" w14:textId="77777777" w:rsidTr="0039026F">
        <w:trPr>
          <w:cantSplit/>
          <w:trHeight w:hRule="exact" w:val="216"/>
        </w:trPr>
        <w:tc>
          <w:tcPr>
            <w:tcW w:w="274" w:type="dxa"/>
            <w:tcBorders>
              <w:top w:val="nil"/>
              <w:left w:val="nil"/>
              <w:bottom w:val="nil"/>
              <w:right w:val="nil"/>
            </w:tcBorders>
            <w:shd w:val="clear" w:color="auto" w:fill="FFFFFF"/>
          </w:tcPr>
          <w:p w14:paraId="16093FE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BE4BE0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15A24B4" w14:textId="77777777" w:rsidR="0039026F" w:rsidRDefault="00BD3C4F">
            <w:pPr>
              <w:pStyle w:val="GEFEG"/>
              <w:rPr>
                <w:sz w:val="12"/>
                <w:szCs w:val="12"/>
              </w:rPr>
            </w:pPr>
            <w:r>
              <w:rPr>
                <w:noProof/>
              </w:rPr>
              <w:pict w14:anchorId="36F44737">
                <v:group id="_x0000_s1196" style="position:absolute;margin-left:104.4pt;margin-top:0;width:19.7pt;height:10.8pt;z-index:257784832;mso-position-horizontal-relative:text;mso-position-vertical-relative:text" coordorigin="2088" coordsize="394,216" o:allowincell="f">
                  <v:rect id="_x0000_s1197" style="position:absolute;left:2229;width:15;height:216" fillcolor="black" stroked="f" strokeweight="0"/>
                  <v:rect id="_x0000_s1198" style="position:absolute;left:2328;width:15;height:103" fillcolor="black" stroked="f" strokeweight="0"/>
                  <v:rect id="_x0000_s119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A3EB614"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Related item quantity</w:t>
            </w:r>
            <w:r>
              <w:rPr>
                <w:sz w:val="16"/>
                <w:szCs w:val="16"/>
              </w:rPr>
              <w:tab/>
            </w:r>
            <w:r>
              <w:rPr>
                <w:b/>
                <w:bCs/>
                <w:color w:val="000000"/>
                <w:sz w:val="16"/>
                <w:szCs w:val="16"/>
              </w:rPr>
              <w:t>tir68-103</w:t>
            </w:r>
          </w:p>
        </w:tc>
      </w:tr>
      <w:tr w:rsidR="0039026F" w14:paraId="485227AF" w14:textId="77777777" w:rsidTr="0039026F">
        <w:trPr>
          <w:cantSplit/>
          <w:trHeight w:hRule="exact" w:val="250"/>
        </w:trPr>
        <w:tc>
          <w:tcPr>
            <w:tcW w:w="274" w:type="dxa"/>
            <w:tcBorders>
              <w:top w:val="nil"/>
              <w:left w:val="nil"/>
              <w:bottom w:val="nil"/>
              <w:right w:val="nil"/>
            </w:tcBorders>
            <w:shd w:val="clear" w:color="auto" w:fill="FFFFFF"/>
          </w:tcPr>
          <w:p w14:paraId="298450E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42152BD"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1D6FF0CF" w14:textId="77777777" w:rsidR="0039026F" w:rsidRDefault="00BD3C4F">
            <w:pPr>
              <w:pStyle w:val="GEFEG"/>
              <w:rPr>
                <w:sz w:val="12"/>
                <w:szCs w:val="12"/>
              </w:rPr>
            </w:pPr>
            <w:r>
              <w:rPr>
                <w:noProof/>
              </w:rPr>
              <w:pict w14:anchorId="545CE7EA">
                <v:group id="_x0000_s1200" style="position:absolute;margin-left:104.4pt;margin-top:.75pt;width:14.75pt;height:12.5pt;z-index:257785856;mso-position-horizontal-relative:text;mso-position-vertical-relative:text" coordorigin="2088,15" coordsize="295,250" o:allowincell="f">
                  <v:rect id="_x0000_s1201" style="position:absolute;left:2229;top:15;width:15;height:250" fillcolor="black" stroked="f" strokeweight="0"/>
                  <v:rect id="_x0000_s1202" style="position:absolute;left:2229;top:118;width:156;height:15" fillcolor="black" stroked="f" strokeweight="0"/>
                  <v:rect id="_x0000_s1203"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6A75E800" w14:textId="77777777" w:rsidR="0039026F" w:rsidRDefault="0039026F">
            <w:pPr>
              <w:pStyle w:val="GEFEG"/>
              <w:rPr>
                <w:sz w:val="12"/>
                <w:szCs w:val="12"/>
              </w:rPr>
            </w:pPr>
            <w:r>
              <w:rPr>
                <w:b/>
                <w:bCs/>
                <w:color w:val="000000"/>
                <w:sz w:val="18"/>
                <w:szCs w:val="18"/>
              </w:rPr>
              <w:t>cac:ComplementaryRelatedItem</w:t>
            </w:r>
          </w:p>
        </w:tc>
      </w:tr>
      <w:tr w:rsidR="0039026F" w14:paraId="48898FC0" w14:textId="77777777" w:rsidTr="0039026F">
        <w:trPr>
          <w:cantSplit/>
          <w:trHeight w:hRule="exact" w:val="216"/>
        </w:trPr>
        <w:tc>
          <w:tcPr>
            <w:tcW w:w="274" w:type="dxa"/>
            <w:tcBorders>
              <w:top w:val="nil"/>
              <w:left w:val="nil"/>
              <w:bottom w:val="nil"/>
              <w:right w:val="nil"/>
            </w:tcBorders>
            <w:shd w:val="clear" w:color="auto" w:fill="FFFFFF"/>
          </w:tcPr>
          <w:p w14:paraId="12C93CB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D2A1D2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3AD4C9D" w14:textId="77777777" w:rsidR="0039026F" w:rsidRDefault="00BD3C4F">
            <w:pPr>
              <w:pStyle w:val="GEFEG"/>
              <w:rPr>
                <w:sz w:val="12"/>
                <w:szCs w:val="12"/>
              </w:rPr>
            </w:pPr>
            <w:r>
              <w:rPr>
                <w:noProof/>
              </w:rPr>
              <w:pict w14:anchorId="0B39DB2C">
                <v:group id="_x0000_s1204" style="position:absolute;margin-left:104.4pt;margin-top:0;width:19.7pt;height:10.8pt;z-index:257786880;mso-position-horizontal-relative:text;mso-position-vertical-relative:text" coordorigin="2088" coordsize="394,216" o:allowincell="f">
                  <v:rect id="_x0000_s1205" style="position:absolute;left:2229;width:15;height:216" fillcolor="black" stroked="f" strokeweight="0"/>
                  <v:rect id="_x0000_s1206" style="position:absolute;left:2328;width:15;height:216" fillcolor="black" stroked="f" strokeweight="0"/>
                  <v:rect id="_x0000_s120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A610F03"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tir68-104</w:t>
            </w:r>
          </w:p>
        </w:tc>
      </w:tr>
      <w:tr w:rsidR="0039026F" w14:paraId="36BF5F80" w14:textId="77777777" w:rsidTr="0039026F">
        <w:trPr>
          <w:cantSplit/>
          <w:trHeight w:hRule="exact" w:val="216"/>
        </w:trPr>
        <w:tc>
          <w:tcPr>
            <w:tcW w:w="274" w:type="dxa"/>
            <w:tcBorders>
              <w:top w:val="nil"/>
              <w:left w:val="nil"/>
              <w:bottom w:val="nil"/>
              <w:right w:val="nil"/>
            </w:tcBorders>
            <w:shd w:val="clear" w:color="auto" w:fill="FFFFFF"/>
          </w:tcPr>
          <w:p w14:paraId="605C924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A64FD0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F4C78DE" w14:textId="77777777" w:rsidR="0039026F" w:rsidRDefault="00BD3C4F">
            <w:pPr>
              <w:pStyle w:val="GEFEG"/>
              <w:rPr>
                <w:sz w:val="12"/>
                <w:szCs w:val="12"/>
              </w:rPr>
            </w:pPr>
            <w:r>
              <w:rPr>
                <w:noProof/>
              </w:rPr>
              <w:pict w14:anchorId="4599CE52">
                <v:group id="_x0000_s1208" style="position:absolute;margin-left:104.4pt;margin-top:0;width:19.7pt;height:10.8pt;z-index:257787904;mso-position-horizontal-relative:text;mso-position-vertical-relative:text" coordorigin="2088" coordsize="394,216" o:allowincell="f">
                  <v:rect id="_x0000_s1209" style="position:absolute;left:2229;width:15;height:216" fillcolor="black" stroked="f" strokeweight="0"/>
                  <v:rect id="_x0000_s1210" style="position:absolute;left:2328;width:15;height:103" fillcolor="black" stroked="f" strokeweight="0"/>
                  <v:rect id="_x0000_s121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3C5CFBD"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Related item quantity</w:t>
            </w:r>
            <w:r>
              <w:rPr>
                <w:sz w:val="16"/>
                <w:szCs w:val="16"/>
              </w:rPr>
              <w:tab/>
            </w:r>
            <w:r>
              <w:rPr>
                <w:b/>
                <w:bCs/>
                <w:color w:val="000000"/>
                <w:sz w:val="16"/>
                <w:szCs w:val="16"/>
              </w:rPr>
              <w:t>tir68-105</w:t>
            </w:r>
          </w:p>
        </w:tc>
      </w:tr>
      <w:tr w:rsidR="0039026F" w14:paraId="7FA95E80" w14:textId="77777777" w:rsidTr="0039026F">
        <w:trPr>
          <w:cantSplit/>
          <w:trHeight w:hRule="exact" w:val="250"/>
        </w:trPr>
        <w:tc>
          <w:tcPr>
            <w:tcW w:w="274" w:type="dxa"/>
            <w:tcBorders>
              <w:top w:val="nil"/>
              <w:left w:val="nil"/>
              <w:bottom w:val="nil"/>
              <w:right w:val="nil"/>
            </w:tcBorders>
            <w:shd w:val="clear" w:color="auto" w:fill="FFFFFF"/>
          </w:tcPr>
          <w:p w14:paraId="66BF832B"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C18085F"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2106191A" w14:textId="77777777" w:rsidR="0039026F" w:rsidRDefault="00BD3C4F">
            <w:pPr>
              <w:pStyle w:val="GEFEG"/>
              <w:rPr>
                <w:sz w:val="12"/>
                <w:szCs w:val="12"/>
              </w:rPr>
            </w:pPr>
            <w:r>
              <w:rPr>
                <w:noProof/>
              </w:rPr>
              <w:pict w14:anchorId="388D077E">
                <v:group id="_x0000_s1212" style="position:absolute;margin-left:104.4pt;margin-top:.75pt;width:14.75pt;height:12.5pt;z-index:257788928;mso-position-horizontal-relative:text;mso-position-vertical-relative:text" coordorigin="2088,15" coordsize="295,250" o:allowincell="f">
                  <v:rect id="_x0000_s1213" style="position:absolute;left:2229;top:15;width:15;height:250" fillcolor="black" stroked="f" strokeweight="0"/>
                  <v:rect id="_x0000_s1214" style="position:absolute;left:2229;top:118;width:156;height:15" fillcolor="black" stroked="f" strokeweight="0"/>
                  <v:rect id="_x0000_s121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1FDC634" w14:textId="77777777" w:rsidR="0039026F" w:rsidRDefault="0039026F">
            <w:pPr>
              <w:pStyle w:val="GEFEG"/>
              <w:rPr>
                <w:sz w:val="12"/>
                <w:szCs w:val="12"/>
              </w:rPr>
            </w:pPr>
            <w:r>
              <w:rPr>
                <w:b/>
                <w:bCs/>
                <w:color w:val="000000"/>
                <w:sz w:val="18"/>
                <w:szCs w:val="18"/>
              </w:rPr>
              <w:t>cac:ReplacedRelatedItem</w:t>
            </w:r>
          </w:p>
        </w:tc>
      </w:tr>
      <w:tr w:rsidR="0039026F" w14:paraId="214C2497" w14:textId="77777777" w:rsidTr="0039026F">
        <w:trPr>
          <w:cantSplit/>
          <w:trHeight w:hRule="exact" w:val="216"/>
        </w:trPr>
        <w:tc>
          <w:tcPr>
            <w:tcW w:w="274" w:type="dxa"/>
            <w:tcBorders>
              <w:top w:val="nil"/>
              <w:left w:val="nil"/>
              <w:bottom w:val="nil"/>
              <w:right w:val="nil"/>
            </w:tcBorders>
            <w:shd w:val="clear" w:color="auto" w:fill="FFFFFF"/>
          </w:tcPr>
          <w:p w14:paraId="1F9B5BC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61B99E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BEC4C3A" w14:textId="77777777" w:rsidR="0039026F" w:rsidRDefault="00BD3C4F">
            <w:pPr>
              <w:pStyle w:val="GEFEG"/>
              <w:rPr>
                <w:sz w:val="12"/>
                <w:szCs w:val="12"/>
              </w:rPr>
            </w:pPr>
            <w:r>
              <w:rPr>
                <w:noProof/>
              </w:rPr>
              <w:pict w14:anchorId="15652F3D">
                <v:group id="_x0000_s1216" style="position:absolute;margin-left:104.4pt;margin-top:0;width:19.7pt;height:10.8pt;z-index:257789952;mso-position-horizontal-relative:text;mso-position-vertical-relative:text" coordorigin="2088" coordsize="394,216" o:allowincell="f">
                  <v:rect id="_x0000_s1217" style="position:absolute;left:2229;width:15;height:216" fillcolor="black" stroked="f" strokeweight="0"/>
                  <v:rect id="_x0000_s1218" style="position:absolute;left:2328;width:15;height:216" fillcolor="black" stroked="f" strokeweight="0"/>
                  <v:rect id="_x0000_s121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334F29D"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tir68-106</w:t>
            </w:r>
          </w:p>
        </w:tc>
      </w:tr>
      <w:tr w:rsidR="0039026F" w14:paraId="6E591385" w14:textId="77777777" w:rsidTr="0039026F">
        <w:trPr>
          <w:cantSplit/>
          <w:trHeight w:hRule="exact" w:val="216"/>
        </w:trPr>
        <w:tc>
          <w:tcPr>
            <w:tcW w:w="274" w:type="dxa"/>
            <w:tcBorders>
              <w:top w:val="nil"/>
              <w:left w:val="nil"/>
              <w:bottom w:val="nil"/>
              <w:right w:val="nil"/>
            </w:tcBorders>
            <w:shd w:val="clear" w:color="auto" w:fill="FFFFFF"/>
          </w:tcPr>
          <w:p w14:paraId="0124672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C956F9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BE812A9" w14:textId="77777777" w:rsidR="0039026F" w:rsidRDefault="00BD3C4F">
            <w:pPr>
              <w:pStyle w:val="GEFEG"/>
              <w:rPr>
                <w:sz w:val="12"/>
                <w:szCs w:val="12"/>
              </w:rPr>
            </w:pPr>
            <w:r>
              <w:rPr>
                <w:noProof/>
              </w:rPr>
              <w:pict w14:anchorId="65D1EF0E">
                <v:group id="_x0000_s1220" style="position:absolute;margin-left:104.4pt;margin-top:0;width:19.7pt;height:10.8pt;z-index:257790976;mso-position-horizontal-relative:text;mso-position-vertical-relative:text" coordorigin="2088" coordsize="394,216" o:allowincell="f">
                  <v:rect id="_x0000_s1221" style="position:absolute;left:2229;width:15;height:216" fillcolor="black" stroked="f" strokeweight="0"/>
                  <v:rect id="_x0000_s1222" style="position:absolute;left:2328;width:15;height:103" fillcolor="black" stroked="f" strokeweight="0"/>
                  <v:rect id="_x0000_s122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120B1FD"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Related item quantity</w:t>
            </w:r>
            <w:r>
              <w:rPr>
                <w:sz w:val="16"/>
                <w:szCs w:val="16"/>
              </w:rPr>
              <w:tab/>
            </w:r>
            <w:r>
              <w:rPr>
                <w:b/>
                <w:bCs/>
                <w:color w:val="000000"/>
                <w:sz w:val="16"/>
                <w:szCs w:val="16"/>
              </w:rPr>
              <w:t>tr68-107</w:t>
            </w:r>
          </w:p>
        </w:tc>
      </w:tr>
      <w:tr w:rsidR="0039026F" w14:paraId="0AB17280" w14:textId="77777777" w:rsidTr="0039026F">
        <w:trPr>
          <w:cantSplit/>
          <w:trHeight w:hRule="exact" w:val="250"/>
        </w:trPr>
        <w:tc>
          <w:tcPr>
            <w:tcW w:w="274" w:type="dxa"/>
            <w:tcBorders>
              <w:top w:val="nil"/>
              <w:left w:val="nil"/>
              <w:bottom w:val="nil"/>
              <w:right w:val="nil"/>
            </w:tcBorders>
            <w:shd w:val="clear" w:color="auto" w:fill="FFFFFF"/>
          </w:tcPr>
          <w:p w14:paraId="6A4EC2A2"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A8DC1A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5B4B06B9" w14:textId="77777777" w:rsidR="0039026F" w:rsidRDefault="00BD3C4F">
            <w:pPr>
              <w:pStyle w:val="GEFEG"/>
              <w:rPr>
                <w:sz w:val="12"/>
                <w:szCs w:val="12"/>
              </w:rPr>
            </w:pPr>
            <w:r>
              <w:rPr>
                <w:noProof/>
              </w:rPr>
              <w:pict w14:anchorId="41CCD942">
                <v:group id="_x0000_s1224" style="position:absolute;margin-left:104.4pt;margin-top:.75pt;width:14.75pt;height:12.5pt;z-index:257792000;mso-position-horizontal-relative:text;mso-position-vertical-relative:text" coordorigin="2088,15" coordsize="295,250" o:allowincell="f">
                  <v:rect id="_x0000_s1225" style="position:absolute;left:2229;top:15;width:15;height:250" fillcolor="black" stroked="f" strokeweight="0"/>
                  <v:rect id="_x0000_s1226" style="position:absolute;left:2229;top:118;width:156;height:15" fillcolor="black" stroked="f" strokeweight="0"/>
                  <v:rect id="_x0000_s122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684DC5FD" w14:textId="77777777" w:rsidR="0039026F" w:rsidRDefault="0039026F">
            <w:pPr>
              <w:pStyle w:val="GEFEG"/>
              <w:rPr>
                <w:sz w:val="12"/>
                <w:szCs w:val="12"/>
              </w:rPr>
            </w:pPr>
            <w:r>
              <w:rPr>
                <w:b/>
                <w:bCs/>
                <w:color w:val="000000"/>
                <w:sz w:val="18"/>
                <w:szCs w:val="18"/>
              </w:rPr>
              <w:t>cac:RequiredItemLocationQuantity</w:t>
            </w:r>
          </w:p>
        </w:tc>
      </w:tr>
      <w:tr w:rsidR="0039026F" w14:paraId="1EDA2C9D" w14:textId="77777777" w:rsidTr="0039026F">
        <w:trPr>
          <w:cantSplit/>
          <w:trHeight w:hRule="exact" w:val="250"/>
        </w:trPr>
        <w:tc>
          <w:tcPr>
            <w:tcW w:w="274" w:type="dxa"/>
            <w:tcBorders>
              <w:top w:val="nil"/>
              <w:left w:val="nil"/>
              <w:bottom w:val="nil"/>
              <w:right w:val="nil"/>
            </w:tcBorders>
            <w:shd w:val="clear" w:color="auto" w:fill="FFFFFF"/>
          </w:tcPr>
          <w:p w14:paraId="54824814"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5140E38"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0D7243DA" w14:textId="77777777" w:rsidR="0039026F" w:rsidRDefault="00BD3C4F">
            <w:pPr>
              <w:pStyle w:val="GEFEG"/>
              <w:rPr>
                <w:sz w:val="12"/>
                <w:szCs w:val="12"/>
              </w:rPr>
            </w:pPr>
            <w:r>
              <w:rPr>
                <w:noProof/>
              </w:rPr>
              <w:pict w14:anchorId="6AB78567">
                <v:group id="_x0000_s1228" style="position:absolute;margin-left:104.4pt;margin-top:.75pt;width:19.7pt;height:12.5pt;z-index:257793024;mso-position-horizontal-relative:text;mso-position-vertical-relative:text" coordorigin="2088,15" coordsize="394,250" o:allowincell="f">
                  <v:rect id="_x0000_s1229" style="position:absolute;left:2229;top:15;width:15;height:250" fillcolor="black" stroked="f" strokeweight="0"/>
                  <v:rect id="_x0000_s1230" style="position:absolute;left:2328;top:15;width:15;height:250" fillcolor="black" stroked="f" strokeweight="0"/>
                  <v:rect id="_x0000_s1231" style="position:absolute;left:2328;top:118;width:156;height:15" fillcolor="black" stroked="f" strokeweight="0"/>
                  <v:rect id="_x0000_s123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3A1BCF0" w14:textId="77777777" w:rsidR="0039026F" w:rsidRDefault="0039026F">
            <w:pPr>
              <w:pStyle w:val="GEFEG"/>
              <w:rPr>
                <w:sz w:val="12"/>
                <w:szCs w:val="12"/>
              </w:rPr>
            </w:pPr>
            <w:r>
              <w:rPr>
                <w:b/>
                <w:bCs/>
                <w:color w:val="000000"/>
                <w:sz w:val="18"/>
                <w:szCs w:val="18"/>
              </w:rPr>
              <w:t>cac:ApplicableTerritoryAddress</w:t>
            </w:r>
          </w:p>
        </w:tc>
      </w:tr>
      <w:tr w:rsidR="0039026F" w14:paraId="76160C43" w14:textId="77777777" w:rsidTr="0039026F">
        <w:trPr>
          <w:cantSplit/>
          <w:trHeight w:hRule="exact" w:val="216"/>
        </w:trPr>
        <w:tc>
          <w:tcPr>
            <w:tcW w:w="274" w:type="dxa"/>
            <w:tcBorders>
              <w:top w:val="nil"/>
              <w:left w:val="nil"/>
              <w:bottom w:val="nil"/>
              <w:right w:val="nil"/>
            </w:tcBorders>
            <w:shd w:val="clear" w:color="auto" w:fill="FFFFFF"/>
          </w:tcPr>
          <w:p w14:paraId="32EE4C6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AF56B7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429D8CE" w14:textId="77777777" w:rsidR="0039026F" w:rsidRDefault="00BD3C4F">
            <w:pPr>
              <w:pStyle w:val="GEFEG"/>
              <w:rPr>
                <w:sz w:val="12"/>
                <w:szCs w:val="12"/>
              </w:rPr>
            </w:pPr>
            <w:r>
              <w:rPr>
                <w:noProof/>
              </w:rPr>
              <w:pict w14:anchorId="1D85A4C0">
                <v:group id="_x0000_s1233" style="position:absolute;margin-left:104.4pt;margin-top:0;width:24.6pt;height:10.8pt;z-index:257794048;mso-position-horizontal-relative:text;mso-position-vertical-relative:text" coordorigin="2088" coordsize="492,216" o:allowincell="f">
                  <v:rect id="_x0000_s1234" style="position:absolute;left:2229;width:15;height:216" fillcolor="black" stroked="f" strokeweight="0"/>
                  <v:rect id="_x0000_s1235" style="position:absolute;left:2328;width:15;height:216" fillcolor="black" stroked="f" strokeweight="0"/>
                  <v:rect id="_x0000_s1236" style="position:absolute;left:2427;width:15;height:216" fillcolor="black" stroked="f" strokeweight="0"/>
                  <v:rect id="_x0000_s123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46F1F71" w14:textId="77777777" w:rsidR="0039026F" w:rsidRDefault="0039026F">
            <w:pPr>
              <w:pStyle w:val="GEFEG"/>
              <w:tabs>
                <w:tab w:val="left" w:pos="3293"/>
                <w:tab w:val="left" w:pos="6259"/>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tir68-154</w:t>
            </w:r>
          </w:p>
        </w:tc>
      </w:tr>
      <w:tr w:rsidR="0039026F" w14:paraId="46C405E4" w14:textId="77777777" w:rsidTr="0039026F">
        <w:trPr>
          <w:cantSplit/>
          <w:trHeight w:hRule="exact" w:val="216"/>
        </w:trPr>
        <w:tc>
          <w:tcPr>
            <w:tcW w:w="274" w:type="dxa"/>
            <w:tcBorders>
              <w:top w:val="nil"/>
              <w:left w:val="nil"/>
              <w:bottom w:val="nil"/>
              <w:right w:val="nil"/>
            </w:tcBorders>
            <w:shd w:val="clear" w:color="auto" w:fill="FFFFFF"/>
          </w:tcPr>
          <w:p w14:paraId="46E15AD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E67486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B5207EF" w14:textId="77777777" w:rsidR="0039026F" w:rsidRDefault="00BD3C4F">
            <w:pPr>
              <w:pStyle w:val="GEFEG"/>
              <w:rPr>
                <w:sz w:val="12"/>
                <w:szCs w:val="12"/>
              </w:rPr>
            </w:pPr>
            <w:r>
              <w:rPr>
                <w:noProof/>
              </w:rPr>
              <w:pict w14:anchorId="2B0E158B">
                <v:group id="_x0000_s1238" style="position:absolute;margin-left:104.4pt;margin-top:0;width:24.6pt;height:10.8pt;z-index:257795072;mso-position-horizontal-relative:text;mso-position-vertical-relative:text" coordorigin="2088" coordsize="492,216" o:allowincell="f">
                  <v:rect id="_x0000_s1239" style="position:absolute;left:2229;width:15;height:216" fillcolor="black" stroked="f" strokeweight="0"/>
                  <v:rect id="_x0000_s1240" style="position:absolute;left:2328;width:15;height:216" fillcolor="black" stroked="f" strokeweight="0"/>
                  <v:rect id="_x0000_s1241" style="position:absolute;left:2427;width:15;height:216" fillcolor="black" stroked="f" strokeweight="0"/>
                  <v:rect id="_x0000_s124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5075E93" w14:textId="77777777" w:rsidR="0039026F" w:rsidRDefault="0039026F">
            <w:pPr>
              <w:pStyle w:val="GEFEG"/>
              <w:tabs>
                <w:tab w:val="left" w:pos="3293"/>
                <w:tab w:val="left" w:pos="6259"/>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tir68-155</w:t>
            </w:r>
          </w:p>
        </w:tc>
      </w:tr>
      <w:tr w:rsidR="0039026F" w14:paraId="3B27854E" w14:textId="77777777" w:rsidTr="0039026F">
        <w:trPr>
          <w:cantSplit/>
          <w:trHeight w:hRule="exact" w:val="432"/>
        </w:trPr>
        <w:tc>
          <w:tcPr>
            <w:tcW w:w="274" w:type="dxa"/>
            <w:tcBorders>
              <w:top w:val="nil"/>
              <w:left w:val="nil"/>
              <w:bottom w:val="nil"/>
              <w:right w:val="nil"/>
            </w:tcBorders>
            <w:shd w:val="clear" w:color="auto" w:fill="FFFFFF"/>
          </w:tcPr>
          <w:p w14:paraId="6922E98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B65908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2662C2A" w14:textId="77777777" w:rsidR="0039026F" w:rsidRDefault="00BD3C4F">
            <w:pPr>
              <w:pStyle w:val="GEFEG"/>
              <w:rPr>
                <w:sz w:val="12"/>
                <w:szCs w:val="12"/>
              </w:rPr>
            </w:pPr>
            <w:r>
              <w:rPr>
                <w:noProof/>
              </w:rPr>
              <w:pict w14:anchorId="565D4D63">
                <v:group id="_x0000_s1243" style="position:absolute;margin-left:104.4pt;margin-top:0;width:24.6pt;height:21.6pt;z-index:257796096;mso-position-horizontal-relative:text;mso-position-vertical-relative:text" coordorigin="2088" coordsize="492,432" o:allowincell="f">
                  <v:rect id="_x0000_s1244" style="position:absolute;left:2229;width:15;height:432" fillcolor="black" stroked="f" strokeweight="0"/>
                  <v:rect id="_x0000_s1245" style="position:absolute;left:2328;width:15;height:432" fillcolor="black" stroked="f" strokeweight="0"/>
                  <v:rect id="_x0000_s1246" style="position:absolute;left:2427;width:15;height:432" fillcolor="black" stroked="f" strokeweight="0"/>
                  <v:rect id="_x0000_s124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4B905D3" w14:textId="77777777" w:rsidR="0039026F" w:rsidRDefault="0039026F">
            <w:pPr>
              <w:pStyle w:val="GEFEG"/>
              <w:tabs>
                <w:tab w:val="left" w:pos="3293"/>
                <w:tab w:val="left" w:pos="6259"/>
              </w:tabs>
              <w:rPr>
                <w:sz w:val="16"/>
                <w:szCs w:val="16"/>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tir68-142</w:t>
            </w:r>
          </w:p>
          <w:p w14:paraId="69213CD4" w14:textId="77777777" w:rsidR="0039026F" w:rsidRDefault="0039026F">
            <w:pPr>
              <w:pStyle w:val="GEFEG"/>
              <w:tabs>
                <w:tab w:val="left" w:pos="6259"/>
              </w:tabs>
              <w:ind w:left="3293"/>
              <w:rPr>
                <w:sz w:val="12"/>
                <w:szCs w:val="12"/>
              </w:rPr>
            </w:pPr>
            <w:r>
              <w:rPr>
                <w:b/>
                <w:bCs/>
                <w:color w:val="000000"/>
                <w:sz w:val="16"/>
                <w:szCs w:val="16"/>
              </w:rPr>
              <w:t>City</w:t>
            </w:r>
            <w:r>
              <w:rPr>
                <w:sz w:val="16"/>
                <w:szCs w:val="16"/>
              </w:rPr>
              <w:tab/>
            </w:r>
            <w:r>
              <w:rPr>
                <w:b/>
                <w:bCs/>
                <w:color w:val="000000"/>
                <w:sz w:val="16"/>
                <w:szCs w:val="16"/>
              </w:rPr>
              <w:t>tir68-156</w:t>
            </w:r>
          </w:p>
        </w:tc>
      </w:tr>
      <w:tr w:rsidR="0039026F" w14:paraId="00BEAB61" w14:textId="77777777" w:rsidTr="0039026F">
        <w:trPr>
          <w:cantSplit/>
          <w:trHeight w:hRule="exact" w:val="216"/>
        </w:trPr>
        <w:tc>
          <w:tcPr>
            <w:tcW w:w="274" w:type="dxa"/>
            <w:tcBorders>
              <w:top w:val="nil"/>
              <w:left w:val="nil"/>
              <w:bottom w:val="nil"/>
              <w:right w:val="nil"/>
            </w:tcBorders>
            <w:shd w:val="clear" w:color="auto" w:fill="FFFFFF"/>
          </w:tcPr>
          <w:p w14:paraId="7631D79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128253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C29019B" w14:textId="77777777" w:rsidR="0039026F" w:rsidRDefault="00BD3C4F">
            <w:pPr>
              <w:pStyle w:val="GEFEG"/>
              <w:rPr>
                <w:sz w:val="12"/>
                <w:szCs w:val="12"/>
              </w:rPr>
            </w:pPr>
            <w:r>
              <w:rPr>
                <w:noProof/>
              </w:rPr>
              <w:pict w14:anchorId="546EAB47">
                <v:group id="_x0000_s1248" style="position:absolute;margin-left:104.4pt;margin-top:0;width:24.6pt;height:10.8pt;z-index:257797120;mso-position-horizontal-relative:text;mso-position-vertical-relative:text" coordorigin="2088" coordsize="492,216" o:allowincell="f">
                  <v:rect id="_x0000_s1249" style="position:absolute;left:2229;width:15;height:216" fillcolor="black" stroked="f" strokeweight="0"/>
                  <v:rect id="_x0000_s1250" style="position:absolute;left:2328;width:15;height:216" fillcolor="black" stroked="f" strokeweight="0"/>
                  <v:rect id="_x0000_s1251" style="position:absolute;left:2427;width:15;height:216" fillcolor="black" stroked="f" strokeweight="0"/>
                  <v:rect id="_x0000_s125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C2F6190" w14:textId="77777777" w:rsidR="0039026F" w:rsidRDefault="0039026F">
            <w:pPr>
              <w:pStyle w:val="GEFEG"/>
              <w:tabs>
                <w:tab w:val="left" w:pos="3293"/>
                <w:tab w:val="left" w:pos="6259"/>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tir68-157</w:t>
            </w:r>
          </w:p>
        </w:tc>
      </w:tr>
      <w:tr w:rsidR="0039026F" w14:paraId="79AE657A" w14:textId="77777777" w:rsidTr="0039026F">
        <w:trPr>
          <w:cantSplit/>
          <w:trHeight w:hRule="exact" w:val="432"/>
        </w:trPr>
        <w:tc>
          <w:tcPr>
            <w:tcW w:w="274" w:type="dxa"/>
            <w:tcBorders>
              <w:top w:val="nil"/>
              <w:left w:val="nil"/>
              <w:bottom w:val="nil"/>
              <w:right w:val="nil"/>
            </w:tcBorders>
            <w:shd w:val="clear" w:color="auto" w:fill="FFFFFF"/>
          </w:tcPr>
          <w:p w14:paraId="2DC1687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FD0F72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EA70779" w14:textId="77777777" w:rsidR="0039026F" w:rsidRDefault="00BD3C4F">
            <w:pPr>
              <w:pStyle w:val="GEFEG"/>
              <w:rPr>
                <w:sz w:val="12"/>
                <w:szCs w:val="12"/>
              </w:rPr>
            </w:pPr>
            <w:r>
              <w:rPr>
                <w:noProof/>
              </w:rPr>
              <w:pict w14:anchorId="34AD943E">
                <v:group id="_x0000_s1253" style="position:absolute;margin-left:104.4pt;margin-top:0;width:24.6pt;height:21.6pt;z-index:257798144;mso-position-horizontal-relative:text;mso-position-vertical-relative:text" coordorigin="2088" coordsize="492,432" o:allowincell="f">
                  <v:rect id="_x0000_s1254" style="position:absolute;left:2229;width:15;height:432" fillcolor="black" stroked="f" strokeweight="0"/>
                  <v:rect id="_x0000_s1255" style="position:absolute;left:2328;width:15;height:432" fillcolor="black" stroked="f" strokeweight="0"/>
                  <v:rect id="_x0000_s1256" style="position:absolute;left:2427;width:15;height:432" fillcolor="black" stroked="f" strokeweight="0"/>
                  <v:rect id="_x0000_s125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8D67CE8" w14:textId="77777777" w:rsidR="0039026F" w:rsidRDefault="0039026F">
            <w:pPr>
              <w:pStyle w:val="GEFEG"/>
              <w:tabs>
                <w:tab w:val="left" w:pos="3293"/>
                <w:tab w:val="left" w:pos="6259"/>
              </w:tabs>
              <w:rPr>
                <w:sz w:val="16"/>
                <w:szCs w:val="16"/>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tir68-143</w:t>
            </w:r>
          </w:p>
          <w:p w14:paraId="4782A2DA" w14:textId="77777777" w:rsidR="0039026F" w:rsidRDefault="0039026F">
            <w:pPr>
              <w:pStyle w:val="GEFEG"/>
              <w:tabs>
                <w:tab w:val="left" w:pos="6259"/>
              </w:tabs>
              <w:ind w:left="3293"/>
              <w:rPr>
                <w:sz w:val="12"/>
                <w:szCs w:val="12"/>
              </w:rPr>
            </w:pPr>
            <w:r>
              <w:rPr>
                <w:b/>
                <w:bCs/>
                <w:color w:val="000000"/>
                <w:sz w:val="16"/>
                <w:szCs w:val="16"/>
              </w:rPr>
              <w:t>Country subdivision</w:t>
            </w:r>
            <w:r>
              <w:rPr>
                <w:sz w:val="16"/>
                <w:szCs w:val="16"/>
              </w:rPr>
              <w:tab/>
            </w:r>
            <w:r>
              <w:rPr>
                <w:b/>
                <w:bCs/>
                <w:color w:val="000000"/>
                <w:sz w:val="16"/>
                <w:szCs w:val="16"/>
              </w:rPr>
              <w:t>tir68-158</w:t>
            </w:r>
          </w:p>
        </w:tc>
      </w:tr>
      <w:tr w:rsidR="0039026F" w14:paraId="450D064A" w14:textId="77777777" w:rsidTr="0039026F">
        <w:trPr>
          <w:cantSplit/>
          <w:trHeight w:hRule="exact" w:val="250"/>
        </w:trPr>
        <w:tc>
          <w:tcPr>
            <w:tcW w:w="274" w:type="dxa"/>
            <w:tcBorders>
              <w:top w:val="nil"/>
              <w:left w:val="nil"/>
              <w:bottom w:val="nil"/>
              <w:right w:val="nil"/>
            </w:tcBorders>
            <w:shd w:val="clear" w:color="auto" w:fill="FFFFFF"/>
          </w:tcPr>
          <w:p w14:paraId="3277E2D2"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C45628A"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CE21037" w14:textId="77777777" w:rsidR="0039026F" w:rsidRDefault="00BD3C4F">
            <w:pPr>
              <w:pStyle w:val="GEFEG"/>
              <w:rPr>
                <w:sz w:val="12"/>
                <w:szCs w:val="12"/>
              </w:rPr>
            </w:pPr>
            <w:r>
              <w:rPr>
                <w:noProof/>
              </w:rPr>
              <w:pict w14:anchorId="021CD303">
                <v:group id="_x0000_s1258" style="position:absolute;margin-left:104.4pt;margin-top:.75pt;width:24.6pt;height:12.5pt;z-index:257799168;mso-position-horizontal-relative:text;mso-position-vertical-relative:text" coordorigin="2088,15" coordsize="492,250" o:allowincell="f">
                  <v:rect id="_x0000_s1259" style="position:absolute;left:2229;top:15;width:15;height:250" fillcolor="black" stroked="f" strokeweight="0"/>
                  <v:rect id="_x0000_s1260" style="position:absolute;left:2328;top:15;width:15;height:250" fillcolor="black" stroked="f" strokeweight="0"/>
                  <v:rect id="_x0000_s1261" style="position:absolute;left:2427;top:15;width:15;height:103" fillcolor="black" stroked="f" strokeweight="0"/>
                  <v:rect id="_x0000_s1262" style="position:absolute;left:2427;top:118;width:156;height:15" fillcolor="black" stroked="f" strokeweight="0"/>
                  <v:rect id="_x0000_s1263"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1794DDC8" w14:textId="77777777" w:rsidR="0039026F" w:rsidRDefault="0039026F">
            <w:pPr>
              <w:pStyle w:val="GEFEG"/>
              <w:rPr>
                <w:sz w:val="12"/>
                <w:szCs w:val="12"/>
              </w:rPr>
            </w:pPr>
            <w:r>
              <w:rPr>
                <w:b/>
                <w:bCs/>
                <w:color w:val="000000"/>
                <w:sz w:val="18"/>
                <w:szCs w:val="18"/>
              </w:rPr>
              <w:t>cac:Country</w:t>
            </w:r>
          </w:p>
        </w:tc>
      </w:tr>
      <w:tr w:rsidR="0039026F" w14:paraId="7D7C7BEF" w14:textId="77777777" w:rsidTr="0039026F">
        <w:trPr>
          <w:cantSplit/>
          <w:trHeight w:hRule="exact" w:val="432"/>
        </w:trPr>
        <w:tc>
          <w:tcPr>
            <w:tcW w:w="274" w:type="dxa"/>
            <w:tcBorders>
              <w:top w:val="nil"/>
              <w:left w:val="nil"/>
              <w:bottom w:val="nil"/>
              <w:right w:val="nil"/>
            </w:tcBorders>
            <w:shd w:val="clear" w:color="auto" w:fill="FFFFFF"/>
          </w:tcPr>
          <w:p w14:paraId="1FB72D6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155D78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653A53B2" w14:textId="77777777" w:rsidR="0039026F" w:rsidRDefault="00BD3C4F">
            <w:pPr>
              <w:pStyle w:val="GEFEG"/>
              <w:rPr>
                <w:sz w:val="12"/>
                <w:szCs w:val="12"/>
              </w:rPr>
            </w:pPr>
            <w:r>
              <w:rPr>
                <w:noProof/>
              </w:rPr>
              <w:pict w14:anchorId="26D7CE51">
                <v:group id="_x0000_s1264" style="position:absolute;margin-left:104.4pt;margin-top:0;width:29.5pt;height:21.6pt;z-index:257800192;mso-position-horizontal-relative:text;mso-position-vertical-relative:text" coordorigin="2088" coordsize="590,432" o:allowincell="f">
                  <v:rect id="_x0000_s1265" style="position:absolute;left:2229;width:15;height:432" fillcolor="black" stroked="f" strokeweight="0"/>
                  <v:rect id="_x0000_s1266" style="position:absolute;left:2328;width:15;height:432" fillcolor="black" stroked="f" strokeweight="0"/>
                  <v:rect id="_x0000_s1267" style="position:absolute;left:2526;width:15;height:103" fillcolor="black" stroked="f" strokeweight="0"/>
                  <v:rect id="_x0000_s1268"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09A9C4F6" w14:textId="77777777" w:rsidR="0039026F" w:rsidRDefault="0039026F">
            <w:pPr>
              <w:pStyle w:val="GEFEG"/>
              <w:tabs>
                <w:tab w:val="left" w:pos="3194"/>
                <w:tab w:val="left" w:pos="6161"/>
              </w:tabs>
              <w:rPr>
                <w:sz w:val="16"/>
                <w:szCs w:val="16"/>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tir68-144</w:t>
            </w:r>
          </w:p>
          <w:p w14:paraId="50F5B70E" w14:textId="77777777" w:rsidR="0039026F" w:rsidRDefault="0039026F">
            <w:pPr>
              <w:pStyle w:val="GEFEG"/>
              <w:tabs>
                <w:tab w:val="left" w:pos="6161"/>
              </w:tabs>
              <w:ind w:left="3194"/>
              <w:rPr>
                <w:sz w:val="12"/>
                <w:szCs w:val="12"/>
              </w:rPr>
            </w:pPr>
            <w:r>
              <w:rPr>
                <w:b/>
                <w:bCs/>
                <w:color w:val="000000"/>
                <w:sz w:val="16"/>
                <w:szCs w:val="16"/>
              </w:rPr>
              <w:t>Country code</w:t>
            </w:r>
            <w:r>
              <w:rPr>
                <w:sz w:val="16"/>
                <w:szCs w:val="16"/>
              </w:rPr>
              <w:tab/>
            </w:r>
            <w:r>
              <w:rPr>
                <w:b/>
                <w:bCs/>
                <w:color w:val="000000"/>
                <w:sz w:val="16"/>
                <w:szCs w:val="16"/>
              </w:rPr>
              <w:t>tir68-159</w:t>
            </w:r>
          </w:p>
        </w:tc>
      </w:tr>
      <w:tr w:rsidR="0039026F" w14:paraId="345CF51F" w14:textId="77777777" w:rsidTr="0039026F">
        <w:trPr>
          <w:cantSplit/>
          <w:trHeight w:hRule="exact" w:val="250"/>
        </w:trPr>
        <w:tc>
          <w:tcPr>
            <w:tcW w:w="274" w:type="dxa"/>
            <w:tcBorders>
              <w:top w:val="nil"/>
              <w:left w:val="nil"/>
              <w:bottom w:val="nil"/>
              <w:right w:val="nil"/>
            </w:tcBorders>
            <w:shd w:val="clear" w:color="auto" w:fill="FFFFFF"/>
          </w:tcPr>
          <w:p w14:paraId="2BAB769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BF12E95"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1E94FF05" w14:textId="77777777" w:rsidR="0039026F" w:rsidRDefault="00BD3C4F">
            <w:pPr>
              <w:pStyle w:val="GEFEG"/>
              <w:rPr>
                <w:sz w:val="12"/>
                <w:szCs w:val="12"/>
              </w:rPr>
            </w:pPr>
            <w:r>
              <w:rPr>
                <w:noProof/>
              </w:rPr>
              <w:pict w14:anchorId="4012C40F">
                <v:group id="_x0000_s1269" style="position:absolute;margin-left:104.4pt;margin-top:.75pt;width:19.7pt;height:12.5pt;z-index:257801216;mso-position-horizontal-relative:text;mso-position-vertical-relative:text" coordorigin="2088,15" coordsize="394,250" o:allowincell="f">
                  <v:rect id="_x0000_s1270" style="position:absolute;left:2229;top:15;width:15;height:250" fillcolor="black" stroked="f" strokeweight="0"/>
                  <v:rect id="_x0000_s1271" style="position:absolute;left:2328;top:15;width:15;height:250" fillcolor="black" stroked="f" strokeweight="0"/>
                  <v:rect id="_x0000_s1272" style="position:absolute;left:2328;top:118;width:156;height:15" fillcolor="black" stroked="f" strokeweight="0"/>
                  <v:rect id="_x0000_s127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55082414" w14:textId="77777777" w:rsidR="0039026F" w:rsidRDefault="0039026F">
            <w:pPr>
              <w:pStyle w:val="GEFEG"/>
              <w:rPr>
                <w:sz w:val="12"/>
                <w:szCs w:val="12"/>
              </w:rPr>
            </w:pPr>
            <w:r>
              <w:rPr>
                <w:b/>
                <w:bCs/>
                <w:color w:val="000000"/>
                <w:sz w:val="18"/>
                <w:szCs w:val="18"/>
              </w:rPr>
              <w:t>cac:Price</w:t>
            </w:r>
          </w:p>
        </w:tc>
      </w:tr>
      <w:tr w:rsidR="0039026F" w14:paraId="5B9B41FD" w14:textId="77777777" w:rsidTr="0039026F">
        <w:trPr>
          <w:cantSplit/>
          <w:trHeight w:hRule="exact" w:val="216"/>
        </w:trPr>
        <w:tc>
          <w:tcPr>
            <w:tcW w:w="274" w:type="dxa"/>
            <w:tcBorders>
              <w:top w:val="nil"/>
              <w:left w:val="nil"/>
              <w:bottom w:val="nil"/>
              <w:right w:val="nil"/>
            </w:tcBorders>
            <w:shd w:val="clear" w:color="auto" w:fill="FFFFFF"/>
          </w:tcPr>
          <w:p w14:paraId="6D3488A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36AE86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7617AD4" w14:textId="77777777" w:rsidR="0039026F" w:rsidRDefault="00BD3C4F">
            <w:pPr>
              <w:pStyle w:val="GEFEG"/>
              <w:rPr>
                <w:sz w:val="12"/>
                <w:szCs w:val="12"/>
              </w:rPr>
            </w:pPr>
            <w:r>
              <w:rPr>
                <w:noProof/>
              </w:rPr>
              <w:pict w14:anchorId="2AF83AA2">
                <v:group id="_x0000_s1274" style="position:absolute;margin-left:104.4pt;margin-top:0;width:24.6pt;height:10.8pt;z-index:257802240;mso-position-horizontal-relative:text;mso-position-vertical-relative:text" coordorigin="2088" coordsize="492,216" o:allowincell="f">
                  <v:rect id="_x0000_s1275" style="position:absolute;left:2229;width:15;height:216" fillcolor="black" stroked="f" strokeweight="0"/>
                  <v:rect id="_x0000_s1276" style="position:absolute;left:2328;width:15;height:216" fillcolor="black" stroked="f" strokeweight="0"/>
                  <v:rect id="_x0000_s1277" style="position:absolute;left:2427;width:15;height:216" fillcolor="black" stroked="f" strokeweight="0"/>
                  <v:rect id="_x0000_s127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1B1C339" w14:textId="77777777" w:rsidR="0039026F" w:rsidRDefault="0039026F">
            <w:pPr>
              <w:pStyle w:val="GEFEG"/>
              <w:tabs>
                <w:tab w:val="left" w:pos="3293"/>
                <w:tab w:val="left" w:pos="6259"/>
              </w:tabs>
              <w:rPr>
                <w:sz w:val="12"/>
                <w:szCs w:val="12"/>
              </w:rPr>
            </w:pPr>
            <w:r>
              <w:rPr>
                <w:b/>
                <w:bCs/>
                <w:color w:val="000000"/>
                <w:sz w:val="18"/>
                <w:szCs w:val="18"/>
              </w:rPr>
              <w:t>cbc:PriceAmount</w:t>
            </w:r>
            <w:r>
              <w:rPr>
                <w:sz w:val="16"/>
                <w:szCs w:val="16"/>
              </w:rPr>
              <w:tab/>
            </w:r>
            <w:r>
              <w:rPr>
                <w:b/>
                <w:bCs/>
                <w:color w:val="000000"/>
                <w:sz w:val="16"/>
                <w:szCs w:val="16"/>
              </w:rPr>
              <w:t>Item net price</w:t>
            </w:r>
            <w:r>
              <w:rPr>
                <w:sz w:val="16"/>
                <w:szCs w:val="16"/>
              </w:rPr>
              <w:tab/>
            </w:r>
            <w:r>
              <w:rPr>
                <w:b/>
                <w:bCs/>
                <w:color w:val="000000"/>
                <w:sz w:val="16"/>
                <w:szCs w:val="16"/>
              </w:rPr>
              <w:t>tir68-042</w:t>
            </w:r>
          </w:p>
        </w:tc>
      </w:tr>
      <w:tr w:rsidR="0039026F" w14:paraId="7195C975" w14:textId="77777777" w:rsidTr="0039026F">
        <w:trPr>
          <w:cantSplit/>
          <w:trHeight w:hRule="exact" w:val="216"/>
        </w:trPr>
        <w:tc>
          <w:tcPr>
            <w:tcW w:w="274" w:type="dxa"/>
            <w:tcBorders>
              <w:top w:val="nil"/>
              <w:left w:val="nil"/>
              <w:bottom w:val="nil"/>
              <w:right w:val="nil"/>
            </w:tcBorders>
            <w:shd w:val="clear" w:color="auto" w:fill="FFFFFF"/>
          </w:tcPr>
          <w:p w14:paraId="6E3F706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2C83C6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6C1B6D9" w14:textId="77777777" w:rsidR="0039026F" w:rsidRDefault="00BD3C4F">
            <w:pPr>
              <w:pStyle w:val="GEFEG"/>
              <w:rPr>
                <w:sz w:val="12"/>
                <w:szCs w:val="12"/>
              </w:rPr>
            </w:pPr>
            <w:r>
              <w:rPr>
                <w:noProof/>
              </w:rPr>
              <w:pict w14:anchorId="0FEE21C3">
                <v:group id="_x0000_s1279" style="position:absolute;margin-left:104.4pt;margin-top:0;width:24.6pt;height:10.8pt;z-index:257803264;mso-position-horizontal-relative:text;mso-position-vertical-relative:text" coordorigin="2088" coordsize="492,216" o:allowincell="f">
                  <v:rect id="_x0000_s1280" style="position:absolute;left:2229;width:15;height:216" fillcolor="black" stroked="f" strokeweight="0"/>
                  <v:rect id="_x0000_s1281" style="position:absolute;left:2328;width:15;height:216" fillcolor="black" stroked="f" strokeweight="0"/>
                  <v:rect id="_x0000_s1282" style="position:absolute;left:2427;width:15;height:216" fillcolor="black" stroked="f" strokeweight="0"/>
                  <v:rect id="_x0000_s128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0907999" w14:textId="77777777" w:rsidR="0039026F" w:rsidRDefault="0039026F">
            <w:pPr>
              <w:pStyle w:val="GEFEG"/>
              <w:tabs>
                <w:tab w:val="left" w:pos="3293"/>
                <w:tab w:val="left" w:pos="6259"/>
              </w:tabs>
              <w:rPr>
                <w:sz w:val="12"/>
                <w:szCs w:val="12"/>
              </w:rPr>
            </w:pPr>
            <w:r>
              <w:rPr>
                <w:b/>
                <w:bCs/>
                <w:color w:val="000000"/>
                <w:sz w:val="18"/>
                <w:szCs w:val="18"/>
              </w:rPr>
              <w:t>cbc:PriceTypeCode</w:t>
            </w:r>
            <w:r>
              <w:rPr>
                <w:sz w:val="16"/>
                <w:szCs w:val="16"/>
              </w:rPr>
              <w:tab/>
            </w:r>
            <w:r>
              <w:rPr>
                <w:b/>
                <w:bCs/>
                <w:color w:val="000000"/>
                <w:sz w:val="16"/>
                <w:szCs w:val="16"/>
              </w:rPr>
              <w:t>Item price type</w:t>
            </w:r>
            <w:r>
              <w:rPr>
                <w:sz w:val="16"/>
                <w:szCs w:val="16"/>
              </w:rPr>
              <w:tab/>
            </w:r>
            <w:r>
              <w:rPr>
                <w:b/>
                <w:bCs/>
                <w:color w:val="000000"/>
                <w:sz w:val="16"/>
                <w:szCs w:val="16"/>
              </w:rPr>
              <w:t>tir68-093</w:t>
            </w:r>
          </w:p>
        </w:tc>
      </w:tr>
      <w:tr w:rsidR="0039026F" w14:paraId="38315648" w14:textId="77777777" w:rsidTr="0039026F">
        <w:trPr>
          <w:cantSplit/>
          <w:trHeight w:hRule="exact" w:val="216"/>
        </w:trPr>
        <w:tc>
          <w:tcPr>
            <w:tcW w:w="274" w:type="dxa"/>
            <w:tcBorders>
              <w:top w:val="nil"/>
              <w:left w:val="nil"/>
              <w:bottom w:val="nil"/>
              <w:right w:val="nil"/>
            </w:tcBorders>
            <w:shd w:val="clear" w:color="auto" w:fill="FFFFFF"/>
          </w:tcPr>
          <w:p w14:paraId="1A5E767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4F4129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27A16C1" w14:textId="77777777" w:rsidR="0039026F" w:rsidRDefault="00BD3C4F">
            <w:pPr>
              <w:pStyle w:val="GEFEG"/>
              <w:rPr>
                <w:sz w:val="12"/>
                <w:szCs w:val="12"/>
              </w:rPr>
            </w:pPr>
            <w:r>
              <w:rPr>
                <w:noProof/>
              </w:rPr>
              <w:pict w14:anchorId="3D91DF33">
                <v:group id="_x0000_s1284" style="position:absolute;margin-left:104.4pt;margin-top:0;width:24.6pt;height:10.8pt;z-index:257804288;mso-position-horizontal-relative:text;mso-position-vertical-relative:text" coordorigin="2088" coordsize="492,216" o:allowincell="f">
                  <v:rect id="_x0000_s1285" style="position:absolute;left:2229;width:15;height:216" fillcolor="black" stroked="f" strokeweight="0"/>
                  <v:rect id="_x0000_s1286" style="position:absolute;left:2328;width:15;height:216" fillcolor="black" stroked="f" strokeweight="0"/>
                  <v:rect id="_x0000_s1287" style="position:absolute;left:2427;width:15;height:216" fillcolor="black" stroked="f" strokeweight="0"/>
                  <v:rect id="_x0000_s128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0C7B32A" w14:textId="77777777" w:rsidR="0039026F" w:rsidRDefault="0039026F">
            <w:pPr>
              <w:pStyle w:val="GEFEG"/>
              <w:tabs>
                <w:tab w:val="left" w:pos="3293"/>
                <w:tab w:val="left" w:pos="6259"/>
              </w:tabs>
              <w:rPr>
                <w:sz w:val="12"/>
                <w:szCs w:val="12"/>
              </w:rPr>
            </w:pPr>
            <w:r>
              <w:rPr>
                <w:b/>
                <w:bCs/>
                <w:color w:val="000000"/>
                <w:sz w:val="18"/>
                <w:szCs w:val="18"/>
              </w:rPr>
              <w:t>cbc:OrderableUnitFactorRate</w:t>
            </w:r>
            <w:r>
              <w:rPr>
                <w:sz w:val="16"/>
                <w:szCs w:val="16"/>
              </w:rPr>
              <w:tab/>
            </w:r>
            <w:r>
              <w:rPr>
                <w:b/>
                <w:bCs/>
                <w:color w:val="000000"/>
                <w:sz w:val="16"/>
                <w:szCs w:val="16"/>
              </w:rPr>
              <w:t>Orderable unit factor rate</w:t>
            </w:r>
            <w:r>
              <w:rPr>
                <w:sz w:val="16"/>
                <w:szCs w:val="16"/>
              </w:rPr>
              <w:tab/>
            </w:r>
            <w:r>
              <w:rPr>
                <w:b/>
                <w:bCs/>
                <w:color w:val="000000"/>
                <w:sz w:val="16"/>
                <w:szCs w:val="16"/>
              </w:rPr>
              <w:t>tir68-089</w:t>
            </w:r>
          </w:p>
        </w:tc>
      </w:tr>
      <w:tr w:rsidR="0039026F" w14:paraId="1768F737" w14:textId="77777777" w:rsidTr="0039026F">
        <w:trPr>
          <w:cantSplit/>
          <w:trHeight w:hRule="exact" w:val="250"/>
        </w:trPr>
        <w:tc>
          <w:tcPr>
            <w:tcW w:w="274" w:type="dxa"/>
            <w:tcBorders>
              <w:top w:val="nil"/>
              <w:left w:val="nil"/>
              <w:bottom w:val="nil"/>
              <w:right w:val="nil"/>
            </w:tcBorders>
            <w:shd w:val="clear" w:color="auto" w:fill="FFFFFF"/>
          </w:tcPr>
          <w:p w14:paraId="57C7E418"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A8641B0"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492" w:type="dxa"/>
            <w:gridSpan w:val="5"/>
            <w:tcBorders>
              <w:top w:val="dotted" w:sz="6" w:space="0" w:color="808080"/>
              <w:left w:val="nil"/>
              <w:bottom w:val="nil"/>
              <w:right w:val="nil"/>
            </w:tcBorders>
            <w:shd w:val="clear" w:color="auto" w:fill="C0C0C0"/>
          </w:tcPr>
          <w:p w14:paraId="7B92D606" w14:textId="77777777" w:rsidR="0039026F" w:rsidRDefault="00BD3C4F">
            <w:pPr>
              <w:pStyle w:val="GEFEG"/>
              <w:rPr>
                <w:sz w:val="12"/>
                <w:szCs w:val="12"/>
              </w:rPr>
            </w:pPr>
            <w:r>
              <w:rPr>
                <w:noProof/>
              </w:rPr>
              <w:pict w14:anchorId="202C8B8F">
                <v:group id="_x0000_s1289" style="position:absolute;margin-left:104.4pt;margin-top:.75pt;width:24.6pt;height:12.5pt;z-index:257805312;mso-position-horizontal-relative:text;mso-position-vertical-relative:text" coordorigin="2088,15" coordsize="492,250" o:allowincell="f">
                  <v:rect id="_x0000_s1290" style="position:absolute;left:2229;top:15;width:15;height:250" fillcolor="black" stroked="f" strokeweight="0"/>
                  <v:rect id="_x0000_s1291" style="position:absolute;left:2328;top:15;width:15;height:250" fillcolor="black" stroked="f" strokeweight="0"/>
                  <v:rect id="_x0000_s1292" style="position:absolute;left:2427;top:15;width:15;height:250" fillcolor="black" stroked="f" strokeweight="0"/>
                  <v:rect id="_x0000_s1293" style="position:absolute;left:2427;top:118;width:156;height:15" fillcolor="black" stroked="f" strokeweight="0"/>
                  <v:rect id="_x0000_s1294"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4B29A342" w14:textId="77777777" w:rsidR="0039026F" w:rsidRDefault="0039026F">
            <w:pPr>
              <w:pStyle w:val="GEFEG"/>
              <w:rPr>
                <w:sz w:val="12"/>
                <w:szCs w:val="12"/>
              </w:rPr>
            </w:pPr>
            <w:r>
              <w:rPr>
                <w:b/>
                <w:bCs/>
                <w:color w:val="000000"/>
                <w:sz w:val="18"/>
                <w:szCs w:val="18"/>
              </w:rPr>
              <w:t>cac:ValidityPeriod</w:t>
            </w:r>
          </w:p>
        </w:tc>
      </w:tr>
      <w:tr w:rsidR="0039026F" w14:paraId="21267380" w14:textId="77777777" w:rsidTr="0039026F">
        <w:trPr>
          <w:cantSplit/>
          <w:trHeight w:hRule="exact" w:val="216"/>
        </w:trPr>
        <w:tc>
          <w:tcPr>
            <w:tcW w:w="274" w:type="dxa"/>
            <w:tcBorders>
              <w:top w:val="nil"/>
              <w:left w:val="nil"/>
              <w:bottom w:val="nil"/>
              <w:right w:val="nil"/>
            </w:tcBorders>
            <w:shd w:val="clear" w:color="auto" w:fill="FFFFFF"/>
          </w:tcPr>
          <w:p w14:paraId="30E0C37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9B74E79"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484A522C" w14:textId="77777777" w:rsidR="0039026F" w:rsidRDefault="00BD3C4F">
            <w:pPr>
              <w:pStyle w:val="GEFEG"/>
              <w:rPr>
                <w:sz w:val="12"/>
                <w:szCs w:val="12"/>
              </w:rPr>
            </w:pPr>
            <w:r>
              <w:rPr>
                <w:noProof/>
              </w:rPr>
              <w:pict w14:anchorId="67F2B33B">
                <v:group id="_x0000_s1295" style="position:absolute;margin-left:104.4pt;margin-top:0;width:29.5pt;height:10.8pt;z-index:257806336;mso-position-horizontal-relative:text;mso-position-vertical-relative:text" coordorigin="2088" coordsize="590,216" o:allowincell="f">
                  <v:rect id="_x0000_s1296" style="position:absolute;left:2229;width:15;height:216" fillcolor="black" stroked="f" strokeweight="0"/>
                  <v:rect id="_x0000_s1297" style="position:absolute;left:2328;width:15;height:216" fillcolor="black" stroked="f" strokeweight="0"/>
                  <v:rect id="_x0000_s1298" style="position:absolute;left:2427;width:15;height:216" fillcolor="black" stroked="f" strokeweight="0"/>
                  <v:rect id="_x0000_s1299" style="position:absolute;left:2526;width:15;height:216" fillcolor="black" stroked="f" strokeweight="0"/>
                  <v:rect id="_x0000_s130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663F3022" w14:textId="77777777" w:rsidR="0039026F" w:rsidRDefault="0039026F">
            <w:pPr>
              <w:pStyle w:val="GEFEG"/>
              <w:tabs>
                <w:tab w:val="left" w:pos="3194"/>
                <w:tab w:val="left" w:pos="6161"/>
              </w:tabs>
              <w:rPr>
                <w:sz w:val="12"/>
                <w:szCs w:val="12"/>
              </w:rPr>
            </w:pPr>
            <w:r>
              <w:rPr>
                <w:b/>
                <w:bCs/>
                <w:color w:val="000000"/>
                <w:sz w:val="18"/>
                <w:szCs w:val="18"/>
              </w:rPr>
              <w:t>cbc:StartDate</w:t>
            </w:r>
            <w:r>
              <w:rPr>
                <w:sz w:val="16"/>
                <w:szCs w:val="16"/>
              </w:rPr>
              <w:tab/>
            </w:r>
            <w:r>
              <w:rPr>
                <w:b/>
                <w:bCs/>
                <w:color w:val="000000"/>
                <w:sz w:val="16"/>
                <w:szCs w:val="16"/>
              </w:rPr>
              <w:t>Period start date</w:t>
            </w:r>
            <w:r>
              <w:rPr>
                <w:sz w:val="16"/>
                <w:szCs w:val="16"/>
              </w:rPr>
              <w:tab/>
            </w:r>
            <w:r>
              <w:rPr>
                <w:b/>
                <w:bCs/>
                <w:color w:val="000000"/>
                <w:sz w:val="16"/>
                <w:szCs w:val="16"/>
              </w:rPr>
              <w:t>tir68-075</w:t>
            </w:r>
          </w:p>
        </w:tc>
      </w:tr>
      <w:tr w:rsidR="0039026F" w14:paraId="409817A0" w14:textId="77777777" w:rsidTr="0039026F">
        <w:trPr>
          <w:cantSplit/>
          <w:trHeight w:hRule="exact" w:val="216"/>
        </w:trPr>
        <w:tc>
          <w:tcPr>
            <w:tcW w:w="274" w:type="dxa"/>
            <w:tcBorders>
              <w:top w:val="nil"/>
              <w:left w:val="nil"/>
              <w:bottom w:val="nil"/>
              <w:right w:val="nil"/>
            </w:tcBorders>
            <w:shd w:val="clear" w:color="auto" w:fill="FFFFFF"/>
          </w:tcPr>
          <w:p w14:paraId="5B29C59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C8E5F16"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2CE2CD66" w14:textId="77777777" w:rsidR="0039026F" w:rsidRDefault="00BD3C4F">
            <w:pPr>
              <w:pStyle w:val="GEFEG"/>
              <w:rPr>
                <w:sz w:val="12"/>
                <w:szCs w:val="12"/>
              </w:rPr>
            </w:pPr>
            <w:r>
              <w:rPr>
                <w:noProof/>
              </w:rPr>
              <w:pict w14:anchorId="64D2C6CF">
                <v:group id="_x0000_s1301" style="position:absolute;margin-left:104.4pt;margin-top:0;width:29.5pt;height:10.8pt;z-index:257807360;mso-position-horizontal-relative:text;mso-position-vertical-relative:text" coordorigin="2088" coordsize="590,216" o:allowincell="f">
                  <v:rect id="_x0000_s1302" style="position:absolute;left:2229;width:15;height:216" fillcolor="black" stroked="f" strokeweight="0"/>
                  <v:rect id="_x0000_s1303" style="position:absolute;left:2328;width:15;height:216" fillcolor="black" stroked="f" strokeweight="0"/>
                  <v:rect id="_x0000_s1304" style="position:absolute;left:2427;width:15;height:216" fillcolor="black" stroked="f" strokeweight="0"/>
                  <v:rect id="_x0000_s1305" style="position:absolute;left:2526;width:15;height:103" fillcolor="black" stroked="f" strokeweight="0"/>
                  <v:rect id="_x0000_s1306"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13EE8605" w14:textId="77777777" w:rsidR="0039026F" w:rsidRDefault="0039026F">
            <w:pPr>
              <w:pStyle w:val="GEFEG"/>
              <w:tabs>
                <w:tab w:val="left" w:pos="3194"/>
                <w:tab w:val="left" w:pos="6161"/>
              </w:tabs>
              <w:rPr>
                <w:sz w:val="12"/>
                <w:szCs w:val="12"/>
              </w:rPr>
            </w:pPr>
            <w:r>
              <w:rPr>
                <w:b/>
                <w:bCs/>
                <w:color w:val="000000"/>
                <w:sz w:val="18"/>
                <w:szCs w:val="18"/>
              </w:rPr>
              <w:t>cbc:EndDate</w:t>
            </w:r>
            <w:r>
              <w:rPr>
                <w:sz w:val="16"/>
                <w:szCs w:val="16"/>
              </w:rPr>
              <w:tab/>
            </w:r>
            <w:r>
              <w:rPr>
                <w:b/>
                <w:bCs/>
                <w:color w:val="000000"/>
                <w:sz w:val="16"/>
                <w:szCs w:val="16"/>
              </w:rPr>
              <w:t>Period end date</w:t>
            </w:r>
            <w:r>
              <w:rPr>
                <w:sz w:val="16"/>
                <w:szCs w:val="16"/>
              </w:rPr>
              <w:tab/>
            </w:r>
            <w:r>
              <w:rPr>
                <w:b/>
                <w:bCs/>
                <w:color w:val="000000"/>
                <w:sz w:val="16"/>
                <w:szCs w:val="16"/>
              </w:rPr>
              <w:t>tir68-076</w:t>
            </w:r>
          </w:p>
        </w:tc>
      </w:tr>
      <w:tr w:rsidR="0039026F" w14:paraId="13182483" w14:textId="77777777" w:rsidTr="0039026F">
        <w:trPr>
          <w:cantSplit/>
          <w:trHeight w:hRule="exact" w:val="250"/>
        </w:trPr>
        <w:tc>
          <w:tcPr>
            <w:tcW w:w="274" w:type="dxa"/>
            <w:tcBorders>
              <w:top w:val="nil"/>
              <w:left w:val="nil"/>
              <w:bottom w:val="nil"/>
              <w:right w:val="nil"/>
            </w:tcBorders>
            <w:shd w:val="clear" w:color="auto" w:fill="FFFFFF"/>
          </w:tcPr>
          <w:p w14:paraId="25CF3C9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A54B3DE"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3E850FE9" w14:textId="77777777" w:rsidR="0039026F" w:rsidRDefault="00BD3C4F">
            <w:pPr>
              <w:pStyle w:val="GEFEG"/>
              <w:rPr>
                <w:sz w:val="12"/>
                <w:szCs w:val="12"/>
              </w:rPr>
            </w:pPr>
            <w:r>
              <w:rPr>
                <w:noProof/>
              </w:rPr>
              <w:pict w14:anchorId="0521CE04">
                <v:group id="_x0000_s1307" style="position:absolute;margin-left:104.4pt;margin-top:.75pt;width:24.6pt;height:12.5pt;z-index:257808384;mso-position-horizontal-relative:text;mso-position-vertical-relative:text" coordorigin="2088,15" coordsize="492,250" o:allowincell="f">
                  <v:rect id="_x0000_s1308" style="position:absolute;left:2229;top:15;width:15;height:250" fillcolor="black" stroked="f" strokeweight="0"/>
                  <v:rect id="_x0000_s1309" style="position:absolute;left:2328;top:15;width:15;height:250" fillcolor="black" stroked="f" strokeweight="0"/>
                  <v:rect id="_x0000_s1310" style="position:absolute;left:2427;top:15;width:15;height:103" fillcolor="black" stroked="f" strokeweight="0"/>
                  <v:rect id="_x0000_s1311" style="position:absolute;left:2427;top:118;width:156;height:15" fillcolor="black" stroked="f" strokeweight="0"/>
                  <v:rect id="_x0000_s1312"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11C02355" w14:textId="77777777" w:rsidR="0039026F" w:rsidRDefault="0039026F">
            <w:pPr>
              <w:pStyle w:val="GEFEG"/>
              <w:rPr>
                <w:sz w:val="12"/>
                <w:szCs w:val="12"/>
              </w:rPr>
            </w:pPr>
            <w:r>
              <w:rPr>
                <w:b/>
                <w:bCs/>
                <w:color w:val="000000"/>
                <w:sz w:val="18"/>
                <w:szCs w:val="18"/>
              </w:rPr>
              <w:t>cac:AllowanceCharge</w:t>
            </w:r>
          </w:p>
        </w:tc>
      </w:tr>
      <w:tr w:rsidR="0039026F" w14:paraId="6351098C" w14:textId="77777777" w:rsidTr="0039026F">
        <w:trPr>
          <w:cantSplit/>
          <w:trHeight w:hRule="exact" w:val="216"/>
        </w:trPr>
        <w:tc>
          <w:tcPr>
            <w:tcW w:w="274" w:type="dxa"/>
            <w:tcBorders>
              <w:top w:val="nil"/>
              <w:left w:val="nil"/>
              <w:bottom w:val="nil"/>
              <w:right w:val="nil"/>
            </w:tcBorders>
            <w:shd w:val="clear" w:color="auto" w:fill="FFFFFF"/>
          </w:tcPr>
          <w:p w14:paraId="203D64A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E4AEA7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4B1230AC" w14:textId="77777777" w:rsidR="0039026F" w:rsidRDefault="00BD3C4F">
            <w:pPr>
              <w:pStyle w:val="GEFEG"/>
              <w:rPr>
                <w:sz w:val="12"/>
                <w:szCs w:val="12"/>
              </w:rPr>
            </w:pPr>
            <w:r>
              <w:rPr>
                <w:noProof/>
              </w:rPr>
              <w:pict w14:anchorId="7CE9289F">
                <v:group id="_x0000_s1313" style="position:absolute;margin-left:104.4pt;margin-top:0;width:29.5pt;height:10.8pt;z-index:257809408;mso-position-horizontal-relative:text;mso-position-vertical-relative:text" coordorigin="2088" coordsize="590,216" o:allowincell="f">
                  <v:rect id="_x0000_s1314" style="position:absolute;left:2229;width:15;height:216" fillcolor="black" stroked="f" strokeweight="0"/>
                  <v:rect id="_x0000_s1315" style="position:absolute;left:2328;width:15;height:216" fillcolor="black" stroked="f" strokeweight="0"/>
                  <v:rect id="_x0000_s1316" style="position:absolute;left:2526;width:15;height:216" fillcolor="black" stroked="f" strokeweight="0"/>
                  <v:rect id="_x0000_s1317"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13E2151F" w14:textId="77777777" w:rsidR="0039026F" w:rsidRDefault="0039026F">
            <w:pPr>
              <w:pStyle w:val="GEFEG"/>
              <w:rPr>
                <w:sz w:val="12"/>
                <w:szCs w:val="12"/>
              </w:rPr>
            </w:pPr>
            <w:r>
              <w:rPr>
                <w:b/>
                <w:bCs/>
                <w:color w:val="000000"/>
                <w:sz w:val="18"/>
                <w:szCs w:val="18"/>
              </w:rPr>
              <w:t>cbc:ChargeIndicator</w:t>
            </w:r>
          </w:p>
        </w:tc>
      </w:tr>
      <w:tr w:rsidR="0039026F" w14:paraId="2E793151" w14:textId="77777777" w:rsidTr="0039026F">
        <w:trPr>
          <w:cantSplit/>
          <w:trHeight w:hRule="exact" w:val="216"/>
        </w:trPr>
        <w:tc>
          <w:tcPr>
            <w:tcW w:w="274" w:type="dxa"/>
            <w:tcBorders>
              <w:top w:val="nil"/>
              <w:left w:val="nil"/>
              <w:bottom w:val="nil"/>
              <w:right w:val="nil"/>
            </w:tcBorders>
            <w:shd w:val="clear" w:color="auto" w:fill="FFFFFF"/>
          </w:tcPr>
          <w:p w14:paraId="36E81E0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1D57234"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748ADF13" w14:textId="77777777" w:rsidR="0039026F" w:rsidRDefault="00BD3C4F">
            <w:pPr>
              <w:pStyle w:val="GEFEG"/>
              <w:rPr>
                <w:sz w:val="12"/>
                <w:szCs w:val="12"/>
              </w:rPr>
            </w:pPr>
            <w:r>
              <w:rPr>
                <w:noProof/>
              </w:rPr>
              <w:pict w14:anchorId="17C84C4F">
                <v:group id="_x0000_s1318" style="position:absolute;margin-left:104.4pt;margin-top:0;width:29.5pt;height:10.8pt;z-index:257810432;mso-position-horizontal-relative:text;mso-position-vertical-relative:text" coordorigin="2088" coordsize="590,216" o:allowincell="f">
                  <v:rect id="_x0000_s1319" style="position:absolute;left:2229;width:15;height:216" fillcolor="black" stroked="f" strokeweight="0"/>
                  <v:rect id="_x0000_s1320" style="position:absolute;left:2328;width:15;height:216" fillcolor="black" stroked="f" strokeweight="0"/>
                  <v:rect id="_x0000_s1321" style="position:absolute;left:2526;width:15;height:216" fillcolor="black" stroked="f" strokeweight="0"/>
                  <v:rect id="_x0000_s1322"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0E9CBFDD" w14:textId="77777777" w:rsidR="0039026F" w:rsidRDefault="0039026F">
            <w:pPr>
              <w:pStyle w:val="GEFEG"/>
              <w:tabs>
                <w:tab w:val="left" w:pos="3194"/>
                <w:tab w:val="left" w:pos="6161"/>
              </w:tabs>
              <w:rPr>
                <w:sz w:val="12"/>
                <w:szCs w:val="12"/>
              </w:rPr>
            </w:pPr>
            <w:r>
              <w:rPr>
                <w:b/>
                <w:bCs/>
                <w:color w:val="000000"/>
                <w:sz w:val="18"/>
                <w:szCs w:val="18"/>
              </w:rPr>
              <w:t>cbc:AllowanceChargeReason</w:t>
            </w:r>
            <w:r>
              <w:rPr>
                <w:sz w:val="16"/>
                <w:szCs w:val="16"/>
              </w:rPr>
              <w:tab/>
            </w:r>
            <w:r>
              <w:rPr>
                <w:b/>
                <w:bCs/>
                <w:color w:val="000000"/>
                <w:sz w:val="16"/>
                <w:szCs w:val="16"/>
              </w:rPr>
              <w:t>Allowance reason</w:t>
            </w:r>
            <w:r>
              <w:rPr>
                <w:sz w:val="16"/>
                <w:szCs w:val="16"/>
              </w:rPr>
              <w:tab/>
            </w:r>
            <w:r>
              <w:rPr>
                <w:b/>
                <w:bCs/>
                <w:color w:val="000000"/>
                <w:sz w:val="16"/>
                <w:szCs w:val="16"/>
              </w:rPr>
              <w:t>tir68-171</w:t>
            </w:r>
          </w:p>
        </w:tc>
      </w:tr>
      <w:tr w:rsidR="0039026F" w14:paraId="31C165E1" w14:textId="77777777" w:rsidTr="0039026F">
        <w:trPr>
          <w:cantSplit/>
          <w:trHeight w:hRule="exact" w:val="216"/>
        </w:trPr>
        <w:tc>
          <w:tcPr>
            <w:tcW w:w="274" w:type="dxa"/>
            <w:tcBorders>
              <w:top w:val="nil"/>
              <w:left w:val="nil"/>
              <w:bottom w:val="nil"/>
              <w:right w:val="nil"/>
            </w:tcBorders>
            <w:shd w:val="clear" w:color="auto" w:fill="FFFFFF"/>
          </w:tcPr>
          <w:p w14:paraId="7A65B47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AC8EA03"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78C63227" w14:textId="77777777" w:rsidR="0039026F" w:rsidRDefault="00BD3C4F">
            <w:pPr>
              <w:pStyle w:val="GEFEG"/>
              <w:rPr>
                <w:sz w:val="12"/>
                <w:szCs w:val="12"/>
              </w:rPr>
            </w:pPr>
            <w:r>
              <w:rPr>
                <w:noProof/>
              </w:rPr>
              <w:pict w14:anchorId="7A241F94">
                <v:group id="_x0000_s1323" style="position:absolute;margin-left:104.4pt;margin-top:0;width:29.5pt;height:10.8pt;z-index:257811456;mso-position-horizontal-relative:text;mso-position-vertical-relative:text" coordorigin="2088" coordsize="590,216" o:allowincell="f">
                  <v:rect id="_x0000_s1324" style="position:absolute;left:2229;width:15;height:216" fillcolor="black" stroked="f" strokeweight="0"/>
                  <v:rect id="_x0000_s1325" style="position:absolute;left:2328;width:15;height:216" fillcolor="black" stroked="f" strokeweight="0"/>
                  <v:rect id="_x0000_s1326" style="position:absolute;left:2526;width:15;height:103" fillcolor="black" stroked="f" strokeweight="0"/>
                  <v:rect id="_x0000_s1327"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667F03CB" w14:textId="77777777" w:rsidR="0039026F" w:rsidRDefault="0039026F">
            <w:pPr>
              <w:pStyle w:val="GEFEG"/>
              <w:tabs>
                <w:tab w:val="left" w:pos="3194"/>
                <w:tab w:val="left" w:pos="6161"/>
              </w:tabs>
              <w:rPr>
                <w:sz w:val="12"/>
                <w:szCs w:val="12"/>
              </w:rPr>
            </w:pPr>
            <w:r>
              <w:rPr>
                <w:b/>
                <w:bCs/>
                <w:color w:val="000000"/>
                <w:sz w:val="18"/>
                <w:szCs w:val="18"/>
              </w:rPr>
              <w:t>cbc:Amount</w:t>
            </w:r>
            <w:r>
              <w:rPr>
                <w:sz w:val="16"/>
                <w:szCs w:val="16"/>
              </w:rPr>
              <w:tab/>
            </w:r>
            <w:r>
              <w:rPr>
                <w:b/>
                <w:bCs/>
                <w:color w:val="000000"/>
                <w:sz w:val="16"/>
                <w:szCs w:val="16"/>
              </w:rPr>
              <w:t>Allowance amount</w:t>
            </w:r>
            <w:r>
              <w:rPr>
                <w:sz w:val="16"/>
                <w:szCs w:val="16"/>
              </w:rPr>
              <w:tab/>
            </w:r>
            <w:r>
              <w:rPr>
                <w:b/>
                <w:bCs/>
                <w:color w:val="000000"/>
                <w:sz w:val="16"/>
                <w:szCs w:val="16"/>
              </w:rPr>
              <w:t>tir68-170</w:t>
            </w:r>
          </w:p>
        </w:tc>
      </w:tr>
      <w:tr w:rsidR="0039026F" w14:paraId="02D93C46" w14:textId="77777777" w:rsidTr="0039026F">
        <w:trPr>
          <w:cantSplit/>
          <w:trHeight w:hRule="exact" w:val="250"/>
        </w:trPr>
        <w:tc>
          <w:tcPr>
            <w:tcW w:w="274" w:type="dxa"/>
            <w:tcBorders>
              <w:top w:val="nil"/>
              <w:left w:val="nil"/>
              <w:bottom w:val="nil"/>
              <w:right w:val="nil"/>
            </w:tcBorders>
            <w:shd w:val="clear" w:color="auto" w:fill="FFFFFF"/>
          </w:tcPr>
          <w:p w14:paraId="636E2820"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4064718"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4FE213AC" w14:textId="77777777" w:rsidR="0039026F" w:rsidRDefault="00BD3C4F">
            <w:pPr>
              <w:pStyle w:val="GEFEG"/>
              <w:rPr>
                <w:sz w:val="12"/>
                <w:szCs w:val="12"/>
              </w:rPr>
            </w:pPr>
            <w:r>
              <w:rPr>
                <w:noProof/>
              </w:rPr>
              <w:pict w14:anchorId="56DC6966">
                <v:group id="_x0000_s1328" style="position:absolute;margin-left:104.4pt;margin-top:.75pt;width:19.7pt;height:12.5pt;z-index:257812480;mso-position-horizontal-relative:text;mso-position-vertical-relative:text" coordorigin="2088,15" coordsize="394,250" o:allowincell="f">
                  <v:rect id="_x0000_s1329" style="position:absolute;left:2229;top:15;width:15;height:250" fillcolor="black" stroked="f" strokeweight="0"/>
                  <v:rect id="_x0000_s1330" style="position:absolute;left:2328;top:15;width:15;height:103" fillcolor="black" stroked="f" strokeweight="0"/>
                  <v:rect id="_x0000_s1331" style="position:absolute;left:2328;top:118;width:156;height:15" fillcolor="black" stroked="f" strokeweight="0"/>
                  <v:rect id="_x0000_s133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F1990EA" w14:textId="77777777" w:rsidR="0039026F" w:rsidRDefault="0039026F">
            <w:pPr>
              <w:pStyle w:val="GEFEG"/>
              <w:rPr>
                <w:sz w:val="12"/>
                <w:szCs w:val="12"/>
              </w:rPr>
            </w:pPr>
            <w:r>
              <w:rPr>
                <w:b/>
                <w:bCs/>
                <w:color w:val="000000"/>
                <w:sz w:val="18"/>
                <w:szCs w:val="18"/>
              </w:rPr>
              <w:t>cac:DeliveryUnit</w:t>
            </w:r>
          </w:p>
        </w:tc>
      </w:tr>
      <w:tr w:rsidR="0039026F" w14:paraId="3E34BF8E" w14:textId="77777777" w:rsidTr="0039026F">
        <w:trPr>
          <w:cantSplit/>
          <w:trHeight w:hRule="exact" w:val="216"/>
        </w:trPr>
        <w:tc>
          <w:tcPr>
            <w:tcW w:w="274" w:type="dxa"/>
            <w:tcBorders>
              <w:top w:val="nil"/>
              <w:left w:val="nil"/>
              <w:bottom w:val="nil"/>
              <w:right w:val="nil"/>
            </w:tcBorders>
            <w:shd w:val="clear" w:color="auto" w:fill="FFFFFF"/>
          </w:tcPr>
          <w:p w14:paraId="62EA060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6F6D22D"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5E9F4B3" w14:textId="77777777" w:rsidR="0039026F" w:rsidRDefault="00BD3C4F">
            <w:pPr>
              <w:pStyle w:val="GEFEG"/>
              <w:rPr>
                <w:sz w:val="12"/>
                <w:szCs w:val="12"/>
              </w:rPr>
            </w:pPr>
            <w:r>
              <w:rPr>
                <w:noProof/>
              </w:rPr>
              <w:pict w14:anchorId="60C458FA">
                <v:group id="_x0000_s1333" style="position:absolute;margin-left:104.4pt;margin-top:0;width:24.6pt;height:10.8pt;z-index:257813504;mso-position-horizontal-relative:text;mso-position-vertical-relative:text" coordorigin="2088" coordsize="492,216" o:allowincell="f">
                  <v:rect id="_x0000_s1334" style="position:absolute;left:2229;width:15;height:216" fillcolor="black" stroked="f" strokeweight="0"/>
                  <v:rect id="_x0000_s1335" style="position:absolute;left:2427;width:15;height:216" fillcolor="black" stroked="f" strokeweight="0"/>
                  <v:rect id="_x0000_s133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B5D1D2A" w14:textId="77777777" w:rsidR="0039026F" w:rsidRDefault="0039026F">
            <w:pPr>
              <w:pStyle w:val="GEFEG"/>
              <w:rPr>
                <w:sz w:val="12"/>
                <w:szCs w:val="12"/>
              </w:rPr>
            </w:pPr>
            <w:r>
              <w:rPr>
                <w:b/>
                <w:bCs/>
                <w:color w:val="000000"/>
                <w:sz w:val="18"/>
                <w:szCs w:val="18"/>
              </w:rPr>
              <w:t>cbc:BatchQuantity</w:t>
            </w:r>
          </w:p>
        </w:tc>
      </w:tr>
      <w:tr w:rsidR="0039026F" w14:paraId="370C635A" w14:textId="77777777" w:rsidTr="0039026F">
        <w:trPr>
          <w:cantSplit/>
          <w:trHeight w:hRule="exact" w:val="216"/>
        </w:trPr>
        <w:tc>
          <w:tcPr>
            <w:tcW w:w="274" w:type="dxa"/>
            <w:tcBorders>
              <w:top w:val="nil"/>
              <w:left w:val="nil"/>
              <w:bottom w:val="nil"/>
              <w:right w:val="nil"/>
            </w:tcBorders>
            <w:shd w:val="clear" w:color="auto" w:fill="FFFFFF"/>
          </w:tcPr>
          <w:p w14:paraId="08A588A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177140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0482955" w14:textId="77777777" w:rsidR="0039026F" w:rsidRDefault="00BD3C4F">
            <w:pPr>
              <w:pStyle w:val="GEFEG"/>
              <w:rPr>
                <w:sz w:val="12"/>
                <w:szCs w:val="12"/>
              </w:rPr>
            </w:pPr>
            <w:r>
              <w:rPr>
                <w:noProof/>
              </w:rPr>
              <w:pict w14:anchorId="67965060">
                <v:group id="_x0000_s1337" style="position:absolute;margin-left:104.4pt;margin-top:0;width:24.6pt;height:10.8pt;z-index:257814528;mso-position-horizontal-relative:text;mso-position-vertical-relative:text" coordorigin="2088" coordsize="492,216" o:allowincell="f">
                  <v:rect id="_x0000_s1338" style="position:absolute;left:2229;width:15;height:216" fillcolor="black" stroked="f" strokeweight="0"/>
                  <v:rect id="_x0000_s1339" style="position:absolute;left:2427;width:15;height:103" fillcolor="black" stroked="f" strokeweight="0"/>
                  <v:rect id="_x0000_s134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B668515" w14:textId="77777777" w:rsidR="0039026F" w:rsidRDefault="0039026F">
            <w:pPr>
              <w:pStyle w:val="GEFEG"/>
              <w:tabs>
                <w:tab w:val="left" w:pos="3293"/>
                <w:tab w:val="left" w:pos="6259"/>
              </w:tabs>
              <w:rPr>
                <w:sz w:val="12"/>
                <w:szCs w:val="12"/>
              </w:rPr>
            </w:pPr>
            <w:r>
              <w:rPr>
                <w:b/>
                <w:bCs/>
                <w:color w:val="000000"/>
                <w:sz w:val="18"/>
                <w:szCs w:val="18"/>
              </w:rPr>
              <w:t>cbc:ConsumerUnitQuantity</w:t>
            </w:r>
            <w:r>
              <w:rPr>
                <w:sz w:val="16"/>
                <w:szCs w:val="16"/>
              </w:rPr>
              <w:tab/>
            </w:r>
            <w:r>
              <w:rPr>
                <w:b/>
                <w:bCs/>
                <w:color w:val="000000"/>
                <w:sz w:val="16"/>
                <w:szCs w:val="16"/>
              </w:rPr>
              <w:t>Consumable unit quantity</w:t>
            </w:r>
            <w:r>
              <w:rPr>
                <w:sz w:val="16"/>
                <w:szCs w:val="16"/>
              </w:rPr>
              <w:tab/>
            </w:r>
            <w:r>
              <w:rPr>
                <w:b/>
                <w:bCs/>
                <w:color w:val="000000"/>
                <w:sz w:val="16"/>
                <w:szCs w:val="16"/>
              </w:rPr>
              <w:t>tir68-081</w:t>
            </w:r>
          </w:p>
        </w:tc>
      </w:tr>
      <w:tr w:rsidR="0039026F" w14:paraId="3B5ADA6A" w14:textId="77777777" w:rsidTr="0039026F">
        <w:trPr>
          <w:cantSplit/>
          <w:trHeight w:hRule="exact" w:val="250"/>
        </w:trPr>
        <w:tc>
          <w:tcPr>
            <w:tcW w:w="274" w:type="dxa"/>
            <w:tcBorders>
              <w:top w:val="nil"/>
              <w:left w:val="nil"/>
              <w:bottom w:val="nil"/>
              <w:right w:val="nil"/>
            </w:tcBorders>
            <w:shd w:val="clear" w:color="auto" w:fill="FFFFFF"/>
          </w:tcPr>
          <w:p w14:paraId="714C3CA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4C08F8B"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3A4F811E" w14:textId="77777777" w:rsidR="0039026F" w:rsidRDefault="00BD3C4F">
            <w:pPr>
              <w:pStyle w:val="GEFEG"/>
              <w:rPr>
                <w:sz w:val="12"/>
                <w:szCs w:val="12"/>
              </w:rPr>
            </w:pPr>
            <w:r>
              <w:rPr>
                <w:noProof/>
              </w:rPr>
              <w:pict w14:anchorId="0C965FC0">
                <v:group id="_x0000_s1341" style="position:absolute;margin-left:104.4pt;margin-top:.75pt;width:14.75pt;height:12.5pt;z-index:257815552;mso-position-horizontal-relative:text;mso-position-vertical-relative:text" coordorigin="2088,15" coordsize="295,250" o:allowincell="f">
                  <v:rect id="_x0000_s1342" style="position:absolute;left:2229;top:15;width:15;height:250" fillcolor="black" stroked="f" strokeweight="0"/>
                  <v:rect id="_x0000_s1343" style="position:absolute;left:2229;top:118;width:156;height:15" fillcolor="black" stroked="f" strokeweight="0"/>
                  <v:rect id="_x0000_s1344"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17192987" w14:textId="77777777" w:rsidR="0039026F" w:rsidRDefault="0039026F">
            <w:pPr>
              <w:pStyle w:val="GEFEG"/>
              <w:rPr>
                <w:sz w:val="12"/>
                <w:szCs w:val="12"/>
              </w:rPr>
            </w:pPr>
            <w:r>
              <w:rPr>
                <w:b/>
                <w:bCs/>
                <w:color w:val="000000"/>
                <w:sz w:val="18"/>
                <w:szCs w:val="18"/>
              </w:rPr>
              <w:t>cac:Item</w:t>
            </w:r>
          </w:p>
        </w:tc>
      </w:tr>
      <w:tr w:rsidR="0039026F" w14:paraId="11ED7E87" w14:textId="77777777" w:rsidTr="0039026F">
        <w:trPr>
          <w:cantSplit/>
          <w:trHeight w:hRule="exact" w:val="216"/>
        </w:trPr>
        <w:tc>
          <w:tcPr>
            <w:tcW w:w="274" w:type="dxa"/>
            <w:tcBorders>
              <w:top w:val="nil"/>
              <w:left w:val="nil"/>
              <w:bottom w:val="nil"/>
              <w:right w:val="nil"/>
            </w:tcBorders>
            <w:shd w:val="clear" w:color="auto" w:fill="FFFFFF"/>
          </w:tcPr>
          <w:p w14:paraId="2779DB1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8D6DF3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63F17DA" w14:textId="77777777" w:rsidR="0039026F" w:rsidRDefault="00BD3C4F">
            <w:pPr>
              <w:pStyle w:val="GEFEG"/>
              <w:rPr>
                <w:sz w:val="12"/>
                <w:szCs w:val="12"/>
              </w:rPr>
            </w:pPr>
            <w:r>
              <w:rPr>
                <w:noProof/>
              </w:rPr>
              <w:pict w14:anchorId="7FE3F94D">
                <v:group id="_x0000_s1345" style="position:absolute;margin-left:104.4pt;margin-top:0;width:19.7pt;height:10.8pt;z-index:257816576;mso-position-horizontal-relative:text;mso-position-vertical-relative:text" coordorigin="2088" coordsize="394,216" o:allowincell="f">
                  <v:rect id="_x0000_s1346" style="position:absolute;left:2229;width:15;height:216" fillcolor="black" stroked="f" strokeweight="0"/>
                  <v:rect id="_x0000_s1347" style="position:absolute;left:2328;width:15;height:216" fillcolor="black" stroked="f" strokeweight="0"/>
                  <v:rect id="_x0000_s1348"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D82E73B" w14:textId="77777777" w:rsidR="0039026F" w:rsidRDefault="0039026F">
            <w:pPr>
              <w:pStyle w:val="GEFEG"/>
              <w:tabs>
                <w:tab w:val="left" w:pos="3391"/>
                <w:tab w:val="left" w:pos="6358"/>
              </w:tabs>
              <w:rPr>
                <w:sz w:val="12"/>
                <w:szCs w:val="12"/>
              </w:rPr>
            </w:pPr>
            <w:r>
              <w:rPr>
                <w:b/>
                <w:bCs/>
                <w:color w:val="000000"/>
                <w:sz w:val="18"/>
                <w:szCs w:val="18"/>
              </w:rPr>
              <w:t>cbc:Description</w:t>
            </w:r>
            <w:r>
              <w:rPr>
                <w:sz w:val="16"/>
                <w:szCs w:val="16"/>
              </w:rPr>
              <w:tab/>
            </w:r>
            <w:r>
              <w:rPr>
                <w:b/>
                <w:bCs/>
                <w:color w:val="000000"/>
                <w:sz w:val="16"/>
                <w:szCs w:val="16"/>
              </w:rPr>
              <w:t>Item description</w:t>
            </w:r>
            <w:r>
              <w:rPr>
                <w:sz w:val="16"/>
                <w:szCs w:val="16"/>
              </w:rPr>
              <w:tab/>
            </w:r>
            <w:r>
              <w:rPr>
                <w:b/>
                <w:bCs/>
                <w:color w:val="000000"/>
                <w:sz w:val="16"/>
                <w:szCs w:val="16"/>
              </w:rPr>
              <w:t>tir68-024</w:t>
            </w:r>
          </w:p>
        </w:tc>
      </w:tr>
      <w:tr w:rsidR="0039026F" w14:paraId="2C1747F4" w14:textId="77777777" w:rsidTr="0039026F">
        <w:trPr>
          <w:cantSplit/>
          <w:trHeight w:hRule="exact" w:val="216"/>
        </w:trPr>
        <w:tc>
          <w:tcPr>
            <w:tcW w:w="274" w:type="dxa"/>
            <w:tcBorders>
              <w:top w:val="nil"/>
              <w:left w:val="nil"/>
              <w:bottom w:val="nil"/>
              <w:right w:val="nil"/>
            </w:tcBorders>
            <w:shd w:val="clear" w:color="auto" w:fill="FFFFFF"/>
          </w:tcPr>
          <w:p w14:paraId="5F1BCE7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8CBB73E"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A419878" w14:textId="77777777" w:rsidR="0039026F" w:rsidRDefault="00BD3C4F">
            <w:pPr>
              <w:pStyle w:val="GEFEG"/>
              <w:rPr>
                <w:sz w:val="12"/>
                <w:szCs w:val="12"/>
              </w:rPr>
            </w:pPr>
            <w:r>
              <w:rPr>
                <w:noProof/>
              </w:rPr>
              <w:pict w14:anchorId="67DFF3C9">
                <v:group id="_x0000_s1349" style="position:absolute;margin-left:104.4pt;margin-top:0;width:19.7pt;height:10.8pt;z-index:257817600;mso-position-horizontal-relative:text;mso-position-vertical-relative:text" coordorigin="2088" coordsize="394,216" o:allowincell="f">
                  <v:rect id="_x0000_s1350" style="position:absolute;left:2229;width:15;height:216" fillcolor="black" stroked="f" strokeweight="0"/>
                  <v:rect id="_x0000_s1351" style="position:absolute;left:2328;width:15;height:216" fillcolor="black" stroked="f" strokeweight="0"/>
                  <v:rect id="_x0000_s135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183105B" w14:textId="77777777" w:rsidR="0039026F" w:rsidRDefault="0039026F">
            <w:pPr>
              <w:pStyle w:val="GEFEG"/>
              <w:tabs>
                <w:tab w:val="left" w:pos="3391"/>
                <w:tab w:val="left" w:pos="6358"/>
              </w:tabs>
              <w:rPr>
                <w:sz w:val="12"/>
                <w:szCs w:val="12"/>
              </w:rPr>
            </w:pPr>
            <w:r>
              <w:rPr>
                <w:b/>
                <w:bCs/>
                <w:color w:val="000000"/>
                <w:sz w:val="18"/>
                <w:szCs w:val="18"/>
              </w:rPr>
              <w:t>cbc:PackQuantity</w:t>
            </w:r>
            <w:r>
              <w:rPr>
                <w:sz w:val="16"/>
                <w:szCs w:val="16"/>
              </w:rPr>
              <w:tab/>
            </w:r>
            <w:r>
              <w:rPr>
                <w:b/>
                <w:bCs/>
                <w:color w:val="000000"/>
                <w:sz w:val="16"/>
                <w:szCs w:val="16"/>
              </w:rPr>
              <w:t>Packed Quantity</w:t>
            </w:r>
            <w:r>
              <w:rPr>
                <w:sz w:val="16"/>
                <w:szCs w:val="16"/>
              </w:rPr>
              <w:tab/>
            </w:r>
            <w:r>
              <w:rPr>
                <w:b/>
                <w:bCs/>
                <w:color w:val="000000"/>
                <w:sz w:val="16"/>
                <w:szCs w:val="16"/>
              </w:rPr>
              <w:t>tir68-036</w:t>
            </w:r>
          </w:p>
        </w:tc>
      </w:tr>
      <w:tr w:rsidR="0039026F" w14:paraId="4B5DCE1C" w14:textId="77777777" w:rsidTr="0039026F">
        <w:trPr>
          <w:cantSplit/>
          <w:trHeight w:hRule="exact" w:val="216"/>
        </w:trPr>
        <w:tc>
          <w:tcPr>
            <w:tcW w:w="274" w:type="dxa"/>
            <w:tcBorders>
              <w:top w:val="nil"/>
              <w:left w:val="nil"/>
              <w:bottom w:val="nil"/>
              <w:right w:val="nil"/>
            </w:tcBorders>
            <w:shd w:val="clear" w:color="auto" w:fill="FFFFFF"/>
          </w:tcPr>
          <w:p w14:paraId="14302DC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7586EAE"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69ABEB6" w14:textId="77777777" w:rsidR="0039026F" w:rsidRDefault="00BD3C4F">
            <w:pPr>
              <w:pStyle w:val="GEFEG"/>
              <w:rPr>
                <w:sz w:val="12"/>
                <w:szCs w:val="12"/>
              </w:rPr>
            </w:pPr>
            <w:r>
              <w:rPr>
                <w:noProof/>
              </w:rPr>
              <w:pict w14:anchorId="159846C1">
                <v:group id="_x0000_s1353" style="position:absolute;margin-left:104.4pt;margin-top:0;width:19.7pt;height:10.8pt;z-index:257818624;mso-position-horizontal-relative:text;mso-position-vertical-relative:text" coordorigin="2088" coordsize="394,216" o:allowincell="f">
                  <v:rect id="_x0000_s1354" style="position:absolute;left:2229;width:15;height:216" fillcolor="black" stroked="f" strokeweight="0"/>
                  <v:rect id="_x0000_s1355" style="position:absolute;left:2328;width:15;height:216" fillcolor="black" stroked="f" strokeweight="0"/>
                  <v:rect id="_x0000_s1356"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9931A1E" w14:textId="77777777" w:rsidR="0039026F" w:rsidRDefault="0039026F">
            <w:pPr>
              <w:pStyle w:val="GEFEG"/>
              <w:tabs>
                <w:tab w:val="left" w:pos="3391"/>
                <w:tab w:val="left" w:pos="6358"/>
              </w:tabs>
              <w:rPr>
                <w:sz w:val="12"/>
                <w:szCs w:val="12"/>
              </w:rPr>
            </w:pPr>
            <w:r>
              <w:rPr>
                <w:b/>
                <w:bCs/>
                <w:color w:val="000000"/>
                <w:sz w:val="18"/>
                <w:szCs w:val="18"/>
              </w:rPr>
              <w:t>cbc:PackSizeNumeric</w:t>
            </w:r>
            <w:r>
              <w:rPr>
                <w:sz w:val="16"/>
                <w:szCs w:val="16"/>
              </w:rPr>
              <w:tab/>
            </w:r>
            <w:r>
              <w:rPr>
                <w:b/>
                <w:bCs/>
                <w:color w:val="000000"/>
                <w:sz w:val="16"/>
                <w:szCs w:val="16"/>
              </w:rPr>
              <w:t>Packed units</w:t>
            </w:r>
            <w:r>
              <w:rPr>
                <w:sz w:val="16"/>
                <w:szCs w:val="16"/>
              </w:rPr>
              <w:tab/>
            </w:r>
            <w:r>
              <w:rPr>
                <w:b/>
                <w:bCs/>
                <w:color w:val="000000"/>
                <w:sz w:val="16"/>
                <w:szCs w:val="16"/>
              </w:rPr>
              <w:t>tir68-035</w:t>
            </w:r>
          </w:p>
        </w:tc>
      </w:tr>
      <w:tr w:rsidR="0039026F" w14:paraId="078334C5" w14:textId="77777777" w:rsidTr="0039026F">
        <w:trPr>
          <w:cantSplit/>
          <w:trHeight w:hRule="exact" w:val="216"/>
        </w:trPr>
        <w:tc>
          <w:tcPr>
            <w:tcW w:w="274" w:type="dxa"/>
            <w:tcBorders>
              <w:top w:val="nil"/>
              <w:left w:val="nil"/>
              <w:bottom w:val="nil"/>
              <w:right w:val="nil"/>
            </w:tcBorders>
            <w:shd w:val="clear" w:color="auto" w:fill="FFFFFF"/>
          </w:tcPr>
          <w:p w14:paraId="68B8E08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789E15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F96F26B" w14:textId="77777777" w:rsidR="0039026F" w:rsidRDefault="00BD3C4F">
            <w:pPr>
              <w:pStyle w:val="GEFEG"/>
              <w:rPr>
                <w:sz w:val="12"/>
                <w:szCs w:val="12"/>
              </w:rPr>
            </w:pPr>
            <w:r>
              <w:rPr>
                <w:noProof/>
              </w:rPr>
              <w:pict w14:anchorId="0DDF20B3">
                <v:group id="_x0000_s1357" style="position:absolute;margin-left:104.4pt;margin-top:0;width:19.7pt;height:10.8pt;z-index:257819648;mso-position-horizontal-relative:text;mso-position-vertical-relative:text" coordorigin="2088" coordsize="394,216" o:allowincell="f">
                  <v:rect id="_x0000_s1358" style="position:absolute;left:2229;width:15;height:216" fillcolor="black" stroked="f" strokeweight="0"/>
                  <v:rect id="_x0000_s1359" style="position:absolute;left:2328;width:15;height:216" fillcolor="black" stroked="f" strokeweight="0"/>
                  <v:rect id="_x0000_s1360"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7CDEB99A" w14:textId="77777777" w:rsidR="0039026F" w:rsidRDefault="0039026F">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Item name</w:t>
            </w:r>
            <w:r>
              <w:rPr>
                <w:sz w:val="16"/>
                <w:szCs w:val="16"/>
              </w:rPr>
              <w:tab/>
            </w:r>
            <w:r>
              <w:rPr>
                <w:b/>
                <w:bCs/>
                <w:color w:val="000000"/>
                <w:sz w:val="16"/>
                <w:szCs w:val="16"/>
              </w:rPr>
              <w:t>tir68-026</w:t>
            </w:r>
          </w:p>
        </w:tc>
      </w:tr>
      <w:tr w:rsidR="0039026F" w14:paraId="336C5601" w14:textId="77777777" w:rsidTr="0039026F">
        <w:trPr>
          <w:cantSplit/>
          <w:trHeight w:hRule="exact" w:val="216"/>
        </w:trPr>
        <w:tc>
          <w:tcPr>
            <w:tcW w:w="274" w:type="dxa"/>
            <w:tcBorders>
              <w:top w:val="nil"/>
              <w:left w:val="nil"/>
              <w:bottom w:val="nil"/>
              <w:right w:val="nil"/>
            </w:tcBorders>
            <w:shd w:val="clear" w:color="auto" w:fill="FFFFFF"/>
          </w:tcPr>
          <w:p w14:paraId="4F8C2BB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F76675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C668C16" w14:textId="77777777" w:rsidR="0039026F" w:rsidRDefault="00BD3C4F">
            <w:pPr>
              <w:pStyle w:val="GEFEG"/>
              <w:rPr>
                <w:sz w:val="12"/>
                <w:szCs w:val="12"/>
              </w:rPr>
            </w:pPr>
            <w:r>
              <w:rPr>
                <w:noProof/>
              </w:rPr>
              <w:pict w14:anchorId="43F62A8D">
                <v:group id="_x0000_s1361" style="position:absolute;margin-left:104.4pt;margin-top:0;width:19.7pt;height:10.8pt;z-index:257820672;mso-position-horizontal-relative:text;mso-position-vertical-relative:text" coordorigin="2088" coordsize="394,216" o:allowincell="f">
                  <v:rect id="_x0000_s1362" style="position:absolute;left:2229;width:15;height:216" fillcolor="black" stroked="f" strokeweight="0"/>
                  <v:rect id="_x0000_s1363" style="position:absolute;left:2328;width:15;height:216" fillcolor="black" stroked="f" strokeweight="0"/>
                  <v:rect id="_x0000_s1364"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518CC8E" w14:textId="77777777" w:rsidR="0039026F" w:rsidRDefault="0039026F">
            <w:pPr>
              <w:pStyle w:val="GEFEG"/>
              <w:tabs>
                <w:tab w:val="left" w:pos="3391"/>
                <w:tab w:val="left" w:pos="6358"/>
              </w:tabs>
              <w:rPr>
                <w:sz w:val="12"/>
                <w:szCs w:val="12"/>
              </w:rPr>
            </w:pPr>
            <w:r>
              <w:rPr>
                <w:b/>
                <w:bCs/>
                <w:color w:val="000000"/>
                <w:sz w:val="18"/>
                <w:szCs w:val="18"/>
              </w:rPr>
              <w:t>cbc:Keyword</w:t>
            </w:r>
            <w:r>
              <w:rPr>
                <w:sz w:val="16"/>
                <w:szCs w:val="16"/>
              </w:rPr>
              <w:tab/>
            </w:r>
            <w:r>
              <w:rPr>
                <w:b/>
                <w:bCs/>
                <w:color w:val="000000"/>
                <w:sz w:val="16"/>
                <w:szCs w:val="16"/>
              </w:rPr>
              <w:t>Item key words</w:t>
            </w:r>
            <w:r>
              <w:rPr>
                <w:sz w:val="16"/>
                <w:szCs w:val="16"/>
              </w:rPr>
              <w:tab/>
            </w:r>
            <w:r>
              <w:rPr>
                <w:b/>
                <w:bCs/>
                <w:color w:val="000000"/>
                <w:sz w:val="16"/>
                <w:szCs w:val="16"/>
              </w:rPr>
              <w:t>tir68-025</w:t>
            </w:r>
          </w:p>
        </w:tc>
      </w:tr>
      <w:tr w:rsidR="0039026F" w14:paraId="25C8983B" w14:textId="77777777" w:rsidTr="0039026F">
        <w:trPr>
          <w:cantSplit/>
          <w:trHeight w:hRule="exact" w:val="216"/>
        </w:trPr>
        <w:tc>
          <w:tcPr>
            <w:tcW w:w="274" w:type="dxa"/>
            <w:tcBorders>
              <w:top w:val="nil"/>
              <w:left w:val="nil"/>
              <w:bottom w:val="nil"/>
              <w:right w:val="nil"/>
            </w:tcBorders>
            <w:shd w:val="clear" w:color="auto" w:fill="FFFFFF"/>
          </w:tcPr>
          <w:p w14:paraId="5E2C25D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EB4EC9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DE5593C" w14:textId="77777777" w:rsidR="0039026F" w:rsidRDefault="00BD3C4F">
            <w:pPr>
              <w:pStyle w:val="GEFEG"/>
              <w:rPr>
                <w:sz w:val="12"/>
                <w:szCs w:val="12"/>
              </w:rPr>
            </w:pPr>
            <w:r>
              <w:rPr>
                <w:noProof/>
              </w:rPr>
              <w:pict w14:anchorId="55CB2D8D">
                <v:group id="_x0000_s1365" style="position:absolute;margin-left:104.4pt;margin-top:0;width:19.7pt;height:10.8pt;z-index:257821696;mso-position-horizontal-relative:text;mso-position-vertical-relative:text" coordorigin="2088" coordsize="394,216" o:allowincell="f">
                  <v:rect id="_x0000_s1366" style="position:absolute;left:2229;width:15;height:216" fillcolor="black" stroked="f" strokeweight="0"/>
                  <v:rect id="_x0000_s1367" style="position:absolute;left:2328;width:15;height:216" fillcolor="black" stroked="f" strokeweight="0"/>
                  <v:rect id="_x0000_s1368"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29D40B8" w14:textId="77777777" w:rsidR="0039026F" w:rsidRDefault="0039026F">
            <w:pPr>
              <w:pStyle w:val="GEFEG"/>
              <w:tabs>
                <w:tab w:val="left" w:pos="3391"/>
                <w:tab w:val="left" w:pos="6358"/>
              </w:tabs>
              <w:rPr>
                <w:sz w:val="12"/>
                <w:szCs w:val="12"/>
              </w:rPr>
            </w:pPr>
            <w:r>
              <w:rPr>
                <w:b/>
                <w:bCs/>
                <w:color w:val="000000"/>
                <w:sz w:val="18"/>
                <w:szCs w:val="18"/>
              </w:rPr>
              <w:t>cbc:BrandName</w:t>
            </w:r>
            <w:r>
              <w:rPr>
                <w:sz w:val="16"/>
                <w:szCs w:val="16"/>
              </w:rPr>
              <w:tab/>
            </w:r>
            <w:r>
              <w:rPr>
                <w:b/>
                <w:bCs/>
                <w:color w:val="000000"/>
                <w:sz w:val="16"/>
                <w:szCs w:val="16"/>
              </w:rPr>
              <w:t>Item brand name</w:t>
            </w:r>
            <w:r>
              <w:rPr>
                <w:sz w:val="16"/>
                <w:szCs w:val="16"/>
              </w:rPr>
              <w:tab/>
            </w:r>
            <w:r>
              <w:rPr>
                <w:b/>
                <w:bCs/>
                <w:color w:val="000000"/>
                <w:sz w:val="16"/>
                <w:szCs w:val="16"/>
              </w:rPr>
              <w:t>tir68-096</w:t>
            </w:r>
          </w:p>
        </w:tc>
      </w:tr>
      <w:tr w:rsidR="0039026F" w14:paraId="4FD8FD8F" w14:textId="77777777" w:rsidTr="0039026F">
        <w:trPr>
          <w:cantSplit/>
          <w:trHeight w:hRule="exact" w:val="250"/>
        </w:trPr>
        <w:tc>
          <w:tcPr>
            <w:tcW w:w="274" w:type="dxa"/>
            <w:tcBorders>
              <w:top w:val="nil"/>
              <w:left w:val="nil"/>
              <w:bottom w:val="nil"/>
              <w:right w:val="nil"/>
            </w:tcBorders>
            <w:shd w:val="clear" w:color="auto" w:fill="FFFFFF"/>
          </w:tcPr>
          <w:p w14:paraId="1B84CA8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05B6920"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5DDCCBA9" w14:textId="77777777" w:rsidR="0039026F" w:rsidRDefault="00BD3C4F">
            <w:pPr>
              <w:pStyle w:val="GEFEG"/>
              <w:rPr>
                <w:sz w:val="12"/>
                <w:szCs w:val="12"/>
              </w:rPr>
            </w:pPr>
            <w:r>
              <w:rPr>
                <w:noProof/>
              </w:rPr>
              <w:pict w14:anchorId="6E9F5B41">
                <v:group id="_x0000_s1369" style="position:absolute;margin-left:104.4pt;margin-top:.75pt;width:19.7pt;height:12.5pt;z-index:257822720;mso-position-horizontal-relative:text;mso-position-vertical-relative:text" coordorigin="2088,15" coordsize="394,250" o:allowincell="f">
                  <v:rect id="_x0000_s1370" style="position:absolute;left:2229;top:15;width:15;height:250" fillcolor="black" stroked="f" strokeweight="0"/>
                  <v:rect id="_x0000_s1371" style="position:absolute;left:2328;top:15;width:15;height:250" fillcolor="black" stroked="f" strokeweight="0"/>
                  <v:rect id="_x0000_s1372" style="position:absolute;left:2328;top:118;width:156;height:15" fillcolor="black" stroked="f" strokeweight="0"/>
                  <v:rect id="_x0000_s137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A7E06D4" w14:textId="77777777" w:rsidR="0039026F" w:rsidRDefault="0039026F">
            <w:pPr>
              <w:pStyle w:val="GEFEG"/>
              <w:rPr>
                <w:sz w:val="12"/>
                <w:szCs w:val="12"/>
              </w:rPr>
            </w:pPr>
            <w:r>
              <w:rPr>
                <w:b/>
                <w:bCs/>
                <w:color w:val="000000"/>
                <w:sz w:val="18"/>
                <w:szCs w:val="18"/>
              </w:rPr>
              <w:t>cac:SellersItemIdentification</w:t>
            </w:r>
          </w:p>
        </w:tc>
      </w:tr>
      <w:tr w:rsidR="0039026F" w14:paraId="31A3284F" w14:textId="77777777" w:rsidTr="0039026F">
        <w:trPr>
          <w:cantSplit/>
          <w:trHeight w:hRule="exact" w:val="216"/>
        </w:trPr>
        <w:tc>
          <w:tcPr>
            <w:tcW w:w="274" w:type="dxa"/>
            <w:tcBorders>
              <w:top w:val="nil"/>
              <w:left w:val="nil"/>
              <w:bottom w:val="nil"/>
              <w:right w:val="nil"/>
            </w:tcBorders>
            <w:shd w:val="clear" w:color="auto" w:fill="FFFFFF"/>
          </w:tcPr>
          <w:p w14:paraId="52842B3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37BD0A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FFF6191" w14:textId="77777777" w:rsidR="0039026F" w:rsidRDefault="00BD3C4F">
            <w:pPr>
              <w:pStyle w:val="GEFEG"/>
              <w:rPr>
                <w:sz w:val="12"/>
                <w:szCs w:val="12"/>
              </w:rPr>
            </w:pPr>
            <w:r>
              <w:rPr>
                <w:noProof/>
              </w:rPr>
              <w:pict w14:anchorId="727CAF11">
                <v:group id="_x0000_s1374" style="position:absolute;margin-left:104.4pt;margin-top:0;width:24.6pt;height:10.8pt;z-index:257823744;mso-position-horizontal-relative:text;mso-position-vertical-relative:text" coordorigin="2088" coordsize="492,216" o:allowincell="f">
                  <v:rect id="_x0000_s1375" style="position:absolute;left:2229;width:15;height:216" fillcolor="black" stroked="f" strokeweight="0"/>
                  <v:rect id="_x0000_s1376" style="position:absolute;left:2328;width:15;height:216" fillcolor="black" stroked="f" strokeweight="0"/>
                  <v:rect id="_x0000_s1377" style="position:absolute;left:2427;width:15;height:103" fillcolor="black" stroked="f" strokeweight="0"/>
                  <v:rect id="_x0000_s137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34ED08A"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Item sellers identifier</w:t>
            </w:r>
            <w:r>
              <w:rPr>
                <w:sz w:val="16"/>
                <w:szCs w:val="16"/>
              </w:rPr>
              <w:tab/>
            </w:r>
            <w:r>
              <w:rPr>
                <w:b/>
                <w:bCs/>
                <w:color w:val="000000"/>
                <w:sz w:val="16"/>
                <w:szCs w:val="16"/>
              </w:rPr>
              <w:t>tir68-027</w:t>
            </w:r>
          </w:p>
        </w:tc>
      </w:tr>
      <w:tr w:rsidR="0039026F" w14:paraId="48E7D37F" w14:textId="77777777" w:rsidTr="0039026F">
        <w:trPr>
          <w:cantSplit/>
          <w:trHeight w:hRule="exact" w:val="250"/>
        </w:trPr>
        <w:tc>
          <w:tcPr>
            <w:tcW w:w="274" w:type="dxa"/>
            <w:tcBorders>
              <w:top w:val="nil"/>
              <w:left w:val="nil"/>
              <w:bottom w:val="nil"/>
              <w:right w:val="nil"/>
            </w:tcBorders>
            <w:shd w:val="clear" w:color="auto" w:fill="FFFFFF"/>
          </w:tcPr>
          <w:p w14:paraId="5B4E2102"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F554069"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6494F18E" w14:textId="77777777" w:rsidR="0039026F" w:rsidRDefault="00BD3C4F">
            <w:pPr>
              <w:pStyle w:val="GEFEG"/>
              <w:rPr>
                <w:sz w:val="12"/>
                <w:szCs w:val="12"/>
              </w:rPr>
            </w:pPr>
            <w:r>
              <w:rPr>
                <w:noProof/>
              </w:rPr>
              <w:pict w14:anchorId="34551317">
                <v:group id="_x0000_s1379" style="position:absolute;margin-left:104.4pt;margin-top:.75pt;width:19.7pt;height:12.5pt;z-index:257824768;mso-position-horizontal-relative:text;mso-position-vertical-relative:text" coordorigin="2088,15" coordsize="394,250" o:allowincell="f">
                  <v:rect id="_x0000_s1380" style="position:absolute;left:2229;top:15;width:15;height:250" fillcolor="black" stroked="f" strokeweight="0"/>
                  <v:rect id="_x0000_s1381" style="position:absolute;left:2328;top:15;width:15;height:250" fillcolor="black" stroked="f" strokeweight="0"/>
                  <v:rect id="_x0000_s1382" style="position:absolute;left:2328;top:118;width:156;height:15" fillcolor="black" stroked="f" strokeweight="0"/>
                  <v:rect id="_x0000_s138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4103C6A1" w14:textId="77777777" w:rsidR="0039026F" w:rsidRDefault="0039026F">
            <w:pPr>
              <w:pStyle w:val="GEFEG"/>
              <w:rPr>
                <w:sz w:val="12"/>
                <w:szCs w:val="12"/>
              </w:rPr>
            </w:pPr>
            <w:r>
              <w:rPr>
                <w:b/>
                <w:bCs/>
                <w:color w:val="000000"/>
                <w:sz w:val="18"/>
                <w:szCs w:val="18"/>
              </w:rPr>
              <w:t>cac:ManufacturersItemIdentification</w:t>
            </w:r>
          </w:p>
        </w:tc>
      </w:tr>
      <w:tr w:rsidR="0039026F" w14:paraId="4A7020F6" w14:textId="77777777" w:rsidTr="0039026F">
        <w:trPr>
          <w:cantSplit/>
          <w:trHeight w:hRule="exact" w:val="216"/>
        </w:trPr>
        <w:tc>
          <w:tcPr>
            <w:tcW w:w="274" w:type="dxa"/>
            <w:tcBorders>
              <w:top w:val="nil"/>
              <w:left w:val="nil"/>
              <w:bottom w:val="nil"/>
              <w:right w:val="nil"/>
            </w:tcBorders>
            <w:shd w:val="clear" w:color="auto" w:fill="FFFFFF"/>
          </w:tcPr>
          <w:p w14:paraId="00A9942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4A4FD3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8934CDF" w14:textId="77777777" w:rsidR="0039026F" w:rsidRDefault="00BD3C4F">
            <w:pPr>
              <w:pStyle w:val="GEFEG"/>
              <w:rPr>
                <w:sz w:val="12"/>
                <w:szCs w:val="12"/>
              </w:rPr>
            </w:pPr>
            <w:r>
              <w:rPr>
                <w:noProof/>
              </w:rPr>
              <w:pict w14:anchorId="3ECA3332">
                <v:group id="_x0000_s1384" style="position:absolute;margin-left:104.4pt;margin-top:0;width:24.6pt;height:10.8pt;z-index:257825792;mso-position-horizontal-relative:text;mso-position-vertical-relative:text" coordorigin="2088" coordsize="492,216" o:allowincell="f">
                  <v:rect id="_x0000_s1385" style="position:absolute;left:2229;width:15;height:216" fillcolor="black" stroked="f" strokeweight="0"/>
                  <v:rect id="_x0000_s1386" style="position:absolute;left:2328;width:15;height:216" fillcolor="black" stroked="f" strokeweight="0"/>
                  <v:rect id="_x0000_s1387" style="position:absolute;left:2427;width:15;height:103" fillcolor="black" stroked="f" strokeweight="0"/>
                  <v:rect id="_x0000_s138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5F8F231"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Manufacturers item identifer</w:t>
            </w:r>
            <w:r>
              <w:rPr>
                <w:sz w:val="16"/>
                <w:szCs w:val="16"/>
              </w:rPr>
              <w:tab/>
            </w:r>
            <w:r>
              <w:rPr>
                <w:b/>
                <w:bCs/>
                <w:color w:val="000000"/>
                <w:sz w:val="16"/>
                <w:szCs w:val="16"/>
              </w:rPr>
              <w:t>tir68-097</w:t>
            </w:r>
          </w:p>
        </w:tc>
      </w:tr>
      <w:tr w:rsidR="0039026F" w14:paraId="1D496A10" w14:textId="77777777" w:rsidTr="0039026F">
        <w:trPr>
          <w:cantSplit/>
          <w:trHeight w:hRule="exact" w:val="250"/>
        </w:trPr>
        <w:tc>
          <w:tcPr>
            <w:tcW w:w="274" w:type="dxa"/>
            <w:tcBorders>
              <w:top w:val="nil"/>
              <w:left w:val="nil"/>
              <w:bottom w:val="nil"/>
              <w:right w:val="nil"/>
            </w:tcBorders>
            <w:shd w:val="clear" w:color="auto" w:fill="FFFFFF"/>
          </w:tcPr>
          <w:p w14:paraId="4AAD4B11"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525B2E0"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24C2433" w14:textId="77777777" w:rsidR="0039026F" w:rsidRDefault="00BD3C4F">
            <w:pPr>
              <w:pStyle w:val="GEFEG"/>
              <w:rPr>
                <w:sz w:val="12"/>
                <w:szCs w:val="12"/>
              </w:rPr>
            </w:pPr>
            <w:r>
              <w:rPr>
                <w:noProof/>
              </w:rPr>
              <w:pict w14:anchorId="6E1AD6D5">
                <v:group id="_x0000_s1389" style="position:absolute;margin-left:104.4pt;margin-top:.75pt;width:19.7pt;height:12.5pt;z-index:257826816;mso-position-horizontal-relative:text;mso-position-vertical-relative:text" coordorigin="2088,15" coordsize="394,250" o:allowincell="f">
                  <v:rect id="_x0000_s1390" style="position:absolute;left:2229;top:15;width:15;height:250" fillcolor="black" stroked="f" strokeweight="0"/>
                  <v:rect id="_x0000_s1391" style="position:absolute;left:2328;top:15;width:15;height:250" fillcolor="black" stroked="f" strokeweight="0"/>
                  <v:rect id="_x0000_s1392" style="position:absolute;left:2328;top:118;width:156;height:15" fillcolor="black" stroked="f" strokeweight="0"/>
                  <v:rect id="_x0000_s139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E1596DC" w14:textId="77777777" w:rsidR="0039026F" w:rsidRDefault="0039026F">
            <w:pPr>
              <w:pStyle w:val="GEFEG"/>
              <w:rPr>
                <w:sz w:val="12"/>
                <w:szCs w:val="12"/>
              </w:rPr>
            </w:pPr>
            <w:r>
              <w:rPr>
                <w:b/>
                <w:bCs/>
                <w:color w:val="000000"/>
                <w:sz w:val="18"/>
                <w:szCs w:val="18"/>
              </w:rPr>
              <w:t>cac:StandardItemIdentification</w:t>
            </w:r>
          </w:p>
        </w:tc>
      </w:tr>
      <w:tr w:rsidR="0039026F" w14:paraId="5BD24B60" w14:textId="77777777" w:rsidTr="0039026F">
        <w:trPr>
          <w:cantSplit/>
          <w:trHeight w:hRule="exact" w:val="216"/>
        </w:trPr>
        <w:tc>
          <w:tcPr>
            <w:tcW w:w="274" w:type="dxa"/>
            <w:tcBorders>
              <w:top w:val="nil"/>
              <w:left w:val="nil"/>
              <w:bottom w:val="nil"/>
              <w:right w:val="nil"/>
            </w:tcBorders>
            <w:shd w:val="clear" w:color="auto" w:fill="FFFFFF"/>
          </w:tcPr>
          <w:p w14:paraId="2476B04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8551357"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2D3ED5C" w14:textId="77777777" w:rsidR="0039026F" w:rsidRDefault="00BD3C4F">
            <w:pPr>
              <w:pStyle w:val="GEFEG"/>
              <w:rPr>
                <w:sz w:val="12"/>
                <w:szCs w:val="12"/>
              </w:rPr>
            </w:pPr>
            <w:r>
              <w:rPr>
                <w:noProof/>
              </w:rPr>
              <w:pict w14:anchorId="16B0A922">
                <v:group id="_x0000_s1394" style="position:absolute;margin-left:104.4pt;margin-top:0;width:24.6pt;height:10.8pt;z-index:257827840;mso-position-horizontal-relative:text;mso-position-vertical-relative:text" coordorigin="2088" coordsize="492,216" o:allowincell="f">
                  <v:rect id="_x0000_s1395" style="position:absolute;left:2229;width:15;height:216" fillcolor="black" stroked="f" strokeweight="0"/>
                  <v:rect id="_x0000_s1396" style="position:absolute;left:2328;width:15;height:216" fillcolor="black" stroked="f" strokeweight="0"/>
                  <v:rect id="_x0000_s1397" style="position:absolute;left:2427;width:15;height:216" fillcolor="black" stroked="f" strokeweight="0"/>
                  <v:rect id="_x0000_s139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745CCE5"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tir68-028</w:t>
            </w:r>
          </w:p>
        </w:tc>
      </w:tr>
      <w:tr w:rsidR="0039026F" w14:paraId="01CCBFFD" w14:textId="77777777" w:rsidTr="0039026F">
        <w:trPr>
          <w:cantSplit/>
          <w:trHeight w:hRule="exact" w:val="216"/>
        </w:trPr>
        <w:tc>
          <w:tcPr>
            <w:tcW w:w="274" w:type="dxa"/>
            <w:tcBorders>
              <w:top w:val="nil"/>
              <w:left w:val="nil"/>
              <w:bottom w:val="nil"/>
              <w:right w:val="nil"/>
            </w:tcBorders>
            <w:shd w:val="clear" w:color="auto" w:fill="FFFFFF"/>
          </w:tcPr>
          <w:p w14:paraId="2DA2881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F4B37D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3A90A85" w14:textId="77777777" w:rsidR="0039026F" w:rsidRDefault="00BD3C4F">
            <w:pPr>
              <w:pStyle w:val="GEFEG"/>
              <w:rPr>
                <w:sz w:val="12"/>
                <w:szCs w:val="12"/>
              </w:rPr>
            </w:pPr>
            <w:r>
              <w:rPr>
                <w:noProof/>
              </w:rPr>
              <w:pict w14:anchorId="12554BA8">
                <v:group id="_x0000_s1399" style="position:absolute;margin-left:104.4pt;margin-top:0;width:24.6pt;height:10.8pt;z-index:257828864;mso-position-horizontal-relative:text;mso-position-vertical-relative:text" coordorigin="2088" coordsize="492,216" o:allowincell="f">
                  <v:rect id="_x0000_s1400" style="position:absolute;left:2229;width:15;height:216" fillcolor="black" stroked="f" strokeweight="0"/>
                  <v:rect id="_x0000_s1401" style="position:absolute;left:2328;width:15;height:216" fillcolor="black" stroked="f" strokeweight="0"/>
                  <v:rect id="_x0000_s1402" style="position:absolute;left:2427;width:15;height:103" fillcolor="black" stroked="f" strokeweight="0"/>
                  <v:rect id="_x0000_s140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7054FA1" w14:textId="77777777" w:rsidR="0039026F" w:rsidRDefault="0039026F">
            <w:pPr>
              <w:pStyle w:val="GEFEG"/>
              <w:tabs>
                <w:tab w:val="left" w:pos="3293"/>
                <w:tab w:val="left" w:pos="6259"/>
              </w:tabs>
              <w:rPr>
                <w:sz w:val="12"/>
                <w:szCs w:val="12"/>
              </w:rPr>
            </w:pPr>
            <w:r>
              <w:rPr>
                <w:b/>
                <w:bCs/>
                <w:color w:val="000000"/>
                <w:sz w:val="18"/>
                <w:szCs w:val="18"/>
              </w:rPr>
              <w:t>cbc:ExtendedID</w:t>
            </w:r>
            <w:r>
              <w:rPr>
                <w:sz w:val="16"/>
                <w:szCs w:val="16"/>
              </w:rPr>
              <w:tab/>
            </w:r>
            <w:r>
              <w:rPr>
                <w:b/>
                <w:bCs/>
                <w:color w:val="000000"/>
                <w:sz w:val="16"/>
                <w:szCs w:val="16"/>
              </w:rPr>
              <w:t>Item sellers extended identifier</w:t>
            </w:r>
            <w:r>
              <w:rPr>
                <w:sz w:val="16"/>
                <w:szCs w:val="16"/>
              </w:rPr>
              <w:tab/>
            </w:r>
            <w:r>
              <w:rPr>
                <w:b/>
                <w:bCs/>
                <w:color w:val="000000"/>
                <w:sz w:val="16"/>
                <w:szCs w:val="16"/>
              </w:rPr>
              <w:t>tir68-172</w:t>
            </w:r>
          </w:p>
        </w:tc>
      </w:tr>
      <w:tr w:rsidR="0039026F" w14:paraId="083ACB27" w14:textId="77777777" w:rsidTr="0039026F">
        <w:trPr>
          <w:cantSplit/>
          <w:trHeight w:hRule="exact" w:val="250"/>
        </w:trPr>
        <w:tc>
          <w:tcPr>
            <w:tcW w:w="274" w:type="dxa"/>
            <w:tcBorders>
              <w:top w:val="nil"/>
              <w:left w:val="nil"/>
              <w:bottom w:val="nil"/>
              <w:right w:val="nil"/>
            </w:tcBorders>
            <w:shd w:val="clear" w:color="auto" w:fill="FFFFFF"/>
          </w:tcPr>
          <w:p w14:paraId="35346631"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641287D"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7CBB1035" w14:textId="77777777" w:rsidR="0039026F" w:rsidRDefault="00BD3C4F">
            <w:pPr>
              <w:pStyle w:val="GEFEG"/>
              <w:rPr>
                <w:sz w:val="12"/>
                <w:szCs w:val="12"/>
              </w:rPr>
            </w:pPr>
            <w:r>
              <w:rPr>
                <w:noProof/>
              </w:rPr>
              <w:pict w14:anchorId="6D441863">
                <v:group id="_x0000_s1404" style="position:absolute;margin-left:104.4pt;margin-top:.75pt;width:19.7pt;height:12.5pt;z-index:257829888;mso-position-horizontal-relative:text;mso-position-vertical-relative:text" coordorigin="2088,15" coordsize="394,250" o:allowincell="f">
                  <v:rect id="_x0000_s1405" style="position:absolute;left:2229;top:15;width:15;height:250" fillcolor="black" stroked="f" strokeweight="0"/>
                  <v:rect id="_x0000_s1406" style="position:absolute;left:2328;top:15;width:15;height:250" fillcolor="black" stroked="f" strokeweight="0"/>
                  <v:rect id="_x0000_s1407" style="position:absolute;left:2328;top:118;width:156;height:15" fillcolor="black" stroked="f" strokeweight="0"/>
                  <v:rect id="_x0000_s1408"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F69C86D" w14:textId="77777777" w:rsidR="0039026F" w:rsidRDefault="0039026F">
            <w:pPr>
              <w:pStyle w:val="GEFEG"/>
              <w:rPr>
                <w:sz w:val="12"/>
                <w:szCs w:val="12"/>
              </w:rPr>
            </w:pPr>
            <w:r>
              <w:rPr>
                <w:b/>
                <w:bCs/>
                <w:color w:val="000000"/>
                <w:sz w:val="18"/>
                <w:szCs w:val="18"/>
              </w:rPr>
              <w:t>cac:ItemSpecificationDocumentReference</w:t>
            </w:r>
          </w:p>
        </w:tc>
      </w:tr>
      <w:tr w:rsidR="0039026F" w14:paraId="1C81F901" w14:textId="77777777" w:rsidTr="0039026F">
        <w:trPr>
          <w:cantSplit/>
          <w:trHeight w:hRule="exact" w:val="432"/>
        </w:trPr>
        <w:tc>
          <w:tcPr>
            <w:tcW w:w="274" w:type="dxa"/>
            <w:tcBorders>
              <w:top w:val="nil"/>
              <w:left w:val="nil"/>
              <w:bottom w:val="nil"/>
              <w:right w:val="nil"/>
            </w:tcBorders>
            <w:shd w:val="clear" w:color="auto" w:fill="FFFFFF"/>
          </w:tcPr>
          <w:p w14:paraId="52904A9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4898DBF"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C0F8F89" w14:textId="77777777" w:rsidR="0039026F" w:rsidRDefault="00BD3C4F">
            <w:pPr>
              <w:pStyle w:val="GEFEG"/>
              <w:rPr>
                <w:sz w:val="12"/>
                <w:szCs w:val="12"/>
              </w:rPr>
            </w:pPr>
            <w:r>
              <w:rPr>
                <w:noProof/>
              </w:rPr>
              <w:pict w14:anchorId="68687C2F">
                <v:group id="_x0000_s1409" style="position:absolute;margin-left:104.4pt;margin-top:0;width:24.6pt;height:21.6pt;z-index:257830912;mso-position-horizontal-relative:text;mso-position-vertical-relative:text" coordorigin="2088" coordsize="492,432" o:allowincell="f">
                  <v:rect id="_x0000_s1410" style="position:absolute;left:2229;width:15;height:432" fillcolor="black" stroked="f" strokeweight="0"/>
                  <v:rect id="_x0000_s1411" style="position:absolute;left:2328;width:15;height:432" fillcolor="black" stroked="f" strokeweight="0"/>
                  <v:rect id="_x0000_s1412" style="position:absolute;left:2427;width:15;height:432" fillcolor="black" stroked="f" strokeweight="0"/>
                  <v:rect id="_x0000_s141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C02489E" w14:textId="77777777" w:rsidR="0039026F" w:rsidRDefault="0039026F">
            <w:pPr>
              <w:pStyle w:val="GEFEG"/>
              <w:tabs>
                <w:tab w:val="left" w:pos="3293"/>
                <w:tab w:val="left" w:pos="6259"/>
              </w:tabs>
              <w:rPr>
                <w:sz w:val="16"/>
                <w:szCs w:val="16"/>
              </w:rPr>
            </w:pPr>
            <w:r>
              <w:rPr>
                <w:b/>
                <w:bCs/>
                <w:color w:val="000000"/>
                <w:sz w:val="18"/>
                <w:szCs w:val="18"/>
              </w:rPr>
              <w:t>cbc:ID</w:t>
            </w:r>
            <w:r>
              <w:rPr>
                <w:sz w:val="16"/>
                <w:szCs w:val="16"/>
              </w:rPr>
              <w:tab/>
            </w:r>
            <w:r>
              <w:rPr>
                <w:b/>
                <w:bCs/>
                <w:color w:val="000000"/>
                <w:sz w:val="16"/>
                <w:szCs w:val="16"/>
              </w:rPr>
              <w:t>Attachment identifier</w:t>
            </w:r>
            <w:r>
              <w:rPr>
                <w:sz w:val="16"/>
                <w:szCs w:val="16"/>
              </w:rPr>
              <w:tab/>
            </w:r>
            <w:r>
              <w:rPr>
                <w:b/>
                <w:bCs/>
                <w:color w:val="000000"/>
                <w:sz w:val="16"/>
                <w:szCs w:val="16"/>
              </w:rPr>
              <w:t>tir68-112</w:t>
            </w:r>
          </w:p>
          <w:p w14:paraId="2EA8CB0A" w14:textId="77777777" w:rsidR="0039026F" w:rsidRDefault="0039026F">
            <w:pPr>
              <w:pStyle w:val="GEFEG"/>
              <w:tabs>
                <w:tab w:val="left" w:pos="6259"/>
              </w:tabs>
              <w:ind w:left="3293"/>
              <w:rPr>
                <w:sz w:val="12"/>
                <w:szCs w:val="12"/>
              </w:rPr>
            </w:pPr>
            <w:r>
              <w:rPr>
                <w:b/>
                <w:bCs/>
                <w:color w:val="000000"/>
                <w:sz w:val="16"/>
                <w:szCs w:val="16"/>
              </w:rPr>
              <w:t>Attachment identifier</w:t>
            </w:r>
            <w:r>
              <w:rPr>
                <w:sz w:val="16"/>
                <w:szCs w:val="16"/>
              </w:rPr>
              <w:tab/>
            </w:r>
            <w:r>
              <w:rPr>
                <w:b/>
                <w:bCs/>
                <w:color w:val="000000"/>
                <w:sz w:val="16"/>
                <w:szCs w:val="16"/>
              </w:rPr>
              <w:t>tir68-116</w:t>
            </w:r>
          </w:p>
        </w:tc>
      </w:tr>
      <w:tr w:rsidR="0039026F" w14:paraId="5D3E5B10" w14:textId="77777777" w:rsidTr="0039026F">
        <w:trPr>
          <w:cantSplit/>
          <w:trHeight w:hRule="exact" w:val="432"/>
        </w:trPr>
        <w:tc>
          <w:tcPr>
            <w:tcW w:w="274" w:type="dxa"/>
            <w:tcBorders>
              <w:top w:val="nil"/>
              <w:left w:val="nil"/>
              <w:bottom w:val="nil"/>
              <w:right w:val="nil"/>
            </w:tcBorders>
            <w:shd w:val="clear" w:color="auto" w:fill="FFFFFF"/>
          </w:tcPr>
          <w:p w14:paraId="413A61F2"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7CC5EC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65DA8CC" w14:textId="77777777" w:rsidR="0039026F" w:rsidRDefault="00BD3C4F">
            <w:pPr>
              <w:pStyle w:val="GEFEG"/>
              <w:rPr>
                <w:sz w:val="12"/>
                <w:szCs w:val="12"/>
              </w:rPr>
            </w:pPr>
            <w:r>
              <w:rPr>
                <w:noProof/>
              </w:rPr>
              <w:pict w14:anchorId="0B70F869">
                <v:group id="_x0000_s1414" style="position:absolute;margin-left:104.4pt;margin-top:0;width:24.6pt;height:21.6pt;z-index:257831936;mso-position-horizontal-relative:text;mso-position-vertical-relative:text" coordorigin="2088" coordsize="492,432" o:allowincell="f">
                  <v:rect id="_x0000_s1415" style="position:absolute;left:2229;width:15;height:432" fillcolor="black" stroked="f" strokeweight="0"/>
                  <v:rect id="_x0000_s1416" style="position:absolute;left:2328;width:15;height:432" fillcolor="black" stroked="f" strokeweight="0"/>
                  <v:rect id="_x0000_s1417" style="position:absolute;left:2427;width:15;height:432" fillcolor="black" stroked="f" strokeweight="0"/>
                  <v:rect id="_x0000_s141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221A182" w14:textId="77777777" w:rsidR="0039026F" w:rsidRDefault="0039026F">
            <w:pPr>
              <w:pStyle w:val="GEFEG"/>
              <w:tabs>
                <w:tab w:val="left" w:pos="3293"/>
                <w:tab w:val="left" w:pos="6259"/>
              </w:tabs>
              <w:rPr>
                <w:sz w:val="16"/>
                <w:szCs w:val="16"/>
              </w:rPr>
            </w:pPr>
            <w:r>
              <w:rPr>
                <w:b/>
                <w:bCs/>
                <w:color w:val="000000"/>
                <w:sz w:val="18"/>
                <w:szCs w:val="18"/>
              </w:rPr>
              <w:t>cbc:DocumentTypeCode</w:t>
            </w:r>
            <w:r>
              <w:rPr>
                <w:sz w:val="16"/>
                <w:szCs w:val="16"/>
              </w:rPr>
              <w:tab/>
            </w:r>
            <w:r>
              <w:rPr>
                <w:b/>
                <w:bCs/>
                <w:color w:val="000000"/>
                <w:sz w:val="16"/>
                <w:szCs w:val="16"/>
              </w:rPr>
              <w:t>Attachment description code</w:t>
            </w:r>
            <w:r>
              <w:rPr>
                <w:sz w:val="16"/>
                <w:szCs w:val="16"/>
              </w:rPr>
              <w:tab/>
            </w:r>
            <w:r>
              <w:rPr>
                <w:b/>
                <w:bCs/>
                <w:color w:val="000000"/>
                <w:sz w:val="16"/>
                <w:szCs w:val="16"/>
              </w:rPr>
              <w:t>tir68-114</w:t>
            </w:r>
          </w:p>
          <w:p w14:paraId="5F3DB464" w14:textId="77777777" w:rsidR="0039026F" w:rsidRDefault="0039026F">
            <w:pPr>
              <w:pStyle w:val="GEFEG"/>
              <w:tabs>
                <w:tab w:val="left" w:pos="6259"/>
              </w:tabs>
              <w:ind w:left="3293"/>
              <w:rPr>
                <w:sz w:val="12"/>
                <w:szCs w:val="12"/>
              </w:rPr>
            </w:pPr>
            <w:r>
              <w:rPr>
                <w:b/>
                <w:bCs/>
                <w:color w:val="000000"/>
                <w:sz w:val="16"/>
                <w:szCs w:val="16"/>
              </w:rPr>
              <w:t>Attachment description code</w:t>
            </w:r>
            <w:r>
              <w:rPr>
                <w:sz w:val="16"/>
                <w:szCs w:val="16"/>
              </w:rPr>
              <w:tab/>
            </w:r>
            <w:r>
              <w:rPr>
                <w:b/>
                <w:bCs/>
                <w:color w:val="000000"/>
                <w:sz w:val="16"/>
                <w:szCs w:val="16"/>
              </w:rPr>
              <w:t>tir68-118</w:t>
            </w:r>
          </w:p>
        </w:tc>
      </w:tr>
      <w:tr w:rsidR="0039026F" w14:paraId="71286505" w14:textId="77777777" w:rsidTr="0039026F">
        <w:trPr>
          <w:cantSplit/>
          <w:trHeight w:hRule="exact" w:val="216"/>
        </w:trPr>
        <w:tc>
          <w:tcPr>
            <w:tcW w:w="274" w:type="dxa"/>
            <w:tcBorders>
              <w:top w:val="nil"/>
              <w:left w:val="nil"/>
              <w:bottom w:val="nil"/>
              <w:right w:val="nil"/>
            </w:tcBorders>
            <w:shd w:val="clear" w:color="auto" w:fill="FFFFFF"/>
          </w:tcPr>
          <w:p w14:paraId="3C38538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7E905E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1957BE4" w14:textId="77777777" w:rsidR="0039026F" w:rsidRDefault="00BD3C4F">
            <w:pPr>
              <w:pStyle w:val="GEFEG"/>
              <w:rPr>
                <w:sz w:val="12"/>
                <w:szCs w:val="12"/>
              </w:rPr>
            </w:pPr>
            <w:r>
              <w:rPr>
                <w:noProof/>
              </w:rPr>
              <w:pict w14:anchorId="07F685C0">
                <v:group id="_x0000_s1419" style="position:absolute;margin-left:104.4pt;margin-top:0;width:24.6pt;height:10.8pt;z-index:257832960;mso-position-horizontal-relative:text;mso-position-vertical-relative:text" coordorigin="2088" coordsize="492,216" o:allowincell="f">
                  <v:rect id="_x0000_s1420" style="position:absolute;left:2229;width:15;height:216" fillcolor="black" stroked="f" strokeweight="0"/>
                  <v:rect id="_x0000_s1421" style="position:absolute;left:2328;width:15;height:216" fillcolor="black" stroked="f" strokeweight="0"/>
                  <v:rect id="_x0000_s1422" style="position:absolute;left:2427;width:15;height:216" fillcolor="black" stroked="f" strokeweight="0"/>
                  <v:rect id="_x0000_s142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EBE9A0A" w14:textId="77777777" w:rsidR="0039026F" w:rsidRDefault="0039026F">
            <w:pPr>
              <w:pStyle w:val="GEFEG"/>
              <w:rPr>
                <w:sz w:val="12"/>
                <w:szCs w:val="12"/>
              </w:rPr>
            </w:pPr>
            <w:r>
              <w:rPr>
                <w:b/>
                <w:bCs/>
                <w:color w:val="000000"/>
                <w:sz w:val="18"/>
                <w:szCs w:val="18"/>
              </w:rPr>
              <w:t>cbc:DocumentType</w:t>
            </w:r>
          </w:p>
        </w:tc>
      </w:tr>
      <w:tr w:rsidR="0039026F" w14:paraId="6DC35708" w14:textId="77777777" w:rsidTr="0039026F">
        <w:trPr>
          <w:cantSplit/>
          <w:trHeight w:hRule="exact" w:val="432"/>
        </w:trPr>
        <w:tc>
          <w:tcPr>
            <w:tcW w:w="274" w:type="dxa"/>
            <w:tcBorders>
              <w:top w:val="nil"/>
              <w:left w:val="nil"/>
              <w:bottom w:val="nil"/>
              <w:right w:val="nil"/>
            </w:tcBorders>
            <w:shd w:val="clear" w:color="auto" w:fill="FFFFFF"/>
          </w:tcPr>
          <w:p w14:paraId="35B8668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E4230A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C51F1FA" w14:textId="77777777" w:rsidR="0039026F" w:rsidRDefault="00BD3C4F">
            <w:pPr>
              <w:pStyle w:val="GEFEG"/>
              <w:rPr>
                <w:sz w:val="12"/>
                <w:szCs w:val="12"/>
              </w:rPr>
            </w:pPr>
            <w:r>
              <w:rPr>
                <w:noProof/>
              </w:rPr>
              <w:pict w14:anchorId="1775D3AB">
                <v:group id="_x0000_s1424" style="position:absolute;margin-left:104.4pt;margin-top:0;width:24.6pt;height:21.6pt;z-index:257833984;mso-position-horizontal-relative:text;mso-position-vertical-relative:text" coordorigin="2088" coordsize="492,432" o:allowincell="f">
                  <v:rect id="_x0000_s1425" style="position:absolute;left:2229;width:15;height:432" fillcolor="black" stroked="f" strokeweight="0"/>
                  <v:rect id="_x0000_s1426" style="position:absolute;left:2328;width:15;height:432" fillcolor="black" stroked="f" strokeweight="0"/>
                  <v:rect id="_x0000_s1427" style="position:absolute;left:2427;width:15;height:432" fillcolor="black" stroked="f" strokeweight="0"/>
                  <v:rect id="_x0000_s142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EBCE659" w14:textId="77777777" w:rsidR="0039026F" w:rsidRDefault="0039026F">
            <w:pPr>
              <w:pStyle w:val="GEFEG"/>
              <w:tabs>
                <w:tab w:val="left" w:pos="3293"/>
                <w:tab w:val="left" w:pos="6259"/>
              </w:tabs>
              <w:rPr>
                <w:sz w:val="16"/>
                <w:szCs w:val="16"/>
              </w:rPr>
            </w:pPr>
            <w:r>
              <w:rPr>
                <w:b/>
                <w:bCs/>
                <w:color w:val="000000"/>
                <w:sz w:val="18"/>
                <w:szCs w:val="18"/>
              </w:rPr>
              <w:t>cbc:DocumentDescription</w:t>
            </w:r>
            <w:r>
              <w:rPr>
                <w:sz w:val="16"/>
                <w:szCs w:val="16"/>
              </w:rPr>
              <w:tab/>
            </w:r>
            <w:r>
              <w:rPr>
                <w:b/>
                <w:bCs/>
                <w:color w:val="000000"/>
                <w:sz w:val="16"/>
                <w:szCs w:val="16"/>
              </w:rPr>
              <w:t>Attachment description</w:t>
            </w:r>
            <w:r>
              <w:rPr>
                <w:sz w:val="16"/>
                <w:szCs w:val="16"/>
              </w:rPr>
              <w:tab/>
            </w:r>
            <w:r>
              <w:rPr>
                <w:b/>
                <w:bCs/>
                <w:color w:val="000000"/>
                <w:sz w:val="16"/>
                <w:szCs w:val="16"/>
              </w:rPr>
              <w:t>tir68-113</w:t>
            </w:r>
          </w:p>
          <w:p w14:paraId="2FDDDF11" w14:textId="77777777" w:rsidR="0039026F" w:rsidRDefault="0039026F">
            <w:pPr>
              <w:pStyle w:val="GEFEG"/>
              <w:tabs>
                <w:tab w:val="left" w:pos="6259"/>
              </w:tabs>
              <w:ind w:left="3293"/>
              <w:rPr>
                <w:sz w:val="12"/>
                <w:szCs w:val="12"/>
              </w:rPr>
            </w:pPr>
            <w:r>
              <w:rPr>
                <w:b/>
                <w:bCs/>
                <w:color w:val="000000"/>
                <w:sz w:val="16"/>
                <w:szCs w:val="16"/>
              </w:rPr>
              <w:t>Attachment description</w:t>
            </w:r>
            <w:r>
              <w:rPr>
                <w:sz w:val="16"/>
                <w:szCs w:val="16"/>
              </w:rPr>
              <w:tab/>
            </w:r>
            <w:r>
              <w:rPr>
                <w:b/>
                <w:bCs/>
                <w:color w:val="000000"/>
                <w:sz w:val="16"/>
                <w:szCs w:val="16"/>
              </w:rPr>
              <w:t>tir68-117</w:t>
            </w:r>
          </w:p>
        </w:tc>
      </w:tr>
      <w:tr w:rsidR="0039026F" w14:paraId="761B6E75" w14:textId="77777777" w:rsidTr="0039026F">
        <w:trPr>
          <w:cantSplit/>
          <w:trHeight w:hRule="exact" w:val="250"/>
        </w:trPr>
        <w:tc>
          <w:tcPr>
            <w:tcW w:w="274" w:type="dxa"/>
            <w:tcBorders>
              <w:top w:val="nil"/>
              <w:left w:val="nil"/>
              <w:bottom w:val="nil"/>
              <w:right w:val="nil"/>
            </w:tcBorders>
            <w:shd w:val="clear" w:color="auto" w:fill="FFFFFF"/>
          </w:tcPr>
          <w:p w14:paraId="79EEAF2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4C2AF6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BCFF7D5" w14:textId="77777777" w:rsidR="0039026F" w:rsidRDefault="00BD3C4F">
            <w:pPr>
              <w:pStyle w:val="GEFEG"/>
              <w:rPr>
                <w:sz w:val="12"/>
                <w:szCs w:val="12"/>
              </w:rPr>
            </w:pPr>
            <w:r>
              <w:rPr>
                <w:noProof/>
              </w:rPr>
              <w:pict w14:anchorId="1E461473">
                <v:group id="_x0000_s1429" style="position:absolute;margin-left:104.4pt;margin-top:.75pt;width:24.6pt;height:12.5pt;z-index:257835008;mso-position-horizontal-relative:text;mso-position-vertical-relative:text" coordorigin="2088,15" coordsize="492,250" o:allowincell="f">
                  <v:rect id="_x0000_s1430" style="position:absolute;left:2229;top:15;width:15;height:250" fillcolor="black" stroked="f" strokeweight="0"/>
                  <v:rect id="_x0000_s1431" style="position:absolute;left:2328;top:15;width:15;height:250" fillcolor="black" stroked="f" strokeweight="0"/>
                  <v:rect id="_x0000_s1432" style="position:absolute;left:2427;top:15;width:15;height:250" fillcolor="black" stroked="f" strokeweight="0"/>
                  <v:rect id="_x0000_s1433" style="position:absolute;left:2427;top:118;width:156;height:15" fillcolor="black" stroked="f" strokeweight="0"/>
                  <v:rect id="_x0000_s1434"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0463720F" w14:textId="77777777" w:rsidR="0039026F" w:rsidRDefault="0039026F">
            <w:pPr>
              <w:pStyle w:val="GEFEG"/>
              <w:rPr>
                <w:sz w:val="12"/>
                <w:szCs w:val="12"/>
              </w:rPr>
            </w:pPr>
            <w:r>
              <w:rPr>
                <w:b/>
                <w:bCs/>
                <w:color w:val="000000"/>
                <w:sz w:val="18"/>
                <w:szCs w:val="18"/>
              </w:rPr>
              <w:t>cac:Attachment</w:t>
            </w:r>
          </w:p>
        </w:tc>
      </w:tr>
      <w:tr w:rsidR="0039026F" w14:paraId="14184F89" w14:textId="77777777" w:rsidTr="0039026F">
        <w:trPr>
          <w:cantSplit/>
          <w:trHeight w:hRule="exact" w:val="432"/>
        </w:trPr>
        <w:tc>
          <w:tcPr>
            <w:tcW w:w="274" w:type="dxa"/>
            <w:tcBorders>
              <w:top w:val="nil"/>
              <w:left w:val="nil"/>
              <w:bottom w:val="nil"/>
              <w:right w:val="nil"/>
            </w:tcBorders>
            <w:shd w:val="clear" w:color="auto" w:fill="FFFFFF"/>
          </w:tcPr>
          <w:p w14:paraId="1569638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71B466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3C6783AD" w14:textId="77777777" w:rsidR="0039026F" w:rsidRDefault="00BD3C4F">
            <w:pPr>
              <w:pStyle w:val="GEFEG"/>
              <w:rPr>
                <w:sz w:val="12"/>
                <w:szCs w:val="12"/>
              </w:rPr>
            </w:pPr>
            <w:r>
              <w:rPr>
                <w:noProof/>
              </w:rPr>
              <w:pict w14:anchorId="018B44A4">
                <v:group id="_x0000_s1435" style="position:absolute;margin-left:104.4pt;margin-top:0;width:29.5pt;height:21.6pt;z-index:257836032;mso-position-horizontal-relative:text;mso-position-vertical-relative:text" coordorigin="2088" coordsize="590,432" o:allowincell="f">
                  <v:rect id="_x0000_s1436" style="position:absolute;left:2229;width:15;height:432" fillcolor="black" stroked="f" strokeweight="0"/>
                  <v:rect id="_x0000_s1437" style="position:absolute;left:2328;width:15;height:432" fillcolor="black" stroked="f" strokeweight="0"/>
                  <v:rect id="_x0000_s1438" style="position:absolute;left:2427;width:15;height:432" fillcolor="black" stroked="f" strokeweight="0"/>
                  <v:rect id="_x0000_s1439" style="position:absolute;left:2526;width:15;height:432" fillcolor="black" stroked="f" strokeweight="0"/>
                  <v:rect id="_x0000_s144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6A336387" w14:textId="77777777" w:rsidR="0039026F" w:rsidRDefault="0039026F">
            <w:pPr>
              <w:pStyle w:val="GEFEG"/>
              <w:tabs>
                <w:tab w:val="left" w:pos="3194"/>
                <w:tab w:val="left" w:pos="6161"/>
              </w:tabs>
              <w:rPr>
                <w:sz w:val="16"/>
                <w:szCs w:val="16"/>
              </w:rPr>
            </w:pPr>
            <w:r>
              <w:rPr>
                <w:b/>
                <w:bCs/>
                <w:color w:val="000000"/>
                <w:sz w:val="18"/>
                <w:szCs w:val="18"/>
              </w:rPr>
              <w:t>cbc:</w:t>
            </w:r>
            <w:r>
              <w:rPr>
                <w:sz w:val="16"/>
                <w:szCs w:val="16"/>
              </w:rPr>
              <w:tab/>
            </w:r>
            <w:r>
              <w:rPr>
                <w:b/>
                <w:bCs/>
                <w:color w:val="000000"/>
                <w:sz w:val="16"/>
                <w:szCs w:val="16"/>
              </w:rPr>
              <w:t>Attached document</w:t>
            </w:r>
            <w:r>
              <w:rPr>
                <w:sz w:val="16"/>
                <w:szCs w:val="16"/>
              </w:rPr>
              <w:tab/>
            </w:r>
            <w:r>
              <w:rPr>
                <w:b/>
                <w:bCs/>
                <w:color w:val="000000"/>
                <w:sz w:val="16"/>
                <w:szCs w:val="16"/>
              </w:rPr>
              <w:t>tir68-115</w:t>
            </w:r>
          </w:p>
          <w:p w14:paraId="507E3085" w14:textId="77777777" w:rsidR="0039026F" w:rsidRDefault="0039026F">
            <w:pPr>
              <w:pStyle w:val="GEFEG"/>
              <w:tabs>
                <w:tab w:val="left" w:pos="3194"/>
                <w:tab w:val="left" w:pos="6161"/>
              </w:tabs>
              <w:rPr>
                <w:sz w:val="12"/>
                <w:szCs w:val="12"/>
              </w:rPr>
            </w:pPr>
            <w:r>
              <w:rPr>
                <w:b/>
                <w:bCs/>
                <w:color w:val="000000"/>
                <w:sz w:val="18"/>
                <w:szCs w:val="18"/>
              </w:rPr>
              <w:t>EmbeddedDocumentBinaryObject</w:t>
            </w:r>
            <w:r>
              <w:rPr>
                <w:sz w:val="16"/>
                <w:szCs w:val="16"/>
              </w:rPr>
              <w:tab/>
            </w:r>
            <w:r>
              <w:rPr>
                <w:b/>
                <w:bCs/>
                <w:color w:val="000000"/>
                <w:sz w:val="16"/>
                <w:szCs w:val="16"/>
              </w:rPr>
              <w:t>Attached document</w:t>
            </w:r>
            <w:r>
              <w:rPr>
                <w:sz w:val="16"/>
                <w:szCs w:val="16"/>
              </w:rPr>
              <w:tab/>
            </w:r>
            <w:r>
              <w:rPr>
                <w:b/>
                <w:bCs/>
                <w:color w:val="000000"/>
                <w:sz w:val="16"/>
                <w:szCs w:val="16"/>
              </w:rPr>
              <w:t>tir68-119</w:t>
            </w:r>
          </w:p>
        </w:tc>
      </w:tr>
      <w:tr w:rsidR="0039026F" w14:paraId="50D6DCD8" w14:textId="77777777" w:rsidTr="0039026F">
        <w:trPr>
          <w:cantSplit/>
          <w:trHeight w:hRule="exact" w:val="250"/>
        </w:trPr>
        <w:tc>
          <w:tcPr>
            <w:tcW w:w="274" w:type="dxa"/>
            <w:tcBorders>
              <w:top w:val="nil"/>
              <w:left w:val="nil"/>
              <w:bottom w:val="nil"/>
              <w:right w:val="nil"/>
            </w:tcBorders>
            <w:shd w:val="clear" w:color="auto" w:fill="FFFFFF"/>
          </w:tcPr>
          <w:p w14:paraId="03AFFFD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1F73A2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14:paraId="547F53A5" w14:textId="77777777" w:rsidR="0039026F" w:rsidRDefault="00BD3C4F">
            <w:pPr>
              <w:pStyle w:val="GEFEG"/>
              <w:rPr>
                <w:sz w:val="12"/>
                <w:szCs w:val="12"/>
              </w:rPr>
            </w:pPr>
            <w:r>
              <w:rPr>
                <w:noProof/>
              </w:rPr>
              <w:pict w14:anchorId="56D4F848">
                <v:group id="_x0000_s1441" style="position:absolute;margin-left:104.4pt;margin-top:.75pt;width:29.5pt;height:12.5pt;z-index:257837056;mso-position-horizontal-relative:text;mso-position-vertical-relative:text" coordorigin="2088,15" coordsize="590,250" o:allowincell="f">
                  <v:rect id="_x0000_s1442" style="position:absolute;left:2229;top:15;width:15;height:250" fillcolor="black" stroked="f" strokeweight="0"/>
                  <v:rect id="_x0000_s1443" style="position:absolute;left:2328;top:15;width:15;height:250" fillcolor="black" stroked="f" strokeweight="0"/>
                  <v:rect id="_x0000_s1444" style="position:absolute;left:2427;top:15;width:15;height:250" fillcolor="black" stroked="f" strokeweight="0"/>
                  <v:rect id="_x0000_s1445" style="position:absolute;left:2526;top:15;width:15;height:103" fillcolor="black" stroked="f" strokeweight="0"/>
                  <v:rect id="_x0000_s1446" style="position:absolute;left:2526;top:118;width:156;height:15" fillcolor="black" stroked="f" strokeweight="0"/>
                  <v:rect id="_x0000_s1447"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14:paraId="33B8BA7B" w14:textId="77777777" w:rsidR="0039026F" w:rsidRDefault="0039026F">
            <w:pPr>
              <w:pStyle w:val="GEFEG"/>
              <w:rPr>
                <w:sz w:val="12"/>
                <w:szCs w:val="12"/>
              </w:rPr>
            </w:pPr>
            <w:r>
              <w:rPr>
                <w:b/>
                <w:bCs/>
                <w:color w:val="000000"/>
                <w:sz w:val="18"/>
                <w:szCs w:val="18"/>
              </w:rPr>
              <w:t>cac:ExternalReference</w:t>
            </w:r>
          </w:p>
        </w:tc>
      </w:tr>
      <w:tr w:rsidR="0039026F" w14:paraId="4E37A507" w14:textId="77777777" w:rsidTr="0039026F">
        <w:trPr>
          <w:cantSplit/>
          <w:trHeight w:hRule="exact" w:val="216"/>
        </w:trPr>
        <w:tc>
          <w:tcPr>
            <w:tcW w:w="274" w:type="dxa"/>
            <w:tcBorders>
              <w:top w:val="nil"/>
              <w:left w:val="nil"/>
              <w:bottom w:val="nil"/>
              <w:right w:val="nil"/>
            </w:tcBorders>
            <w:shd w:val="clear" w:color="auto" w:fill="FFFFFF"/>
          </w:tcPr>
          <w:p w14:paraId="5DE3345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05BE0B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0FC7E682" w14:textId="77777777" w:rsidR="0039026F" w:rsidRDefault="00BD3C4F">
            <w:pPr>
              <w:pStyle w:val="GEFEG"/>
              <w:rPr>
                <w:sz w:val="12"/>
                <w:szCs w:val="12"/>
              </w:rPr>
            </w:pPr>
            <w:r>
              <w:rPr>
                <w:noProof/>
              </w:rPr>
              <w:pict w14:anchorId="4345BE8B">
                <v:group id="_x0000_s1448" style="position:absolute;margin-left:104.4pt;margin-top:0;width:34.45pt;height:10.8pt;z-index:257838080;mso-position-horizontal-relative:text;mso-position-vertical-relative:text" coordorigin="2088" coordsize="689,216" o:allowincell="f">
                  <v:rect id="_x0000_s1449" style="position:absolute;left:2229;width:15;height:216" fillcolor="black" stroked="f" strokeweight="0"/>
                  <v:rect id="_x0000_s1450" style="position:absolute;left:2328;width:15;height:216" fillcolor="black" stroked="f" strokeweight="0"/>
                  <v:rect id="_x0000_s1451" style="position:absolute;left:2427;width:15;height:216" fillcolor="black" stroked="f" strokeweight="0"/>
                  <v:rect id="_x0000_s1452" style="position:absolute;left:2625;width:15;height:103" fillcolor="black" stroked="f" strokeweight="0"/>
                  <v:rect id="_x0000_s1453"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02E2B49D" w14:textId="77777777" w:rsidR="0039026F" w:rsidRDefault="0039026F">
            <w:pPr>
              <w:pStyle w:val="GEFEG"/>
              <w:tabs>
                <w:tab w:val="left" w:pos="3096"/>
                <w:tab w:val="left" w:pos="6062"/>
              </w:tabs>
              <w:rPr>
                <w:sz w:val="12"/>
                <w:szCs w:val="12"/>
              </w:rPr>
            </w:pPr>
            <w:r>
              <w:rPr>
                <w:b/>
                <w:bCs/>
                <w:color w:val="000000"/>
                <w:sz w:val="18"/>
                <w:szCs w:val="18"/>
              </w:rPr>
              <w:t>cbc:URI</w:t>
            </w:r>
            <w:r>
              <w:rPr>
                <w:sz w:val="16"/>
                <w:szCs w:val="16"/>
              </w:rPr>
              <w:tab/>
            </w:r>
            <w:r>
              <w:rPr>
                <w:b/>
                <w:bCs/>
                <w:color w:val="000000"/>
                <w:sz w:val="16"/>
                <w:szCs w:val="16"/>
              </w:rPr>
              <w:t>External item specification URI</w:t>
            </w:r>
            <w:r>
              <w:rPr>
                <w:sz w:val="16"/>
                <w:szCs w:val="16"/>
              </w:rPr>
              <w:tab/>
            </w:r>
            <w:r>
              <w:rPr>
                <w:b/>
                <w:bCs/>
                <w:color w:val="000000"/>
                <w:sz w:val="16"/>
                <w:szCs w:val="16"/>
              </w:rPr>
              <w:t>tir68-098</w:t>
            </w:r>
          </w:p>
        </w:tc>
      </w:tr>
      <w:tr w:rsidR="0039026F" w14:paraId="2E90D365" w14:textId="77777777" w:rsidTr="0039026F">
        <w:trPr>
          <w:cantSplit/>
          <w:trHeight w:hRule="exact" w:val="250"/>
        </w:trPr>
        <w:tc>
          <w:tcPr>
            <w:tcW w:w="274" w:type="dxa"/>
            <w:tcBorders>
              <w:top w:val="nil"/>
              <w:left w:val="nil"/>
              <w:bottom w:val="nil"/>
              <w:right w:val="nil"/>
            </w:tcBorders>
            <w:shd w:val="clear" w:color="auto" w:fill="FFFFFF"/>
          </w:tcPr>
          <w:p w14:paraId="47C2EE03"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C31CC39"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3D746619" w14:textId="77777777" w:rsidR="0039026F" w:rsidRDefault="00BD3C4F">
            <w:pPr>
              <w:pStyle w:val="GEFEG"/>
              <w:rPr>
                <w:sz w:val="12"/>
                <w:szCs w:val="12"/>
              </w:rPr>
            </w:pPr>
            <w:r>
              <w:rPr>
                <w:noProof/>
              </w:rPr>
              <w:pict w14:anchorId="65ABBE60">
                <v:group id="_x0000_s1454" style="position:absolute;margin-left:104.4pt;margin-top:.75pt;width:24.6pt;height:12.5pt;z-index:257839104;mso-position-horizontal-relative:text;mso-position-vertical-relative:text" coordorigin="2088,15" coordsize="492,250" o:allowincell="f">
                  <v:rect id="_x0000_s1455" style="position:absolute;left:2229;top:15;width:15;height:250" fillcolor="black" stroked="f" strokeweight="0"/>
                  <v:rect id="_x0000_s1456" style="position:absolute;left:2328;top:15;width:15;height:250" fillcolor="black" stroked="f" strokeweight="0"/>
                  <v:rect id="_x0000_s1457" style="position:absolute;left:2427;top:15;width:15;height:103" fillcolor="black" stroked="f" strokeweight="0"/>
                  <v:rect id="_x0000_s1458" style="position:absolute;left:2427;top:118;width:156;height:15" fillcolor="black" stroked="f" strokeweight="0"/>
                  <v:rect id="_x0000_s1459"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357D9A2F" w14:textId="77777777" w:rsidR="0039026F" w:rsidRDefault="0039026F">
            <w:pPr>
              <w:pStyle w:val="GEFEG"/>
              <w:rPr>
                <w:sz w:val="12"/>
                <w:szCs w:val="12"/>
              </w:rPr>
            </w:pPr>
            <w:r>
              <w:rPr>
                <w:b/>
                <w:bCs/>
                <w:color w:val="000000"/>
                <w:sz w:val="18"/>
                <w:szCs w:val="18"/>
              </w:rPr>
              <w:t>cac:ValidityPeriod</w:t>
            </w:r>
          </w:p>
        </w:tc>
      </w:tr>
      <w:tr w:rsidR="0039026F" w14:paraId="098F5AE9" w14:textId="77777777" w:rsidTr="0039026F">
        <w:trPr>
          <w:cantSplit/>
          <w:trHeight w:hRule="exact" w:val="216"/>
        </w:trPr>
        <w:tc>
          <w:tcPr>
            <w:tcW w:w="274" w:type="dxa"/>
            <w:tcBorders>
              <w:top w:val="nil"/>
              <w:left w:val="nil"/>
              <w:bottom w:val="nil"/>
              <w:right w:val="nil"/>
            </w:tcBorders>
            <w:shd w:val="clear" w:color="auto" w:fill="FFFFFF"/>
          </w:tcPr>
          <w:p w14:paraId="050A86C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FE09BBC"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66C384A3" w14:textId="77777777" w:rsidR="0039026F" w:rsidRDefault="00BD3C4F">
            <w:pPr>
              <w:pStyle w:val="GEFEG"/>
              <w:rPr>
                <w:sz w:val="12"/>
                <w:szCs w:val="12"/>
              </w:rPr>
            </w:pPr>
            <w:r>
              <w:rPr>
                <w:noProof/>
              </w:rPr>
              <w:pict w14:anchorId="08B34797">
                <v:group id="_x0000_s1460" style="position:absolute;margin-left:104.4pt;margin-top:0;width:29.5pt;height:10.8pt;z-index:257840128;mso-position-horizontal-relative:text;mso-position-vertical-relative:text" coordorigin="2088" coordsize="590,216" o:allowincell="f">
                  <v:rect id="_x0000_s1461" style="position:absolute;left:2229;width:15;height:216" fillcolor="black" stroked="f" strokeweight="0"/>
                  <v:rect id="_x0000_s1462" style="position:absolute;left:2328;width:15;height:216" fillcolor="black" stroked="f" strokeweight="0"/>
                  <v:rect id="_x0000_s1463" style="position:absolute;left:2526;width:15;height:216" fillcolor="black" stroked="f" strokeweight="0"/>
                  <v:rect id="_x0000_s1464"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75C45F77" w14:textId="77777777" w:rsidR="0039026F" w:rsidRDefault="0039026F">
            <w:pPr>
              <w:pStyle w:val="GEFEG"/>
              <w:tabs>
                <w:tab w:val="left" w:pos="3194"/>
                <w:tab w:val="left" w:pos="6161"/>
              </w:tabs>
              <w:rPr>
                <w:sz w:val="12"/>
                <w:szCs w:val="12"/>
              </w:rPr>
            </w:pPr>
            <w:r>
              <w:rPr>
                <w:b/>
                <w:bCs/>
                <w:color w:val="000000"/>
                <w:sz w:val="18"/>
                <w:szCs w:val="18"/>
              </w:rPr>
              <w:t>cbc:StartDate</w:t>
            </w:r>
            <w:r>
              <w:rPr>
                <w:sz w:val="16"/>
                <w:szCs w:val="16"/>
              </w:rPr>
              <w:tab/>
            </w:r>
            <w:r>
              <w:rPr>
                <w:b/>
                <w:bCs/>
                <w:color w:val="000000"/>
                <w:sz w:val="16"/>
                <w:szCs w:val="16"/>
              </w:rPr>
              <w:t>Period start date</w:t>
            </w:r>
            <w:r>
              <w:rPr>
                <w:sz w:val="16"/>
                <w:szCs w:val="16"/>
              </w:rPr>
              <w:tab/>
            </w:r>
            <w:r>
              <w:rPr>
                <w:b/>
                <w:bCs/>
                <w:color w:val="000000"/>
                <w:sz w:val="16"/>
                <w:szCs w:val="16"/>
              </w:rPr>
              <w:t>tir68-150</w:t>
            </w:r>
          </w:p>
        </w:tc>
      </w:tr>
      <w:tr w:rsidR="0039026F" w14:paraId="1BA2F7AE" w14:textId="77777777" w:rsidTr="0039026F">
        <w:trPr>
          <w:cantSplit/>
          <w:trHeight w:hRule="exact" w:val="216"/>
        </w:trPr>
        <w:tc>
          <w:tcPr>
            <w:tcW w:w="274" w:type="dxa"/>
            <w:tcBorders>
              <w:top w:val="nil"/>
              <w:left w:val="nil"/>
              <w:bottom w:val="nil"/>
              <w:right w:val="nil"/>
            </w:tcBorders>
            <w:shd w:val="clear" w:color="auto" w:fill="FFFFFF"/>
          </w:tcPr>
          <w:p w14:paraId="5B9F47B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88F956C"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07640477" w14:textId="77777777" w:rsidR="0039026F" w:rsidRDefault="00BD3C4F">
            <w:pPr>
              <w:pStyle w:val="GEFEG"/>
              <w:rPr>
                <w:sz w:val="12"/>
                <w:szCs w:val="12"/>
              </w:rPr>
            </w:pPr>
            <w:r>
              <w:rPr>
                <w:noProof/>
              </w:rPr>
              <w:pict w14:anchorId="60CE0FBF">
                <v:group id="_x0000_s1465" style="position:absolute;margin-left:104.4pt;margin-top:0;width:29.5pt;height:10.8pt;z-index:257841152;mso-position-horizontal-relative:text;mso-position-vertical-relative:text" coordorigin="2088" coordsize="590,216" o:allowincell="f">
                  <v:rect id="_x0000_s1466" style="position:absolute;left:2229;width:15;height:216" fillcolor="black" stroked="f" strokeweight="0"/>
                  <v:rect id="_x0000_s1467" style="position:absolute;left:2328;width:15;height:216" fillcolor="black" stroked="f" strokeweight="0"/>
                  <v:rect id="_x0000_s1468" style="position:absolute;left:2526;width:15;height:103" fillcolor="black" stroked="f" strokeweight="0"/>
                  <v:rect id="_x0000_s1469"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230BED7F" w14:textId="77777777" w:rsidR="0039026F" w:rsidRDefault="0039026F">
            <w:pPr>
              <w:pStyle w:val="GEFEG"/>
              <w:tabs>
                <w:tab w:val="left" w:pos="3194"/>
                <w:tab w:val="left" w:pos="6161"/>
              </w:tabs>
              <w:rPr>
                <w:sz w:val="12"/>
                <w:szCs w:val="12"/>
              </w:rPr>
            </w:pPr>
            <w:r>
              <w:rPr>
                <w:b/>
                <w:bCs/>
                <w:color w:val="000000"/>
                <w:sz w:val="18"/>
                <w:szCs w:val="18"/>
              </w:rPr>
              <w:t>cbc:EndDate</w:t>
            </w:r>
            <w:r>
              <w:rPr>
                <w:sz w:val="16"/>
                <w:szCs w:val="16"/>
              </w:rPr>
              <w:tab/>
            </w:r>
            <w:r>
              <w:rPr>
                <w:b/>
                <w:bCs/>
                <w:color w:val="000000"/>
                <w:sz w:val="16"/>
                <w:szCs w:val="16"/>
              </w:rPr>
              <w:t>Period end date</w:t>
            </w:r>
            <w:r>
              <w:rPr>
                <w:sz w:val="16"/>
                <w:szCs w:val="16"/>
              </w:rPr>
              <w:tab/>
            </w:r>
            <w:r>
              <w:rPr>
                <w:b/>
                <w:bCs/>
                <w:color w:val="000000"/>
                <w:sz w:val="16"/>
                <w:szCs w:val="16"/>
              </w:rPr>
              <w:t>tir68-151</w:t>
            </w:r>
          </w:p>
        </w:tc>
      </w:tr>
      <w:tr w:rsidR="0039026F" w14:paraId="41E66691" w14:textId="77777777" w:rsidTr="0039026F">
        <w:trPr>
          <w:cantSplit/>
          <w:trHeight w:hRule="exact" w:val="250"/>
        </w:trPr>
        <w:tc>
          <w:tcPr>
            <w:tcW w:w="274" w:type="dxa"/>
            <w:tcBorders>
              <w:top w:val="nil"/>
              <w:left w:val="nil"/>
              <w:bottom w:val="nil"/>
              <w:right w:val="nil"/>
            </w:tcBorders>
            <w:shd w:val="clear" w:color="auto" w:fill="FFFFFF"/>
          </w:tcPr>
          <w:p w14:paraId="5604A02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A81F9FA"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375FA990" w14:textId="77777777" w:rsidR="0039026F" w:rsidRDefault="00BD3C4F">
            <w:pPr>
              <w:pStyle w:val="GEFEG"/>
              <w:rPr>
                <w:sz w:val="12"/>
                <w:szCs w:val="12"/>
              </w:rPr>
            </w:pPr>
            <w:r>
              <w:rPr>
                <w:noProof/>
              </w:rPr>
              <w:pict w14:anchorId="5C3EEC73">
                <v:group id="_x0000_s1470" style="position:absolute;margin-left:104.4pt;margin-top:.75pt;width:19.7pt;height:12.5pt;z-index:257842176;mso-position-horizontal-relative:text;mso-position-vertical-relative:text" coordorigin="2088,15" coordsize="394,250" o:allowincell="f">
                  <v:rect id="_x0000_s1471" style="position:absolute;left:2229;top:15;width:15;height:250" fillcolor="black" stroked="f" strokeweight="0"/>
                  <v:rect id="_x0000_s1472" style="position:absolute;left:2328;top:15;width:15;height:250" fillcolor="black" stroked="f" strokeweight="0"/>
                  <v:rect id="_x0000_s1473" style="position:absolute;left:2328;top:118;width:156;height:15" fillcolor="black" stroked="f" strokeweight="0"/>
                  <v:rect id="_x0000_s147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BF8C690" w14:textId="77777777" w:rsidR="0039026F" w:rsidRDefault="0039026F">
            <w:pPr>
              <w:pStyle w:val="GEFEG"/>
              <w:rPr>
                <w:sz w:val="12"/>
                <w:szCs w:val="12"/>
              </w:rPr>
            </w:pPr>
            <w:r>
              <w:rPr>
                <w:b/>
                <w:bCs/>
                <w:color w:val="000000"/>
                <w:sz w:val="18"/>
                <w:szCs w:val="18"/>
              </w:rPr>
              <w:t>cac:OriginCountry</w:t>
            </w:r>
          </w:p>
        </w:tc>
      </w:tr>
      <w:tr w:rsidR="0039026F" w14:paraId="7195EBD7" w14:textId="77777777" w:rsidTr="0039026F">
        <w:trPr>
          <w:cantSplit/>
          <w:trHeight w:hRule="exact" w:val="216"/>
        </w:trPr>
        <w:tc>
          <w:tcPr>
            <w:tcW w:w="274" w:type="dxa"/>
            <w:tcBorders>
              <w:top w:val="nil"/>
              <w:left w:val="nil"/>
              <w:bottom w:val="nil"/>
              <w:right w:val="nil"/>
            </w:tcBorders>
            <w:shd w:val="clear" w:color="auto" w:fill="FFFFFF"/>
          </w:tcPr>
          <w:p w14:paraId="3EF9A40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A15F10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6CCE055" w14:textId="77777777" w:rsidR="0039026F" w:rsidRDefault="00BD3C4F">
            <w:pPr>
              <w:pStyle w:val="GEFEG"/>
              <w:rPr>
                <w:sz w:val="12"/>
                <w:szCs w:val="12"/>
              </w:rPr>
            </w:pPr>
            <w:r>
              <w:rPr>
                <w:noProof/>
              </w:rPr>
              <w:pict w14:anchorId="7501DE5A">
                <v:group id="_x0000_s1475" style="position:absolute;margin-left:104.4pt;margin-top:0;width:24.6pt;height:10.8pt;z-index:257843200;mso-position-horizontal-relative:text;mso-position-vertical-relative:text" coordorigin="2088" coordsize="492,216" o:allowincell="f">
                  <v:rect id="_x0000_s1476" style="position:absolute;left:2229;width:15;height:216" fillcolor="black" stroked="f" strokeweight="0"/>
                  <v:rect id="_x0000_s1477" style="position:absolute;left:2328;width:15;height:216" fillcolor="black" stroked="f" strokeweight="0"/>
                  <v:rect id="_x0000_s1478" style="position:absolute;left:2427;width:15;height:103" fillcolor="black" stroked="f" strokeweight="0"/>
                  <v:rect id="_x0000_s147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CC6CC3B" w14:textId="77777777" w:rsidR="0039026F" w:rsidRDefault="0039026F">
            <w:pPr>
              <w:pStyle w:val="GEFEG"/>
              <w:tabs>
                <w:tab w:val="left" w:pos="3293"/>
                <w:tab w:val="left" w:pos="6259"/>
              </w:tabs>
              <w:rPr>
                <w:sz w:val="12"/>
                <w:szCs w:val="12"/>
              </w:rPr>
            </w:pPr>
            <w:r>
              <w:rPr>
                <w:b/>
                <w:bCs/>
                <w:color w:val="000000"/>
                <w:sz w:val="18"/>
                <w:szCs w:val="18"/>
              </w:rPr>
              <w:t>cbc:IdentificationCode</w:t>
            </w:r>
            <w:r>
              <w:rPr>
                <w:sz w:val="16"/>
                <w:szCs w:val="16"/>
              </w:rPr>
              <w:tab/>
            </w:r>
            <w:r>
              <w:rPr>
                <w:b/>
                <w:bCs/>
                <w:color w:val="000000"/>
                <w:sz w:val="16"/>
                <w:szCs w:val="16"/>
              </w:rPr>
              <w:t>Item origin country</w:t>
            </w:r>
            <w:r>
              <w:rPr>
                <w:sz w:val="16"/>
                <w:szCs w:val="16"/>
              </w:rPr>
              <w:tab/>
            </w:r>
            <w:r>
              <w:rPr>
                <w:b/>
                <w:bCs/>
                <w:color w:val="000000"/>
                <w:sz w:val="16"/>
                <w:szCs w:val="16"/>
              </w:rPr>
              <w:t>tir68-099</w:t>
            </w:r>
          </w:p>
        </w:tc>
      </w:tr>
      <w:tr w:rsidR="0039026F" w14:paraId="40463036" w14:textId="77777777" w:rsidTr="0039026F">
        <w:trPr>
          <w:cantSplit/>
          <w:trHeight w:hRule="exact" w:val="250"/>
        </w:trPr>
        <w:tc>
          <w:tcPr>
            <w:tcW w:w="274" w:type="dxa"/>
            <w:tcBorders>
              <w:top w:val="nil"/>
              <w:left w:val="nil"/>
              <w:bottom w:val="nil"/>
              <w:right w:val="nil"/>
            </w:tcBorders>
            <w:shd w:val="clear" w:color="auto" w:fill="FFFFFF"/>
          </w:tcPr>
          <w:p w14:paraId="1F85936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2750A2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3F140A75" w14:textId="77777777" w:rsidR="0039026F" w:rsidRDefault="00BD3C4F">
            <w:pPr>
              <w:pStyle w:val="GEFEG"/>
              <w:rPr>
                <w:sz w:val="12"/>
                <w:szCs w:val="12"/>
              </w:rPr>
            </w:pPr>
            <w:r>
              <w:rPr>
                <w:noProof/>
              </w:rPr>
              <w:pict w14:anchorId="63BC1615">
                <v:group id="_x0000_s1480" style="position:absolute;margin-left:104.4pt;margin-top:.75pt;width:19.7pt;height:12.5pt;z-index:257844224;mso-position-horizontal-relative:text;mso-position-vertical-relative:text" coordorigin="2088,15" coordsize="394,250" o:allowincell="f">
                  <v:rect id="_x0000_s1481" style="position:absolute;left:2229;top:15;width:15;height:250" fillcolor="black" stroked="f" strokeweight="0"/>
                  <v:rect id="_x0000_s1482" style="position:absolute;left:2328;top:15;width:15;height:250" fillcolor="black" stroked="f" strokeweight="0"/>
                  <v:rect id="_x0000_s1483" style="position:absolute;left:2328;top:118;width:156;height:15" fillcolor="black" stroked="f" strokeweight="0"/>
                  <v:rect id="_x0000_s148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EE2077D" w14:textId="77777777" w:rsidR="0039026F" w:rsidRDefault="0039026F">
            <w:pPr>
              <w:pStyle w:val="GEFEG"/>
              <w:rPr>
                <w:sz w:val="12"/>
                <w:szCs w:val="12"/>
              </w:rPr>
            </w:pPr>
            <w:r>
              <w:rPr>
                <w:b/>
                <w:bCs/>
                <w:color w:val="000000"/>
                <w:sz w:val="18"/>
                <w:szCs w:val="18"/>
              </w:rPr>
              <w:t>cac:CommodityClassification</w:t>
            </w:r>
          </w:p>
        </w:tc>
      </w:tr>
      <w:tr w:rsidR="0039026F" w14:paraId="468C7B54" w14:textId="77777777" w:rsidTr="0039026F">
        <w:trPr>
          <w:cantSplit/>
          <w:trHeight w:hRule="exact" w:val="216"/>
        </w:trPr>
        <w:tc>
          <w:tcPr>
            <w:tcW w:w="274" w:type="dxa"/>
            <w:tcBorders>
              <w:top w:val="nil"/>
              <w:left w:val="nil"/>
              <w:bottom w:val="nil"/>
              <w:right w:val="nil"/>
            </w:tcBorders>
            <w:shd w:val="clear" w:color="auto" w:fill="FFFFFF"/>
          </w:tcPr>
          <w:p w14:paraId="5FB44D6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30939D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3FC980A" w14:textId="77777777" w:rsidR="0039026F" w:rsidRDefault="00BD3C4F">
            <w:pPr>
              <w:pStyle w:val="GEFEG"/>
              <w:rPr>
                <w:sz w:val="12"/>
                <w:szCs w:val="12"/>
              </w:rPr>
            </w:pPr>
            <w:r>
              <w:rPr>
                <w:noProof/>
              </w:rPr>
              <w:pict w14:anchorId="41A81957">
                <v:group id="_x0000_s1485" style="position:absolute;margin-left:104.4pt;margin-top:0;width:24.6pt;height:10.8pt;z-index:257845248;mso-position-horizontal-relative:text;mso-position-vertical-relative:text" coordorigin="2088" coordsize="492,216" o:allowincell="f">
                  <v:rect id="_x0000_s1486" style="position:absolute;left:2229;width:15;height:216" fillcolor="black" stroked="f" strokeweight="0"/>
                  <v:rect id="_x0000_s1487" style="position:absolute;left:2328;width:15;height:216" fillcolor="black" stroked="f" strokeweight="0"/>
                  <v:rect id="_x0000_s1488" style="position:absolute;left:2427;width:15;height:103" fillcolor="black" stroked="f" strokeweight="0"/>
                  <v:rect id="_x0000_s148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C61948A" w14:textId="77777777" w:rsidR="0039026F" w:rsidRDefault="0039026F">
            <w:pPr>
              <w:pStyle w:val="GEFEG"/>
              <w:tabs>
                <w:tab w:val="left" w:pos="3293"/>
                <w:tab w:val="left" w:pos="6259"/>
              </w:tabs>
              <w:rPr>
                <w:sz w:val="12"/>
                <w:szCs w:val="12"/>
              </w:rPr>
            </w:pPr>
            <w:r>
              <w:rPr>
                <w:b/>
                <w:bCs/>
                <w:color w:val="000000"/>
                <w:sz w:val="18"/>
                <w:szCs w:val="18"/>
              </w:rPr>
              <w:t>cbc:ItemClassificationCode</w:t>
            </w:r>
            <w:r>
              <w:rPr>
                <w:sz w:val="16"/>
                <w:szCs w:val="16"/>
              </w:rPr>
              <w:tab/>
            </w:r>
            <w:r>
              <w:rPr>
                <w:b/>
                <w:bCs/>
                <w:color w:val="000000"/>
                <w:sz w:val="16"/>
                <w:szCs w:val="16"/>
              </w:rPr>
              <w:t>Item classification code</w:t>
            </w:r>
            <w:r>
              <w:rPr>
                <w:sz w:val="16"/>
                <w:szCs w:val="16"/>
              </w:rPr>
              <w:tab/>
            </w:r>
            <w:r>
              <w:rPr>
                <w:b/>
                <w:bCs/>
                <w:color w:val="000000"/>
                <w:sz w:val="16"/>
                <w:szCs w:val="16"/>
              </w:rPr>
              <w:t>tir68-029</w:t>
            </w:r>
          </w:p>
        </w:tc>
      </w:tr>
      <w:tr w:rsidR="0039026F" w14:paraId="545D2AC3" w14:textId="77777777" w:rsidTr="0039026F">
        <w:trPr>
          <w:cantSplit/>
          <w:trHeight w:hRule="exact" w:val="250"/>
        </w:trPr>
        <w:tc>
          <w:tcPr>
            <w:tcW w:w="274" w:type="dxa"/>
            <w:tcBorders>
              <w:top w:val="nil"/>
              <w:left w:val="nil"/>
              <w:bottom w:val="nil"/>
              <w:right w:val="nil"/>
            </w:tcBorders>
            <w:shd w:val="clear" w:color="auto" w:fill="FFFFFF"/>
          </w:tcPr>
          <w:p w14:paraId="16640F7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7B25326"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2F2CA981" w14:textId="77777777" w:rsidR="0039026F" w:rsidRDefault="00BD3C4F">
            <w:pPr>
              <w:pStyle w:val="GEFEG"/>
              <w:rPr>
                <w:sz w:val="12"/>
                <w:szCs w:val="12"/>
              </w:rPr>
            </w:pPr>
            <w:r>
              <w:rPr>
                <w:noProof/>
              </w:rPr>
              <w:pict w14:anchorId="68E10627">
                <v:group id="_x0000_s1490" style="position:absolute;margin-left:104.4pt;margin-top:.75pt;width:19.7pt;height:12.5pt;z-index:257846272;mso-position-horizontal-relative:text;mso-position-vertical-relative:text" coordorigin="2088,15" coordsize="394,250" o:allowincell="f">
                  <v:rect id="_x0000_s1491" style="position:absolute;left:2229;top:15;width:15;height:250" fillcolor="black" stroked="f" strokeweight="0"/>
                  <v:rect id="_x0000_s1492" style="position:absolute;left:2328;top:15;width:15;height:250" fillcolor="black" stroked="f" strokeweight="0"/>
                  <v:rect id="_x0000_s1493" style="position:absolute;left:2328;top:118;width:156;height:15" fillcolor="black" stroked="f" strokeweight="0"/>
                  <v:rect id="_x0000_s149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5F6F8564" w14:textId="77777777" w:rsidR="0039026F" w:rsidRDefault="0039026F">
            <w:pPr>
              <w:pStyle w:val="GEFEG"/>
              <w:rPr>
                <w:sz w:val="12"/>
                <w:szCs w:val="12"/>
              </w:rPr>
            </w:pPr>
            <w:r>
              <w:rPr>
                <w:b/>
                <w:bCs/>
                <w:color w:val="000000"/>
                <w:sz w:val="18"/>
                <w:szCs w:val="18"/>
              </w:rPr>
              <w:t>cac:TransactionConditions</w:t>
            </w:r>
          </w:p>
        </w:tc>
      </w:tr>
      <w:tr w:rsidR="0039026F" w14:paraId="7DC35752" w14:textId="77777777" w:rsidTr="0039026F">
        <w:trPr>
          <w:cantSplit/>
          <w:trHeight w:hRule="exact" w:val="216"/>
        </w:trPr>
        <w:tc>
          <w:tcPr>
            <w:tcW w:w="274" w:type="dxa"/>
            <w:tcBorders>
              <w:top w:val="nil"/>
              <w:left w:val="nil"/>
              <w:bottom w:val="nil"/>
              <w:right w:val="nil"/>
            </w:tcBorders>
            <w:shd w:val="clear" w:color="auto" w:fill="FFFFFF"/>
          </w:tcPr>
          <w:p w14:paraId="153E681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62BE764"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D58A12D" w14:textId="77777777" w:rsidR="0039026F" w:rsidRDefault="00BD3C4F">
            <w:pPr>
              <w:pStyle w:val="GEFEG"/>
              <w:rPr>
                <w:sz w:val="12"/>
                <w:szCs w:val="12"/>
              </w:rPr>
            </w:pPr>
            <w:r>
              <w:rPr>
                <w:noProof/>
              </w:rPr>
              <w:pict w14:anchorId="1BB6076C">
                <v:group id="_x0000_s1495" style="position:absolute;margin-left:104.4pt;margin-top:0;width:24.6pt;height:10.8pt;z-index:257847296;mso-position-horizontal-relative:text;mso-position-vertical-relative:text" coordorigin="2088" coordsize="492,216" o:allowincell="f">
                  <v:rect id="_x0000_s1496" style="position:absolute;left:2229;width:15;height:216" fillcolor="black" stroked="f" strokeweight="0"/>
                  <v:rect id="_x0000_s1497" style="position:absolute;left:2328;width:15;height:216" fillcolor="black" stroked="f" strokeweight="0"/>
                  <v:rect id="_x0000_s1498" style="position:absolute;left:2427;width:15;height:216" fillcolor="black" stroked="f" strokeweight="0"/>
                  <v:rect id="_x0000_s149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C2BF784" w14:textId="77777777" w:rsidR="0039026F" w:rsidRDefault="0039026F">
            <w:pPr>
              <w:pStyle w:val="GEFEG"/>
              <w:tabs>
                <w:tab w:val="left" w:pos="3293"/>
                <w:tab w:val="left" w:pos="6259"/>
              </w:tabs>
              <w:rPr>
                <w:sz w:val="12"/>
                <w:szCs w:val="12"/>
              </w:rPr>
            </w:pPr>
            <w:r>
              <w:rPr>
                <w:b/>
                <w:bCs/>
                <w:color w:val="000000"/>
                <w:sz w:val="18"/>
                <w:szCs w:val="18"/>
              </w:rPr>
              <w:t>cbc:ActionCode</w:t>
            </w:r>
            <w:r>
              <w:rPr>
                <w:sz w:val="16"/>
                <w:szCs w:val="16"/>
              </w:rPr>
              <w:tab/>
            </w:r>
            <w:r>
              <w:rPr>
                <w:b/>
                <w:bCs/>
                <w:color w:val="000000"/>
                <w:sz w:val="16"/>
                <w:szCs w:val="16"/>
              </w:rPr>
              <w:t>Transaction conditions code</w:t>
            </w:r>
            <w:r>
              <w:rPr>
                <w:sz w:val="16"/>
                <w:szCs w:val="16"/>
              </w:rPr>
              <w:tab/>
            </w:r>
            <w:r>
              <w:rPr>
                <w:b/>
                <w:bCs/>
                <w:color w:val="000000"/>
                <w:sz w:val="16"/>
                <w:szCs w:val="16"/>
              </w:rPr>
              <w:t>tir68-095</w:t>
            </w:r>
          </w:p>
        </w:tc>
      </w:tr>
      <w:tr w:rsidR="0039026F" w14:paraId="3E7B2D0C" w14:textId="77777777" w:rsidTr="0039026F">
        <w:trPr>
          <w:cantSplit/>
          <w:trHeight w:hRule="exact" w:val="216"/>
        </w:trPr>
        <w:tc>
          <w:tcPr>
            <w:tcW w:w="274" w:type="dxa"/>
            <w:tcBorders>
              <w:top w:val="nil"/>
              <w:left w:val="nil"/>
              <w:bottom w:val="nil"/>
              <w:right w:val="nil"/>
            </w:tcBorders>
            <w:shd w:val="clear" w:color="auto" w:fill="FFFFFF"/>
          </w:tcPr>
          <w:p w14:paraId="49F9D2D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01B155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A0DA4A1" w14:textId="77777777" w:rsidR="0039026F" w:rsidRDefault="00BD3C4F">
            <w:pPr>
              <w:pStyle w:val="GEFEG"/>
              <w:rPr>
                <w:sz w:val="12"/>
                <w:szCs w:val="12"/>
              </w:rPr>
            </w:pPr>
            <w:r>
              <w:rPr>
                <w:noProof/>
              </w:rPr>
              <w:pict w14:anchorId="31477A60">
                <v:group id="_x0000_s1500" style="position:absolute;margin-left:104.4pt;margin-top:0;width:24.6pt;height:10.8pt;z-index:257848320;mso-position-horizontal-relative:text;mso-position-vertical-relative:text" coordorigin="2088" coordsize="492,216" o:allowincell="f">
                  <v:rect id="_x0000_s1501" style="position:absolute;left:2229;width:15;height:216" fillcolor="black" stroked="f" strokeweight="0"/>
                  <v:rect id="_x0000_s1502" style="position:absolute;left:2328;width:15;height:216" fillcolor="black" stroked="f" strokeweight="0"/>
                  <v:rect id="_x0000_s1503" style="position:absolute;left:2427;width:15;height:103" fillcolor="black" stroked="f" strokeweight="0"/>
                  <v:rect id="_x0000_s150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871BD61" w14:textId="77777777" w:rsidR="0039026F" w:rsidRDefault="0039026F">
            <w:pPr>
              <w:pStyle w:val="GEFEG"/>
              <w:tabs>
                <w:tab w:val="left" w:pos="3293"/>
                <w:tab w:val="left" w:pos="6259"/>
              </w:tabs>
              <w:rPr>
                <w:sz w:val="12"/>
                <w:szCs w:val="12"/>
              </w:rPr>
            </w:pPr>
            <w:r>
              <w:rPr>
                <w:b/>
                <w:bCs/>
                <w:color w:val="000000"/>
                <w:sz w:val="18"/>
                <w:szCs w:val="18"/>
              </w:rPr>
              <w:t>cbc:Description</w:t>
            </w:r>
            <w:r>
              <w:rPr>
                <w:sz w:val="16"/>
                <w:szCs w:val="16"/>
              </w:rPr>
              <w:tab/>
            </w:r>
            <w:r>
              <w:rPr>
                <w:b/>
                <w:bCs/>
                <w:color w:val="000000"/>
                <w:sz w:val="16"/>
                <w:szCs w:val="16"/>
              </w:rPr>
              <w:t>Transaction conditions</w:t>
            </w:r>
            <w:r>
              <w:rPr>
                <w:sz w:val="16"/>
                <w:szCs w:val="16"/>
              </w:rPr>
              <w:tab/>
            </w:r>
            <w:r>
              <w:rPr>
                <w:b/>
                <w:bCs/>
                <w:color w:val="000000"/>
                <w:sz w:val="16"/>
                <w:szCs w:val="16"/>
              </w:rPr>
              <w:t>tir68-092</w:t>
            </w:r>
          </w:p>
        </w:tc>
      </w:tr>
      <w:tr w:rsidR="0039026F" w14:paraId="5220A9B9" w14:textId="77777777" w:rsidTr="0039026F">
        <w:trPr>
          <w:cantSplit/>
          <w:trHeight w:hRule="exact" w:val="250"/>
        </w:trPr>
        <w:tc>
          <w:tcPr>
            <w:tcW w:w="274" w:type="dxa"/>
            <w:tcBorders>
              <w:top w:val="nil"/>
              <w:left w:val="nil"/>
              <w:bottom w:val="nil"/>
              <w:right w:val="nil"/>
            </w:tcBorders>
            <w:shd w:val="clear" w:color="auto" w:fill="FFFFFF"/>
          </w:tcPr>
          <w:p w14:paraId="167BF41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C50AC5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2DF05B1A" w14:textId="77777777" w:rsidR="0039026F" w:rsidRDefault="00BD3C4F">
            <w:pPr>
              <w:pStyle w:val="GEFEG"/>
              <w:rPr>
                <w:sz w:val="12"/>
                <w:szCs w:val="12"/>
              </w:rPr>
            </w:pPr>
            <w:r>
              <w:rPr>
                <w:noProof/>
              </w:rPr>
              <w:pict w14:anchorId="1E2E7AEF">
                <v:group id="_x0000_s1505" style="position:absolute;margin-left:104.4pt;margin-top:.75pt;width:19.7pt;height:12.5pt;z-index:257849344;mso-position-horizontal-relative:text;mso-position-vertical-relative:text" coordorigin="2088,15" coordsize="394,250" o:allowincell="f">
                  <v:rect id="_x0000_s1506" style="position:absolute;left:2229;top:15;width:15;height:250" fillcolor="black" stroked="f" strokeweight="0"/>
                  <v:rect id="_x0000_s1507" style="position:absolute;left:2328;top:15;width:15;height:250" fillcolor="black" stroked="f" strokeweight="0"/>
                  <v:rect id="_x0000_s1508" style="position:absolute;left:2328;top:118;width:156;height:15" fillcolor="black" stroked="f" strokeweight="0"/>
                  <v:rect id="_x0000_s1509"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8E3B195" w14:textId="77777777" w:rsidR="0039026F" w:rsidRDefault="0039026F">
            <w:pPr>
              <w:pStyle w:val="GEFEG"/>
              <w:rPr>
                <w:sz w:val="12"/>
                <w:szCs w:val="12"/>
              </w:rPr>
            </w:pPr>
            <w:r>
              <w:rPr>
                <w:b/>
                <w:bCs/>
                <w:color w:val="000000"/>
                <w:sz w:val="18"/>
                <w:szCs w:val="18"/>
              </w:rPr>
              <w:t>cac:HazardousItem</w:t>
            </w:r>
          </w:p>
        </w:tc>
      </w:tr>
      <w:tr w:rsidR="0039026F" w14:paraId="4C2FD996" w14:textId="77777777" w:rsidTr="0039026F">
        <w:trPr>
          <w:cantSplit/>
          <w:trHeight w:hRule="exact" w:val="216"/>
        </w:trPr>
        <w:tc>
          <w:tcPr>
            <w:tcW w:w="274" w:type="dxa"/>
            <w:tcBorders>
              <w:top w:val="nil"/>
              <w:left w:val="nil"/>
              <w:bottom w:val="nil"/>
              <w:right w:val="nil"/>
            </w:tcBorders>
            <w:shd w:val="clear" w:color="auto" w:fill="FFFFFF"/>
          </w:tcPr>
          <w:p w14:paraId="4A1BFD2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ECB2D3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3934ADC" w14:textId="77777777" w:rsidR="0039026F" w:rsidRDefault="00BD3C4F">
            <w:pPr>
              <w:pStyle w:val="GEFEG"/>
              <w:rPr>
                <w:sz w:val="12"/>
                <w:szCs w:val="12"/>
              </w:rPr>
            </w:pPr>
            <w:r>
              <w:rPr>
                <w:noProof/>
              </w:rPr>
              <w:pict w14:anchorId="782EF64B">
                <v:group id="_x0000_s1510" style="position:absolute;margin-left:104.4pt;margin-top:0;width:24.6pt;height:10.8pt;z-index:257850368;mso-position-horizontal-relative:text;mso-position-vertical-relative:text" coordorigin="2088" coordsize="492,216" o:allowincell="f">
                  <v:rect id="_x0000_s1511" style="position:absolute;left:2229;width:15;height:216" fillcolor="black" stroked="f" strokeweight="0"/>
                  <v:rect id="_x0000_s1512" style="position:absolute;left:2328;width:15;height:216" fillcolor="black" stroked="f" strokeweight="0"/>
                  <v:rect id="_x0000_s1513" style="position:absolute;left:2427;width:15;height:216" fillcolor="black" stroked="f" strokeweight="0"/>
                  <v:rect id="_x0000_s151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4ABC1A0"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Hazardous hazard class identifier</w:t>
            </w:r>
            <w:r>
              <w:rPr>
                <w:sz w:val="16"/>
                <w:szCs w:val="16"/>
              </w:rPr>
              <w:tab/>
            </w:r>
            <w:r>
              <w:rPr>
                <w:b/>
                <w:bCs/>
                <w:color w:val="000000"/>
                <w:sz w:val="16"/>
                <w:szCs w:val="16"/>
              </w:rPr>
              <w:t>tir68-022</w:t>
            </w:r>
          </w:p>
        </w:tc>
      </w:tr>
      <w:tr w:rsidR="0039026F" w14:paraId="5CF3E2F0" w14:textId="77777777" w:rsidTr="0039026F">
        <w:trPr>
          <w:cantSplit/>
          <w:trHeight w:hRule="exact" w:val="216"/>
        </w:trPr>
        <w:tc>
          <w:tcPr>
            <w:tcW w:w="274" w:type="dxa"/>
            <w:tcBorders>
              <w:top w:val="nil"/>
              <w:left w:val="nil"/>
              <w:bottom w:val="nil"/>
              <w:right w:val="nil"/>
            </w:tcBorders>
            <w:shd w:val="clear" w:color="auto" w:fill="FFFFFF"/>
          </w:tcPr>
          <w:p w14:paraId="62BB2DC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1D70BE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1F12929" w14:textId="77777777" w:rsidR="0039026F" w:rsidRDefault="00BD3C4F">
            <w:pPr>
              <w:pStyle w:val="GEFEG"/>
              <w:rPr>
                <w:sz w:val="12"/>
                <w:szCs w:val="12"/>
              </w:rPr>
            </w:pPr>
            <w:r>
              <w:rPr>
                <w:noProof/>
              </w:rPr>
              <w:pict w14:anchorId="3CAB826C">
                <v:group id="_x0000_s1515" style="position:absolute;margin-left:104.4pt;margin-top:0;width:24.6pt;height:10.8pt;z-index:257851392;mso-position-horizontal-relative:text;mso-position-vertical-relative:text" coordorigin="2088" coordsize="492,216" o:allowincell="f">
                  <v:rect id="_x0000_s1516" style="position:absolute;left:2229;width:15;height:216" fillcolor="black" stroked="f" strokeweight="0"/>
                  <v:rect id="_x0000_s1517" style="position:absolute;left:2328;width:15;height:216" fillcolor="black" stroked="f" strokeweight="0"/>
                  <v:rect id="_x0000_s1518" style="position:absolute;left:2427;width:15;height:103" fillcolor="black" stroked="f" strokeweight="0"/>
                  <v:rect id="_x0000_s151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BC4EE39" w14:textId="77777777" w:rsidR="0039026F" w:rsidRDefault="0039026F">
            <w:pPr>
              <w:pStyle w:val="GEFEG"/>
              <w:tabs>
                <w:tab w:val="left" w:pos="3293"/>
                <w:tab w:val="left" w:pos="6259"/>
              </w:tabs>
              <w:rPr>
                <w:sz w:val="12"/>
                <w:szCs w:val="12"/>
              </w:rPr>
            </w:pPr>
            <w:r>
              <w:rPr>
                <w:b/>
                <w:bCs/>
                <w:color w:val="000000"/>
                <w:sz w:val="18"/>
                <w:szCs w:val="18"/>
              </w:rPr>
              <w:t>cbc:UNDGCode</w:t>
            </w:r>
            <w:r>
              <w:rPr>
                <w:sz w:val="16"/>
                <w:szCs w:val="16"/>
              </w:rPr>
              <w:tab/>
            </w:r>
            <w:r>
              <w:rPr>
                <w:b/>
                <w:bCs/>
                <w:color w:val="000000"/>
                <w:sz w:val="16"/>
                <w:szCs w:val="16"/>
              </w:rPr>
              <w:t>Hazardous item UNDG code</w:t>
            </w:r>
            <w:r>
              <w:rPr>
                <w:sz w:val="16"/>
                <w:szCs w:val="16"/>
              </w:rPr>
              <w:tab/>
            </w:r>
            <w:r>
              <w:rPr>
                <w:b/>
                <w:bCs/>
                <w:color w:val="000000"/>
                <w:sz w:val="16"/>
                <w:szCs w:val="16"/>
              </w:rPr>
              <w:t>tir68-021</w:t>
            </w:r>
          </w:p>
        </w:tc>
      </w:tr>
      <w:tr w:rsidR="0039026F" w14:paraId="43815E23" w14:textId="77777777" w:rsidTr="0039026F">
        <w:trPr>
          <w:cantSplit/>
          <w:trHeight w:hRule="exact" w:val="250"/>
        </w:trPr>
        <w:tc>
          <w:tcPr>
            <w:tcW w:w="274" w:type="dxa"/>
            <w:tcBorders>
              <w:top w:val="nil"/>
              <w:left w:val="nil"/>
              <w:bottom w:val="nil"/>
              <w:right w:val="nil"/>
            </w:tcBorders>
            <w:shd w:val="clear" w:color="auto" w:fill="FFFFFF"/>
          </w:tcPr>
          <w:p w14:paraId="1355F00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2E6D48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C74F70B" w14:textId="77777777" w:rsidR="0039026F" w:rsidRDefault="00BD3C4F">
            <w:pPr>
              <w:pStyle w:val="GEFEG"/>
              <w:rPr>
                <w:sz w:val="12"/>
                <w:szCs w:val="12"/>
              </w:rPr>
            </w:pPr>
            <w:r>
              <w:rPr>
                <w:noProof/>
              </w:rPr>
              <w:pict w14:anchorId="1AB747B9">
                <v:group id="_x0000_s1520" style="position:absolute;margin-left:104.4pt;margin-top:.75pt;width:19.7pt;height:12.5pt;z-index:257852416;mso-position-horizontal-relative:text;mso-position-vertical-relative:text" coordorigin="2088,15" coordsize="394,250" o:allowincell="f">
                  <v:rect id="_x0000_s1521" style="position:absolute;left:2229;top:15;width:15;height:250" fillcolor="black" stroked="f" strokeweight="0"/>
                  <v:rect id="_x0000_s1522" style="position:absolute;left:2328;top:15;width:15;height:250" fillcolor="black" stroked="f" strokeweight="0"/>
                  <v:rect id="_x0000_s1523" style="position:absolute;left:2328;top:118;width:156;height:15" fillcolor="black" stroked="f" strokeweight="0"/>
                  <v:rect id="_x0000_s152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3E364853" w14:textId="77777777" w:rsidR="0039026F" w:rsidRDefault="0039026F">
            <w:pPr>
              <w:pStyle w:val="GEFEG"/>
              <w:rPr>
                <w:sz w:val="12"/>
                <w:szCs w:val="12"/>
              </w:rPr>
            </w:pPr>
            <w:r>
              <w:rPr>
                <w:b/>
                <w:bCs/>
                <w:color w:val="000000"/>
                <w:sz w:val="18"/>
                <w:szCs w:val="18"/>
              </w:rPr>
              <w:t>cac:ClassifiedTaxCategory</w:t>
            </w:r>
          </w:p>
        </w:tc>
      </w:tr>
      <w:tr w:rsidR="0039026F" w14:paraId="72B1C2F2" w14:textId="77777777" w:rsidTr="0039026F">
        <w:trPr>
          <w:cantSplit/>
          <w:trHeight w:hRule="exact" w:val="216"/>
        </w:trPr>
        <w:tc>
          <w:tcPr>
            <w:tcW w:w="274" w:type="dxa"/>
            <w:tcBorders>
              <w:top w:val="nil"/>
              <w:left w:val="nil"/>
              <w:bottom w:val="nil"/>
              <w:right w:val="nil"/>
            </w:tcBorders>
            <w:shd w:val="clear" w:color="auto" w:fill="FFFFFF"/>
          </w:tcPr>
          <w:p w14:paraId="5505313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33DF64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B1DDFD4" w14:textId="77777777" w:rsidR="0039026F" w:rsidRDefault="00BD3C4F">
            <w:pPr>
              <w:pStyle w:val="GEFEG"/>
              <w:rPr>
                <w:sz w:val="12"/>
                <w:szCs w:val="12"/>
              </w:rPr>
            </w:pPr>
            <w:r>
              <w:rPr>
                <w:noProof/>
              </w:rPr>
              <w:pict w14:anchorId="0447398F">
                <v:group id="_x0000_s1525" style="position:absolute;margin-left:104.4pt;margin-top:0;width:24.6pt;height:10.8pt;z-index:257853440;mso-position-horizontal-relative:text;mso-position-vertical-relative:text" coordorigin="2088" coordsize="492,216" o:allowincell="f">
                  <v:rect id="_x0000_s1526" style="position:absolute;left:2229;width:15;height:216" fillcolor="black" stroked="f" strokeweight="0"/>
                  <v:rect id="_x0000_s1527" style="position:absolute;left:2328;width:15;height:216" fillcolor="black" stroked="f" strokeweight="0"/>
                  <v:rect id="_x0000_s1528" style="position:absolute;left:2427;width:15;height:216" fillcolor="black" stroked="f" strokeweight="0"/>
                  <v:rect id="_x0000_s152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420A049" w14:textId="77777777" w:rsidR="0039026F" w:rsidRDefault="0039026F">
            <w:pPr>
              <w:pStyle w:val="GEFEG"/>
              <w:tabs>
                <w:tab w:val="left" w:pos="3293"/>
                <w:tab w:val="left" w:pos="6259"/>
              </w:tabs>
              <w:rPr>
                <w:sz w:val="12"/>
                <w:szCs w:val="12"/>
              </w:rPr>
            </w:pPr>
            <w:r>
              <w:rPr>
                <w:b/>
                <w:bCs/>
                <w:color w:val="000000"/>
                <w:sz w:val="18"/>
                <w:szCs w:val="18"/>
              </w:rPr>
              <w:t>cbc:Percent</w:t>
            </w:r>
            <w:r>
              <w:rPr>
                <w:sz w:val="16"/>
                <w:szCs w:val="16"/>
              </w:rPr>
              <w:tab/>
            </w:r>
            <w:r>
              <w:rPr>
                <w:b/>
                <w:bCs/>
                <w:color w:val="000000"/>
                <w:sz w:val="16"/>
                <w:szCs w:val="16"/>
              </w:rPr>
              <w:t>Item VAT rate</w:t>
            </w:r>
            <w:r>
              <w:rPr>
                <w:sz w:val="16"/>
                <w:szCs w:val="16"/>
              </w:rPr>
              <w:tab/>
            </w:r>
            <w:r>
              <w:rPr>
                <w:b/>
                <w:bCs/>
                <w:color w:val="000000"/>
                <w:sz w:val="16"/>
                <w:szCs w:val="16"/>
              </w:rPr>
              <w:t>tir68-050</w:t>
            </w:r>
          </w:p>
        </w:tc>
      </w:tr>
      <w:tr w:rsidR="0039026F" w14:paraId="18980364" w14:textId="77777777" w:rsidTr="0039026F">
        <w:trPr>
          <w:cantSplit/>
          <w:trHeight w:hRule="exact" w:val="250"/>
        </w:trPr>
        <w:tc>
          <w:tcPr>
            <w:tcW w:w="274" w:type="dxa"/>
            <w:tcBorders>
              <w:top w:val="nil"/>
              <w:left w:val="nil"/>
              <w:bottom w:val="nil"/>
              <w:right w:val="nil"/>
            </w:tcBorders>
            <w:shd w:val="clear" w:color="auto" w:fill="FFFFFF"/>
          </w:tcPr>
          <w:p w14:paraId="2890A11F"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F81E89E"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5C5E4BE" w14:textId="77777777" w:rsidR="0039026F" w:rsidRDefault="00BD3C4F">
            <w:pPr>
              <w:pStyle w:val="GEFEG"/>
              <w:rPr>
                <w:sz w:val="12"/>
                <w:szCs w:val="12"/>
              </w:rPr>
            </w:pPr>
            <w:r>
              <w:rPr>
                <w:noProof/>
              </w:rPr>
              <w:pict w14:anchorId="3B77E303">
                <v:group id="_x0000_s1530" style="position:absolute;margin-left:104.4pt;margin-top:.75pt;width:24.6pt;height:12.5pt;z-index:257854464;mso-position-horizontal-relative:text;mso-position-vertical-relative:text" coordorigin="2088,15" coordsize="492,250" o:allowincell="f">
                  <v:rect id="_x0000_s1531" style="position:absolute;left:2229;top:15;width:15;height:250" fillcolor="black" stroked="f" strokeweight="0"/>
                  <v:rect id="_x0000_s1532" style="position:absolute;left:2328;top:15;width:15;height:250" fillcolor="black" stroked="f" strokeweight="0"/>
                  <v:rect id="_x0000_s1533" style="position:absolute;left:2427;top:15;width:15;height:103" fillcolor="black" stroked="f" strokeweight="0"/>
                  <v:rect id="_x0000_s1534" style="position:absolute;left:2427;top:118;width:156;height:15" fillcolor="black" stroked="f" strokeweight="0"/>
                  <v:rect id="_x0000_s1535"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53E523B7" w14:textId="77777777" w:rsidR="0039026F" w:rsidRDefault="0039026F">
            <w:pPr>
              <w:pStyle w:val="GEFEG"/>
              <w:rPr>
                <w:sz w:val="12"/>
                <w:szCs w:val="12"/>
              </w:rPr>
            </w:pPr>
            <w:bookmarkStart w:id="119" w:name="_GoBack"/>
            <w:r>
              <w:rPr>
                <w:b/>
                <w:bCs/>
                <w:color w:val="000000"/>
                <w:sz w:val="18"/>
                <w:szCs w:val="18"/>
              </w:rPr>
              <w:t>cac:TaxScheme</w:t>
            </w:r>
            <w:bookmarkEnd w:id="119"/>
          </w:p>
        </w:tc>
      </w:tr>
      <w:tr w:rsidR="0039026F" w14:paraId="2830DD58" w14:textId="77777777" w:rsidTr="0039026F">
        <w:trPr>
          <w:cantSplit/>
          <w:trHeight w:hRule="exact" w:val="216"/>
        </w:trPr>
        <w:tc>
          <w:tcPr>
            <w:tcW w:w="274" w:type="dxa"/>
            <w:tcBorders>
              <w:top w:val="nil"/>
              <w:left w:val="nil"/>
              <w:bottom w:val="nil"/>
              <w:right w:val="nil"/>
            </w:tcBorders>
            <w:shd w:val="clear" w:color="auto" w:fill="FFFFFF"/>
          </w:tcPr>
          <w:p w14:paraId="1AC6D9F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9A57D6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3CC89EA0" w14:textId="77777777" w:rsidR="0039026F" w:rsidRDefault="00BD3C4F">
            <w:pPr>
              <w:pStyle w:val="GEFEG"/>
              <w:rPr>
                <w:sz w:val="12"/>
                <w:szCs w:val="12"/>
              </w:rPr>
            </w:pPr>
            <w:r>
              <w:rPr>
                <w:noProof/>
              </w:rPr>
              <w:pict w14:anchorId="014CCF8C">
                <v:group id="_x0000_s1536" style="position:absolute;margin-left:104.4pt;margin-top:0;width:29.5pt;height:10.8pt;z-index:257855488;mso-position-horizontal-relative:text;mso-position-vertical-relative:text" coordorigin="2088" coordsize="590,216" o:allowincell="f">
                  <v:rect id="_x0000_s1537" style="position:absolute;left:2229;width:15;height:216" fillcolor="black" stroked="f" strokeweight="0"/>
                  <v:rect id="_x0000_s1538" style="position:absolute;left:2328;width:15;height:216" fillcolor="black" stroked="f" strokeweight="0"/>
                  <v:rect id="_x0000_s1539" style="position:absolute;left:2526;width:15;height:103" fillcolor="black" stroked="f" strokeweight="0"/>
                  <v:rect id="_x0000_s154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777A4187" w14:textId="77777777" w:rsidR="0039026F" w:rsidRDefault="0039026F">
            <w:pPr>
              <w:pStyle w:val="GEFEG"/>
              <w:tabs>
                <w:tab w:val="left" w:pos="3194"/>
                <w:tab w:val="left" w:pos="6161"/>
              </w:tabs>
              <w:rPr>
                <w:sz w:val="12"/>
                <w:szCs w:val="12"/>
              </w:rPr>
            </w:pPr>
            <w:r>
              <w:rPr>
                <w:b/>
                <w:bCs/>
                <w:color w:val="000000"/>
                <w:sz w:val="18"/>
                <w:szCs w:val="18"/>
              </w:rPr>
              <w:t>cbc:TaxTypeCode</w:t>
            </w:r>
            <w:r>
              <w:rPr>
                <w:sz w:val="16"/>
                <w:szCs w:val="16"/>
              </w:rPr>
              <w:tab/>
            </w:r>
            <w:r>
              <w:rPr>
                <w:b/>
                <w:bCs/>
                <w:color w:val="000000"/>
                <w:sz w:val="16"/>
                <w:szCs w:val="16"/>
              </w:rPr>
              <w:t>Item VAT category code</w:t>
            </w:r>
            <w:r>
              <w:rPr>
                <w:sz w:val="16"/>
                <w:szCs w:val="16"/>
              </w:rPr>
              <w:tab/>
            </w:r>
            <w:r>
              <w:rPr>
                <w:b/>
                <w:bCs/>
                <w:color w:val="000000"/>
                <w:sz w:val="16"/>
                <w:szCs w:val="16"/>
              </w:rPr>
              <w:t>tir68-094</w:t>
            </w:r>
          </w:p>
        </w:tc>
      </w:tr>
      <w:tr w:rsidR="0039026F" w14:paraId="098BDC1F" w14:textId="77777777" w:rsidTr="0039026F">
        <w:trPr>
          <w:cantSplit/>
          <w:trHeight w:hRule="exact" w:val="250"/>
        </w:trPr>
        <w:tc>
          <w:tcPr>
            <w:tcW w:w="274" w:type="dxa"/>
            <w:tcBorders>
              <w:top w:val="nil"/>
              <w:left w:val="nil"/>
              <w:bottom w:val="nil"/>
              <w:right w:val="nil"/>
            </w:tcBorders>
            <w:shd w:val="clear" w:color="auto" w:fill="FFFFFF"/>
          </w:tcPr>
          <w:p w14:paraId="75A831D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08CD9C6"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468B64A9" w14:textId="77777777" w:rsidR="0039026F" w:rsidRDefault="00BD3C4F">
            <w:pPr>
              <w:pStyle w:val="GEFEG"/>
              <w:rPr>
                <w:sz w:val="12"/>
                <w:szCs w:val="12"/>
              </w:rPr>
            </w:pPr>
            <w:r>
              <w:rPr>
                <w:noProof/>
              </w:rPr>
              <w:pict w14:anchorId="7AC2DF16">
                <v:group id="_x0000_s1541" style="position:absolute;margin-left:104.4pt;margin-top:.75pt;width:19.7pt;height:12.5pt;z-index:257856512;mso-position-horizontal-relative:text;mso-position-vertical-relative:text" coordorigin="2088,15" coordsize="394,250" o:allowincell="f">
                  <v:rect id="_x0000_s1542" style="position:absolute;left:2229;top:15;width:15;height:250" fillcolor="black" stroked="f" strokeweight="0"/>
                  <v:rect id="_x0000_s1543" style="position:absolute;left:2328;top:15;width:15;height:250" fillcolor="black" stroked="f" strokeweight="0"/>
                  <v:rect id="_x0000_s1544" style="position:absolute;left:2328;top:118;width:156;height:15" fillcolor="black" stroked="f" strokeweight="0"/>
                  <v:rect id="_x0000_s1545"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CA1782A" w14:textId="77777777" w:rsidR="0039026F" w:rsidRDefault="0039026F">
            <w:pPr>
              <w:pStyle w:val="GEFEG"/>
              <w:rPr>
                <w:sz w:val="12"/>
                <w:szCs w:val="12"/>
              </w:rPr>
            </w:pPr>
            <w:r>
              <w:rPr>
                <w:b/>
                <w:bCs/>
                <w:color w:val="000000"/>
                <w:sz w:val="18"/>
                <w:szCs w:val="18"/>
              </w:rPr>
              <w:t>cac:AdditionalItemProperty</w:t>
            </w:r>
          </w:p>
        </w:tc>
      </w:tr>
      <w:tr w:rsidR="0039026F" w14:paraId="4E976BEF" w14:textId="77777777" w:rsidTr="0039026F">
        <w:trPr>
          <w:cantSplit/>
          <w:trHeight w:hRule="exact" w:val="216"/>
        </w:trPr>
        <w:tc>
          <w:tcPr>
            <w:tcW w:w="274" w:type="dxa"/>
            <w:tcBorders>
              <w:top w:val="nil"/>
              <w:left w:val="nil"/>
              <w:bottom w:val="nil"/>
              <w:right w:val="nil"/>
            </w:tcBorders>
            <w:shd w:val="clear" w:color="auto" w:fill="FFFFFF"/>
          </w:tcPr>
          <w:p w14:paraId="5588444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7B0991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CEE92EC" w14:textId="77777777" w:rsidR="0039026F" w:rsidRDefault="00BD3C4F">
            <w:pPr>
              <w:pStyle w:val="GEFEG"/>
              <w:rPr>
                <w:sz w:val="12"/>
                <w:szCs w:val="12"/>
              </w:rPr>
            </w:pPr>
            <w:r>
              <w:rPr>
                <w:noProof/>
              </w:rPr>
              <w:pict w14:anchorId="20F535CC">
                <v:group id="_x0000_s1546" style="position:absolute;margin-left:104.4pt;margin-top:0;width:24.6pt;height:10.8pt;z-index:257857536;mso-position-horizontal-relative:text;mso-position-vertical-relative:text" coordorigin="2088" coordsize="492,216" o:allowincell="f">
                  <v:rect id="_x0000_s1547" style="position:absolute;left:2229;width:15;height:216" fillcolor="black" stroked="f" strokeweight="0"/>
                  <v:rect id="_x0000_s1548" style="position:absolute;left:2328;width:15;height:216" fillcolor="black" stroked="f" strokeweight="0"/>
                  <v:rect id="_x0000_s1549" style="position:absolute;left:2427;width:15;height:216" fillcolor="black" stroked="f" strokeweight="0"/>
                  <v:rect id="_x0000_s155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7875A13"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Item property identifier</w:t>
            </w:r>
            <w:r>
              <w:rPr>
                <w:sz w:val="16"/>
                <w:szCs w:val="16"/>
              </w:rPr>
              <w:tab/>
            </w:r>
            <w:r>
              <w:rPr>
                <w:b/>
                <w:bCs/>
                <w:color w:val="000000"/>
                <w:sz w:val="16"/>
                <w:szCs w:val="16"/>
              </w:rPr>
              <w:t>tir68-161</w:t>
            </w:r>
          </w:p>
        </w:tc>
      </w:tr>
      <w:tr w:rsidR="0039026F" w14:paraId="40F44DC7" w14:textId="77777777" w:rsidTr="0039026F">
        <w:trPr>
          <w:cantSplit/>
          <w:trHeight w:hRule="exact" w:val="432"/>
        </w:trPr>
        <w:tc>
          <w:tcPr>
            <w:tcW w:w="274" w:type="dxa"/>
            <w:tcBorders>
              <w:top w:val="nil"/>
              <w:left w:val="nil"/>
              <w:bottom w:val="nil"/>
              <w:right w:val="nil"/>
            </w:tcBorders>
            <w:shd w:val="clear" w:color="auto" w:fill="FFFFFF"/>
          </w:tcPr>
          <w:p w14:paraId="2214924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A3CA19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30EB6C7" w14:textId="77777777" w:rsidR="0039026F" w:rsidRDefault="00BD3C4F">
            <w:pPr>
              <w:pStyle w:val="GEFEG"/>
              <w:rPr>
                <w:sz w:val="12"/>
                <w:szCs w:val="12"/>
              </w:rPr>
            </w:pPr>
            <w:r>
              <w:rPr>
                <w:noProof/>
              </w:rPr>
              <w:pict w14:anchorId="7A1D9A37">
                <v:group id="_x0000_s1551" style="position:absolute;margin-left:104.4pt;margin-top:0;width:24.6pt;height:21.6pt;z-index:257858560;mso-position-horizontal-relative:text;mso-position-vertical-relative:text" coordorigin="2088" coordsize="492,432" o:allowincell="f">
                  <v:rect id="_x0000_s1552" style="position:absolute;left:2229;width:15;height:432" fillcolor="black" stroked="f" strokeweight="0"/>
                  <v:rect id="_x0000_s1553" style="position:absolute;left:2328;width:15;height:432" fillcolor="black" stroked="f" strokeweight="0"/>
                  <v:rect id="_x0000_s1554" style="position:absolute;left:2427;width:15;height:432" fillcolor="black" stroked="f" strokeweight="0"/>
                  <v:rect id="_x0000_s155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686C33C" w14:textId="77777777" w:rsidR="0039026F" w:rsidRDefault="0039026F">
            <w:pPr>
              <w:pStyle w:val="GEFEG"/>
              <w:tabs>
                <w:tab w:val="left" w:pos="3293"/>
                <w:tab w:val="left" w:pos="6259"/>
              </w:tabs>
              <w:rPr>
                <w:sz w:val="16"/>
                <w:szCs w:val="16"/>
              </w:rPr>
            </w:pPr>
            <w:r>
              <w:rPr>
                <w:b/>
                <w:bCs/>
                <w:color w:val="000000"/>
                <w:sz w:val="18"/>
                <w:szCs w:val="18"/>
              </w:rPr>
              <w:t>cbc:Name</w:t>
            </w:r>
            <w:r>
              <w:rPr>
                <w:sz w:val="16"/>
                <w:szCs w:val="16"/>
              </w:rPr>
              <w:tab/>
            </w:r>
            <w:r>
              <w:rPr>
                <w:b/>
                <w:bCs/>
                <w:color w:val="000000"/>
                <w:sz w:val="16"/>
                <w:szCs w:val="16"/>
              </w:rPr>
              <w:t>Item property name</w:t>
            </w:r>
            <w:r>
              <w:rPr>
                <w:sz w:val="16"/>
                <w:szCs w:val="16"/>
              </w:rPr>
              <w:tab/>
            </w:r>
            <w:r>
              <w:rPr>
                <w:b/>
                <w:bCs/>
                <w:color w:val="000000"/>
                <w:sz w:val="16"/>
                <w:szCs w:val="16"/>
              </w:rPr>
              <w:t>tir68-030</w:t>
            </w:r>
          </w:p>
          <w:p w14:paraId="2AFCD7EC" w14:textId="77777777" w:rsidR="0039026F" w:rsidRDefault="0039026F">
            <w:pPr>
              <w:pStyle w:val="GEFEG"/>
              <w:tabs>
                <w:tab w:val="left" w:pos="6259"/>
              </w:tabs>
              <w:ind w:left="3293"/>
              <w:rPr>
                <w:sz w:val="12"/>
                <w:szCs w:val="12"/>
              </w:rPr>
            </w:pPr>
            <w:r>
              <w:rPr>
                <w:b/>
                <w:bCs/>
                <w:color w:val="000000"/>
                <w:sz w:val="16"/>
                <w:szCs w:val="16"/>
              </w:rPr>
              <w:t>Item in-stock indicator</w:t>
            </w:r>
            <w:r>
              <w:rPr>
                <w:sz w:val="16"/>
                <w:szCs w:val="16"/>
              </w:rPr>
              <w:tab/>
            </w:r>
            <w:r>
              <w:rPr>
                <w:b/>
                <w:bCs/>
                <w:color w:val="000000"/>
                <w:sz w:val="16"/>
                <w:szCs w:val="16"/>
              </w:rPr>
              <w:t>tir68-108</w:t>
            </w:r>
          </w:p>
        </w:tc>
      </w:tr>
      <w:tr w:rsidR="0039026F" w14:paraId="33D00AF9" w14:textId="77777777" w:rsidTr="0039026F">
        <w:trPr>
          <w:cantSplit/>
          <w:trHeight w:hRule="exact" w:val="216"/>
        </w:trPr>
        <w:tc>
          <w:tcPr>
            <w:tcW w:w="274" w:type="dxa"/>
            <w:tcBorders>
              <w:top w:val="nil"/>
              <w:left w:val="nil"/>
              <w:bottom w:val="nil"/>
              <w:right w:val="nil"/>
            </w:tcBorders>
            <w:shd w:val="clear" w:color="auto" w:fill="FFFFFF"/>
          </w:tcPr>
          <w:p w14:paraId="7758AB5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FB2704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B8AA392" w14:textId="77777777" w:rsidR="0039026F" w:rsidRDefault="00BD3C4F">
            <w:pPr>
              <w:pStyle w:val="GEFEG"/>
              <w:rPr>
                <w:sz w:val="12"/>
                <w:szCs w:val="12"/>
              </w:rPr>
            </w:pPr>
            <w:r>
              <w:rPr>
                <w:noProof/>
              </w:rPr>
              <w:pict w14:anchorId="5CB21847">
                <v:group id="_x0000_s1556" style="position:absolute;margin-left:104.4pt;margin-top:0;width:24.6pt;height:10.8pt;z-index:257859584;mso-position-horizontal-relative:text;mso-position-vertical-relative:text" coordorigin="2088" coordsize="492,216" o:allowincell="f">
                  <v:rect id="_x0000_s1557" style="position:absolute;left:2229;width:15;height:216" fillcolor="black" stroked="f" strokeweight="0"/>
                  <v:rect id="_x0000_s1558" style="position:absolute;left:2328;width:15;height:216" fillcolor="black" stroked="f" strokeweight="0"/>
                  <v:rect id="_x0000_s1559" style="position:absolute;left:2427;width:15;height:216" fillcolor="black" stroked="f" strokeweight="0"/>
                  <v:rect id="_x0000_s156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0B1E5F7" w14:textId="77777777" w:rsidR="0039026F" w:rsidRDefault="0039026F">
            <w:pPr>
              <w:pStyle w:val="GEFEG"/>
              <w:tabs>
                <w:tab w:val="left" w:pos="3293"/>
                <w:tab w:val="left" w:pos="6259"/>
              </w:tabs>
              <w:rPr>
                <w:sz w:val="12"/>
                <w:szCs w:val="12"/>
              </w:rPr>
            </w:pPr>
            <w:r>
              <w:rPr>
                <w:b/>
                <w:bCs/>
                <w:color w:val="000000"/>
                <w:sz w:val="18"/>
                <w:szCs w:val="18"/>
              </w:rPr>
              <w:t>cbc:NameCode</w:t>
            </w:r>
            <w:r>
              <w:rPr>
                <w:sz w:val="16"/>
                <w:szCs w:val="16"/>
              </w:rPr>
              <w:tab/>
            </w:r>
            <w:r>
              <w:rPr>
                <w:b/>
                <w:bCs/>
                <w:color w:val="000000"/>
                <w:sz w:val="16"/>
                <w:szCs w:val="16"/>
              </w:rPr>
              <w:t>Item property classification code</w:t>
            </w:r>
            <w:r>
              <w:rPr>
                <w:sz w:val="16"/>
                <w:szCs w:val="16"/>
              </w:rPr>
              <w:tab/>
            </w:r>
            <w:r>
              <w:rPr>
                <w:b/>
                <w:bCs/>
                <w:color w:val="000000"/>
                <w:sz w:val="16"/>
                <w:szCs w:val="16"/>
              </w:rPr>
              <w:t>tir68-032</w:t>
            </w:r>
          </w:p>
        </w:tc>
      </w:tr>
      <w:tr w:rsidR="0039026F" w14:paraId="05BC1EAA" w14:textId="77777777" w:rsidTr="0039026F">
        <w:trPr>
          <w:cantSplit/>
          <w:trHeight w:hRule="exact" w:val="216"/>
        </w:trPr>
        <w:tc>
          <w:tcPr>
            <w:tcW w:w="274" w:type="dxa"/>
            <w:tcBorders>
              <w:top w:val="nil"/>
              <w:left w:val="nil"/>
              <w:bottom w:val="nil"/>
              <w:right w:val="nil"/>
            </w:tcBorders>
            <w:shd w:val="clear" w:color="auto" w:fill="FFFFFF"/>
          </w:tcPr>
          <w:p w14:paraId="4F41CEE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AABECC2"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0A68AB9" w14:textId="77777777" w:rsidR="0039026F" w:rsidRDefault="00BD3C4F">
            <w:pPr>
              <w:pStyle w:val="GEFEG"/>
              <w:rPr>
                <w:sz w:val="12"/>
                <w:szCs w:val="12"/>
              </w:rPr>
            </w:pPr>
            <w:r>
              <w:rPr>
                <w:noProof/>
              </w:rPr>
              <w:pict w14:anchorId="375A5600">
                <v:group id="_x0000_s1561" style="position:absolute;margin-left:104.4pt;margin-top:0;width:24.6pt;height:10.8pt;z-index:257860608;mso-position-horizontal-relative:text;mso-position-vertical-relative:text" coordorigin="2088" coordsize="492,216" o:allowincell="f">
                  <v:rect id="_x0000_s1562" style="position:absolute;left:2229;width:15;height:216" fillcolor="black" stroked="f" strokeweight="0"/>
                  <v:rect id="_x0000_s1563" style="position:absolute;left:2328;width:15;height:216" fillcolor="black" stroked="f" strokeweight="0"/>
                  <v:rect id="_x0000_s1564" style="position:absolute;left:2427;width:15;height:216" fillcolor="black" stroked="f" strokeweight="0"/>
                  <v:rect id="_x0000_s156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024902F" w14:textId="77777777" w:rsidR="0039026F" w:rsidRDefault="0039026F">
            <w:pPr>
              <w:pStyle w:val="GEFEG"/>
              <w:tabs>
                <w:tab w:val="left" w:pos="3293"/>
                <w:tab w:val="left" w:pos="6259"/>
              </w:tabs>
              <w:rPr>
                <w:sz w:val="12"/>
                <w:szCs w:val="12"/>
              </w:rPr>
            </w:pPr>
            <w:r>
              <w:rPr>
                <w:b/>
                <w:bCs/>
                <w:color w:val="000000"/>
                <w:sz w:val="18"/>
                <w:szCs w:val="18"/>
              </w:rPr>
              <w:t>cbc:Value</w:t>
            </w:r>
            <w:r>
              <w:rPr>
                <w:sz w:val="16"/>
                <w:szCs w:val="16"/>
              </w:rPr>
              <w:tab/>
            </w:r>
            <w:r>
              <w:rPr>
                <w:b/>
                <w:bCs/>
                <w:color w:val="000000"/>
                <w:sz w:val="16"/>
                <w:szCs w:val="16"/>
              </w:rPr>
              <w:t>Item property value</w:t>
            </w:r>
            <w:r>
              <w:rPr>
                <w:sz w:val="16"/>
                <w:szCs w:val="16"/>
              </w:rPr>
              <w:tab/>
            </w:r>
            <w:r>
              <w:rPr>
                <w:b/>
                <w:bCs/>
                <w:color w:val="000000"/>
                <w:sz w:val="16"/>
                <w:szCs w:val="16"/>
              </w:rPr>
              <w:t>tir68-031</w:t>
            </w:r>
          </w:p>
        </w:tc>
      </w:tr>
      <w:tr w:rsidR="0039026F" w14:paraId="45DD2A6D" w14:textId="77777777" w:rsidTr="0039026F">
        <w:trPr>
          <w:cantSplit/>
          <w:trHeight w:hRule="exact" w:val="216"/>
        </w:trPr>
        <w:tc>
          <w:tcPr>
            <w:tcW w:w="274" w:type="dxa"/>
            <w:tcBorders>
              <w:top w:val="nil"/>
              <w:left w:val="nil"/>
              <w:bottom w:val="nil"/>
              <w:right w:val="nil"/>
            </w:tcBorders>
            <w:shd w:val="clear" w:color="auto" w:fill="FFFFFF"/>
          </w:tcPr>
          <w:p w14:paraId="1CF10D1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690011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D8607F3" w14:textId="77777777" w:rsidR="0039026F" w:rsidRDefault="00BD3C4F">
            <w:pPr>
              <w:pStyle w:val="GEFEG"/>
              <w:rPr>
                <w:sz w:val="12"/>
                <w:szCs w:val="12"/>
              </w:rPr>
            </w:pPr>
            <w:r>
              <w:rPr>
                <w:noProof/>
              </w:rPr>
              <w:pict w14:anchorId="1FA221A8">
                <v:group id="_x0000_s1566" style="position:absolute;margin-left:104.4pt;margin-top:0;width:24.6pt;height:10.8pt;z-index:257861632;mso-position-horizontal-relative:text;mso-position-vertical-relative:text" coordorigin="2088" coordsize="492,216" o:allowincell="f">
                  <v:rect id="_x0000_s1567" style="position:absolute;left:2229;width:15;height:216" fillcolor="black" stroked="f" strokeweight="0"/>
                  <v:rect id="_x0000_s1568" style="position:absolute;left:2328;width:15;height:216" fillcolor="black" stroked="f" strokeweight="0"/>
                  <v:rect id="_x0000_s1569" style="position:absolute;left:2427;width:15;height:103" fillcolor="black" stroked="f" strokeweight="0"/>
                  <v:rect id="_x0000_s157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9EBCB25" w14:textId="77777777" w:rsidR="0039026F" w:rsidRDefault="0039026F">
            <w:pPr>
              <w:pStyle w:val="GEFEG"/>
              <w:tabs>
                <w:tab w:val="left" w:pos="3293"/>
                <w:tab w:val="left" w:pos="6259"/>
              </w:tabs>
              <w:rPr>
                <w:sz w:val="12"/>
                <w:szCs w:val="12"/>
              </w:rPr>
            </w:pPr>
            <w:r>
              <w:rPr>
                <w:b/>
                <w:bCs/>
                <w:color w:val="000000"/>
                <w:sz w:val="18"/>
                <w:szCs w:val="18"/>
              </w:rPr>
              <w:t>cbc:ValueQualifier</w:t>
            </w:r>
            <w:r>
              <w:rPr>
                <w:sz w:val="16"/>
                <w:szCs w:val="16"/>
              </w:rPr>
              <w:tab/>
            </w:r>
            <w:r>
              <w:rPr>
                <w:b/>
                <w:bCs/>
                <w:color w:val="000000"/>
                <w:sz w:val="16"/>
                <w:szCs w:val="16"/>
              </w:rPr>
              <w:t>Item property unit of measure</w:t>
            </w:r>
            <w:r>
              <w:rPr>
                <w:sz w:val="16"/>
                <w:szCs w:val="16"/>
              </w:rPr>
              <w:tab/>
            </w:r>
            <w:r>
              <w:rPr>
                <w:b/>
                <w:bCs/>
                <w:color w:val="000000"/>
                <w:sz w:val="16"/>
                <w:szCs w:val="16"/>
              </w:rPr>
              <w:t>tir68-037</w:t>
            </w:r>
          </w:p>
        </w:tc>
      </w:tr>
      <w:tr w:rsidR="0039026F" w14:paraId="136CD9FE" w14:textId="77777777" w:rsidTr="0039026F">
        <w:trPr>
          <w:cantSplit/>
          <w:trHeight w:hRule="exact" w:val="250"/>
        </w:trPr>
        <w:tc>
          <w:tcPr>
            <w:tcW w:w="274" w:type="dxa"/>
            <w:tcBorders>
              <w:top w:val="nil"/>
              <w:left w:val="nil"/>
              <w:bottom w:val="nil"/>
              <w:right w:val="nil"/>
            </w:tcBorders>
            <w:shd w:val="clear" w:color="auto" w:fill="FFFFFF"/>
          </w:tcPr>
          <w:p w14:paraId="50B1653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0851C71"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DA0E1A2" w14:textId="77777777" w:rsidR="0039026F" w:rsidRDefault="00BD3C4F">
            <w:pPr>
              <w:pStyle w:val="GEFEG"/>
              <w:rPr>
                <w:sz w:val="12"/>
                <w:szCs w:val="12"/>
              </w:rPr>
            </w:pPr>
            <w:r>
              <w:rPr>
                <w:noProof/>
              </w:rPr>
              <w:pict w14:anchorId="29F1F3D6">
                <v:group id="_x0000_s1571" style="position:absolute;margin-left:104.4pt;margin-top:.75pt;width:19.7pt;height:12.5pt;z-index:257862656;mso-position-horizontal-relative:text;mso-position-vertical-relative:text" coordorigin="2088,15" coordsize="394,250" o:allowincell="f">
                  <v:rect id="_x0000_s1572" style="position:absolute;left:2229;top:15;width:15;height:250" fillcolor="black" stroked="f" strokeweight="0"/>
                  <v:rect id="_x0000_s1573" style="position:absolute;left:2328;top:15;width:15;height:250" fillcolor="black" stroked="f" strokeweight="0"/>
                  <v:rect id="_x0000_s1574" style="position:absolute;left:2328;top:118;width:156;height:15" fillcolor="black" stroked="f" strokeweight="0"/>
                  <v:rect id="_x0000_s1575"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FFCE1BD" w14:textId="77777777" w:rsidR="0039026F" w:rsidRDefault="0039026F">
            <w:pPr>
              <w:pStyle w:val="GEFEG"/>
              <w:rPr>
                <w:sz w:val="12"/>
                <w:szCs w:val="12"/>
              </w:rPr>
            </w:pPr>
            <w:r>
              <w:rPr>
                <w:b/>
                <w:bCs/>
                <w:color w:val="000000"/>
                <w:sz w:val="18"/>
                <w:szCs w:val="18"/>
              </w:rPr>
              <w:t>cac:ManufacturerParty</w:t>
            </w:r>
          </w:p>
        </w:tc>
      </w:tr>
      <w:tr w:rsidR="0039026F" w14:paraId="7EFA06DE" w14:textId="77777777" w:rsidTr="0039026F">
        <w:trPr>
          <w:cantSplit/>
          <w:trHeight w:hRule="exact" w:val="250"/>
        </w:trPr>
        <w:tc>
          <w:tcPr>
            <w:tcW w:w="274" w:type="dxa"/>
            <w:tcBorders>
              <w:top w:val="nil"/>
              <w:left w:val="nil"/>
              <w:bottom w:val="nil"/>
              <w:right w:val="nil"/>
            </w:tcBorders>
            <w:shd w:val="clear" w:color="auto" w:fill="FFFFFF"/>
          </w:tcPr>
          <w:p w14:paraId="51F39FF1"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A4BC303"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1784F121" w14:textId="77777777" w:rsidR="0039026F" w:rsidRDefault="00BD3C4F">
            <w:pPr>
              <w:pStyle w:val="GEFEG"/>
              <w:rPr>
                <w:sz w:val="12"/>
                <w:szCs w:val="12"/>
              </w:rPr>
            </w:pPr>
            <w:r>
              <w:rPr>
                <w:noProof/>
              </w:rPr>
              <w:pict w14:anchorId="42242F5C">
                <v:group id="_x0000_s1576" style="position:absolute;margin-left:104.4pt;margin-top:.75pt;width:24.6pt;height:12.5pt;z-index:257863680;mso-position-horizontal-relative:text;mso-position-vertical-relative:text" coordorigin="2088,15" coordsize="492,250" o:allowincell="f">
                  <v:rect id="_x0000_s1577" style="position:absolute;left:2229;top:15;width:15;height:250" fillcolor="black" stroked="f" strokeweight="0"/>
                  <v:rect id="_x0000_s1578" style="position:absolute;left:2328;top:15;width:15;height:250" fillcolor="black" stroked="f" strokeweight="0"/>
                  <v:rect id="_x0000_s1579" style="position:absolute;left:2427;top:15;width:15;height:103" fillcolor="black" stroked="f" strokeweight="0"/>
                  <v:rect id="_x0000_s1580" style="position:absolute;left:2427;top:118;width:156;height:15" fillcolor="black" stroked="f" strokeweight="0"/>
                  <v:rect id="_x0000_s1581"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62234AD0" w14:textId="77777777" w:rsidR="0039026F" w:rsidRDefault="0039026F">
            <w:pPr>
              <w:pStyle w:val="GEFEG"/>
              <w:rPr>
                <w:sz w:val="12"/>
                <w:szCs w:val="12"/>
              </w:rPr>
            </w:pPr>
            <w:r>
              <w:rPr>
                <w:b/>
                <w:bCs/>
                <w:color w:val="000000"/>
                <w:sz w:val="18"/>
                <w:szCs w:val="18"/>
              </w:rPr>
              <w:t>cac:PartyName</w:t>
            </w:r>
          </w:p>
        </w:tc>
      </w:tr>
      <w:tr w:rsidR="0039026F" w14:paraId="2E073879" w14:textId="77777777" w:rsidTr="0039026F">
        <w:trPr>
          <w:cantSplit/>
          <w:trHeight w:hRule="exact" w:val="216"/>
        </w:trPr>
        <w:tc>
          <w:tcPr>
            <w:tcW w:w="274" w:type="dxa"/>
            <w:tcBorders>
              <w:top w:val="nil"/>
              <w:left w:val="nil"/>
              <w:bottom w:val="nil"/>
              <w:right w:val="nil"/>
            </w:tcBorders>
            <w:shd w:val="clear" w:color="auto" w:fill="FFFFFF"/>
          </w:tcPr>
          <w:p w14:paraId="58E675C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C4101F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04F58D85" w14:textId="77777777" w:rsidR="0039026F" w:rsidRDefault="00BD3C4F">
            <w:pPr>
              <w:pStyle w:val="GEFEG"/>
              <w:rPr>
                <w:sz w:val="12"/>
                <w:szCs w:val="12"/>
              </w:rPr>
            </w:pPr>
            <w:r>
              <w:rPr>
                <w:noProof/>
              </w:rPr>
              <w:pict w14:anchorId="0139B55E">
                <v:group id="_x0000_s1582" style="position:absolute;margin-left:104.4pt;margin-top:0;width:29.5pt;height:10.8pt;z-index:257864704;mso-position-horizontal-relative:text;mso-position-vertical-relative:text" coordorigin="2088" coordsize="590,216" o:allowincell="f">
                  <v:rect id="_x0000_s1583" style="position:absolute;left:2229;width:15;height:216" fillcolor="black" stroked="f" strokeweight="0"/>
                  <v:rect id="_x0000_s1584" style="position:absolute;left:2328;width:15;height:216" fillcolor="black" stroked="f" strokeweight="0"/>
                  <v:rect id="_x0000_s1585" style="position:absolute;left:2526;width:15;height:103" fillcolor="black" stroked="f" strokeweight="0"/>
                  <v:rect id="_x0000_s1586"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5B42D58C" w14:textId="77777777" w:rsidR="0039026F" w:rsidRDefault="0039026F">
            <w:pPr>
              <w:pStyle w:val="GEFEG"/>
              <w:tabs>
                <w:tab w:val="left" w:pos="3194"/>
                <w:tab w:val="left" w:pos="6161"/>
              </w:tabs>
              <w:rPr>
                <w:sz w:val="12"/>
                <w:szCs w:val="12"/>
              </w:rPr>
            </w:pPr>
            <w:r>
              <w:rPr>
                <w:b/>
                <w:bCs/>
                <w:color w:val="000000"/>
                <w:sz w:val="18"/>
                <w:szCs w:val="18"/>
              </w:rPr>
              <w:t>cbc:Name</w:t>
            </w:r>
            <w:r>
              <w:rPr>
                <w:sz w:val="16"/>
                <w:szCs w:val="16"/>
              </w:rPr>
              <w:tab/>
            </w:r>
            <w:r>
              <w:rPr>
                <w:b/>
                <w:bCs/>
                <w:color w:val="000000"/>
                <w:sz w:val="16"/>
                <w:szCs w:val="16"/>
              </w:rPr>
              <w:t>Manufacturer name</w:t>
            </w:r>
            <w:r>
              <w:rPr>
                <w:sz w:val="16"/>
                <w:szCs w:val="16"/>
              </w:rPr>
              <w:tab/>
            </w:r>
            <w:r>
              <w:rPr>
                <w:b/>
                <w:bCs/>
                <w:color w:val="000000"/>
                <w:sz w:val="16"/>
                <w:szCs w:val="16"/>
              </w:rPr>
              <w:t>tbr68-024</w:t>
            </w:r>
          </w:p>
        </w:tc>
      </w:tr>
      <w:tr w:rsidR="0039026F" w14:paraId="2EE9CB42" w14:textId="77777777" w:rsidTr="0039026F">
        <w:trPr>
          <w:cantSplit/>
          <w:trHeight w:hRule="exact" w:val="250"/>
        </w:trPr>
        <w:tc>
          <w:tcPr>
            <w:tcW w:w="274" w:type="dxa"/>
            <w:tcBorders>
              <w:top w:val="nil"/>
              <w:left w:val="nil"/>
              <w:bottom w:val="nil"/>
              <w:right w:val="nil"/>
            </w:tcBorders>
            <w:shd w:val="clear" w:color="auto" w:fill="FFFFFF"/>
          </w:tcPr>
          <w:p w14:paraId="660E40E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BDD2B5F"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7ED5B798" w14:textId="77777777" w:rsidR="0039026F" w:rsidRDefault="00BD3C4F">
            <w:pPr>
              <w:pStyle w:val="GEFEG"/>
              <w:rPr>
                <w:sz w:val="12"/>
                <w:szCs w:val="12"/>
              </w:rPr>
            </w:pPr>
            <w:r>
              <w:rPr>
                <w:noProof/>
              </w:rPr>
              <w:pict w14:anchorId="1DEF7B91">
                <v:group id="_x0000_s1587" style="position:absolute;margin-left:104.4pt;margin-top:.75pt;width:19.7pt;height:12.5pt;z-index:257865728;mso-position-horizontal-relative:text;mso-position-vertical-relative:text" coordorigin="2088,15" coordsize="394,250" o:allowincell="f">
                  <v:rect id="_x0000_s1588" style="position:absolute;left:2229;top:15;width:15;height:250" fillcolor="black" stroked="f" strokeweight="0"/>
                  <v:rect id="_x0000_s1589" style="position:absolute;left:2328;top:15;width:15;height:250" fillcolor="black" stroked="f" strokeweight="0"/>
                  <v:rect id="_x0000_s1590" style="position:absolute;left:2328;top:118;width:156;height:15" fillcolor="black" stroked="f" strokeweight="0"/>
                  <v:rect id="_x0000_s159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7F14B7C" w14:textId="77777777" w:rsidR="0039026F" w:rsidRDefault="0039026F">
            <w:pPr>
              <w:pStyle w:val="GEFEG"/>
              <w:rPr>
                <w:sz w:val="12"/>
                <w:szCs w:val="12"/>
              </w:rPr>
            </w:pPr>
            <w:r>
              <w:rPr>
                <w:b/>
                <w:bCs/>
                <w:color w:val="000000"/>
                <w:sz w:val="18"/>
                <w:szCs w:val="18"/>
              </w:rPr>
              <w:t>cac:ItemInstance</w:t>
            </w:r>
          </w:p>
        </w:tc>
      </w:tr>
      <w:tr w:rsidR="0039026F" w14:paraId="1745177C" w14:textId="77777777" w:rsidTr="0039026F">
        <w:trPr>
          <w:cantSplit/>
          <w:trHeight w:hRule="exact" w:val="216"/>
        </w:trPr>
        <w:tc>
          <w:tcPr>
            <w:tcW w:w="274" w:type="dxa"/>
            <w:tcBorders>
              <w:top w:val="nil"/>
              <w:left w:val="nil"/>
              <w:bottom w:val="nil"/>
              <w:right w:val="nil"/>
            </w:tcBorders>
            <w:shd w:val="clear" w:color="auto" w:fill="FFFFFF"/>
          </w:tcPr>
          <w:p w14:paraId="5A277C7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7DDD03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38AC884" w14:textId="77777777" w:rsidR="0039026F" w:rsidRDefault="00BD3C4F">
            <w:pPr>
              <w:pStyle w:val="GEFEG"/>
              <w:rPr>
                <w:sz w:val="12"/>
                <w:szCs w:val="12"/>
              </w:rPr>
            </w:pPr>
            <w:r>
              <w:rPr>
                <w:noProof/>
              </w:rPr>
              <w:pict w14:anchorId="076427CC">
                <v:group id="_x0000_s1592" style="position:absolute;margin-left:104.4pt;margin-top:0;width:24.6pt;height:10.8pt;z-index:257866752;mso-position-horizontal-relative:text;mso-position-vertical-relative:text" coordorigin="2088" coordsize="492,216" o:allowincell="f">
                  <v:rect id="_x0000_s1593" style="position:absolute;left:2229;width:15;height:216" fillcolor="black" stroked="f" strokeweight="0"/>
                  <v:rect id="_x0000_s1594" style="position:absolute;left:2328;width:15;height:216" fillcolor="black" stroked="f" strokeweight="0"/>
                  <v:rect id="_x0000_s1595" style="position:absolute;left:2427;width:15;height:216" fillcolor="black" stroked="f" strokeweight="0"/>
                  <v:rect id="_x0000_s159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E3B62AC" w14:textId="77777777" w:rsidR="0039026F" w:rsidRDefault="0039026F">
            <w:pPr>
              <w:pStyle w:val="GEFEG"/>
              <w:tabs>
                <w:tab w:val="left" w:pos="3293"/>
                <w:tab w:val="left" w:pos="6259"/>
              </w:tabs>
              <w:rPr>
                <w:sz w:val="12"/>
                <w:szCs w:val="12"/>
              </w:rPr>
            </w:pPr>
            <w:r>
              <w:rPr>
                <w:b/>
                <w:bCs/>
                <w:color w:val="000000"/>
                <w:sz w:val="18"/>
                <w:szCs w:val="18"/>
              </w:rPr>
              <w:t>cbc:BestBeforeDate</w:t>
            </w:r>
            <w:r>
              <w:rPr>
                <w:sz w:val="16"/>
                <w:szCs w:val="16"/>
              </w:rPr>
              <w:tab/>
            </w:r>
            <w:r>
              <w:rPr>
                <w:b/>
                <w:bCs/>
                <w:color w:val="000000"/>
                <w:sz w:val="16"/>
                <w:szCs w:val="16"/>
              </w:rPr>
              <w:t>Item best before date</w:t>
            </w:r>
            <w:r>
              <w:rPr>
                <w:sz w:val="16"/>
                <w:szCs w:val="16"/>
              </w:rPr>
              <w:tab/>
            </w:r>
            <w:r>
              <w:rPr>
                <w:b/>
                <w:bCs/>
                <w:color w:val="000000"/>
                <w:sz w:val="16"/>
                <w:szCs w:val="16"/>
              </w:rPr>
              <w:t>tir68-077</w:t>
            </w:r>
          </w:p>
        </w:tc>
      </w:tr>
      <w:tr w:rsidR="0039026F" w14:paraId="74F26059" w14:textId="77777777" w:rsidTr="0039026F">
        <w:trPr>
          <w:cantSplit/>
          <w:trHeight w:hRule="exact" w:val="250"/>
        </w:trPr>
        <w:tc>
          <w:tcPr>
            <w:tcW w:w="274" w:type="dxa"/>
            <w:tcBorders>
              <w:top w:val="nil"/>
              <w:left w:val="nil"/>
              <w:bottom w:val="nil"/>
              <w:right w:val="nil"/>
            </w:tcBorders>
            <w:shd w:val="clear" w:color="auto" w:fill="FFFFFF"/>
          </w:tcPr>
          <w:p w14:paraId="50A2AFF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C4547E3"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492" w:type="dxa"/>
            <w:gridSpan w:val="5"/>
            <w:tcBorders>
              <w:top w:val="dotted" w:sz="6" w:space="0" w:color="808080"/>
              <w:left w:val="nil"/>
              <w:bottom w:val="nil"/>
              <w:right w:val="nil"/>
            </w:tcBorders>
            <w:shd w:val="clear" w:color="auto" w:fill="C0C0C0"/>
          </w:tcPr>
          <w:p w14:paraId="58E388EF" w14:textId="77777777" w:rsidR="0039026F" w:rsidRDefault="00BD3C4F">
            <w:pPr>
              <w:pStyle w:val="GEFEG"/>
              <w:rPr>
                <w:sz w:val="12"/>
                <w:szCs w:val="12"/>
              </w:rPr>
            </w:pPr>
            <w:r>
              <w:rPr>
                <w:noProof/>
              </w:rPr>
              <w:pict w14:anchorId="28576BFB">
                <v:group id="_x0000_s1597" style="position:absolute;margin-left:104.4pt;margin-top:.75pt;width:24.6pt;height:12.5pt;z-index:257867776;mso-position-horizontal-relative:text;mso-position-vertical-relative:text" coordorigin="2088,15" coordsize="492,250" o:allowincell="f">
                  <v:rect id="_x0000_s1598" style="position:absolute;left:2229;top:15;width:15;height:250" fillcolor="black" stroked="f" strokeweight="0"/>
                  <v:rect id="_x0000_s1599" style="position:absolute;left:2328;top:15;width:15;height:250" fillcolor="black" stroked="f" strokeweight="0"/>
                  <v:rect id="_x0000_s1600" style="position:absolute;left:2427;top:15;width:15;height:250" fillcolor="black" stroked="f" strokeweight="0"/>
                  <v:rect id="_x0000_s1601" style="position:absolute;left:2427;top:118;width:156;height:15" fillcolor="black" stroked="f" strokeweight="0"/>
                  <v:rect id="_x0000_s1602"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2C091EE1" w14:textId="77777777" w:rsidR="0039026F" w:rsidRDefault="0039026F">
            <w:pPr>
              <w:pStyle w:val="GEFEG"/>
              <w:rPr>
                <w:sz w:val="12"/>
                <w:szCs w:val="12"/>
              </w:rPr>
            </w:pPr>
            <w:r>
              <w:rPr>
                <w:b/>
                <w:bCs/>
                <w:color w:val="000000"/>
                <w:sz w:val="18"/>
                <w:szCs w:val="18"/>
              </w:rPr>
              <w:t>cac:AdditionalItemProperty</w:t>
            </w:r>
          </w:p>
        </w:tc>
      </w:tr>
      <w:tr w:rsidR="0039026F" w14:paraId="60685406" w14:textId="77777777" w:rsidTr="0039026F">
        <w:trPr>
          <w:cantSplit/>
          <w:trHeight w:hRule="exact" w:val="216"/>
        </w:trPr>
        <w:tc>
          <w:tcPr>
            <w:tcW w:w="274" w:type="dxa"/>
            <w:tcBorders>
              <w:top w:val="nil"/>
              <w:left w:val="nil"/>
              <w:bottom w:val="nil"/>
              <w:right w:val="nil"/>
            </w:tcBorders>
            <w:shd w:val="clear" w:color="auto" w:fill="FFFFFF"/>
          </w:tcPr>
          <w:p w14:paraId="1167228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CA479F9"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0CE812A3" w14:textId="77777777" w:rsidR="0039026F" w:rsidRDefault="00BD3C4F">
            <w:pPr>
              <w:pStyle w:val="GEFEG"/>
              <w:rPr>
                <w:sz w:val="12"/>
                <w:szCs w:val="12"/>
              </w:rPr>
            </w:pPr>
            <w:r>
              <w:rPr>
                <w:noProof/>
              </w:rPr>
              <w:pict w14:anchorId="3CD6341E">
                <v:group id="_x0000_s1603" style="position:absolute;margin-left:104.4pt;margin-top:0;width:29.5pt;height:10.8pt;z-index:257868800;mso-position-horizontal-relative:text;mso-position-vertical-relative:text" coordorigin="2088" coordsize="590,216" o:allowincell="f">
                  <v:rect id="_x0000_s1604" style="position:absolute;left:2229;width:15;height:216" fillcolor="black" stroked="f" strokeweight="0"/>
                  <v:rect id="_x0000_s1605" style="position:absolute;left:2328;width:15;height:216" fillcolor="black" stroked="f" strokeweight="0"/>
                  <v:rect id="_x0000_s1606" style="position:absolute;left:2427;width:15;height:216" fillcolor="black" stroked="f" strokeweight="0"/>
                  <v:rect id="_x0000_s1607" style="position:absolute;left:2526;width:15;height:216" fillcolor="black" stroked="f" strokeweight="0"/>
                  <v:rect id="_x0000_s1608"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3E1FAE23" w14:textId="77777777" w:rsidR="0039026F" w:rsidRDefault="0039026F">
            <w:pPr>
              <w:pStyle w:val="GEFEG"/>
              <w:rPr>
                <w:sz w:val="12"/>
                <w:szCs w:val="12"/>
              </w:rPr>
            </w:pPr>
            <w:r>
              <w:rPr>
                <w:b/>
                <w:bCs/>
                <w:color w:val="000000"/>
                <w:sz w:val="18"/>
                <w:szCs w:val="18"/>
              </w:rPr>
              <w:t>cbc:Name</w:t>
            </w:r>
          </w:p>
        </w:tc>
      </w:tr>
      <w:tr w:rsidR="0039026F" w14:paraId="4F4A0AA3" w14:textId="77777777" w:rsidTr="0039026F">
        <w:trPr>
          <w:cantSplit/>
          <w:trHeight w:hRule="exact" w:val="250"/>
        </w:trPr>
        <w:tc>
          <w:tcPr>
            <w:tcW w:w="274" w:type="dxa"/>
            <w:tcBorders>
              <w:top w:val="nil"/>
              <w:left w:val="nil"/>
              <w:bottom w:val="nil"/>
              <w:right w:val="nil"/>
            </w:tcBorders>
            <w:shd w:val="clear" w:color="auto" w:fill="FFFFFF"/>
          </w:tcPr>
          <w:p w14:paraId="1D6C45D2"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DBF4262"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14:paraId="0D62932E" w14:textId="77777777" w:rsidR="0039026F" w:rsidRDefault="00BD3C4F">
            <w:pPr>
              <w:pStyle w:val="GEFEG"/>
              <w:rPr>
                <w:sz w:val="12"/>
                <w:szCs w:val="12"/>
              </w:rPr>
            </w:pPr>
            <w:r>
              <w:rPr>
                <w:noProof/>
              </w:rPr>
              <w:pict w14:anchorId="009A4060">
                <v:group id="_x0000_s1609" style="position:absolute;margin-left:104.4pt;margin-top:.75pt;width:29.5pt;height:12.5pt;z-index:257869824;mso-position-horizontal-relative:text;mso-position-vertical-relative:text" coordorigin="2088,15" coordsize="590,250" o:allowincell="f">
                  <v:rect id="_x0000_s1610" style="position:absolute;left:2229;top:15;width:15;height:250" fillcolor="black" stroked="f" strokeweight="0"/>
                  <v:rect id="_x0000_s1611" style="position:absolute;left:2328;top:15;width:15;height:250" fillcolor="black" stroked="f" strokeweight="0"/>
                  <v:rect id="_x0000_s1612" style="position:absolute;left:2427;top:15;width:15;height:250" fillcolor="black" stroked="f" strokeweight="0"/>
                  <v:rect id="_x0000_s1613" style="position:absolute;left:2526;top:15;width:15;height:103" fillcolor="black" stroked="f" strokeweight="0"/>
                  <v:rect id="_x0000_s1614" style="position:absolute;left:2526;top:118;width:156;height:15" fillcolor="black" stroked="f" strokeweight="0"/>
                  <v:rect id="_x0000_s1615"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14:paraId="19B4FC91" w14:textId="77777777" w:rsidR="0039026F" w:rsidRDefault="0039026F">
            <w:pPr>
              <w:pStyle w:val="GEFEG"/>
              <w:rPr>
                <w:sz w:val="12"/>
                <w:szCs w:val="12"/>
              </w:rPr>
            </w:pPr>
            <w:r>
              <w:rPr>
                <w:b/>
                <w:bCs/>
                <w:color w:val="000000"/>
                <w:sz w:val="18"/>
                <w:szCs w:val="18"/>
              </w:rPr>
              <w:t>cac:RangeDimension</w:t>
            </w:r>
          </w:p>
        </w:tc>
      </w:tr>
      <w:tr w:rsidR="0039026F" w14:paraId="3DF0AE87" w14:textId="77777777" w:rsidTr="0039026F">
        <w:trPr>
          <w:cantSplit/>
          <w:trHeight w:hRule="exact" w:val="216"/>
        </w:trPr>
        <w:tc>
          <w:tcPr>
            <w:tcW w:w="274" w:type="dxa"/>
            <w:tcBorders>
              <w:top w:val="nil"/>
              <w:left w:val="nil"/>
              <w:bottom w:val="nil"/>
              <w:right w:val="nil"/>
            </w:tcBorders>
            <w:shd w:val="clear" w:color="auto" w:fill="FFFFFF"/>
          </w:tcPr>
          <w:p w14:paraId="6686DF6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34C07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05C782F9" w14:textId="77777777" w:rsidR="0039026F" w:rsidRDefault="00BD3C4F">
            <w:pPr>
              <w:pStyle w:val="GEFEG"/>
              <w:rPr>
                <w:sz w:val="12"/>
                <w:szCs w:val="12"/>
              </w:rPr>
            </w:pPr>
            <w:r>
              <w:rPr>
                <w:noProof/>
              </w:rPr>
              <w:pict w14:anchorId="38A45A06">
                <v:group id="_x0000_s1616" style="position:absolute;margin-left:104.4pt;margin-top:0;width:34.45pt;height:10.8pt;z-index:257870848;mso-position-horizontal-relative:text;mso-position-vertical-relative:text" coordorigin="2088" coordsize="689,216" o:allowincell="f">
                  <v:rect id="_x0000_s1617" style="position:absolute;left:2229;width:15;height:216" fillcolor="black" stroked="f" strokeweight="0"/>
                  <v:rect id="_x0000_s1618" style="position:absolute;left:2328;width:15;height:216" fillcolor="black" stroked="f" strokeweight="0"/>
                  <v:rect id="_x0000_s1619" style="position:absolute;left:2427;width:15;height:216" fillcolor="black" stroked="f" strokeweight="0"/>
                  <v:rect id="_x0000_s1620" style="position:absolute;left:2625;width:15;height:216" fillcolor="black" stroked="f" strokeweight="0"/>
                  <v:rect id="_x0000_s1621"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51F84EB7" w14:textId="77777777" w:rsidR="0039026F" w:rsidRDefault="0039026F">
            <w:pPr>
              <w:pStyle w:val="GEFEG"/>
              <w:rPr>
                <w:sz w:val="12"/>
                <w:szCs w:val="12"/>
              </w:rPr>
            </w:pPr>
            <w:r>
              <w:rPr>
                <w:b/>
                <w:bCs/>
                <w:color w:val="000000"/>
                <w:sz w:val="18"/>
                <w:szCs w:val="18"/>
              </w:rPr>
              <w:t>cbc:AttributeID</w:t>
            </w:r>
          </w:p>
        </w:tc>
      </w:tr>
      <w:tr w:rsidR="0039026F" w14:paraId="32B67E30" w14:textId="77777777" w:rsidTr="0039026F">
        <w:trPr>
          <w:cantSplit/>
          <w:trHeight w:hRule="exact" w:val="216"/>
        </w:trPr>
        <w:tc>
          <w:tcPr>
            <w:tcW w:w="274" w:type="dxa"/>
            <w:tcBorders>
              <w:top w:val="nil"/>
              <w:left w:val="nil"/>
              <w:bottom w:val="nil"/>
              <w:right w:val="nil"/>
            </w:tcBorders>
            <w:shd w:val="clear" w:color="auto" w:fill="FFFFFF"/>
          </w:tcPr>
          <w:p w14:paraId="5564480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32C56B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57067A79" w14:textId="77777777" w:rsidR="0039026F" w:rsidRDefault="00BD3C4F">
            <w:pPr>
              <w:pStyle w:val="GEFEG"/>
              <w:rPr>
                <w:sz w:val="12"/>
                <w:szCs w:val="12"/>
              </w:rPr>
            </w:pPr>
            <w:r>
              <w:rPr>
                <w:noProof/>
              </w:rPr>
              <w:pict w14:anchorId="141E6609">
                <v:group id="_x0000_s1622" style="position:absolute;margin-left:104.4pt;margin-top:0;width:34.45pt;height:10.8pt;z-index:257871872;mso-position-horizontal-relative:text;mso-position-vertical-relative:text" coordorigin="2088" coordsize="689,216" o:allowincell="f">
                  <v:rect id="_x0000_s1623" style="position:absolute;left:2229;width:15;height:216" fillcolor="black" stroked="f" strokeweight="0"/>
                  <v:rect id="_x0000_s1624" style="position:absolute;left:2328;width:15;height:216" fillcolor="black" stroked="f" strokeweight="0"/>
                  <v:rect id="_x0000_s1625" style="position:absolute;left:2427;width:15;height:216" fillcolor="black" stroked="f" strokeweight="0"/>
                  <v:rect id="_x0000_s1626" style="position:absolute;left:2625;width:15;height:103" fillcolor="black" stroked="f" strokeweight="0"/>
                  <v:rect id="_x0000_s1627"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2E955A50" w14:textId="77777777" w:rsidR="0039026F" w:rsidRDefault="0039026F">
            <w:pPr>
              <w:pStyle w:val="GEFEG"/>
              <w:tabs>
                <w:tab w:val="left" w:pos="3096"/>
                <w:tab w:val="left" w:pos="6062"/>
              </w:tabs>
              <w:rPr>
                <w:sz w:val="12"/>
                <w:szCs w:val="12"/>
              </w:rPr>
            </w:pPr>
            <w:r>
              <w:rPr>
                <w:b/>
                <w:bCs/>
                <w:color w:val="000000"/>
                <w:sz w:val="18"/>
                <w:szCs w:val="18"/>
              </w:rPr>
              <w:t>cbc:Description</w:t>
            </w:r>
            <w:r>
              <w:rPr>
                <w:sz w:val="16"/>
                <w:szCs w:val="16"/>
              </w:rPr>
              <w:tab/>
            </w:r>
            <w:r>
              <w:rPr>
                <w:b/>
                <w:bCs/>
                <w:color w:val="000000"/>
                <w:sz w:val="16"/>
                <w:szCs w:val="16"/>
              </w:rPr>
              <w:t>Item dimension description</w:t>
            </w:r>
            <w:r>
              <w:rPr>
                <w:sz w:val="16"/>
                <w:szCs w:val="16"/>
              </w:rPr>
              <w:tab/>
            </w:r>
            <w:r>
              <w:rPr>
                <w:b/>
                <w:bCs/>
                <w:color w:val="000000"/>
                <w:sz w:val="16"/>
                <w:szCs w:val="16"/>
              </w:rPr>
              <w:t>tir68-109</w:t>
            </w:r>
          </w:p>
        </w:tc>
      </w:tr>
      <w:tr w:rsidR="0039026F" w14:paraId="1FC7D71D" w14:textId="77777777" w:rsidTr="0039026F">
        <w:trPr>
          <w:cantSplit/>
          <w:trHeight w:hRule="exact" w:val="250"/>
        </w:trPr>
        <w:tc>
          <w:tcPr>
            <w:tcW w:w="274" w:type="dxa"/>
            <w:tcBorders>
              <w:top w:val="nil"/>
              <w:left w:val="nil"/>
              <w:bottom w:val="nil"/>
              <w:right w:val="nil"/>
            </w:tcBorders>
            <w:shd w:val="clear" w:color="auto" w:fill="FFFFFF"/>
          </w:tcPr>
          <w:p w14:paraId="1E13CA1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83C6EE1"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176931E" w14:textId="77777777" w:rsidR="0039026F" w:rsidRDefault="00BD3C4F">
            <w:pPr>
              <w:pStyle w:val="GEFEG"/>
              <w:rPr>
                <w:sz w:val="12"/>
                <w:szCs w:val="12"/>
              </w:rPr>
            </w:pPr>
            <w:r>
              <w:rPr>
                <w:noProof/>
              </w:rPr>
              <w:pict w14:anchorId="6D3D1BA4">
                <v:group id="_x0000_s1628" style="position:absolute;margin-left:104.4pt;margin-top:.75pt;width:24.6pt;height:12.5pt;z-index:257872896;mso-position-horizontal-relative:text;mso-position-vertical-relative:text" coordorigin="2088,15" coordsize="492,250" o:allowincell="f">
                  <v:rect id="_x0000_s1629" style="position:absolute;left:2229;top:15;width:15;height:250" fillcolor="black" stroked="f" strokeweight="0"/>
                  <v:rect id="_x0000_s1630" style="position:absolute;left:2328;top:15;width:15;height:250" fillcolor="black" stroked="f" strokeweight="0"/>
                  <v:rect id="_x0000_s1631" style="position:absolute;left:2427;top:15;width:15;height:103" fillcolor="black" stroked="f" strokeweight="0"/>
                  <v:rect id="_x0000_s1632" style="position:absolute;left:2427;top:118;width:156;height:15" fillcolor="black" stroked="f" strokeweight="0"/>
                  <v:rect id="_x0000_s1633"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7CF6B698" w14:textId="77777777" w:rsidR="0039026F" w:rsidRDefault="0039026F">
            <w:pPr>
              <w:pStyle w:val="GEFEG"/>
              <w:rPr>
                <w:sz w:val="12"/>
                <w:szCs w:val="12"/>
              </w:rPr>
            </w:pPr>
            <w:r>
              <w:rPr>
                <w:b/>
                <w:bCs/>
                <w:color w:val="000000"/>
                <w:sz w:val="18"/>
                <w:szCs w:val="18"/>
              </w:rPr>
              <w:t>cac:LotIdentification</w:t>
            </w:r>
          </w:p>
        </w:tc>
      </w:tr>
      <w:tr w:rsidR="0039026F" w14:paraId="6D02BEDB" w14:textId="77777777" w:rsidTr="0039026F">
        <w:trPr>
          <w:cantSplit/>
          <w:trHeight w:hRule="exact" w:val="216"/>
        </w:trPr>
        <w:tc>
          <w:tcPr>
            <w:tcW w:w="274" w:type="dxa"/>
            <w:tcBorders>
              <w:top w:val="nil"/>
              <w:left w:val="nil"/>
              <w:bottom w:val="nil"/>
              <w:right w:val="nil"/>
            </w:tcBorders>
            <w:shd w:val="clear" w:color="auto" w:fill="FFFFFF"/>
          </w:tcPr>
          <w:p w14:paraId="50942A9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33698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52653FFB" w14:textId="77777777" w:rsidR="0039026F" w:rsidRDefault="00BD3C4F">
            <w:pPr>
              <w:pStyle w:val="GEFEG"/>
              <w:rPr>
                <w:sz w:val="12"/>
                <w:szCs w:val="12"/>
              </w:rPr>
            </w:pPr>
            <w:r>
              <w:rPr>
                <w:noProof/>
              </w:rPr>
              <w:pict w14:anchorId="5C5A6181">
                <v:group id="_x0000_s1634" style="position:absolute;margin-left:104.4pt;margin-top:0;width:29.5pt;height:10.8pt;z-index:257873920;mso-position-horizontal-relative:text;mso-position-vertical-relative:text" coordorigin="2088" coordsize="590,216" o:allowincell="f">
                  <v:rect id="_x0000_s1635" style="position:absolute;left:2229;width:15;height:216" fillcolor="black" stroked="f" strokeweight="0"/>
                  <v:rect id="_x0000_s1636" style="position:absolute;left:2328;width:15;height:216" fillcolor="black" stroked="f" strokeweight="0"/>
                  <v:rect id="_x0000_s1637" style="position:absolute;left:2526;width:15;height:103" fillcolor="black" stroked="f" strokeweight="0"/>
                  <v:rect id="_x0000_s1638"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11546065" w14:textId="77777777" w:rsidR="0039026F" w:rsidRDefault="0039026F">
            <w:pPr>
              <w:pStyle w:val="GEFEG"/>
              <w:tabs>
                <w:tab w:val="left" w:pos="3194"/>
                <w:tab w:val="left" w:pos="6161"/>
              </w:tabs>
              <w:rPr>
                <w:sz w:val="12"/>
                <w:szCs w:val="12"/>
              </w:rPr>
            </w:pPr>
            <w:r>
              <w:rPr>
                <w:b/>
                <w:bCs/>
                <w:color w:val="000000"/>
                <w:sz w:val="18"/>
                <w:szCs w:val="18"/>
              </w:rPr>
              <w:t>cbc:ExpiryDate</w:t>
            </w:r>
            <w:r>
              <w:rPr>
                <w:sz w:val="16"/>
                <w:szCs w:val="16"/>
              </w:rPr>
              <w:tab/>
            </w:r>
            <w:r>
              <w:rPr>
                <w:b/>
                <w:bCs/>
                <w:color w:val="000000"/>
                <w:sz w:val="16"/>
                <w:szCs w:val="16"/>
              </w:rPr>
              <w:t>Item expiry date</w:t>
            </w:r>
            <w:r>
              <w:rPr>
                <w:sz w:val="16"/>
                <w:szCs w:val="16"/>
              </w:rPr>
              <w:tab/>
            </w:r>
            <w:r>
              <w:rPr>
                <w:b/>
                <w:bCs/>
                <w:color w:val="000000"/>
                <w:sz w:val="16"/>
                <w:szCs w:val="16"/>
              </w:rPr>
              <w:t>tir68-074</w:t>
            </w:r>
          </w:p>
        </w:tc>
      </w:tr>
      <w:tr w:rsidR="0039026F" w14:paraId="57CF205D" w14:textId="77777777" w:rsidTr="0039026F">
        <w:trPr>
          <w:cantSplit/>
          <w:trHeight w:hRule="exact" w:val="250"/>
        </w:trPr>
        <w:tc>
          <w:tcPr>
            <w:tcW w:w="274" w:type="dxa"/>
            <w:tcBorders>
              <w:top w:val="nil"/>
              <w:left w:val="nil"/>
              <w:bottom w:val="nil"/>
              <w:right w:val="nil"/>
            </w:tcBorders>
            <w:shd w:val="clear" w:color="auto" w:fill="FFFFFF"/>
          </w:tcPr>
          <w:p w14:paraId="1D60D24B"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6704F1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3D9779B4" w14:textId="77777777" w:rsidR="0039026F" w:rsidRDefault="00BD3C4F">
            <w:pPr>
              <w:pStyle w:val="GEFEG"/>
              <w:rPr>
                <w:sz w:val="12"/>
                <w:szCs w:val="12"/>
              </w:rPr>
            </w:pPr>
            <w:r>
              <w:rPr>
                <w:noProof/>
              </w:rPr>
              <w:pict w14:anchorId="125B86AE">
                <v:group id="_x0000_s1639" style="position:absolute;margin-left:104.4pt;margin-top:.75pt;width:19.7pt;height:12.5pt;z-index:257874944;mso-position-horizontal-relative:text;mso-position-vertical-relative:text" coordorigin="2088,15" coordsize="394,250" o:allowincell="f">
                  <v:rect id="_x0000_s1640" style="position:absolute;left:2229;top:15;width:15;height:250" fillcolor="black" stroked="f" strokeweight="0"/>
                  <v:rect id="_x0000_s1641" style="position:absolute;left:2328;top:15;width:15;height:250" fillcolor="black" stroked="f" strokeweight="0"/>
                  <v:rect id="_x0000_s1642" style="position:absolute;left:2328;top:118;width:156;height:15" fillcolor="black" stroked="f" strokeweight="0"/>
                  <v:rect id="_x0000_s164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724BF63" w14:textId="77777777" w:rsidR="0039026F" w:rsidRDefault="0039026F">
            <w:pPr>
              <w:pStyle w:val="GEFEG"/>
              <w:rPr>
                <w:sz w:val="12"/>
                <w:szCs w:val="12"/>
              </w:rPr>
            </w:pPr>
            <w:r>
              <w:rPr>
                <w:b/>
                <w:bCs/>
                <w:color w:val="000000"/>
                <w:sz w:val="18"/>
                <w:szCs w:val="18"/>
              </w:rPr>
              <w:t>cac:Certificate</w:t>
            </w:r>
          </w:p>
        </w:tc>
      </w:tr>
      <w:tr w:rsidR="0039026F" w14:paraId="0030F3C9" w14:textId="77777777" w:rsidTr="0039026F">
        <w:trPr>
          <w:cantSplit/>
          <w:trHeight w:hRule="exact" w:val="216"/>
        </w:trPr>
        <w:tc>
          <w:tcPr>
            <w:tcW w:w="274" w:type="dxa"/>
            <w:tcBorders>
              <w:top w:val="nil"/>
              <w:left w:val="nil"/>
              <w:bottom w:val="nil"/>
              <w:right w:val="nil"/>
            </w:tcBorders>
            <w:shd w:val="clear" w:color="auto" w:fill="FFFFFF"/>
          </w:tcPr>
          <w:p w14:paraId="4019831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DC744D4"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0A83E53" w14:textId="77777777" w:rsidR="0039026F" w:rsidRDefault="00BD3C4F">
            <w:pPr>
              <w:pStyle w:val="GEFEG"/>
              <w:rPr>
                <w:sz w:val="12"/>
                <w:szCs w:val="12"/>
              </w:rPr>
            </w:pPr>
            <w:r>
              <w:rPr>
                <w:noProof/>
              </w:rPr>
              <w:pict w14:anchorId="5C4A7B81">
                <v:group id="_x0000_s1644" style="position:absolute;margin-left:104.4pt;margin-top:0;width:24.6pt;height:10.8pt;z-index:257875968;mso-position-horizontal-relative:text;mso-position-vertical-relative:text" coordorigin="2088" coordsize="492,216" o:allowincell="f">
                  <v:rect id="_x0000_s1645" style="position:absolute;left:2229;width:15;height:216" fillcolor="black" stroked="f" strokeweight="0"/>
                  <v:rect id="_x0000_s1646" style="position:absolute;left:2328;width:15;height:216" fillcolor="black" stroked="f" strokeweight="0"/>
                  <v:rect id="_x0000_s1647" style="position:absolute;left:2427;width:15;height:216" fillcolor="black" stroked="f" strokeweight="0"/>
                  <v:rect id="_x0000_s164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16BD0AA" w14:textId="77777777" w:rsidR="0039026F" w:rsidRDefault="0039026F">
            <w:pPr>
              <w:pStyle w:val="GEFEG"/>
              <w:rPr>
                <w:sz w:val="12"/>
                <w:szCs w:val="12"/>
              </w:rPr>
            </w:pPr>
            <w:r>
              <w:rPr>
                <w:b/>
                <w:bCs/>
                <w:color w:val="000000"/>
                <w:sz w:val="18"/>
                <w:szCs w:val="18"/>
              </w:rPr>
              <w:t>cbc:ID</w:t>
            </w:r>
          </w:p>
        </w:tc>
      </w:tr>
      <w:tr w:rsidR="0039026F" w14:paraId="57694BE6" w14:textId="77777777" w:rsidTr="0039026F">
        <w:trPr>
          <w:cantSplit/>
          <w:trHeight w:hRule="exact" w:val="216"/>
        </w:trPr>
        <w:tc>
          <w:tcPr>
            <w:tcW w:w="274" w:type="dxa"/>
            <w:tcBorders>
              <w:top w:val="nil"/>
              <w:left w:val="nil"/>
              <w:bottom w:val="nil"/>
              <w:right w:val="nil"/>
            </w:tcBorders>
            <w:shd w:val="clear" w:color="auto" w:fill="FFFFFF"/>
          </w:tcPr>
          <w:p w14:paraId="1E1F2C4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CF2F5C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FCC173A" w14:textId="77777777" w:rsidR="0039026F" w:rsidRDefault="00BD3C4F">
            <w:pPr>
              <w:pStyle w:val="GEFEG"/>
              <w:rPr>
                <w:sz w:val="12"/>
                <w:szCs w:val="12"/>
              </w:rPr>
            </w:pPr>
            <w:r>
              <w:rPr>
                <w:noProof/>
              </w:rPr>
              <w:pict w14:anchorId="3070E9D8">
                <v:group id="_x0000_s1649" style="position:absolute;margin-left:104.4pt;margin-top:0;width:24.6pt;height:10.8pt;z-index:257876992;mso-position-horizontal-relative:text;mso-position-vertical-relative:text" coordorigin="2088" coordsize="492,216" o:allowincell="f">
                  <v:rect id="_x0000_s1650" style="position:absolute;left:2229;width:15;height:216" fillcolor="black" stroked="f" strokeweight="0"/>
                  <v:rect id="_x0000_s1651" style="position:absolute;left:2328;width:15;height:216" fillcolor="black" stroked="f" strokeweight="0"/>
                  <v:rect id="_x0000_s1652" style="position:absolute;left:2427;width:15;height:216" fillcolor="black" stroked="f" strokeweight="0"/>
                  <v:rect id="_x0000_s165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3A40BE6" w14:textId="77777777" w:rsidR="0039026F" w:rsidRDefault="0039026F">
            <w:pPr>
              <w:pStyle w:val="GEFEG"/>
              <w:tabs>
                <w:tab w:val="left" w:pos="3293"/>
                <w:tab w:val="left" w:pos="6259"/>
              </w:tabs>
              <w:rPr>
                <w:sz w:val="12"/>
                <w:szCs w:val="12"/>
              </w:rPr>
            </w:pPr>
            <w:r>
              <w:rPr>
                <w:b/>
                <w:bCs/>
                <w:color w:val="000000"/>
                <w:sz w:val="18"/>
                <w:szCs w:val="18"/>
              </w:rPr>
              <w:t>cbc:CertificateTypeCode</w:t>
            </w:r>
            <w:r>
              <w:rPr>
                <w:sz w:val="16"/>
                <w:szCs w:val="16"/>
              </w:rPr>
              <w:tab/>
            </w:r>
            <w:r>
              <w:rPr>
                <w:b/>
                <w:bCs/>
                <w:color w:val="000000"/>
                <w:sz w:val="16"/>
                <w:szCs w:val="16"/>
              </w:rPr>
              <w:t>Item label type</w:t>
            </w:r>
            <w:r>
              <w:rPr>
                <w:sz w:val="16"/>
                <w:szCs w:val="16"/>
              </w:rPr>
              <w:tab/>
            </w:r>
            <w:r>
              <w:rPr>
                <w:b/>
                <w:bCs/>
                <w:color w:val="000000"/>
                <w:sz w:val="16"/>
                <w:szCs w:val="16"/>
              </w:rPr>
              <w:t>tir68-059</w:t>
            </w:r>
          </w:p>
        </w:tc>
      </w:tr>
      <w:tr w:rsidR="0039026F" w14:paraId="60DA4A03" w14:textId="77777777" w:rsidTr="0039026F">
        <w:trPr>
          <w:cantSplit/>
          <w:trHeight w:hRule="exact" w:val="216"/>
        </w:trPr>
        <w:tc>
          <w:tcPr>
            <w:tcW w:w="274" w:type="dxa"/>
            <w:tcBorders>
              <w:top w:val="nil"/>
              <w:left w:val="nil"/>
              <w:bottom w:val="nil"/>
              <w:right w:val="nil"/>
            </w:tcBorders>
            <w:shd w:val="clear" w:color="auto" w:fill="FFFFFF"/>
          </w:tcPr>
          <w:p w14:paraId="7D918C1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3B96BBC"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B66E97C" w14:textId="77777777" w:rsidR="0039026F" w:rsidRDefault="00BD3C4F">
            <w:pPr>
              <w:pStyle w:val="GEFEG"/>
              <w:rPr>
                <w:sz w:val="12"/>
                <w:szCs w:val="12"/>
              </w:rPr>
            </w:pPr>
            <w:r>
              <w:rPr>
                <w:noProof/>
              </w:rPr>
              <w:pict w14:anchorId="76C7BF1C">
                <v:group id="_x0000_s1654" style="position:absolute;margin-left:104.4pt;margin-top:0;width:24.6pt;height:10.8pt;z-index:257878016;mso-position-horizontal-relative:text;mso-position-vertical-relative:text" coordorigin="2088" coordsize="492,216" o:allowincell="f">
                  <v:rect id="_x0000_s1655" style="position:absolute;left:2229;width:15;height:216" fillcolor="black" stroked="f" strokeweight="0"/>
                  <v:rect id="_x0000_s1656" style="position:absolute;left:2328;width:15;height:216" fillcolor="black" stroked="f" strokeweight="0"/>
                  <v:rect id="_x0000_s1657" style="position:absolute;left:2427;width:15;height:216" fillcolor="black" stroked="f" strokeweight="0"/>
                  <v:rect id="_x0000_s165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617F9E4" w14:textId="77777777" w:rsidR="0039026F" w:rsidRDefault="0039026F">
            <w:pPr>
              <w:pStyle w:val="GEFEG"/>
              <w:tabs>
                <w:tab w:val="left" w:pos="3293"/>
                <w:tab w:val="left" w:pos="6259"/>
              </w:tabs>
              <w:rPr>
                <w:sz w:val="12"/>
                <w:szCs w:val="12"/>
              </w:rPr>
            </w:pPr>
            <w:r>
              <w:rPr>
                <w:b/>
                <w:bCs/>
                <w:color w:val="000000"/>
                <w:sz w:val="18"/>
                <w:szCs w:val="18"/>
              </w:rPr>
              <w:t>cbc:CertificateType</w:t>
            </w:r>
            <w:r>
              <w:rPr>
                <w:sz w:val="16"/>
                <w:szCs w:val="16"/>
              </w:rPr>
              <w:tab/>
            </w:r>
            <w:r>
              <w:rPr>
                <w:b/>
                <w:bCs/>
                <w:color w:val="000000"/>
                <w:sz w:val="16"/>
                <w:szCs w:val="16"/>
              </w:rPr>
              <w:t>Item label name</w:t>
            </w:r>
            <w:r>
              <w:rPr>
                <w:sz w:val="16"/>
                <w:szCs w:val="16"/>
              </w:rPr>
              <w:tab/>
            </w:r>
            <w:r>
              <w:rPr>
                <w:b/>
                <w:bCs/>
                <w:color w:val="000000"/>
                <w:sz w:val="16"/>
                <w:szCs w:val="16"/>
              </w:rPr>
              <w:t>tir68-057</w:t>
            </w:r>
          </w:p>
        </w:tc>
      </w:tr>
      <w:tr w:rsidR="0039026F" w14:paraId="3823F3D1" w14:textId="77777777" w:rsidTr="0039026F">
        <w:trPr>
          <w:cantSplit/>
          <w:trHeight w:hRule="exact" w:val="216"/>
        </w:trPr>
        <w:tc>
          <w:tcPr>
            <w:tcW w:w="274" w:type="dxa"/>
            <w:tcBorders>
              <w:top w:val="nil"/>
              <w:left w:val="nil"/>
              <w:bottom w:val="nil"/>
              <w:right w:val="nil"/>
            </w:tcBorders>
            <w:shd w:val="clear" w:color="auto" w:fill="FFFFFF"/>
          </w:tcPr>
          <w:p w14:paraId="3156390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3D740A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3D8F2FC" w14:textId="77777777" w:rsidR="0039026F" w:rsidRDefault="00BD3C4F">
            <w:pPr>
              <w:pStyle w:val="GEFEG"/>
              <w:rPr>
                <w:sz w:val="12"/>
                <w:szCs w:val="12"/>
              </w:rPr>
            </w:pPr>
            <w:r>
              <w:rPr>
                <w:noProof/>
              </w:rPr>
              <w:pict w14:anchorId="67FB857D">
                <v:group id="_x0000_s1659" style="position:absolute;margin-left:104.4pt;margin-top:0;width:24.6pt;height:10.8pt;z-index:257879040;mso-position-horizontal-relative:text;mso-position-vertical-relative:text" coordorigin="2088" coordsize="492,216" o:allowincell="f">
                  <v:rect id="_x0000_s1660" style="position:absolute;left:2229;width:15;height:216" fillcolor="black" stroked="f" strokeweight="0"/>
                  <v:rect id="_x0000_s1661" style="position:absolute;left:2328;width:15;height:216" fillcolor="black" stroked="f" strokeweight="0"/>
                  <v:rect id="_x0000_s1662" style="position:absolute;left:2427;width:15;height:216" fillcolor="black" stroked="f" strokeweight="0"/>
                  <v:rect id="_x0000_s166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4EE619F" w14:textId="77777777" w:rsidR="0039026F" w:rsidRDefault="0039026F">
            <w:pPr>
              <w:pStyle w:val="GEFEG"/>
              <w:tabs>
                <w:tab w:val="left" w:pos="3293"/>
                <w:tab w:val="left" w:pos="6259"/>
              </w:tabs>
              <w:rPr>
                <w:sz w:val="12"/>
                <w:szCs w:val="12"/>
              </w:rPr>
            </w:pPr>
            <w:r>
              <w:rPr>
                <w:b/>
                <w:bCs/>
                <w:color w:val="000000"/>
                <w:sz w:val="18"/>
                <w:szCs w:val="18"/>
              </w:rPr>
              <w:t>cbc:Remarks</w:t>
            </w:r>
            <w:r>
              <w:rPr>
                <w:sz w:val="16"/>
                <w:szCs w:val="16"/>
              </w:rPr>
              <w:tab/>
            </w:r>
            <w:r>
              <w:rPr>
                <w:b/>
                <w:bCs/>
                <w:color w:val="000000"/>
                <w:sz w:val="16"/>
                <w:szCs w:val="16"/>
              </w:rPr>
              <w:t>Item label value</w:t>
            </w:r>
            <w:r>
              <w:rPr>
                <w:sz w:val="16"/>
                <w:szCs w:val="16"/>
              </w:rPr>
              <w:tab/>
            </w:r>
            <w:r>
              <w:rPr>
                <w:b/>
                <w:bCs/>
                <w:color w:val="000000"/>
                <w:sz w:val="16"/>
                <w:szCs w:val="16"/>
              </w:rPr>
              <w:t>tir68-058</w:t>
            </w:r>
          </w:p>
        </w:tc>
      </w:tr>
      <w:tr w:rsidR="0039026F" w14:paraId="0EB642F1" w14:textId="77777777" w:rsidTr="0039026F">
        <w:trPr>
          <w:cantSplit/>
          <w:trHeight w:hRule="exact" w:val="250"/>
        </w:trPr>
        <w:tc>
          <w:tcPr>
            <w:tcW w:w="274" w:type="dxa"/>
            <w:tcBorders>
              <w:top w:val="nil"/>
              <w:left w:val="nil"/>
              <w:bottom w:val="nil"/>
              <w:right w:val="nil"/>
            </w:tcBorders>
            <w:shd w:val="clear" w:color="auto" w:fill="FFFFFF"/>
          </w:tcPr>
          <w:p w14:paraId="564D77B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4F65256"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28C1A98D" w14:textId="77777777" w:rsidR="0039026F" w:rsidRDefault="00BD3C4F">
            <w:pPr>
              <w:pStyle w:val="GEFEG"/>
              <w:rPr>
                <w:sz w:val="12"/>
                <w:szCs w:val="12"/>
              </w:rPr>
            </w:pPr>
            <w:r>
              <w:rPr>
                <w:noProof/>
              </w:rPr>
              <w:pict w14:anchorId="373CF10A">
                <v:group id="_x0000_s1664" style="position:absolute;margin-left:104.4pt;margin-top:.75pt;width:24.6pt;height:12.5pt;z-index:257880064;mso-position-horizontal-relative:text;mso-position-vertical-relative:text" coordorigin="2088,15" coordsize="492,250" o:allowincell="f">
                  <v:rect id="_x0000_s1665" style="position:absolute;left:2229;top:15;width:15;height:250" fillcolor="black" stroked="f" strokeweight="0"/>
                  <v:rect id="_x0000_s1666" style="position:absolute;left:2328;top:15;width:15;height:250" fillcolor="black" stroked="f" strokeweight="0"/>
                  <v:rect id="_x0000_s1667" style="position:absolute;left:2427;top:15;width:15;height:250" fillcolor="black" stroked="f" strokeweight="0"/>
                  <v:rect id="_x0000_s1668" style="position:absolute;left:2427;top:118;width:156;height:15" fillcolor="black" stroked="f" strokeweight="0"/>
                  <v:rect id="_x0000_s1669"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289246E3" w14:textId="77777777" w:rsidR="0039026F" w:rsidRDefault="0039026F">
            <w:pPr>
              <w:pStyle w:val="GEFEG"/>
              <w:rPr>
                <w:sz w:val="12"/>
                <w:szCs w:val="12"/>
              </w:rPr>
            </w:pPr>
            <w:r>
              <w:rPr>
                <w:b/>
                <w:bCs/>
                <w:color w:val="000000"/>
                <w:sz w:val="18"/>
                <w:szCs w:val="18"/>
              </w:rPr>
              <w:t>cac:IssuerParty</w:t>
            </w:r>
          </w:p>
        </w:tc>
      </w:tr>
      <w:tr w:rsidR="0039026F" w14:paraId="2EF87219" w14:textId="77777777" w:rsidTr="0039026F">
        <w:trPr>
          <w:cantSplit/>
          <w:trHeight w:hRule="exact" w:val="250"/>
        </w:trPr>
        <w:tc>
          <w:tcPr>
            <w:tcW w:w="274" w:type="dxa"/>
            <w:tcBorders>
              <w:top w:val="nil"/>
              <w:left w:val="nil"/>
              <w:bottom w:val="nil"/>
              <w:right w:val="nil"/>
            </w:tcBorders>
            <w:shd w:val="clear" w:color="auto" w:fill="FFFFFF"/>
          </w:tcPr>
          <w:p w14:paraId="0132CE2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51C57C9"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14:paraId="7B607FC7" w14:textId="77777777" w:rsidR="0039026F" w:rsidRDefault="00BD3C4F">
            <w:pPr>
              <w:pStyle w:val="GEFEG"/>
              <w:rPr>
                <w:sz w:val="12"/>
                <w:szCs w:val="12"/>
              </w:rPr>
            </w:pPr>
            <w:r>
              <w:rPr>
                <w:noProof/>
              </w:rPr>
              <w:pict w14:anchorId="37F7E44D">
                <v:group id="_x0000_s1670" style="position:absolute;margin-left:104.4pt;margin-top:.75pt;width:29.5pt;height:12.5pt;z-index:257881088;mso-position-horizontal-relative:text;mso-position-vertical-relative:text" coordorigin="2088,15" coordsize="590,250" o:allowincell="f">
                  <v:rect id="_x0000_s1671" style="position:absolute;left:2229;top:15;width:15;height:250" fillcolor="black" stroked="f" strokeweight="0"/>
                  <v:rect id="_x0000_s1672" style="position:absolute;left:2328;top:15;width:15;height:250" fillcolor="black" stroked="f" strokeweight="0"/>
                  <v:rect id="_x0000_s1673" style="position:absolute;left:2427;top:15;width:15;height:250" fillcolor="black" stroked="f" strokeweight="0"/>
                  <v:rect id="_x0000_s1674" style="position:absolute;left:2526;top:15;width:15;height:103" fillcolor="black" stroked="f" strokeweight="0"/>
                  <v:rect id="_x0000_s1675" style="position:absolute;left:2526;top:118;width:156;height:15" fillcolor="black" stroked="f" strokeweight="0"/>
                  <v:rect id="_x0000_s1676"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14:paraId="4012DEC1" w14:textId="77777777" w:rsidR="0039026F" w:rsidRDefault="0039026F">
            <w:pPr>
              <w:pStyle w:val="GEFEG"/>
              <w:rPr>
                <w:sz w:val="12"/>
                <w:szCs w:val="12"/>
              </w:rPr>
            </w:pPr>
            <w:r>
              <w:rPr>
                <w:b/>
                <w:bCs/>
                <w:color w:val="000000"/>
                <w:sz w:val="18"/>
                <w:szCs w:val="18"/>
              </w:rPr>
              <w:t>cac:PartyName</w:t>
            </w:r>
          </w:p>
        </w:tc>
      </w:tr>
      <w:tr w:rsidR="0039026F" w14:paraId="4D388439" w14:textId="77777777" w:rsidTr="0039026F">
        <w:trPr>
          <w:cantSplit/>
          <w:trHeight w:hRule="exact" w:val="216"/>
        </w:trPr>
        <w:tc>
          <w:tcPr>
            <w:tcW w:w="274" w:type="dxa"/>
            <w:tcBorders>
              <w:top w:val="nil"/>
              <w:left w:val="nil"/>
              <w:bottom w:val="nil"/>
              <w:right w:val="nil"/>
            </w:tcBorders>
            <w:shd w:val="clear" w:color="auto" w:fill="FFFFFF"/>
          </w:tcPr>
          <w:p w14:paraId="0C3DF6B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02E5E7D"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4DEBA7FE" w14:textId="77777777" w:rsidR="0039026F" w:rsidRDefault="00BD3C4F">
            <w:pPr>
              <w:pStyle w:val="GEFEG"/>
              <w:rPr>
                <w:sz w:val="12"/>
                <w:szCs w:val="12"/>
              </w:rPr>
            </w:pPr>
            <w:r>
              <w:rPr>
                <w:noProof/>
              </w:rPr>
              <w:pict w14:anchorId="3BFE2561">
                <v:group id="_x0000_s1677" style="position:absolute;margin-left:104.4pt;margin-top:0;width:34.45pt;height:10.8pt;z-index:257882112;mso-position-horizontal-relative:text;mso-position-vertical-relative:text" coordorigin="2088" coordsize="689,216" o:allowincell="f">
                  <v:rect id="_x0000_s1678" style="position:absolute;left:2229;width:15;height:216" fillcolor="black" stroked="f" strokeweight="0"/>
                  <v:rect id="_x0000_s1679" style="position:absolute;left:2328;width:15;height:216" fillcolor="black" stroked="f" strokeweight="0"/>
                  <v:rect id="_x0000_s1680" style="position:absolute;left:2427;width:15;height:216" fillcolor="black" stroked="f" strokeweight="0"/>
                  <v:rect id="_x0000_s1681" style="position:absolute;left:2625;width:15;height:103" fillcolor="black" stroked="f" strokeweight="0"/>
                  <v:rect id="_x0000_s1682"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64989928" w14:textId="77777777" w:rsidR="0039026F" w:rsidRDefault="0039026F">
            <w:pPr>
              <w:pStyle w:val="GEFEG"/>
              <w:tabs>
                <w:tab w:val="left" w:pos="3096"/>
                <w:tab w:val="left" w:pos="6062"/>
              </w:tabs>
              <w:rPr>
                <w:sz w:val="12"/>
                <w:szCs w:val="12"/>
              </w:rPr>
            </w:pPr>
            <w:r>
              <w:rPr>
                <w:b/>
                <w:bCs/>
                <w:color w:val="000000"/>
                <w:sz w:val="18"/>
                <w:szCs w:val="18"/>
              </w:rPr>
              <w:t>cbc:Name</w:t>
            </w:r>
            <w:r>
              <w:rPr>
                <w:sz w:val="16"/>
                <w:szCs w:val="16"/>
              </w:rPr>
              <w:tab/>
            </w:r>
            <w:r>
              <w:rPr>
                <w:b/>
                <w:bCs/>
                <w:color w:val="000000"/>
                <w:sz w:val="16"/>
                <w:szCs w:val="16"/>
              </w:rPr>
              <w:t>Item label issuer party name</w:t>
            </w:r>
            <w:r>
              <w:rPr>
                <w:sz w:val="16"/>
                <w:szCs w:val="16"/>
              </w:rPr>
              <w:tab/>
            </w:r>
            <w:r>
              <w:rPr>
                <w:b/>
                <w:bCs/>
                <w:color w:val="000000"/>
                <w:sz w:val="16"/>
                <w:szCs w:val="16"/>
              </w:rPr>
              <w:t>tir68-111</w:t>
            </w:r>
          </w:p>
        </w:tc>
      </w:tr>
      <w:tr w:rsidR="0039026F" w14:paraId="0255905E" w14:textId="77777777" w:rsidTr="0039026F">
        <w:trPr>
          <w:cantSplit/>
          <w:trHeight w:hRule="exact" w:val="250"/>
        </w:trPr>
        <w:tc>
          <w:tcPr>
            <w:tcW w:w="274" w:type="dxa"/>
            <w:tcBorders>
              <w:top w:val="nil"/>
              <w:left w:val="nil"/>
              <w:bottom w:val="nil"/>
              <w:right w:val="nil"/>
            </w:tcBorders>
            <w:shd w:val="clear" w:color="auto" w:fill="FFFFFF"/>
          </w:tcPr>
          <w:p w14:paraId="0C355FB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6A6B81D"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492" w:type="dxa"/>
            <w:gridSpan w:val="5"/>
            <w:tcBorders>
              <w:top w:val="dotted" w:sz="6" w:space="0" w:color="808080"/>
              <w:left w:val="nil"/>
              <w:bottom w:val="nil"/>
              <w:right w:val="nil"/>
            </w:tcBorders>
            <w:shd w:val="clear" w:color="auto" w:fill="C0C0C0"/>
          </w:tcPr>
          <w:p w14:paraId="74F2244C" w14:textId="77777777" w:rsidR="0039026F" w:rsidRDefault="00BD3C4F">
            <w:pPr>
              <w:pStyle w:val="GEFEG"/>
              <w:rPr>
                <w:sz w:val="12"/>
                <w:szCs w:val="12"/>
              </w:rPr>
            </w:pPr>
            <w:r>
              <w:rPr>
                <w:noProof/>
              </w:rPr>
              <w:pict w14:anchorId="1FECD80D">
                <v:group id="_x0000_s1683" style="position:absolute;margin-left:104.4pt;margin-top:.75pt;width:24.6pt;height:12.5pt;z-index:257883136;mso-position-horizontal-relative:text;mso-position-vertical-relative:text" coordorigin="2088,15" coordsize="492,250" o:allowincell="f">
                  <v:rect id="_x0000_s1684" style="position:absolute;left:2229;top:15;width:15;height:250" fillcolor="black" stroked="f" strokeweight="0"/>
                  <v:rect id="_x0000_s1685" style="position:absolute;left:2328;top:15;width:15;height:250" fillcolor="black" stroked="f" strokeweight="0"/>
                  <v:rect id="_x0000_s1686" style="position:absolute;left:2427;top:15;width:15;height:103" fillcolor="black" stroked="f" strokeweight="0"/>
                  <v:rect id="_x0000_s1687" style="position:absolute;left:2427;top:118;width:156;height:15" fillcolor="black" stroked="f" strokeweight="0"/>
                  <v:rect id="_x0000_s1688"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086769E1" w14:textId="77777777" w:rsidR="0039026F" w:rsidRDefault="0039026F">
            <w:pPr>
              <w:pStyle w:val="GEFEG"/>
              <w:rPr>
                <w:sz w:val="12"/>
                <w:szCs w:val="12"/>
              </w:rPr>
            </w:pPr>
            <w:r>
              <w:rPr>
                <w:b/>
                <w:bCs/>
                <w:color w:val="000000"/>
                <w:sz w:val="18"/>
                <w:szCs w:val="18"/>
              </w:rPr>
              <w:t>cac:DocumentReference</w:t>
            </w:r>
          </w:p>
        </w:tc>
      </w:tr>
      <w:tr w:rsidR="0039026F" w14:paraId="281A5E2C" w14:textId="77777777" w:rsidTr="0039026F">
        <w:trPr>
          <w:cantSplit/>
          <w:trHeight w:hRule="exact" w:val="216"/>
        </w:trPr>
        <w:tc>
          <w:tcPr>
            <w:tcW w:w="274" w:type="dxa"/>
            <w:tcBorders>
              <w:top w:val="nil"/>
              <w:left w:val="nil"/>
              <w:bottom w:val="nil"/>
              <w:right w:val="nil"/>
            </w:tcBorders>
            <w:shd w:val="clear" w:color="auto" w:fill="FFFFFF"/>
          </w:tcPr>
          <w:p w14:paraId="27901F6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1136D7"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3271BC16" w14:textId="77777777" w:rsidR="0039026F" w:rsidRDefault="00BD3C4F">
            <w:pPr>
              <w:pStyle w:val="GEFEG"/>
              <w:rPr>
                <w:sz w:val="12"/>
                <w:szCs w:val="12"/>
              </w:rPr>
            </w:pPr>
            <w:r>
              <w:rPr>
                <w:noProof/>
              </w:rPr>
              <w:pict w14:anchorId="5C292E15">
                <v:group id="_x0000_s1689" style="position:absolute;margin-left:104.4pt;margin-top:0;width:29.5pt;height:10.8pt;z-index:257884160;mso-position-horizontal-relative:text;mso-position-vertical-relative:text" coordorigin="2088" coordsize="590,216" o:allowincell="f">
                  <v:rect id="_x0000_s1690" style="position:absolute;left:2229;width:15;height:216" fillcolor="black" stroked="f" strokeweight="0"/>
                  <v:rect id="_x0000_s1691" style="position:absolute;left:2328;width:15;height:216" fillcolor="black" stroked="f" strokeweight="0"/>
                  <v:rect id="_x0000_s1692" style="position:absolute;left:2526;width:15;height:103" fillcolor="black" stroked="f" strokeweight="0"/>
                  <v:rect id="_x0000_s1693"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504953A2" w14:textId="77777777" w:rsidR="0039026F" w:rsidRDefault="0039026F">
            <w:pPr>
              <w:pStyle w:val="GEFEG"/>
              <w:tabs>
                <w:tab w:val="left" w:pos="3194"/>
                <w:tab w:val="left" w:pos="6161"/>
              </w:tabs>
              <w:rPr>
                <w:sz w:val="12"/>
                <w:szCs w:val="12"/>
              </w:rPr>
            </w:pPr>
            <w:r>
              <w:rPr>
                <w:b/>
                <w:bCs/>
                <w:color w:val="000000"/>
                <w:sz w:val="18"/>
                <w:szCs w:val="18"/>
              </w:rPr>
              <w:t>cbc:ID</w:t>
            </w:r>
            <w:r>
              <w:rPr>
                <w:sz w:val="16"/>
                <w:szCs w:val="16"/>
              </w:rPr>
              <w:tab/>
            </w:r>
            <w:r>
              <w:rPr>
                <w:b/>
                <w:bCs/>
                <w:color w:val="000000"/>
                <w:sz w:val="16"/>
                <w:szCs w:val="16"/>
              </w:rPr>
              <w:t>Item label reference</w:t>
            </w:r>
            <w:r>
              <w:rPr>
                <w:sz w:val="16"/>
                <w:szCs w:val="16"/>
              </w:rPr>
              <w:tab/>
            </w:r>
            <w:r>
              <w:rPr>
                <w:b/>
                <w:bCs/>
                <w:color w:val="000000"/>
                <w:sz w:val="16"/>
                <w:szCs w:val="16"/>
              </w:rPr>
              <w:t>tir68-060</w:t>
            </w:r>
          </w:p>
        </w:tc>
      </w:tr>
      <w:tr w:rsidR="0039026F" w14:paraId="4D7AB7CD" w14:textId="77777777" w:rsidTr="0039026F">
        <w:trPr>
          <w:cantSplit/>
          <w:trHeight w:hRule="exact" w:val="250"/>
        </w:trPr>
        <w:tc>
          <w:tcPr>
            <w:tcW w:w="274" w:type="dxa"/>
            <w:tcBorders>
              <w:top w:val="nil"/>
              <w:left w:val="nil"/>
              <w:bottom w:val="nil"/>
              <w:right w:val="nil"/>
            </w:tcBorders>
            <w:shd w:val="clear" w:color="auto" w:fill="FFFFFF"/>
          </w:tcPr>
          <w:p w14:paraId="169B7C2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5F79B0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6703E6E3" w14:textId="77777777" w:rsidR="0039026F" w:rsidRDefault="00BD3C4F">
            <w:pPr>
              <w:pStyle w:val="GEFEG"/>
              <w:rPr>
                <w:sz w:val="12"/>
                <w:szCs w:val="12"/>
              </w:rPr>
            </w:pPr>
            <w:r>
              <w:rPr>
                <w:noProof/>
              </w:rPr>
              <w:pict w14:anchorId="32D9C0C9">
                <v:group id="_x0000_s1694" style="position:absolute;margin-left:104.4pt;margin-top:.75pt;width:19.7pt;height:12.5pt;z-index:257885184;mso-position-horizontal-relative:text;mso-position-vertical-relative:text" coordorigin="2088,15" coordsize="394,250" o:allowincell="f">
                  <v:rect id="_x0000_s1695" style="position:absolute;left:2229;top:15;width:15;height:250" fillcolor="black" stroked="f" strokeweight="0"/>
                  <v:rect id="_x0000_s1696" style="position:absolute;left:2328;top:15;width:15;height:103" fillcolor="black" stroked="f" strokeweight="0"/>
                  <v:rect id="_x0000_s1697" style="position:absolute;left:2328;top:118;width:156;height:15" fillcolor="black" stroked="f" strokeweight="0"/>
                  <v:rect id="_x0000_s1698"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1BBD6FE7" w14:textId="77777777" w:rsidR="0039026F" w:rsidRDefault="0039026F">
            <w:pPr>
              <w:pStyle w:val="GEFEG"/>
              <w:rPr>
                <w:sz w:val="12"/>
                <w:szCs w:val="12"/>
              </w:rPr>
            </w:pPr>
            <w:r>
              <w:rPr>
                <w:b/>
                <w:bCs/>
                <w:color w:val="000000"/>
                <w:sz w:val="18"/>
                <w:szCs w:val="18"/>
              </w:rPr>
              <w:t>cac:Dimension</w:t>
            </w:r>
          </w:p>
        </w:tc>
      </w:tr>
      <w:tr w:rsidR="0039026F" w14:paraId="49BC0347" w14:textId="77777777" w:rsidTr="0039026F">
        <w:trPr>
          <w:cantSplit/>
          <w:trHeight w:hRule="exact" w:val="216"/>
        </w:trPr>
        <w:tc>
          <w:tcPr>
            <w:tcW w:w="274" w:type="dxa"/>
            <w:tcBorders>
              <w:top w:val="nil"/>
              <w:left w:val="nil"/>
              <w:bottom w:val="nil"/>
              <w:right w:val="nil"/>
            </w:tcBorders>
            <w:shd w:val="clear" w:color="auto" w:fill="FFFFFF"/>
          </w:tcPr>
          <w:p w14:paraId="77EA06D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81652DB"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B757E17" w14:textId="77777777" w:rsidR="0039026F" w:rsidRDefault="00BD3C4F">
            <w:pPr>
              <w:pStyle w:val="GEFEG"/>
              <w:rPr>
                <w:sz w:val="12"/>
                <w:szCs w:val="12"/>
              </w:rPr>
            </w:pPr>
            <w:r>
              <w:rPr>
                <w:noProof/>
              </w:rPr>
              <w:pict w14:anchorId="66C59ABC">
                <v:group id="_x0000_s1699" style="position:absolute;margin-left:104.4pt;margin-top:0;width:24.6pt;height:10.8pt;z-index:257886208;mso-position-horizontal-relative:text;mso-position-vertical-relative:text" coordorigin="2088" coordsize="492,216" o:allowincell="f">
                  <v:rect id="_x0000_s1700" style="position:absolute;left:2229;width:15;height:216" fillcolor="black" stroked="f" strokeweight="0"/>
                  <v:rect id="_x0000_s1701" style="position:absolute;left:2427;width:15;height:216" fillcolor="black" stroked="f" strokeweight="0"/>
                  <v:rect id="_x0000_s170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5730CBA" w14:textId="77777777" w:rsidR="0039026F" w:rsidRDefault="0039026F">
            <w:pPr>
              <w:pStyle w:val="GEFEG"/>
              <w:rPr>
                <w:sz w:val="12"/>
                <w:szCs w:val="12"/>
              </w:rPr>
            </w:pPr>
            <w:r>
              <w:rPr>
                <w:b/>
                <w:bCs/>
                <w:color w:val="000000"/>
                <w:sz w:val="18"/>
                <w:szCs w:val="18"/>
              </w:rPr>
              <w:t>cbc:AttributeID</w:t>
            </w:r>
          </w:p>
        </w:tc>
      </w:tr>
      <w:tr w:rsidR="0039026F" w14:paraId="4D3203EF" w14:textId="77777777" w:rsidTr="0039026F">
        <w:trPr>
          <w:cantSplit/>
          <w:trHeight w:hRule="exact" w:val="1512"/>
        </w:trPr>
        <w:tc>
          <w:tcPr>
            <w:tcW w:w="274" w:type="dxa"/>
            <w:tcBorders>
              <w:top w:val="nil"/>
              <w:left w:val="nil"/>
              <w:bottom w:val="nil"/>
              <w:right w:val="nil"/>
            </w:tcBorders>
            <w:shd w:val="clear" w:color="auto" w:fill="FFFFFF"/>
          </w:tcPr>
          <w:p w14:paraId="4CD68E1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E16C7C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AFADD95" w14:textId="77777777" w:rsidR="0039026F" w:rsidRDefault="00BD3C4F">
            <w:pPr>
              <w:pStyle w:val="GEFEG"/>
              <w:rPr>
                <w:sz w:val="12"/>
                <w:szCs w:val="12"/>
              </w:rPr>
            </w:pPr>
            <w:r>
              <w:rPr>
                <w:noProof/>
              </w:rPr>
              <w:pict w14:anchorId="45CE1595">
                <v:group id="_x0000_s1703" style="position:absolute;margin-left:104.4pt;margin-top:0;width:24.6pt;height:75.6pt;z-index:257887232;mso-position-horizontal-relative:text;mso-position-vertical-relative:text" coordorigin="2088" coordsize="492,1512" o:allowincell="f">
                  <v:rect id="_x0000_s1704" style="position:absolute;left:2229;width:15;height:1512" fillcolor="black" stroked="f" strokeweight="0"/>
                  <v:rect id="_x0000_s1705" style="position:absolute;left:2427;width:15;height:1512" fillcolor="black" stroked="f" strokeweight="0"/>
                  <v:rect id="_x0000_s170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513711F" w14:textId="77777777" w:rsidR="0039026F" w:rsidRDefault="0039026F">
            <w:pPr>
              <w:pStyle w:val="GEFEG"/>
              <w:tabs>
                <w:tab w:val="left" w:pos="3293"/>
                <w:tab w:val="left" w:pos="6259"/>
              </w:tabs>
              <w:rPr>
                <w:sz w:val="16"/>
                <w:szCs w:val="16"/>
              </w:rPr>
            </w:pPr>
            <w:r>
              <w:rPr>
                <w:b/>
                <w:bCs/>
                <w:color w:val="000000"/>
                <w:sz w:val="18"/>
                <w:szCs w:val="18"/>
              </w:rPr>
              <w:t>cbc:Measure</w:t>
            </w:r>
            <w:r>
              <w:rPr>
                <w:sz w:val="16"/>
                <w:szCs w:val="16"/>
              </w:rPr>
              <w:tab/>
            </w:r>
            <w:r>
              <w:rPr>
                <w:b/>
                <w:bCs/>
                <w:color w:val="000000"/>
                <w:sz w:val="16"/>
                <w:szCs w:val="16"/>
              </w:rPr>
              <w:t>Package volume</w:t>
            </w:r>
            <w:r>
              <w:rPr>
                <w:sz w:val="16"/>
                <w:szCs w:val="16"/>
              </w:rPr>
              <w:tab/>
            </w:r>
            <w:r>
              <w:rPr>
                <w:b/>
                <w:bCs/>
                <w:color w:val="000000"/>
                <w:sz w:val="16"/>
                <w:szCs w:val="16"/>
              </w:rPr>
              <w:t>tir68-160</w:t>
            </w:r>
          </w:p>
          <w:p w14:paraId="05E7A3DB" w14:textId="77777777" w:rsidR="0039026F" w:rsidRDefault="0039026F">
            <w:pPr>
              <w:pStyle w:val="GEFEG"/>
              <w:tabs>
                <w:tab w:val="left" w:pos="6259"/>
              </w:tabs>
              <w:ind w:left="3293"/>
              <w:rPr>
                <w:sz w:val="16"/>
                <w:szCs w:val="16"/>
              </w:rPr>
            </w:pPr>
            <w:r>
              <w:rPr>
                <w:b/>
                <w:bCs/>
                <w:color w:val="000000"/>
                <w:sz w:val="16"/>
                <w:szCs w:val="16"/>
              </w:rPr>
              <w:t>Package net weight approximate</w:t>
            </w:r>
            <w:r>
              <w:rPr>
                <w:sz w:val="16"/>
                <w:szCs w:val="16"/>
              </w:rPr>
              <w:tab/>
            </w:r>
            <w:r>
              <w:rPr>
                <w:b/>
                <w:bCs/>
                <w:color w:val="000000"/>
                <w:sz w:val="16"/>
                <w:szCs w:val="16"/>
              </w:rPr>
              <w:t>tir68-146</w:t>
            </w:r>
          </w:p>
          <w:p w14:paraId="2285CA1F" w14:textId="77777777" w:rsidR="0039026F" w:rsidRDefault="0039026F">
            <w:pPr>
              <w:pStyle w:val="GEFEG"/>
              <w:tabs>
                <w:tab w:val="left" w:pos="6259"/>
              </w:tabs>
              <w:ind w:left="3293"/>
              <w:rPr>
                <w:sz w:val="16"/>
                <w:szCs w:val="16"/>
              </w:rPr>
            </w:pPr>
            <w:r>
              <w:rPr>
                <w:b/>
                <w:bCs/>
                <w:color w:val="000000"/>
                <w:sz w:val="16"/>
                <w:szCs w:val="16"/>
              </w:rPr>
              <w:t>Package net weight exact</w:t>
            </w:r>
            <w:r>
              <w:rPr>
                <w:sz w:val="16"/>
                <w:szCs w:val="16"/>
              </w:rPr>
              <w:tab/>
            </w:r>
            <w:r>
              <w:rPr>
                <w:b/>
                <w:bCs/>
                <w:color w:val="000000"/>
                <w:sz w:val="16"/>
                <w:szCs w:val="16"/>
              </w:rPr>
              <w:t>tir68-147</w:t>
            </w:r>
          </w:p>
          <w:p w14:paraId="01A7DEA2" w14:textId="77777777" w:rsidR="0039026F" w:rsidRDefault="0039026F">
            <w:pPr>
              <w:pStyle w:val="GEFEG"/>
              <w:tabs>
                <w:tab w:val="left" w:pos="6259"/>
              </w:tabs>
              <w:ind w:left="3293"/>
              <w:rPr>
                <w:sz w:val="16"/>
                <w:szCs w:val="16"/>
              </w:rPr>
            </w:pPr>
            <w:r>
              <w:rPr>
                <w:b/>
                <w:bCs/>
                <w:color w:val="000000"/>
                <w:sz w:val="16"/>
                <w:szCs w:val="16"/>
              </w:rPr>
              <w:t>Handling unit height</w:t>
            </w:r>
            <w:r>
              <w:rPr>
                <w:sz w:val="16"/>
                <w:szCs w:val="16"/>
              </w:rPr>
              <w:tab/>
            </w:r>
            <w:r>
              <w:rPr>
                <w:b/>
                <w:bCs/>
                <w:color w:val="000000"/>
                <w:sz w:val="16"/>
                <w:szCs w:val="16"/>
              </w:rPr>
              <w:t>tir68-068</w:t>
            </w:r>
          </w:p>
          <w:p w14:paraId="20149863" w14:textId="77777777" w:rsidR="0039026F" w:rsidRDefault="0039026F">
            <w:pPr>
              <w:pStyle w:val="GEFEG"/>
              <w:tabs>
                <w:tab w:val="left" w:pos="6259"/>
              </w:tabs>
              <w:ind w:left="3293"/>
              <w:rPr>
                <w:sz w:val="16"/>
                <w:szCs w:val="16"/>
              </w:rPr>
            </w:pPr>
            <w:r>
              <w:rPr>
                <w:b/>
                <w:bCs/>
                <w:color w:val="000000"/>
                <w:sz w:val="16"/>
                <w:szCs w:val="16"/>
              </w:rPr>
              <w:t>Handling unit length</w:t>
            </w:r>
            <w:r>
              <w:rPr>
                <w:sz w:val="16"/>
                <w:szCs w:val="16"/>
              </w:rPr>
              <w:tab/>
            </w:r>
            <w:r>
              <w:rPr>
                <w:b/>
                <w:bCs/>
                <w:color w:val="000000"/>
                <w:sz w:val="16"/>
                <w:szCs w:val="16"/>
              </w:rPr>
              <w:t>tir68-069</w:t>
            </w:r>
          </w:p>
          <w:p w14:paraId="5126D5E5" w14:textId="77777777" w:rsidR="0039026F" w:rsidRDefault="0039026F">
            <w:pPr>
              <w:pStyle w:val="GEFEG"/>
              <w:tabs>
                <w:tab w:val="left" w:pos="6259"/>
              </w:tabs>
              <w:ind w:left="3293"/>
              <w:rPr>
                <w:sz w:val="16"/>
                <w:szCs w:val="16"/>
              </w:rPr>
            </w:pPr>
            <w:r>
              <w:rPr>
                <w:b/>
                <w:bCs/>
                <w:color w:val="000000"/>
                <w:sz w:val="16"/>
                <w:szCs w:val="16"/>
              </w:rPr>
              <w:t>Handling unit width</w:t>
            </w:r>
            <w:r>
              <w:rPr>
                <w:sz w:val="16"/>
                <w:szCs w:val="16"/>
              </w:rPr>
              <w:tab/>
            </w:r>
            <w:r>
              <w:rPr>
                <w:b/>
                <w:bCs/>
                <w:color w:val="000000"/>
                <w:sz w:val="16"/>
                <w:szCs w:val="16"/>
              </w:rPr>
              <w:t>tir68-070</w:t>
            </w:r>
          </w:p>
          <w:p w14:paraId="59E8A5EB" w14:textId="77777777" w:rsidR="0039026F" w:rsidRDefault="0039026F">
            <w:pPr>
              <w:pStyle w:val="GEFEG"/>
              <w:tabs>
                <w:tab w:val="left" w:pos="6259"/>
              </w:tabs>
              <w:ind w:left="3293"/>
              <w:rPr>
                <w:sz w:val="12"/>
                <w:szCs w:val="12"/>
              </w:rPr>
            </w:pPr>
            <w:r>
              <w:rPr>
                <w:b/>
                <w:bCs/>
                <w:color w:val="000000"/>
                <w:sz w:val="16"/>
                <w:szCs w:val="16"/>
              </w:rPr>
              <w:t>Handling unit gross weight</w:t>
            </w:r>
            <w:r>
              <w:rPr>
                <w:sz w:val="16"/>
                <w:szCs w:val="16"/>
              </w:rPr>
              <w:tab/>
            </w:r>
            <w:r>
              <w:rPr>
                <w:b/>
                <w:bCs/>
                <w:color w:val="000000"/>
                <w:sz w:val="16"/>
                <w:szCs w:val="16"/>
              </w:rPr>
              <w:t>tir68-071</w:t>
            </w:r>
          </w:p>
        </w:tc>
      </w:tr>
      <w:tr w:rsidR="0039026F" w14:paraId="321B351C" w14:textId="77777777" w:rsidTr="0039026F">
        <w:trPr>
          <w:cantSplit/>
          <w:trHeight w:hRule="exact" w:val="864"/>
        </w:trPr>
        <w:tc>
          <w:tcPr>
            <w:tcW w:w="274" w:type="dxa"/>
            <w:tcBorders>
              <w:top w:val="nil"/>
              <w:left w:val="nil"/>
              <w:bottom w:val="nil"/>
              <w:right w:val="nil"/>
            </w:tcBorders>
            <w:shd w:val="clear" w:color="auto" w:fill="FFFFFF"/>
          </w:tcPr>
          <w:p w14:paraId="12CDC05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A57AAC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03EAB52" w14:textId="77777777" w:rsidR="0039026F" w:rsidRDefault="00BD3C4F">
            <w:pPr>
              <w:pStyle w:val="GEFEG"/>
              <w:rPr>
                <w:sz w:val="12"/>
                <w:szCs w:val="12"/>
              </w:rPr>
            </w:pPr>
            <w:r>
              <w:rPr>
                <w:noProof/>
              </w:rPr>
              <w:pict w14:anchorId="0E1ED591">
                <v:group id="_x0000_s1707" style="position:absolute;margin-left:104.4pt;margin-top:0;width:24.6pt;height:43.2pt;z-index:257888256;mso-position-horizontal-relative:text;mso-position-vertical-relative:text" coordorigin="2088" coordsize="492,864" o:allowincell="f">
                  <v:rect id="_x0000_s1708" style="position:absolute;left:2229;width:15;height:864" fillcolor="black" stroked="f" strokeweight="0"/>
                  <v:rect id="_x0000_s1709" style="position:absolute;left:2427;width:15;height:864" fillcolor="black" stroked="f" strokeweight="0"/>
                  <v:rect id="_x0000_s171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F3F3058" w14:textId="77777777" w:rsidR="0039026F" w:rsidRDefault="0039026F">
            <w:pPr>
              <w:pStyle w:val="GEFEG"/>
              <w:tabs>
                <w:tab w:val="left" w:pos="3293"/>
                <w:tab w:val="left" w:pos="6259"/>
              </w:tabs>
              <w:rPr>
                <w:sz w:val="16"/>
                <w:szCs w:val="16"/>
              </w:rPr>
            </w:pPr>
            <w:r>
              <w:rPr>
                <w:b/>
                <w:bCs/>
                <w:color w:val="000000"/>
                <w:sz w:val="18"/>
                <w:szCs w:val="18"/>
              </w:rPr>
              <w:t>cbc:MinimumMeasure</w:t>
            </w:r>
            <w:r>
              <w:rPr>
                <w:sz w:val="16"/>
                <w:szCs w:val="16"/>
              </w:rPr>
              <w:tab/>
            </w:r>
            <w:r>
              <w:rPr>
                <w:b/>
                <w:bCs/>
                <w:color w:val="000000"/>
                <w:sz w:val="16"/>
                <w:szCs w:val="16"/>
              </w:rPr>
              <w:t>Handling unit minimum storage</w:t>
            </w:r>
            <w:r>
              <w:rPr>
                <w:sz w:val="16"/>
                <w:szCs w:val="16"/>
              </w:rPr>
              <w:tab/>
            </w:r>
            <w:r>
              <w:rPr>
                <w:b/>
                <w:bCs/>
                <w:color w:val="000000"/>
                <w:sz w:val="16"/>
                <w:szCs w:val="16"/>
              </w:rPr>
              <w:t>tir68-072</w:t>
            </w:r>
          </w:p>
          <w:p w14:paraId="462E8BB7" w14:textId="77777777" w:rsidR="0039026F" w:rsidRDefault="0039026F">
            <w:pPr>
              <w:pStyle w:val="GEFEG"/>
              <w:tabs>
                <w:tab w:val="left" w:pos="6259"/>
              </w:tabs>
              <w:ind w:left="3293"/>
              <w:rPr>
                <w:sz w:val="16"/>
                <w:szCs w:val="16"/>
              </w:rPr>
            </w:pPr>
            <w:r>
              <w:rPr>
                <w:b/>
                <w:bCs/>
                <w:color w:val="000000"/>
                <w:sz w:val="16"/>
                <w:szCs w:val="16"/>
              </w:rPr>
              <w:t>temperature</w:t>
            </w:r>
            <w:r>
              <w:rPr>
                <w:sz w:val="16"/>
                <w:szCs w:val="16"/>
              </w:rPr>
              <w:tab/>
            </w:r>
            <w:r>
              <w:rPr>
                <w:b/>
                <w:bCs/>
                <w:color w:val="000000"/>
                <w:sz w:val="16"/>
                <w:szCs w:val="16"/>
              </w:rPr>
              <w:t>tir68-148</w:t>
            </w:r>
          </w:p>
          <w:p w14:paraId="02B2CCF7" w14:textId="77777777" w:rsidR="0039026F" w:rsidRDefault="0039026F">
            <w:pPr>
              <w:pStyle w:val="GEFEG"/>
              <w:ind w:left="3293"/>
              <w:rPr>
                <w:sz w:val="16"/>
                <w:szCs w:val="16"/>
              </w:rPr>
            </w:pPr>
            <w:r>
              <w:rPr>
                <w:b/>
                <w:bCs/>
                <w:color w:val="000000"/>
                <w:sz w:val="16"/>
                <w:szCs w:val="16"/>
              </w:rPr>
              <w:t>Handling unit minimum storage</w:t>
            </w:r>
          </w:p>
          <w:p w14:paraId="206DDF46" w14:textId="77777777" w:rsidR="0039026F" w:rsidRDefault="0039026F">
            <w:pPr>
              <w:pStyle w:val="GEFEG"/>
              <w:ind w:left="3293"/>
              <w:rPr>
                <w:sz w:val="12"/>
                <w:szCs w:val="12"/>
              </w:rPr>
            </w:pPr>
            <w:r>
              <w:rPr>
                <w:b/>
                <w:bCs/>
                <w:color w:val="000000"/>
                <w:sz w:val="16"/>
                <w:szCs w:val="16"/>
              </w:rPr>
              <w:t>humidity</w:t>
            </w:r>
          </w:p>
        </w:tc>
      </w:tr>
      <w:tr w:rsidR="0039026F" w14:paraId="18D5BCDC" w14:textId="77777777" w:rsidTr="0039026F">
        <w:trPr>
          <w:cantSplit/>
          <w:trHeight w:hRule="exact" w:val="864"/>
        </w:trPr>
        <w:tc>
          <w:tcPr>
            <w:tcW w:w="274" w:type="dxa"/>
            <w:tcBorders>
              <w:top w:val="nil"/>
              <w:left w:val="nil"/>
              <w:bottom w:val="nil"/>
              <w:right w:val="nil"/>
            </w:tcBorders>
            <w:shd w:val="clear" w:color="auto" w:fill="FFFFFF"/>
          </w:tcPr>
          <w:p w14:paraId="58D131E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C73AC9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CB07ED0" w14:textId="77777777" w:rsidR="0039026F" w:rsidRDefault="00BD3C4F">
            <w:pPr>
              <w:pStyle w:val="GEFEG"/>
              <w:rPr>
                <w:sz w:val="12"/>
                <w:szCs w:val="12"/>
              </w:rPr>
            </w:pPr>
            <w:r>
              <w:rPr>
                <w:noProof/>
              </w:rPr>
              <w:pict w14:anchorId="4FF3C662">
                <v:group id="_x0000_s1711" style="position:absolute;margin-left:104.4pt;margin-top:0;width:24.6pt;height:43.2pt;z-index:257889280;mso-position-horizontal-relative:text;mso-position-vertical-relative:text" coordorigin="2088" coordsize="492,864" o:allowincell="f">
                  <v:rect id="_x0000_s1712" style="position:absolute;left:2229;width:15;height:864" fillcolor="black" stroked="f" strokeweight="0"/>
                  <v:rect id="_x0000_s1713" style="position:absolute;left:2427;width:15;height:103" fillcolor="black" stroked="f" strokeweight="0"/>
                  <v:rect id="_x0000_s171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9FDAB56" w14:textId="77777777" w:rsidR="0039026F" w:rsidRDefault="0039026F">
            <w:pPr>
              <w:pStyle w:val="GEFEG"/>
              <w:tabs>
                <w:tab w:val="left" w:pos="3293"/>
                <w:tab w:val="left" w:pos="6259"/>
              </w:tabs>
              <w:rPr>
                <w:sz w:val="16"/>
                <w:szCs w:val="16"/>
              </w:rPr>
            </w:pPr>
            <w:r>
              <w:rPr>
                <w:b/>
                <w:bCs/>
                <w:color w:val="000000"/>
                <w:sz w:val="18"/>
                <w:szCs w:val="18"/>
              </w:rPr>
              <w:t>cbc:MaximumMeasure</w:t>
            </w:r>
            <w:r>
              <w:rPr>
                <w:sz w:val="16"/>
                <w:szCs w:val="16"/>
              </w:rPr>
              <w:tab/>
            </w:r>
            <w:r>
              <w:rPr>
                <w:b/>
                <w:bCs/>
                <w:color w:val="000000"/>
                <w:sz w:val="16"/>
                <w:szCs w:val="16"/>
              </w:rPr>
              <w:t>Handling unit maximum storage</w:t>
            </w:r>
            <w:r>
              <w:rPr>
                <w:sz w:val="16"/>
                <w:szCs w:val="16"/>
              </w:rPr>
              <w:tab/>
            </w:r>
            <w:r>
              <w:rPr>
                <w:b/>
                <w:bCs/>
                <w:color w:val="000000"/>
                <w:sz w:val="16"/>
                <w:szCs w:val="16"/>
              </w:rPr>
              <w:t>tir68-073</w:t>
            </w:r>
          </w:p>
          <w:p w14:paraId="63A2B770" w14:textId="77777777" w:rsidR="0039026F" w:rsidRDefault="0039026F">
            <w:pPr>
              <w:pStyle w:val="GEFEG"/>
              <w:tabs>
                <w:tab w:val="left" w:pos="6259"/>
              </w:tabs>
              <w:ind w:left="3293"/>
              <w:rPr>
                <w:sz w:val="16"/>
                <w:szCs w:val="16"/>
              </w:rPr>
            </w:pPr>
            <w:r>
              <w:rPr>
                <w:b/>
                <w:bCs/>
                <w:color w:val="000000"/>
                <w:sz w:val="16"/>
                <w:szCs w:val="16"/>
              </w:rPr>
              <w:t>temperature</w:t>
            </w:r>
            <w:r>
              <w:rPr>
                <w:sz w:val="16"/>
                <w:szCs w:val="16"/>
              </w:rPr>
              <w:tab/>
            </w:r>
            <w:r>
              <w:rPr>
                <w:b/>
                <w:bCs/>
                <w:color w:val="000000"/>
                <w:sz w:val="16"/>
                <w:szCs w:val="16"/>
              </w:rPr>
              <w:t>tir68-149</w:t>
            </w:r>
          </w:p>
          <w:p w14:paraId="7464428A" w14:textId="77777777" w:rsidR="0039026F" w:rsidRDefault="0039026F">
            <w:pPr>
              <w:pStyle w:val="GEFEG"/>
              <w:ind w:left="3293"/>
              <w:rPr>
                <w:sz w:val="16"/>
                <w:szCs w:val="16"/>
              </w:rPr>
            </w:pPr>
            <w:r>
              <w:rPr>
                <w:b/>
                <w:bCs/>
                <w:color w:val="000000"/>
                <w:sz w:val="16"/>
                <w:szCs w:val="16"/>
              </w:rPr>
              <w:t>Handling unit maximum storage</w:t>
            </w:r>
          </w:p>
          <w:p w14:paraId="455995D4" w14:textId="77777777" w:rsidR="0039026F" w:rsidRDefault="0039026F">
            <w:pPr>
              <w:pStyle w:val="GEFEG"/>
              <w:ind w:left="3293"/>
              <w:rPr>
                <w:sz w:val="12"/>
                <w:szCs w:val="12"/>
              </w:rPr>
            </w:pPr>
            <w:r>
              <w:rPr>
                <w:b/>
                <w:bCs/>
                <w:color w:val="000000"/>
                <w:sz w:val="16"/>
                <w:szCs w:val="16"/>
              </w:rPr>
              <w:t>humidity</w:t>
            </w:r>
          </w:p>
        </w:tc>
      </w:tr>
      <w:tr w:rsidR="0039026F" w14:paraId="0602F27F" w14:textId="77777777" w:rsidTr="0039026F">
        <w:trPr>
          <w:cantSplit/>
          <w:trHeight w:hRule="exact" w:val="250"/>
        </w:trPr>
        <w:tc>
          <w:tcPr>
            <w:tcW w:w="274" w:type="dxa"/>
            <w:tcBorders>
              <w:top w:val="nil"/>
              <w:left w:val="nil"/>
              <w:bottom w:val="nil"/>
              <w:right w:val="nil"/>
            </w:tcBorders>
            <w:shd w:val="clear" w:color="auto" w:fill="FFFFFF"/>
          </w:tcPr>
          <w:p w14:paraId="5ABB0B67"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4B15332"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31D18AC5" w14:textId="77777777" w:rsidR="0039026F" w:rsidRDefault="00BD3C4F">
            <w:pPr>
              <w:pStyle w:val="GEFEG"/>
              <w:rPr>
                <w:sz w:val="12"/>
                <w:szCs w:val="12"/>
              </w:rPr>
            </w:pPr>
            <w:r>
              <w:rPr>
                <w:noProof/>
              </w:rPr>
              <w:pict w14:anchorId="560E8BF8">
                <v:group id="_x0000_s1715" style="position:absolute;margin-left:104.4pt;margin-top:.75pt;width:14.75pt;height:12.5pt;z-index:257890304;mso-position-horizontal-relative:text;mso-position-vertical-relative:text" coordorigin="2088,15" coordsize="295,250" o:allowincell="f">
                  <v:rect id="_x0000_s1716" style="position:absolute;left:2229;top:15;width:15;height:103" fillcolor="black" stroked="f" strokeweight="0"/>
                  <v:rect id="_x0000_s1717" style="position:absolute;left:2229;top:118;width:156;height:15" fillcolor="black" stroked="f" strokeweight="0"/>
                  <v:rect id="_x0000_s1718"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4EC566BB" w14:textId="77777777" w:rsidR="0039026F" w:rsidRDefault="0039026F">
            <w:pPr>
              <w:pStyle w:val="GEFEG"/>
              <w:rPr>
                <w:sz w:val="12"/>
                <w:szCs w:val="12"/>
              </w:rPr>
            </w:pPr>
            <w:r>
              <w:rPr>
                <w:b/>
                <w:bCs/>
                <w:color w:val="000000"/>
                <w:sz w:val="18"/>
                <w:szCs w:val="18"/>
              </w:rPr>
              <w:t>cac:CallForTendersLineReference</w:t>
            </w:r>
          </w:p>
        </w:tc>
      </w:tr>
      <w:tr w:rsidR="0039026F" w14:paraId="486DF46A" w14:textId="77777777" w:rsidTr="0039026F">
        <w:trPr>
          <w:cantSplit/>
          <w:trHeight w:hRule="exact" w:val="216"/>
        </w:trPr>
        <w:tc>
          <w:tcPr>
            <w:tcW w:w="274" w:type="dxa"/>
            <w:tcBorders>
              <w:top w:val="nil"/>
              <w:left w:val="nil"/>
              <w:bottom w:val="nil"/>
              <w:right w:val="nil"/>
            </w:tcBorders>
            <w:shd w:val="clear" w:color="auto" w:fill="FFFFFF"/>
          </w:tcPr>
          <w:p w14:paraId="3A1DAE7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FBA7A73"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FF84D3E" w14:textId="77777777" w:rsidR="0039026F" w:rsidRDefault="00BD3C4F">
            <w:pPr>
              <w:pStyle w:val="GEFEG"/>
              <w:rPr>
                <w:sz w:val="12"/>
                <w:szCs w:val="12"/>
              </w:rPr>
            </w:pPr>
            <w:r>
              <w:rPr>
                <w:noProof/>
              </w:rPr>
              <w:pict w14:anchorId="071C984B">
                <v:group id="_x0000_s1719" style="position:absolute;margin-left:104.4pt;margin-top:0;width:19.7pt;height:10.8pt;z-index:257891328;mso-position-horizontal-relative:text;mso-position-vertical-relative:text" coordorigin="2088" coordsize="394,216" o:allowincell="f">
                  <v:rect id="_x0000_s1720" style="position:absolute;left:2328;width:15;height:103" fillcolor="black" stroked="f" strokeweight="0"/>
                  <v:rect id="_x0000_s172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3B81799" w14:textId="77777777" w:rsidR="0039026F" w:rsidRDefault="0039026F">
            <w:pPr>
              <w:pStyle w:val="GEFEG"/>
              <w:tabs>
                <w:tab w:val="left" w:pos="3391"/>
                <w:tab w:val="left" w:pos="6358"/>
              </w:tabs>
              <w:rPr>
                <w:sz w:val="12"/>
                <w:szCs w:val="12"/>
              </w:rPr>
            </w:pPr>
            <w:r>
              <w:rPr>
                <w:b/>
                <w:bCs/>
                <w:color w:val="000000"/>
                <w:sz w:val="18"/>
                <w:szCs w:val="18"/>
              </w:rPr>
              <w:t>cbc:LineID</w:t>
            </w:r>
            <w:r>
              <w:rPr>
                <w:sz w:val="16"/>
                <w:szCs w:val="16"/>
              </w:rPr>
              <w:tab/>
            </w:r>
            <w:r>
              <w:rPr>
                <w:b/>
                <w:bCs/>
                <w:color w:val="000000"/>
                <w:sz w:val="16"/>
                <w:szCs w:val="16"/>
              </w:rPr>
              <w:t>Requested deliverable identifier</w:t>
            </w:r>
            <w:r>
              <w:rPr>
                <w:sz w:val="16"/>
                <w:szCs w:val="16"/>
              </w:rPr>
              <w:tab/>
            </w:r>
            <w:r>
              <w:rPr>
                <w:b/>
                <w:bCs/>
                <w:color w:val="000000"/>
                <w:sz w:val="16"/>
                <w:szCs w:val="16"/>
              </w:rPr>
              <w:t>tir68-002</w:t>
            </w:r>
          </w:p>
        </w:tc>
      </w:tr>
    </w:tbl>
    <w:p w14:paraId="3D466A50" w14:textId="77777777" w:rsidR="0039026F" w:rsidRDefault="0039026F">
      <w:pPr>
        <w:pStyle w:val="GEFEG"/>
      </w:pPr>
    </w:p>
    <w:p w14:paraId="47508EC7" w14:textId="77777777" w:rsidR="00D80C54" w:rsidRDefault="00D80C54">
      <w:pPr>
        <w:pStyle w:val="GEFEG"/>
      </w:pPr>
    </w:p>
    <w:p w14:paraId="2E63828C" w14:textId="77777777" w:rsidR="000D4DED" w:rsidRDefault="000D4DED">
      <w:pPr>
        <w:pStyle w:val="GEFEG"/>
      </w:pPr>
    </w:p>
    <w:p w14:paraId="45D8B030" w14:textId="77777777" w:rsidR="000D4DED" w:rsidRDefault="000D4DED">
      <w:pPr>
        <w:pStyle w:val="GEFEG"/>
      </w:pPr>
    </w:p>
    <w:p w14:paraId="7CA907C4" w14:textId="77777777" w:rsidR="00123B97" w:rsidRDefault="00123B97">
      <w:pPr>
        <w:pStyle w:val="GEFEG"/>
      </w:pPr>
    </w:p>
    <w:p w14:paraId="18E6F4C9" w14:textId="77777777" w:rsidR="003E7389" w:rsidRPr="00EA5AF2" w:rsidRDefault="003E7389" w:rsidP="003E7389"/>
    <w:p w14:paraId="6F4989C0" w14:textId="77777777" w:rsidR="003E7389" w:rsidRPr="00EA5AF2" w:rsidRDefault="003E7389" w:rsidP="003E7389">
      <w:pPr>
        <w:sectPr w:rsidR="003E7389" w:rsidRPr="00EA5AF2" w:rsidSect="00933BC4">
          <w:headerReference w:type="even" r:id="rId14"/>
          <w:headerReference w:type="default" r:id="rId15"/>
          <w:footerReference w:type="even" r:id="rId16"/>
          <w:footerReference w:type="default" r:id="rId17"/>
          <w:pgSz w:w="11906" w:h="16838"/>
          <w:pgMar w:top="1644" w:right="737" w:bottom="1417" w:left="850" w:header="709" w:footer="284" w:gutter="567"/>
          <w:cols w:space="708"/>
          <w:docGrid w:linePitch="360"/>
        </w:sectPr>
      </w:pPr>
    </w:p>
    <w:p w14:paraId="4A593431" w14:textId="77777777" w:rsidR="00E67005" w:rsidRPr="00EA5AF2" w:rsidRDefault="00E67005" w:rsidP="00370B4E">
      <w:pPr>
        <w:pStyle w:val="Heading2"/>
        <w:numPr>
          <w:ilvl w:val="1"/>
          <w:numId w:val="1"/>
        </w:numPr>
      </w:pPr>
      <w:bookmarkStart w:id="120" w:name="_Toc309989182"/>
      <w:r w:rsidRPr="00EA5AF2">
        <w:lastRenderedPageBreak/>
        <w:t>Document guideline</w:t>
      </w:r>
      <w:bookmarkEnd w:id="120"/>
    </w:p>
    <w:p w14:paraId="5B342825" w14:textId="409AFBB9" w:rsidR="00E67005" w:rsidRPr="00EA5AF2" w:rsidRDefault="00E67005" w:rsidP="00E67005">
      <w:r w:rsidRPr="00EA5AF2">
        <w:t>The table below describes the guideline information for the mapping between the UBL Catalogue document and the CEN BII Trdm068 Pre-award Catalogue.</w:t>
      </w:r>
    </w:p>
    <w:tbl>
      <w:tblPr>
        <w:tblW w:w="14147" w:type="dxa"/>
        <w:tblLayout w:type="fixed"/>
        <w:tblCellMar>
          <w:left w:w="0" w:type="dxa"/>
          <w:right w:w="0" w:type="dxa"/>
        </w:tblCellMar>
        <w:tblLook w:val="0000" w:firstRow="0" w:lastRow="0" w:firstColumn="0" w:lastColumn="0" w:noHBand="0" w:noVBand="0"/>
      </w:tblPr>
      <w:tblGrid>
        <w:gridCol w:w="439"/>
        <w:gridCol w:w="218"/>
        <w:gridCol w:w="219"/>
        <w:gridCol w:w="218"/>
        <w:gridCol w:w="218"/>
        <w:gridCol w:w="219"/>
        <w:gridCol w:w="2201"/>
        <w:gridCol w:w="4733"/>
        <w:gridCol w:w="5682"/>
      </w:tblGrid>
      <w:tr w:rsidR="0039026F" w14:paraId="5A9E4902" w14:textId="77777777" w:rsidTr="0039026F">
        <w:trPr>
          <w:cantSplit/>
          <w:tblHeader/>
        </w:trPr>
        <w:tc>
          <w:tcPr>
            <w:tcW w:w="3732" w:type="dxa"/>
            <w:gridSpan w:val="7"/>
            <w:tcBorders>
              <w:top w:val="nil"/>
              <w:left w:val="nil"/>
              <w:bottom w:val="single" w:sz="6" w:space="0" w:color="000000"/>
              <w:right w:val="nil"/>
            </w:tcBorders>
            <w:shd w:val="clear" w:color="auto" w:fill="C0C0C0"/>
          </w:tcPr>
          <w:p w14:paraId="2F246DB7" w14:textId="77777777" w:rsidR="0039026F" w:rsidRDefault="0039026F">
            <w:pPr>
              <w:pStyle w:val="GEFEG"/>
              <w:tabs>
                <w:tab w:val="left" w:pos="89"/>
              </w:tabs>
              <w:spacing w:before="60" w:after="60"/>
              <w:rPr>
                <w:sz w:val="12"/>
                <w:szCs w:val="12"/>
              </w:rPr>
            </w:pPr>
            <w:r>
              <w:rPr>
                <w:color w:val="000000"/>
                <w:sz w:val="16"/>
                <w:szCs w:val="16"/>
              </w:rPr>
              <w:t xml:space="preserve"> </w:t>
            </w:r>
            <w:r>
              <w:rPr>
                <w:sz w:val="20"/>
                <w:szCs w:val="20"/>
              </w:rPr>
              <w:tab/>
            </w:r>
            <w:r>
              <w:rPr>
                <w:b/>
                <w:bCs/>
                <w:color w:val="000000"/>
                <w:sz w:val="20"/>
                <w:szCs w:val="20"/>
              </w:rPr>
              <w:t>Element/Attribute</w:t>
            </w:r>
          </w:p>
        </w:tc>
        <w:tc>
          <w:tcPr>
            <w:tcW w:w="4733" w:type="dxa"/>
            <w:tcBorders>
              <w:top w:val="nil"/>
              <w:left w:val="dotted" w:sz="6" w:space="0" w:color="808080"/>
              <w:bottom w:val="single" w:sz="6" w:space="0" w:color="000000"/>
              <w:right w:val="nil"/>
            </w:tcBorders>
            <w:shd w:val="clear" w:color="auto" w:fill="C0C0C0"/>
          </w:tcPr>
          <w:p w14:paraId="2391E2EB" w14:textId="77777777" w:rsidR="0039026F" w:rsidRDefault="0039026F">
            <w:pPr>
              <w:pStyle w:val="GEFEG"/>
              <w:spacing w:before="60" w:after="60"/>
              <w:ind w:left="60"/>
              <w:rPr>
                <w:sz w:val="12"/>
                <w:szCs w:val="12"/>
              </w:rPr>
            </w:pPr>
            <w:r>
              <w:rPr>
                <w:b/>
                <w:bCs/>
                <w:color w:val="000000"/>
                <w:sz w:val="20"/>
                <w:szCs w:val="20"/>
              </w:rPr>
              <w:t>Description</w:t>
            </w:r>
          </w:p>
        </w:tc>
        <w:tc>
          <w:tcPr>
            <w:tcW w:w="5682" w:type="dxa"/>
            <w:tcBorders>
              <w:top w:val="nil"/>
              <w:left w:val="dotted" w:sz="6" w:space="0" w:color="808080"/>
              <w:bottom w:val="single" w:sz="6" w:space="0" w:color="000000"/>
              <w:right w:val="nil"/>
            </w:tcBorders>
            <w:shd w:val="clear" w:color="auto" w:fill="C0C0C0"/>
          </w:tcPr>
          <w:p w14:paraId="2EBB1841" w14:textId="77777777" w:rsidR="0039026F" w:rsidRDefault="0039026F">
            <w:pPr>
              <w:pStyle w:val="GEFEG"/>
              <w:spacing w:before="60" w:after="60"/>
              <w:ind w:left="74"/>
              <w:rPr>
                <w:sz w:val="12"/>
                <w:szCs w:val="12"/>
              </w:rPr>
            </w:pPr>
            <w:r>
              <w:rPr>
                <w:b/>
                <w:bCs/>
                <w:color w:val="000000"/>
                <w:sz w:val="20"/>
                <w:szCs w:val="20"/>
              </w:rPr>
              <w:t>Usage/Rules/Code lists</w:t>
            </w:r>
          </w:p>
        </w:tc>
      </w:tr>
      <w:tr w:rsidR="0039026F" w14:paraId="1C027EAB" w14:textId="77777777" w:rsidTr="0039026F">
        <w:trPr>
          <w:cantSplit/>
          <w:trHeight w:hRule="exact" w:val="185"/>
          <w:tblHeader/>
        </w:trPr>
        <w:tc>
          <w:tcPr>
            <w:tcW w:w="3732" w:type="dxa"/>
            <w:gridSpan w:val="7"/>
            <w:tcBorders>
              <w:top w:val="nil"/>
              <w:left w:val="nil"/>
              <w:bottom w:val="nil"/>
              <w:right w:val="nil"/>
            </w:tcBorders>
            <w:shd w:val="clear" w:color="auto" w:fill="FFFFFF"/>
          </w:tcPr>
          <w:p w14:paraId="0563B1F0" w14:textId="77777777" w:rsidR="0039026F" w:rsidRDefault="0039026F">
            <w:pPr>
              <w:pStyle w:val="GEFEG"/>
              <w:rPr>
                <w:sz w:val="12"/>
                <w:szCs w:val="12"/>
              </w:rPr>
            </w:pPr>
          </w:p>
        </w:tc>
        <w:tc>
          <w:tcPr>
            <w:tcW w:w="4733" w:type="dxa"/>
            <w:tcBorders>
              <w:top w:val="nil"/>
              <w:left w:val="dotted" w:sz="6" w:space="0" w:color="C0C0C0"/>
              <w:bottom w:val="nil"/>
              <w:right w:val="nil"/>
            </w:tcBorders>
            <w:shd w:val="clear" w:color="auto" w:fill="FFFFFF"/>
          </w:tcPr>
          <w:p w14:paraId="5CAE005A" w14:textId="77777777" w:rsidR="0039026F" w:rsidRDefault="0039026F">
            <w:pPr>
              <w:pStyle w:val="GEFEG"/>
              <w:rPr>
                <w:sz w:val="12"/>
                <w:szCs w:val="12"/>
              </w:rPr>
            </w:pPr>
          </w:p>
        </w:tc>
        <w:tc>
          <w:tcPr>
            <w:tcW w:w="5682" w:type="dxa"/>
            <w:tcBorders>
              <w:top w:val="nil"/>
              <w:left w:val="dotted" w:sz="6" w:space="0" w:color="C0C0C0"/>
              <w:bottom w:val="dotted" w:sz="6" w:space="0" w:color="C0C0C0"/>
              <w:right w:val="nil"/>
            </w:tcBorders>
            <w:shd w:val="clear" w:color="auto" w:fill="FFFFFF"/>
          </w:tcPr>
          <w:p w14:paraId="1A50776E" w14:textId="77777777" w:rsidR="0039026F" w:rsidRDefault="0039026F">
            <w:pPr>
              <w:pStyle w:val="GEFEG"/>
              <w:rPr>
                <w:sz w:val="12"/>
                <w:szCs w:val="12"/>
              </w:rPr>
            </w:pPr>
          </w:p>
        </w:tc>
      </w:tr>
      <w:tr w:rsidR="0039026F" w14:paraId="7AC369C3" w14:textId="77777777" w:rsidTr="0039026F">
        <w:trPr>
          <w:cantSplit/>
        </w:trPr>
        <w:tc>
          <w:tcPr>
            <w:tcW w:w="3732" w:type="dxa"/>
            <w:gridSpan w:val="7"/>
            <w:tcBorders>
              <w:top w:val="nil"/>
              <w:left w:val="nil"/>
              <w:bottom w:val="dotted" w:sz="6" w:space="0" w:color="C0C0C0"/>
              <w:right w:val="nil"/>
            </w:tcBorders>
            <w:shd w:val="clear" w:color="auto" w:fill="FFFFFF"/>
          </w:tcPr>
          <w:p w14:paraId="26C23971" w14:textId="77777777" w:rsidR="0039026F" w:rsidRDefault="0039026F">
            <w:pPr>
              <w:pStyle w:val="GEFEG"/>
              <w:ind w:left="58"/>
              <w:rPr>
                <w:sz w:val="12"/>
                <w:szCs w:val="12"/>
              </w:rPr>
            </w:pPr>
            <w:r>
              <w:rPr>
                <w:b/>
                <w:bCs/>
                <w:color w:val="000000"/>
                <w:sz w:val="20"/>
                <w:szCs w:val="20"/>
              </w:rPr>
              <w:t>Catalogue</w:t>
            </w:r>
          </w:p>
        </w:tc>
        <w:tc>
          <w:tcPr>
            <w:tcW w:w="4733" w:type="dxa"/>
            <w:tcBorders>
              <w:top w:val="nil"/>
              <w:left w:val="dotted" w:sz="6" w:space="0" w:color="C0C0C0"/>
              <w:bottom w:val="dotted" w:sz="6" w:space="0" w:color="C0C0C0"/>
              <w:right w:val="nil"/>
            </w:tcBorders>
            <w:shd w:val="clear" w:color="auto" w:fill="FFFFFF"/>
          </w:tcPr>
          <w:p w14:paraId="04227D4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CatalogueType</w:t>
            </w:r>
          </w:p>
        </w:tc>
        <w:tc>
          <w:tcPr>
            <w:tcW w:w="5682" w:type="dxa"/>
            <w:tcBorders>
              <w:top w:val="nil"/>
              <w:left w:val="dotted" w:sz="6" w:space="0" w:color="C0C0C0"/>
              <w:bottom w:val="dotted" w:sz="6" w:space="0" w:color="C0C0C0"/>
              <w:right w:val="nil"/>
            </w:tcBorders>
            <w:shd w:val="clear" w:color="auto" w:fill="FFFFFF"/>
          </w:tcPr>
          <w:p w14:paraId="3A2D6689" w14:textId="77777777" w:rsidR="0039026F" w:rsidRDefault="0039026F">
            <w:pPr>
              <w:pStyle w:val="GEFEG"/>
              <w:rPr>
                <w:sz w:val="12"/>
                <w:szCs w:val="12"/>
              </w:rPr>
            </w:pPr>
          </w:p>
        </w:tc>
      </w:tr>
      <w:tr w:rsidR="0039026F" w14:paraId="26A2C947" w14:textId="77777777" w:rsidTr="0039026F">
        <w:trPr>
          <w:cantSplit/>
          <w:trHeight w:hRule="exact" w:val="584"/>
        </w:trPr>
        <w:tc>
          <w:tcPr>
            <w:tcW w:w="439" w:type="dxa"/>
            <w:tcBorders>
              <w:top w:val="nil"/>
              <w:left w:val="nil"/>
              <w:bottom w:val="dotted" w:sz="6" w:space="0" w:color="C0C0C0"/>
              <w:right w:val="nil"/>
            </w:tcBorders>
            <w:shd w:val="clear" w:color="auto" w:fill="FFFFFF"/>
          </w:tcPr>
          <w:p w14:paraId="35BD4F6F" w14:textId="77777777" w:rsidR="0039026F" w:rsidRDefault="00BD3C4F">
            <w:pPr>
              <w:pStyle w:val="GEFEG"/>
              <w:rPr>
                <w:sz w:val="12"/>
                <w:szCs w:val="12"/>
              </w:rPr>
            </w:pPr>
            <w:r>
              <w:rPr>
                <w:noProof/>
              </w:rPr>
              <w:pict w14:anchorId="35162145">
                <v:group id="_x0000_s1722" style="position:absolute;margin-left:0;margin-top:.75pt;width:24.25pt;height:29.2pt;z-index:257893376;mso-position-horizontal-relative:text;mso-position-vertical-relative:text" coordorigin=",15" coordsize="485,584" o:allowincell="f">
                  <v:rect id="_x0000_s1723" style="position:absolute;left:114;top:15;width:15;height:584" fillcolor="gray" stroked="f" strokeweight="0"/>
                  <v:rect id="_x0000_s1724"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3A9D16E3" w14:textId="77777777" w:rsidR="0039026F" w:rsidRDefault="0039026F">
            <w:pPr>
              <w:pStyle w:val="GEFEG"/>
              <w:ind w:left="58"/>
              <w:rPr>
                <w:sz w:val="12"/>
                <w:szCs w:val="12"/>
              </w:rPr>
            </w:pPr>
            <w:r>
              <w:rPr>
                <w:b/>
                <w:bCs/>
                <w:color w:val="000000"/>
                <w:sz w:val="16"/>
                <w:szCs w:val="16"/>
              </w:rPr>
              <w:t>cbc:UBLVersionID</w:t>
            </w:r>
          </w:p>
        </w:tc>
        <w:tc>
          <w:tcPr>
            <w:tcW w:w="4733" w:type="dxa"/>
            <w:tcBorders>
              <w:top w:val="nil"/>
              <w:left w:val="dotted" w:sz="6" w:space="0" w:color="C0C0C0"/>
              <w:bottom w:val="dotted" w:sz="6" w:space="0" w:color="C0C0C0"/>
              <w:right w:val="nil"/>
            </w:tcBorders>
            <w:shd w:val="clear" w:color="auto" w:fill="FFFFFF"/>
          </w:tcPr>
          <w:p w14:paraId="3783D9D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848924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cbc:UBLVersionIDType</w:t>
            </w:r>
          </w:p>
          <w:p w14:paraId="732075B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F51226F" w14:textId="77777777" w:rsidR="0039026F" w:rsidRDefault="0039026F">
            <w:pPr>
              <w:pStyle w:val="GEFEG"/>
              <w:rPr>
                <w:sz w:val="12"/>
                <w:szCs w:val="12"/>
              </w:rPr>
            </w:pPr>
            <w:r>
              <w:rPr>
                <w:color w:val="000000"/>
                <w:sz w:val="16"/>
                <w:szCs w:val="16"/>
              </w:rPr>
              <w:t xml:space="preserve">   </w:t>
            </w:r>
          </w:p>
        </w:tc>
      </w:tr>
      <w:tr w:rsidR="0039026F" w14:paraId="7B237551" w14:textId="77777777" w:rsidTr="0039026F">
        <w:trPr>
          <w:cantSplit/>
          <w:trHeight w:hRule="exact" w:val="1928"/>
        </w:trPr>
        <w:tc>
          <w:tcPr>
            <w:tcW w:w="439" w:type="dxa"/>
            <w:tcBorders>
              <w:top w:val="nil"/>
              <w:left w:val="nil"/>
              <w:bottom w:val="dotted" w:sz="6" w:space="0" w:color="C0C0C0"/>
              <w:right w:val="nil"/>
            </w:tcBorders>
            <w:shd w:val="clear" w:color="auto" w:fill="FFFFFF"/>
          </w:tcPr>
          <w:p w14:paraId="4E10712C" w14:textId="77777777" w:rsidR="0039026F" w:rsidRDefault="00BD3C4F">
            <w:pPr>
              <w:pStyle w:val="GEFEG"/>
              <w:rPr>
                <w:sz w:val="12"/>
                <w:szCs w:val="12"/>
              </w:rPr>
            </w:pPr>
            <w:r>
              <w:rPr>
                <w:noProof/>
              </w:rPr>
              <w:pict w14:anchorId="2D072D75">
                <v:group id="_x0000_s1725" style="position:absolute;margin-left:0;margin-top:.75pt;width:24.25pt;height:96.4pt;z-index:257894400;mso-position-horizontal-relative:text;mso-position-vertical-relative:text" coordorigin=",15" coordsize="485,1928" o:allowincell="f">
                  <v:rect id="_x0000_s1726" style="position:absolute;left:114;top:15;width:15;height:1928" fillcolor="gray" stroked="f" strokeweight="0"/>
                  <v:rect id="_x0000_s1727"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67D290A7" w14:textId="77777777" w:rsidR="0039026F" w:rsidRDefault="0039026F">
            <w:pPr>
              <w:pStyle w:val="GEFEG"/>
              <w:ind w:left="58"/>
              <w:rPr>
                <w:sz w:val="12"/>
                <w:szCs w:val="12"/>
              </w:rPr>
            </w:pPr>
            <w:r>
              <w:rPr>
                <w:b/>
                <w:bCs/>
                <w:color w:val="000000"/>
                <w:sz w:val="16"/>
                <w:szCs w:val="16"/>
              </w:rPr>
              <w:t>cbc:CustomizationID</w:t>
            </w:r>
          </w:p>
        </w:tc>
        <w:tc>
          <w:tcPr>
            <w:tcW w:w="4733" w:type="dxa"/>
            <w:tcBorders>
              <w:top w:val="nil"/>
              <w:left w:val="dotted" w:sz="6" w:space="0" w:color="C0C0C0"/>
              <w:bottom w:val="dotted" w:sz="6" w:space="0" w:color="C0C0C0"/>
              <w:right w:val="nil"/>
            </w:tcBorders>
            <w:shd w:val="clear" w:color="auto" w:fill="FFFFFF"/>
          </w:tcPr>
          <w:p w14:paraId="1404578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59F598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cbc:CustomizationIDType</w:t>
            </w:r>
          </w:p>
          <w:p w14:paraId="4D3A1DF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tir68-004</w:t>
            </w:r>
          </w:p>
          <w:p w14:paraId="499CF7C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5DA861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catalogue/Process control/Specification</w:t>
            </w:r>
          </w:p>
          <w:p w14:paraId="4B567F9D" w14:textId="77777777" w:rsidR="0039026F" w:rsidRDefault="0039026F">
            <w:pPr>
              <w:pStyle w:val="GEFEG"/>
              <w:ind w:left="1215"/>
              <w:rPr>
                <w:sz w:val="16"/>
                <w:szCs w:val="16"/>
              </w:rPr>
            </w:pPr>
            <w:r>
              <w:rPr>
                <w:b/>
                <w:bCs/>
                <w:color w:val="000000"/>
                <w:sz w:val="16"/>
                <w:szCs w:val="16"/>
              </w:rPr>
              <w:t>identification</w:t>
            </w:r>
          </w:p>
          <w:p w14:paraId="506A756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identification of the specification containing the total</w:t>
            </w:r>
          </w:p>
          <w:p w14:paraId="1F273302" w14:textId="77777777" w:rsidR="0039026F" w:rsidRDefault="0039026F">
            <w:pPr>
              <w:pStyle w:val="GEFEG"/>
              <w:ind w:left="1229"/>
              <w:rPr>
                <w:sz w:val="16"/>
                <w:szCs w:val="16"/>
              </w:rPr>
            </w:pPr>
            <w:r>
              <w:rPr>
                <w:i/>
                <w:iCs/>
                <w:color w:val="000000"/>
                <w:sz w:val="16"/>
                <w:szCs w:val="16"/>
              </w:rPr>
              <w:t>set of rules regarding semantic content, cardinalities and</w:t>
            </w:r>
          </w:p>
          <w:p w14:paraId="3DDCA2DA" w14:textId="77777777" w:rsidR="0039026F" w:rsidRDefault="0039026F">
            <w:pPr>
              <w:pStyle w:val="GEFEG"/>
              <w:ind w:left="1229"/>
              <w:rPr>
                <w:sz w:val="16"/>
                <w:szCs w:val="16"/>
              </w:rPr>
            </w:pPr>
            <w:r>
              <w:rPr>
                <w:i/>
                <w:iCs/>
                <w:color w:val="000000"/>
                <w:sz w:val="16"/>
                <w:szCs w:val="16"/>
              </w:rPr>
              <w:t>business rules to which the data contained in the</w:t>
            </w:r>
          </w:p>
          <w:p w14:paraId="546057D7" w14:textId="77777777" w:rsidR="0039026F" w:rsidRDefault="0039026F">
            <w:pPr>
              <w:pStyle w:val="GEFEG"/>
              <w:ind w:left="1229"/>
              <w:rPr>
                <w:sz w:val="16"/>
                <w:szCs w:val="16"/>
              </w:rPr>
            </w:pPr>
            <w:r>
              <w:rPr>
                <w:i/>
                <w:iCs/>
                <w:color w:val="000000"/>
                <w:sz w:val="16"/>
                <w:szCs w:val="16"/>
              </w:rPr>
              <w:t>instance document conforms.</w:t>
            </w:r>
          </w:p>
          <w:p w14:paraId="0F16BA5C" w14:textId="77777777" w:rsidR="0039026F" w:rsidRDefault="0039026F">
            <w:pPr>
              <w:pStyle w:val="GEFEG"/>
              <w:ind w:left="1229"/>
              <w:rPr>
                <w:sz w:val="16"/>
                <w:szCs w:val="16"/>
              </w:rPr>
            </w:pPr>
            <w:r>
              <w:rPr>
                <w:i/>
                <w:iCs/>
                <w:color w:val="000000"/>
                <w:sz w:val="16"/>
                <w:szCs w:val="16"/>
              </w:rPr>
              <w:t>The identification may include the version of the</w:t>
            </w:r>
          </w:p>
          <w:p w14:paraId="75F81A6F" w14:textId="77777777" w:rsidR="0039026F" w:rsidRDefault="0039026F">
            <w:pPr>
              <w:pStyle w:val="GEFEG"/>
              <w:ind w:left="1229"/>
              <w:rPr>
                <w:sz w:val="16"/>
                <w:szCs w:val="16"/>
              </w:rPr>
            </w:pPr>
            <w:r>
              <w:rPr>
                <w:i/>
                <w:iCs/>
                <w:color w:val="000000"/>
                <w:sz w:val="16"/>
                <w:szCs w:val="16"/>
              </w:rPr>
              <w:t>specification as well as any customizations applied.</w:t>
            </w:r>
          </w:p>
          <w:p w14:paraId="4A1B0B4F" w14:textId="77777777" w:rsidR="0039026F" w:rsidRDefault="0039026F">
            <w:pPr>
              <w:pStyle w:val="GEFEG"/>
              <w:rPr>
                <w:sz w:val="16"/>
                <w:szCs w:val="16"/>
              </w:rPr>
            </w:pPr>
            <w:r>
              <w:rPr>
                <w:color w:val="000000"/>
                <w:sz w:val="16"/>
                <w:szCs w:val="16"/>
              </w:rPr>
              <w:t xml:space="preserve">   </w:t>
            </w:r>
          </w:p>
          <w:p w14:paraId="0A8DC0A0"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BII3-T68-R001</w:t>
            </w:r>
          </w:p>
        </w:tc>
      </w:tr>
      <w:tr w:rsidR="0039026F" w14:paraId="2C9ED148" w14:textId="77777777" w:rsidTr="0039026F">
        <w:trPr>
          <w:cantSplit/>
          <w:trHeight w:hRule="exact" w:val="1352"/>
        </w:trPr>
        <w:tc>
          <w:tcPr>
            <w:tcW w:w="439" w:type="dxa"/>
            <w:tcBorders>
              <w:top w:val="nil"/>
              <w:left w:val="nil"/>
              <w:bottom w:val="dotted" w:sz="6" w:space="0" w:color="C0C0C0"/>
              <w:right w:val="nil"/>
            </w:tcBorders>
            <w:shd w:val="clear" w:color="auto" w:fill="FFFFFF"/>
          </w:tcPr>
          <w:p w14:paraId="1A58914D" w14:textId="77777777" w:rsidR="0039026F" w:rsidRDefault="00BD3C4F">
            <w:pPr>
              <w:pStyle w:val="GEFEG"/>
              <w:rPr>
                <w:sz w:val="12"/>
                <w:szCs w:val="12"/>
              </w:rPr>
            </w:pPr>
            <w:r>
              <w:rPr>
                <w:noProof/>
              </w:rPr>
              <w:pict w14:anchorId="0767AFBC">
                <v:group id="_x0000_s1728" style="position:absolute;margin-left:0;margin-top:.75pt;width:24.25pt;height:67.6pt;z-index:257895424;mso-position-horizontal-relative:text;mso-position-vertical-relative:text" coordorigin=",15" coordsize="485,1352" o:allowincell="f">
                  <v:rect id="_x0000_s1729" style="position:absolute;left:114;top:15;width:15;height:1352" fillcolor="gray" stroked="f" strokeweight="0"/>
                  <v:rect id="_x0000_s1730"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52CAE79A" w14:textId="77777777" w:rsidR="0039026F" w:rsidRDefault="0039026F">
            <w:pPr>
              <w:pStyle w:val="GEFEG"/>
              <w:ind w:left="58"/>
              <w:rPr>
                <w:sz w:val="12"/>
                <w:szCs w:val="12"/>
              </w:rPr>
            </w:pPr>
            <w:r>
              <w:rPr>
                <w:b/>
                <w:bCs/>
                <w:color w:val="000000"/>
                <w:sz w:val="16"/>
                <w:szCs w:val="16"/>
              </w:rPr>
              <w:t>cbc:ProfileID</w:t>
            </w:r>
          </w:p>
        </w:tc>
        <w:tc>
          <w:tcPr>
            <w:tcW w:w="4733" w:type="dxa"/>
            <w:tcBorders>
              <w:top w:val="nil"/>
              <w:left w:val="dotted" w:sz="6" w:space="0" w:color="C0C0C0"/>
              <w:bottom w:val="dotted" w:sz="6" w:space="0" w:color="C0C0C0"/>
              <w:right w:val="nil"/>
            </w:tcBorders>
            <w:shd w:val="clear" w:color="auto" w:fill="FFFFFF"/>
          </w:tcPr>
          <w:p w14:paraId="4D23D45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296D05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cbc:ProfileIDType</w:t>
            </w:r>
          </w:p>
          <w:p w14:paraId="1EC2C02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tir68-003</w:t>
            </w:r>
          </w:p>
          <w:p w14:paraId="305203B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56546C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catalogue/Process control/Business</w:t>
            </w:r>
          </w:p>
          <w:p w14:paraId="2958AB64" w14:textId="77777777" w:rsidR="0039026F" w:rsidRDefault="0039026F">
            <w:pPr>
              <w:pStyle w:val="GEFEG"/>
              <w:ind w:left="1215"/>
              <w:rPr>
                <w:sz w:val="16"/>
                <w:szCs w:val="16"/>
              </w:rPr>
            </w:pPr>
            <w:r>
              <w:rPr>
                <w:b/>
                <w:bCs/>
                <w:color w:val="000000"/>
                <w:sz w:val="16"/>
                <w:szCs w:val="16"/>
              </w:rPr>
              <w:t>process type identifier</w:t>
            </w:r>
          </w:p>
          <w:p w14:paraId="49B3DB2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Identifies the business process context in which the</w:t>
            </w:r>
          </w:p>
          <w:p w14:paraId="13EBD12C" w14:textId="77777777" w:rsidR="0039026F" w:rsidRDefault="0039026F">
            <w:pPr>
              <w:pStyle w:val="GEFEG"/>
              <w:ind w:left="1229"/>
              <w:rPr>
                <w:sz w:val="16"/>
                <w:szCs w:val="16"/>
              </w:rPr>
            </w:pPr>
            <w:r>
              <w:rPr>
                <w:i/>
                <w:iCs/>
                <w:color w:val="000000"/>
                <w:sz w:val="16"/>
                <w:szCs w:val="16"/>
              </w:rPr>
              <w:t>transaction appears. It enables the buyer to process the</w:t>
            </w:r>
          </w:p>
          <w:p w14:paraId="58C44293" w14:textId="77777777" w:rsidR="0039026F" w:rsidRDefault="0039026F">
            <w:pPr>
              <w:pStyle w:val="GEFEG"/>
              <w:ind w:left="1229"/>
              <w:rPr>
                <w:sz w:val="16"/>
                <w:szCs w:val="16"/>
              </w:rPr>
            </w:pPr>
            <w:r>
              <w:rPr>
                <w:i/>
                <w:iCs/>
                <w:color w:val="000000"/>
                <w:sz w:val="16"/>
                <w:szCs w:val="16"/>
              </w:rPr>
              <w:t>invoice in an appropriate way.</w:t>
            </w:r>
          </w:p>
          <w:p w14:paraId="7C3AE714" w14:textId="77777777" w:rsidR="0039026F" w:rsidRDefault="0039026F">
            <w:pPr>
              <w:pStyle w:val="GEFEG"/>
              <w:rPr>
                <w:sz w:val="16"/>
                <w:szCs w:val="16"/>
              </w:rPr>
            </w:pPr>
            <w:r>
              <w:rPr>
                <w:color w:val="000000"/>
                <w:sz w:val="16"/>
                <w:szCs w:val="16"/>
              </w:rPr>
              <w:t xml:space="preserve">   </w:t>
            </w:r>
          </w:p>
          <w:p w14:paraId="7ABFD6C2"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BII3-T68-R002</w:t>
            </w:r>
          </w:p>
        </w:tc>
      </w:tr>
      <w:tr w:rsidR="0039026F" w14:paraId="3C55D07D" w14:textId="77777777" w:rsidTr="0039026F">
        <w:trPr>
          <w:cantSplit/>
          <w:trHeight w:hRule="exact" w:val="1352"/>
        </w:trPr>
        <w:tc>
          <w:tcPr>
            <w:tcW w:w="439" w:type="dxa"/>
            <w:tcBorders>
              <w:top w:val="nil"/>
              <w:left w:val="nil"/>
              <w:bottom w:val="dotted" w:sz="6" w:space="0" w:color="C0C0C0"/>
              <w:right w:val="nil"/>
            </w:tcBorders>
            <w:shd w:val="clear" w:color="auto" w:fill="FFFFFF"/>
          </w:tcPr>
          <w:p w14:paraId="63CF73EC" w14:textId="77777777" w:rsidR="0039026F" w:rsidRDefault="00BD3C4F">
            <w:pPr>
              <w:pStyle w:val="GEFEG"/>
              <w:rPr>
                <w:sz w:val="12"/>
                <w:szCs w:val="12"/>
              </w:rPr>
            </w:pPr>
            <w:r>
              <w:rPr>
                <w:noProof/>
              </w:rPr>
              <w:pict w14:anchorId="2FCD64B0">
                <v:group id="_x0000_s1731" style="position:absolute;margin-left:0;margin-top:.75pt;width:24.25pt;height:67.6pt;z-index:257896448;mso-position-horizontal-relative:text;mso-position-vertical-relative:text" coordorigin=",15" coordsize="485,1352" o:allowincell="f">
                  <v:rect id="_x0000_s1732" style="position:absolute;left:114;top:15;width:15;height:1352" fillcolor="gray" stroked="f" strokeweight="0"/>
                  <v:rect id="_x0000_s1733"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289F0A7D"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8622A8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905B9E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BB9DCB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tir68-001</w:t>
            </w:r>
          </w:p>
          <w:p w14:paraId="44550D61"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DEF253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A73AD2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catalogue/Pre-award catalogue identifier</w:t>
            </w:r>
          </w:p>
          <w:p w14:paraId="32C6D33D"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that enables referencing of the document</w:t>
            </w:r>
          </w:p>
          <w:p w14:paraId="10A2A0BB" w14:textId="77777777" w:rsidR="0039026F" w:rsidRDefault="0039026F">
            <w:pPr>
              <w:pStyle w:val="GEFEG"/>
              <w:ind w:left="1229"/>
              <w:rPr>
                <w:sz w:val="16"/>
                <w:szCs w:val="16"/>
              </w:rPr>
            </w:pPr>
            <w:r>
              <w:rPr>
                <w:i/>
                <w:iCs/>
                <w:color w:val="000000"/>
                <w:sz w:val="16"/>
                <w:szCs w:val="16"/>
              </w:rPr>
              <w:t>instance for various purposes including referencing</w:t>
            </w:r>
          </w:p>
          <w:p w14:paraId="49FCEA0B" w14:textId="77777777" w:rsidR="0039026F" w:rsidRDefault="0039026F">
            <w:pPr>
              <w:pStyle w:val="GEFEG"/>
              <w:ind w:left="1229"/>
              <w:rPr>
                <w:sz w:val="16"/>
                <w:szCs w:val="16"/>
              </w:rPr>
            </w:pPr>
            <w:r>
              <w:rPr>
                <w:i/>
                <w:iCs/>
                <w:color w:val="000000"/>
                <w:sz w:val="16"/>
                <w:szCs w:val="16"/>
              </w:rPr>
              <w:t>between transactions that are part of the same process.</w:t>
            </w:r>
          </w:p>
          <w:p w14:paraId="06AB861C" w14:textId="77777777" w:rsidR="0039026F" w:rsidRDefault="0039026F">
            <w:pPr>
              <w:pStyle w:val="GEFEG"/>
              <w:ind w:left="1229"/>
              <w:rPr>
                <w:sz w:val="16"/>
                <w:szCs w:val="16"/>
              </w:rPr>
            </w:pPr>
            <w:r>
              <w:rPr>
                <w:i/>
                <w:iCs/>
                <w:color w:val="000000"/>
                <w:sz w:val="16"/>
                <w:szCs w:val="16"/>
              </w:rPr>
              <w:t>An identifier for the Catalogue assigned by the Seller.</w:t>
            </w:r>
          </w:p>
          <w:p w14:paraId="7D44990A" w14:textId="77777777" w:rsidR="0039026F" w:rsidRDefault="0039026F">
            <w:pPr>
              <w:pStyle w:val="GEFEG"/>
              <w:rPr>
                <w:sz w:val="16"/>
                <w:szCs w:val="16"/>
              </w:rPr>
            </w:pPr>
            <w:r>
              <w:rPr>
                <w:color w:val="000000"/>
                <w:sz w:val="16"/>
                <w:szCs w:val="16"/>
              </w:rPr>
              <w:t xml:space="preserve">   </w:t>
            </w:r>
          </w:p>
          <w:p w14:paraId="4BB00FAA"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BII3-T68-R003</w:t>
            </w:r>
          </w:p>
        </w:tc>
      </w:tr>
      <w:tr w:rsidR="0039026F" w14:paraId="27D54058" w14:textId="77777777" w:rsidTr="0039026F">
        <w:trPr>
          <w:cantSplit/>
          <w:trHeight w:hRule="exact" w:val="968"/>
        </w:trPr>
        <w:tc>
          <w:tcPr>
            <w:tcW w:w="439" w:type="dxa"/>
            <w:tcBorders>
              <w:top w:val="nil"/>
              <w:left w:val="nil"/>
              <w:bottom w:val="dotted" w:sz="6" w:space="0" w:color="C0C0C0"/>
              <w:right w:val="nil"/>
            </w:tcBorders>
            <w:shd w:val="clear" w:color="auto" w:fill="FFFFFF"/>
          </w:tcPr>
          <w:p w14:paraId="432C1C2F" w14:textId="77777777" w:rsidR="0039026F" w:rsidRDefault="00BD3C4F">
            <w:pPr>
              <w:pStyle w:val="GEFEG"/>
              <w:rPr>
                <w:sz w:val="12"/>
                <w:szCs w:val="12"/>
              </w:rPr>
            </w:pPr>
            <w:r>
              <w:rPr>
                <w:noProof/>
              </w:rPr>
              <w:pict w14:anchorId="759C7FE9">
                <v:group id="_x0000_s1734" style="position:absolute;margin-left:0;margin-top:.75pt;width:24.25pt;height:48.4pt;z-index:257897472;mso-position-horizontal-relative:text;mso-position-vertical-relative:text" coordorigin=",15" coordsize="485,968" o:allowincell="f">
                  <v:rect id="_x0000_s1735" style="position:absolute;left:114;top:15;width:15;height:968" fillcolor="gray" stroked="f" strokeweight="0"/>
                  <v:rect id="_x0000_s1736"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0E420993"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675FF5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7D20D5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6055AC4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tir68-006</w:t>
            </w:r>
          </w:p>
          <w:p w14:paraId="51BFD19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6D7D8C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1A53FF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name</w:t>
            </w:r>
          </w:p>
          <w:p w14:paraId="1B93942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name of the catalogue for general reference.</w:t>
            </w:r>
          </w:p>
          <w:p w14:paraId="07A6DF68" w14:textId="77777777" w:rsidR="0039026F" w:rsidRDefault="0039026F">
            <w:pPr>
              <w:pStyle w:val="GEFEG"/>
              <w:rPr>
                <w:sz w:val="12"/>
                <w:szCs w:val="12"/>
              </w:rPr>
            </w:pPr>
            <w:r>
              <w:rPr>
                <w:color w:val="000000"/>
                <w:sz w:val="16"/>
                <w:szCs w:val="16"/>
              </w:rPr>
              <w:t xml:space="preserve">   </w:t>
            </w:r>
          </w:p>
        </w:tc>
      </w:tr>
      <w:tr w:rsidR="0039026F" w14:paraId="54EF6C20" w14:textId="77777777" w:rsidTr="0039026F">
        <w:trPr>
          <w:cantSplit/>
          <w:trHeight w:hRule="exact" w:val="1160"/>
        </w:trPr>
        <w:tc>
          <w:tcPr>
            <w:tcW w:w="439" w:type="dxa"/>
            <w:tcBorders>
              <w:top w:val="nil"/>
              <w:left w:val="nil"/>
              <w:bottom w:val="dotted" w:sz="6" w:space="0" w:color="C0C0C0"/>
              <w:right w:val="nil"/>
            </w:tcBorders>
            <w:shd w:val="clear" w:color="auto" w:fill="FFFFFF"/>
          </w:tcPr>
          <w:p w14:paraId="3B124636" w14:textId="77777777" w:rsidR="0039026F" w:rsidRDefault="00BD3C4F">
            <w:pPr>
              <w:pStyle w:val="GEFEG"/>
              <w:rPr>
                <w:sz w:val="12"/>
                <w:szCs w:val="12"/>
              </w:rPr>
            </w:pPr>
            <w:r>
              <w:rPr>
                <w:noProof/>
              </w:rPr>
              <w:lastRenderedPageBreak/>
              <w:pict w14:anchorId="0FE414E5">
                <v:group id="_x0000_s1737" style="position:absolute;margin-left:0;margin-top:.75pt;width:24.25pt;height:58pt;z-index:257898496;mso-position-horizontal-relative:text;mso-position-vertical-relative:text" coordorigin=",15" coordsize="485,1160" o:allowincell="f">
                  <v:rect id="_x0000_s1738" style="position:absolute;left:114;top:15;width:15;height:1160" fillcolor="gray" stroked="f" strokeweight="0"/>
                  <v:rect id="_x0000_s1739"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471C6214" w14:textId="77777777" w:rsidR="0039026F" w:rsidRDefault="0039026F">
            <w:pPr>
              <w:pStyle w:val="GEFEG"/>
              <w:ind w:left="58"/>
              <w:rPr>
                <w:sz w:val="12"/>
                <w:szCs w:val="12"/>
              </w:rPr>
            </w:pPr>
            <w:r>
              <w:rPr>
                <w:b/>
                <w:bCs/>
                <w:color w:val="000000"/>
                <w:sz w:val="16"/>
                <w:szCs w:val="16"/>
              </w:rPr>
              <w:t>cbc:IssueDate</w:t>
            </w:r>
          </w:p>
        </w:tc>
        <w:tc>
          <w:tcPr>
            <w:tcW w:w="4733" w:type="dxa"/>
            <w:tcBorders>
              <w:top w:val="nil"/>
              <w:left w:val="dotted" w:sz="6" w:space="0" w:color="C0C0C0"/>
              <w:bottom w:val="dotted" w:sz="6" w:space="0" w:color="C0C0C0"/>
              <w:right w:val="nil"/>
            </w:tcBorders>
            <w:shd w:val="clear" w:color="auto" w:fill="FFFFFF"/>
          </w:tcPr>
          <w:p w14:paraId="26EB78A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2805AE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14:paraId="012C77F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tir68-007</w:t>
            </w:r>
          </w:p>
          <w:p w14:paraId="2203C22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53B660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2C6BB9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issue date</w:t>
            </w:r>
          </w:p>
          <w:p w14:paraId="2D16FD7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catalogue instance was issued.</w:t>
            </w:r>
          </w:p>
          <w:p w14:paraId="66066E2F" w14:textId="77777777" w:rsidR="0039026F" w:rsidRDefault="0039026F">
            <w:pPr>
              <w:pStyle w:val="GEFEG"/>
              <w:ind w:left="1229"/>
              <w:rPr>
                <w:sz w:val="16"/>
                <w:szCs w:val="16"/>
              </w:rPr>
            </w:pPr>
            <w:r>
              <w:rPr>
                <w:i/>
                <w:iCs/>
                <w:color w:val="000000"/>
                <w:sz w:val="16"/>
                <w:szCs w:val="16"/>
              </w:rPr>
              <w:t>The date when the original version of the catalogue is</w:t>
            </w:r>
          </w:p>
          <w:p w14:paraId="1FBDE482" w14:textId="77777777" w:rsidR="0039026F" w:rsidRDefault="0039026F">
            <w:pPr>
              <w:pStyle w:val="GEFEG"/>
              <w:ind w:left="1229"/>
              <w:rPr>
                <w:sz w:val="16"/>
                <w:szCs w:val="16"/>
              </w:rPr>
            </w:pPr>
            <w:r>
              <w:rPr>
                <w:i/>
                <w:iCs/>
                <w:color w:val="000000"/>
                <w:sz w:val="16"/>
                <w:szCs w:val="16"/>
              </w:rPr>
              <w:t>issued  The date when the catalogue was issued.</w:t>
            </w:r>
          </w:p>
          <w:p w14:paraId="52F40420" w14:textId="77777777" w:rsidR="0039026F" w:rsidRDefault="0039026F">
            <w:pPr>
              <w:pStyle w:val="GEFEG"/>
              <w:rPr>
                <w:sz w:val="16"/>
                <w:szCs w:val="16"/>
              </w:rPr>
            </w:pPr>
            <w:r>
              <w:rPr>
                <w:color w:val="000000"/>
                <w:sz w:val="16"/>
                <w:szCs w:val="16"/>
              </w:rPr>
              <w:t xml:space="preserve">   </w:t>
            </w:r>
          </w:p>
          <w:p w14:paraId="764F229A"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BII3-T68-R005</w:t>
            </w:r>
          </w:p>
        </w:tc>
      </w:tr>
      <w:tr w:rsidR="0039026F" w14:paraId="0FEED3D0" w14:textId="77777777" w:rsidTr="0039026F">
        <w:trPr>
          <w:cantSplit/>
          <w:trHeight w:hRule="exact" w:val="968"/>
        </w:trPr>
        <w:tc>
          <w:tcPr>
            <w:tcW w:w="439" w:type="dxa"/>
            <w:tcBorders>
              <w:top w:val="nil"/>
              <w:left w:val="nil"/>
              <w:bottom w:val="dotted" w:sz="6" w:space="0" w:color="C0C0C0"/>
              <w:right w:val="nil"/>
            </w:tcBorders>
            <w:shd w:val="clear" w:color="auto" w:fill="FFFFFF"/>
          </w:tcPr>
          <w:p w14:paraId="1DF704B0" w14:textId="77777777" w:rsidR="0039026F" w:rsidRDefault="00BD3C4F">
            <w:pPr>
              <w:pStyle w:val="GEFEG"/>
              <w:rPr>
                <w:sz w:val="12"/>
                <w:szCs w:val="12"/>
              </w:rPr>
            </w:pPr>
            <w:r>
              <w:rPr>
                <w:noProof/>
              </w:rPr>
              <w:pict w14:anchorId="3C02436C">
                <v:group id="_x0000_s1740" style="position:absolute;margin-left:0;margin-top:0;width:24.25pt;height:48.4pt;z-index:257899520;mso-position-horizontal-relative:text;mso-position-vertical-relative:text" coordsize="485,968" o:allowincell="f">
                  <v:rect id="_x0000_s1741" style="position:absolute;left:114;width:15;height:968" fillcolor="gray" stroked="f" strokeweight="0"/>
                  <v:rect id="_x0000_s1742" style="position:absolute;left:114;top:108;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287B90EE" w14:textId="77777777" w:rsidR="0039026F" w:rsidRDefault="0039026F">
            <w:pPr>
              <w:pStyle w:val="GEFEG"/>
              <w:ind w:left="58"/>
              <w:rPr>
                <w:sz w:val="12"/>
                <w:szCs w:val="12"/>
              </w:rPr>
            </w:pPr>
            <w:r>
              <w:rPr>
                <w:b/>
                <w:bCs/>
                <w:color w:val="000000"/>
                <w:sz w:val="16"/>
                <w:szCs w:val="16"/>
              </w:rPr>
              <w:t>cbc:IssueTime</w:t>
            </w:r>
          </w:p>
        </w:tc>
        <w:tc>
          <w:tcPr>
            <w:tcW w:w="4733" w:type="dxa"/>
            <w:tcBorders>
              <w:top w:val="nil"/>
              <w:left w:val="dotted" w:sz="6" w:space="0" w:color="C0C0C0"/>
              <w:bottom w:val="dotted" w:sz="6" w:space="0" w:color="C0C0C0"/>
              <w:right w:val="nil"/>
            </w:tcBorders>
            <w:shd w:val="clear" w:color="auto" w:fill="FFFFFF"/>
          </w:tcPr>
          <w:p w14:paraId="2773CEC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0CFA93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cbc:IssueTimeType</w:t>
            </w:r>
          </w:p>
          <w:p w14:paraId="599B7A6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tir68-008</w:t>
            </w:r>
          </w:p>
          <w:p w14:paraId="3CB45A1A"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DF15B4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F46B53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issue time</w:t>
            </w:r>
          </w:p>
          <w:p w14:paraId="36A2C85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time on which the pre-award catalogue was issued.</w:t>
            </w:r>
          </w:p>
          <w:p w14:paraId="1DEC5E6A" w14:textId="77777777" w:rsidR="0039026F" w:rsidRDefault="0039026F">
            <w:pPr>
              <w:pStyle w:val="GEFEG"/>
              <w:rPr>
                <w:sz w:val="12"/>
                <w:szCs w:val="12"/>
              </w:rPr>
            </w:pPr>
            <w:r>
              <w:rPr>
                <w:color w:val="000000"/>
                <w:sz w:val="16"/>
                <w:szCs w:val="16"/>
              </w:rPr>
              <w:t xml:space="preserve">   </w:t>
            </w:r>
          </w:p>
        </w:tc>
      </w:tr>
      <w:tr w:rsidR="0039026F" w14:paraId="5907EB04" w14:textId="77777777" w:rsidTr="0039026F">
        <w:trPr>
          <w:cantSplit/>
          <w:trHeight w:hRule="exact" w:val="968"/>
        </w:trPr>
        <w:tc>
          <w:tcPr>
            <w:tcW w:w="439" w:type="dxa"/>
            <w:tcBorders>
              <w:top w:val="nil"/>
              <w:left w:val="nil"/>
              <w:bottom w:val="dotted" w:sz="6" w:space="0" w:color="C0C0C0"/>
              <w:right w:val="nil"/>
            </w:tcBorders>
            <w:shd w:val="clear" w:color="auto" w:fill="FFFFFF"/>
          </w:tcPr>
          <w:p w14:paraId="58409B18" w14:textId="77777777" w:rsidR="0039026F" w:rsidRDefault="00BD3C4F">
            <w:pPr>
              <w:pStyle w:val="GEFEG"/>
              <w:rPr>
                <w:sz w:val="12"/>
                <w:szCs w:val="12"/>
              </w:rPr>
            </w:pPr>
            <w:r>
              <w:rPr>
                <w:noProof/>
              </w:rPr>
              <w:pict w14:anchorId="3DE162D9">
                <v:group id="_x0000_s1743" style="position:absolute;margin-left:0;margin-top:.75pt;width:24.25pt;height:48.4pt;z-index:257900544;mso-position-horizontal-relative:text;mso-position-vertical-relative:text" coordorigin=",15" coordsize="485,968" o:allowincell="f">
                  <v:rect id="_x0000_s1744" style="position:absolute;left:114;top:15;width:15;height:968" fillcolor="gray" stroked="f" strokeweight="0"/>
                  <v:rect id="_x0000_s1745"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418ABAF7" w14:textId="77777777" w:rsidR="0039026F" w:rsidRDefault="0039026F">
            <w:pPr>
              <w:pStyle w:val="GEFEG"/>
              <w:ind w:left="58"/>
              <w:rPr>
                <w:sz w:val="12"/>
                <w:szCs w:val="12"/>
              </w:rPr>
            </w:pPr>
            <w:r>
              <w:rPr>
                <w:b/>
                <w:bCs/>
                <w:color w:val="000000"/>
                <w:sz w:val="16"/>
                <w:szCs w:val="16"/>
              </w:rPr>
              <w:t>cbc:Note</w:t>
            </w:r>
          </w:p>
        </w:tc>
        <w:tc>
          <w:tcPr>
            <w:tcW w:w="4733" w:type="dxa"/>
            <w:tcBorders>
              <w:top w:val="nil"/>
              <w:left w:val="dotted" w:sz="6" w:space="0" w:color="C0C0C0"/>
              <w:bottom w:val="dotted" w:sz="6" w:space="0" w:color="C0C0C0"/>
              <w:right w:val="nil"/>
            </w:tcBorders>
            <w:shd w:val="clear" w:color="auto" w:fill="FFFFFF"/>
          </w:tcPr>
          <w:p w14:paraId="0233680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929B2C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cbc:NoteType</w:t>
            </w:r>
          </w:p>
          <w:p w14:paraId="1FBC298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tir68-046</w:t>
            </w:r>
          </w:p>
          <w:p w14:paraId="1092EBF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F7346F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4759CC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catalogue/General payment conditions</w:t>
            </w:r>
          </w:p>
          <w:p w14:paraId="1F0D2F7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Textual description of the general payment conditions</w:t>
            </w:r>
          </w:p>
          <w:p w14:paraId="57E32E57" w14:textId="77777777" w:rsidR="0039026F" w:rsidRDefault="0039026F">
            <w:pPr>
              <w:pStyle w:val="GEFEG"/>
              <w:ind w:left="1229"/>
              <w:rPr>
                <w:sz w:val="16"/>
                <w:szCs w:val="16"/>
              </w:rPr>
            </w:pPr>
            <w:r>
              <w:rPr>
                <w:i/>
                <w:iCs/>
                <w:color w:val="000000"/>
                <w:sz w:val="16"/>
                <w:szCs w:val="16"/>
              </w:rPr>
              <w:t>that apply to all items in the catalogue.</w:t>
            </w:r>
          </w:p>
          <w:p w14:paraId="4175A356" w14:textId="77777777" w:rsidR="0039026F" w:rsidRDefault="0039026F">
            <w:pPr>
              <w:pStyle w:val="GEFEG"/>
              <w:rPr>
                <w:sz w:val="12"/>
                <w:szCs w:val="12"/>
              </w:rPr>
            </w:pPr>
            <w:r>
              <w:rPr>
                <w:color w:val="000000"/>
                <w:sz w:val="16"/>
                <w:szCs w:val="16"/>
              </w:rPr>
              <w:t xml:space="preserve">   </w:t>
            </w:r>
          </w:p>
        </w:tc>
      </w:tr>
      <w:tr w:rsidR="0039026F" w14:paraId="46CEDEEE" w14:textId="77777777" w:rsidTr="0039026F">
        <w:trPr>
          <w:cantSplit/>
          <w:trHeight w:hRule="exact" w:val="2120"/>
        </w:trPr>
        <w:tc>
          <w:tcPr>
            <w:tcW w:w="439" w:type="dxa"/>
            <w:tcBorders>
              <w:top w:val="nil"/>
              <w:left w:val="nil"/>
              <w:bottom w:val="dotted" w:sz="6" w:space="0" w:color="C0C0C0"/>
              <w:right w:val="nil"/>
            </w:tcBorders>
            <w:shd w:val="clear" w:color="auto" w:fill="FFFFFF"/>
          </w:tcPr>
          <w:p w14:paraId="1FCFCAF4" w14:textId="77777777" w:rsidR="0039026F" w:rsidRDefault="00BD3C4F">
            <w:pPr>
              <w:pStyle w:val="GEFEG"/>
              <w:rPr>
                <w:sz w:val="12"/>
                <w:szCs w:val="12"/>
              </w:rPr>
            </w:pPr>
            <w:r>
              <w:rPr>
                <w:noProof/>
              </w:rPr>
              <w:pict w14:anchorId="0A99E5CB">
                <v:group id="_x0000_s1746" style="position:absolute;margin-left:0;margin-top:.75pt;width:24.25pt;height:106pt;z-index:257901568;mso-position-horizontal-relative:text;mso-position-vertical-relative:text" coordorigin=",15" coordsize="485,2120" o:allowincell="f">
                  <v:rect id="_x0000_s1747" style="position:absolute;left:114;top:15;width:15;height:2120" fillcolor="gray" stroked="f" strokeweight="0"/>
                  <v:rect id="_x0000_s1748"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01A9A599" w14:textId="77777777" w:rsidR="0039026F" w:rsidRDefault="0039026F">
            <w:pPr>
              <w:pStyle w:val="GEFEG"/>
              <w:ind w:left="58"/>
              <w:rPr>
                <w:sz w:val="12"/>
                <w:szCs w:val="12"/>
              </w:rPr>
            </w:pPr>
            <w:r>
              <w:rPr>
                <w:b/>
                <w:bCs/>
                <w:color w:val="000000"/>
                <w:sz w:val="16"/>
                <w:szCs w:val="16"/>
              </w:rPr>
              <w:t>cbc:VersionID</w:t>
            </w:r>
          </w:p>
        </w:tc>
        <w:tc>
          <w:tcPr>
            <w:tcW w:w="4733" w:type="dxa"/>
            <w:tcBorders>
              <w:top w:val="nil"/>
              <w:left w:val="dotted" w:sz="6" w:space="0" w:color="C0C0C0"/>
              <w:bottom w:val="dotted" w:sz="6" w:space="0" w:color="C0C0C0"/>
              <w:right w:val="nil"/>
            </w:tcBorders>
            <w:shd w:val="clear" w:color="auto" w:fill="FFFFFF"/>
          </w:tcPr>
          <w:p w14:paraId="64427F7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6213B3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cbc:VersionIDType</w:t>
            </w:r>
          </w:p>
          <w:p w14:paraId="23E8C43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tir68-013</w:t>
            </w:r>
          </w:p>
          <w:p w14:paraId="33BCE7D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1163BB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CFD4F1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version</w:t>
            </w:r>
          </w:p>
          <w:p w14:paraId="1CD10CF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version of the catalogue revision.</w:t>
            </w:r>
          </w:p>
          <w:p w14:paraId="1AEA2157" w14:textId="77777777" w:rsidR="0039026F" w:rsidRDefault="0039026F">
            <w:pPr>
              <w:pStyle w:val="GEFEG"/>
              <w:ind w:left="1229"/>
              <w:rPr>
                <w:sz w:val="16"/>
                <w:szCs w:val="16"/>
              </w:rPr>
            </w:pPr>
            <w:r>
              <w:rPr>
                <w:i/>
                <w:iCs/>
                <w:color w:val="000000"/>
                <w:sz w:val="16"/>
                <w:szCs w:val="16"/>
              </w:rPr>
              <w:t>The version ID is used to control how a Catalogue</w:t>
            </w:r>
          </w:p>
          <w:p w14:paraId="230DCB64" w14:textId="77777777" w:rsidR="0039026F" w:rsidRDefault="0039026F">
            <w:pPr>
              <w:pStyle w:val="GEFEG"/>
              <w:ind w:left="1229"/>
              <w:rPr>
                <w:sz w:val="16"/>
                <w:szCs w:val="16"/>
              </w:rPr>
            </w:pPr>
            <w:r>
              <w:rPr>
                <w:i/>
                <w:iCs/>
                <w:color w:val="000000"/>
                <w:sz w:val="16"/>
                <w:szCs w:val="16"/>
              </w:rPr>
              <w:t>transaction acts on existing lines that are not stated in</w:t>
            </w:r>
          </w:p>
          <w:p w14:paraId="63408B6D" w14:textId="77777777" w:rsidR="0039026F" w:rsidRDefault="0039026F">
            <w:pPr>
              <w:pStyle w:val="GEFEG"/>
              <w:ind w:left="1229"/>
              <w:rPr>
                <w:sz w:val="16"/>
                <w:szCs w:val="16"/>
              </w:rPr>
            </w:pPr>
            <w:r>
              <w:rPr>
                <w:i/>
                <w:iCs/>
                <w:color w:val="000000"/>
                <w:sz w:val="16"/>
                <w:szCs w:val="16"/>
              </w:rPr>
              <w:t>the transactions. Should they be left alone or deleted. If</w:t>
            </w:r>
          </w:p>
          <w:p w14:paraId="3E31B51B" w14:textId="77777777" w:rsidR="0039026F" w:rsidRDefault="0039026F">
            <w:pPr>
              <w:pStyle w:val="GEFEG"/>
              <w:ind w:left="1229"/>
              <w:rPr>
                <w:sz w:val="16"/>
                <w:szCs w:val="16"/>
              </w:rPr>
            </w:pPr>
            <w:r>
              <w:rPr>
                <w:i/>
                <w:iCs/>
                <w:color w:val="000000"/>
                <w:sz w:val="16"/>
                <w:szCs w:val="16"/>
              </w:rPr>
              <w:t>Catalogue transaction is „Replace“ then action codes on</w:t>
            </w:r>
          </w:p>
          <w:p w14:paraId="13FDA4DA" w14:textId="77777777" w:rsidR="0039026F" w:rsidRDefault="0039026F">
            <w:pPr>
              <w:pStyle w:val="GEFEG"/>
              <w:ind w:left="1229"/>
              <w:rPr>
                <w:sz w:val="16"/>
                <w:szCs w:val="16"/>
              </w:rPr>
            </w:pPr>
            <w:r>
              <w:rPr>
                <w:i/>
                <w:iCs/>
                <w:color w:val="000000"/>
                <w:sz w:val="16"/>
                <w:szCs w:val="16"/>
              </w:rPr>
              <w:t>the line have no relevance. All existing lines are deleted</w:t>
            </w:r>
          </w:p>
          <w:p w14:paraId="04AA0316" w14:textId="77777777" w:rsidR="0039026F" w:rsidRDefault="0039026F">
            <w:pPr>
              <w:pStyle w:val="GEFEG"/>
              <w:ind w:left="1229"/>
              <w:rPr>
                <w:sz w:val="16"/>
                <w:szCs w:val="16"/>
              </w:rPr>
            </w:pPr>
            <w:r>
              <w:rPr>
                <w:i/>
                <w:iCs/>
                <w:color w:val="000000"/>
                <w:sz w:val="16"/>
                <w:szCs w:val="16"/>
              </w:rPr>
              <w:t>and the ones stated in the Catalogue transaction added.</w:t>
            </w:r>
          </w:p>
          <w:p w14:paraId="094505D6" w14:textId="77777777" w:rsidR="0039026F" w:rsidRDefault="0039026F">
            <w:pPr>
              <w:pStyle w:val="GEFEG"/>
              <w:ind w:left="1229"/>
              <w:rPr>
                <w:sz w:val="16"/>
                <w:szCs w:val="16"/>
              </w:rPr>
            </w:pPr>
            <w:r>
              <w:rPr>
                <w:i/>
                <w:iCs/>
                <w:color w:val="000000"/>
                <w:sz w:val="16"/>
                <w:szCs w:val="16"/>
              </w:rPr>
              <w:t>If Catalogue transaction is „Update“ then action codes on</w:t>
            </w:r>
          </w:p>
          <w:p w14:paraId="37FDA7FA" w14:textId="77777777" w:rsidR="0039026F" w:rsidRDefault="0039026F">
            <w:pPr>
              <w:pStyle w:val="GEFEG"/>
              <w:ind w:left="1229"/>
              <w:rPr>
                <w:sz w:val="16"/>
                <w:szCs w:val="16"/>
              </w:rPr>
            </w:pPr>
            <w:r>
              <w:rPr>
                <w:i/>
                <w:iCs/>
                <w:color w:val="000000"/>
                <w:sz w:val="16"/>
                <w:szCs w:val="16"/>
              </w:rPr>
              <w:t>lines controll each line.</w:t>
            </w:r>
          </w:p>
          <w:p w14:paraId="1921F55E" w14:textId="77777777" w:rsidR="0039026F" w:rsidRDefault="0039026F">
            <w:pPr>
              <w:pStyle w:val="GEFEG"/>
              <w:rPr>
                <w:sz w:val="12"/>
                <w:szCs w:val="12"/>
              </w:rPr>
            </w:pPr>
            <w:r>
              <w:rPr>
                <w:color w:val="000000"/>
                <w:sz w:val="16"/>
                <w:szCs w:val="16"/>
              </w:rPr>
              <w:t xml:space="preserve">   </w:t>
            </w:r>
          </w:p>
        </w:tc>
      </w:tr>
      <w:tr w:rsidR="0039026F" w14:paraId="2ABE3BBB"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094B2AC1" w14:textId="77777777" w:rsidR="0039026F" w:rsidRDefault="00BD3C4F">
            <w:pPr>
              <w:pStyle w:val="GEFEG"/>
              <w:rPr>
                <w:sz w:val="12"/>
                <w:szCs w:val="12"/>
              </w:rPr>
            </w:pPr>
            <w:r>
              <w:rPr>
                <w:noProof/>
              </w:rPr>
              <w:pict w14:anchorId="4D1150BF">
                <v:group id="_x0000_s1749" style="position:absolute;margin-left:0;margin-top:.75pt;width:24.25pt;height:19.95pt;z-index:257902592;mso-position-horizontal-relative:text;mso-position-vertical-relative:text" coordorigin=",15" coordsize="485,399" o:allowincell="f">
                  <v:rect id="_x0000_s1750" style="position:absolute;left:114;top:15;width:15;height:399" fillcolor="gray" stroked="f" strokeweight="0"/>
                  <v:rect id="_x0000_s1751" style="position:absolute;left:114;top:123;width:372;height:15" fillcolor="gray" stroked="f" strokeweight="0"/>
                  <v:rect id="_x0000_s1752"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23B3DCDF" w14:textId="77777777" w:rsidR="0039026F" w:rsidRDefault="0039026F">
            <w:pPr>
              <w:pStyle w:val="GEFEG"/>
              <w:ind w:left="58"/>
              <w:rPr>
                <w:sz w:val="12"/>
                <w:szCs w:val="12"/>
              </w:rPr>
            </w:pPr>
            <w:r>
              <w:rPr>
                <w:b/>
                <w:bCs/>
                <w:i/>
                <w:iCs/>
                <w:color w:val="000000"/>
                <w:sz w:val="16"/>
                <w:szCs w:val="16"/>
              </w:rPr>
              <w:t>cac:ValidityPeriod</w:t>
            </w:r>
          </w:p>
        </w:tc>
        <w:tc>
          <w:tcPr>
            <w:tcW w:w="4733" w:type="dxa"/>
            <w:tcBorders>
              <w:top w:val="nil"/>
              <w:left w:val="dotted" w:sz="6" w:space="0" w:color="C0C0C0"/>
              <w:bottom w:val="dotted" w:sz="6" w:space="0" w:color="C0C0C0"/>
              <w:right w:val="nil"/>
            </w:tcBorders>
            <w:shd w:val="clear" w:color="auto" w:fill="FFFFFF"/>
          </w:tcPr>
          <w:p w14:paraId="462D17A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AF2185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5682" w:type="dxa"/>
            <w:tcBorders>
              <w:top w:val="nil"/>
              <w:left w:val="dotted" w:sz="6" w:space="0" w:color="C0C0C0"/>
              <w:bottom w:val="dotted" w:sz="6" w:space="0" w:color="C0C0C0"/>
              <w:right w:val="nil"/>
            </w:tcBorders>
            <w:shd w:val="clear" w:color="auto" w:fill="FFFFFF"/>
          </w:tcPr>
          <w:p w14:paraId="449BDEC6"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BII3-T68-R006</w:t>
            </w:r>
          </w:p>
        </w:tc>
      </w:tr>
      <w:tr w:rsidR="0039026F" w14:paraId="15C8BAE5"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5F063AB1" w14:textId="77777777" w:rsidR="0039026F" w:rsidRDefault="00BD3C4F">
            <w:pPr>
              <w:pStyle w:val="GEFEG"/>
              <w:rPr>
                <w:sz w:val="12"/>
                <w:szCs w:val="12"/>
              </w:rPr>
            </w:pPr>
            <w:r>
              <w:rPr>
                <w:noProof/>
              </w:rPr>
              <w:pict w14:anchorId="2C538B7A">
                <v:group id="_x0000_s1753" style="position:absolute;margin-left:0;margin-top:.75pt;width:36.35pt;height:58pt;z-index:257903616;mso-position-horizontal-relative:text;mso-position-vertical-relative:text" coordorigin=",15" coordsize="727,1160" o:allowincell="f">
                  <v:rect id="_x0000_s1754" style="position:absolute;left:114;top:15;width:15;height:1160" fillcolor="gray" stroked="f" strokeweight="0"/>
                  <v:rect id="_x0000_s1755" style="position:absolute;left:357;top:15;width:15;height:1160" fillcolor="gray" stroked="f" strokeweight="0"/>
                  <v:rect id="_x0000_s1756"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D067644" w14:textId="77777777" w:rsidR="0039026F" w:rsidRDefault="0039026F">
            <w:pPr>
              <w:pStyle w:val="GEFEG"/>
              <w:ind w:left="58"/>
              <w:rPr>
                <w:sz w:val="12"/>
                <w:szCs w:val="12"/>
              </w:rPr>
            </w:pPr>
            <w:r>
              <w:rPr>
                <w:b/>
                <w:bCs/>
                <w:color w:val="000000"/>
                <w:sz w:val="16"/>
                <w:szCs w:val="16"/>
              </w:rPr>
              <w:t>cbc:StartDate</w:t>
            </w:r>
          </w:p>
        </w:tc>
        <w:tc>
          <w:tcPr>
            <w:tcW w:w="4733" w:type="dxa"/>
            <w:tcBorders>
              <w:top w:val="nil"/>
              <w:left w:val="dotted" w:sz="6" w:space="0" w:color="C0C0C0"/>
              <w:bottom w:val="dotted" w:sz="6" w:space="0" w:color="C0C0C0"/>
              <w:right w:val="nil"/>
            </w:tcBorders>
            <w:shd w:val="clear" w:color="auto" w:fill="FFFFFF"/>
          </w:tcPr>
          <w:p w14:paraId="4BF3B9A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0257F2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cbc:StartDateType</w:t>
            </w:r>
          </w:p>
          <w:p w14:paraId="198AD17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tir68-009</w:t>
            </w:r>
          </w:p>
          <w:p w14:paraId="7D923F61"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E96702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C5AB65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validity period/Period</w:t>
            </w:r>
          </w:p>
          <w:p w14:paraId="5F11AD13" w14:textId="77777777" w:rsidR="0039026F" w:rsidRDefault="0039026F">
            <w:pPr>
              <w:pStyle w:val="GEFEG"/>
              <w:ind w:left="1215"/>
              <w:rPr>
                <w:sz w:val="16"/>
                <w:szCs w:val="16"/>
              </w:rPr>
            </w:pPr>
            <w:r>
              <w:rPr>
                <w:b/>
                <w:bCs/>
                <w:color w:val="000000"/>
                <w:sz w:val="16"/>
                <w:szCs w:val="16"/>
              </w:rPr>
              <w:t>start date</w:t>
            </w:r>
          </w:p>
          <w:p w14:paraId="442995B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when the period starts.</w:t>
            </w:r>
          </w:p>
          <w:p w14:paraId="0A611880" w14:textId="77777777" w:rsidR="0039026F" w:rsidRDefault="0039026F">
            <w:pPr>
              <w:pStyle w:val="GEFEG"/>
              <w:ind w:left="1229"/>
              <w:rPr>
                <w:sz w:val="16"/>
                <w:szCs w:val="16"/>
              </w:rPr>
            </w:pPr>
            <w:r>
              <w:rPr>
                <w:i/>
                <w:iCs/>
                <w:color w:val="000000"/>
                <w:sz w:val="16"/>
                <w:szCs w:val="16"/>
              </w:rPr>
              <w:t>The date is the first day of the period.</w:t>
            </w:r>
          </w:p>
          <w:p w14:paraId="49F58E83" w14:textId="77777777" w:rsidR="0039026F" w:rsidRDefault="0039026F">
            <w:pPr>
              <w:pStyle w:val="GEFEG"/>
              <w:rPr>
                <w:sz w:val="16"/>
                <w:szCs w:val="16"/>
              </w:rPr>
            </w:pPr>
            <w:r>
              <w:rPr>
                <w:color w:val="000000"/>
                <w:sz w:val="16"/>
                <w:szCs w:val="16"/>
              </w:rPr>
              <w:t xml:space="preserve">   </w:t>
            </w:r>
          </w:p>
          <w:p w14:paraId="6C691147"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BII3-T68-R007;BII3-T68-R023</w:t>
            </w:r>
          </w:p>
        </w:tc>
      </w:tr>
      <w:tr w:rsidR="0039026F" w14:paraId="5F2F1185"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50B69E76" w14:textId="77777777" w:rsidR="0039026F" w:rsidRDefault="00BD3C4F">
            <w:pPr>
              <w:pStyle w:val="GEFEG"/>
              <w:rPr>
                <w:sz w:val="12"/>
                <w:szCs w:val="12"/>
              </w:rPr>
            </w:pPr>
            <w:r>
              <w:rPr>
                <w:noProof/>
              </w:rPr>
              <w:pict w14:anchorId="1C1A83DD">
                <v:group id="_x0000_s1757" style="position:absolute;margin-left:0;margin-top:.75pt;width:36.35pt;height:58pt;z-index:257904640;mso-position-horizontal-relative:text;mso-position-vertical-relative:text" coordorigin=",15" coordsize="727,1160" o:allowincell="f">
                  <v:rect id="_x0000_s1758" style="position:absolute;left:114;top:15;width:15;height:1160" fillcolor="gray" stroked="f" strokeweight="0"/>
                  <v:rect id="_x0000_s1759" style="position:absolute;left:357;top:15;width:15;height:108" fillcolor="gray" stroked="f" strokeweight="0"/>
                  <v:rect id="_x0000_s1760"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8E9E259" w14:textId="77777777" w:rsidR="0039026F" w:rsidRDefault="0039026F">
            <w:pPr>
              <w:pStyle w:val="GEFEG"/>
              <w:ind w:left="58"/>
              <w:rPr>
                <w:sz w:val="12"/>
                <w:szCs w:val="12"/>
              </w:rPr>
            </w:pPr>
            <w:r>
              <w:rPr>
                <w:b/>
                <w:bCs/>
                <w:color w:val="000000"/>
                <w:sz w:val="16"/>
                <w:szCs w:val="16"/>
              </w:rPr>
              <w:t>cbc:EndDate</w:t>
            </w:r>
          </w:p>
        </w:tc>
        <w:tc>
          <w:tcPr>
            <w:tcW w:w="4733" w:type="dxa"/>
            <w:tcBorders>
              <w:top w:val="nil"/>
              <w:left w:val="dotted" w:sz="6" w:space="0" w:color="C0C0C0"/>
              <w:bottom w:val="dotted" w:sz="6" w:space="0" w:color="C0C0C0"/>
              <w:right w:val="nil"/>
            </w:tcBorders>
            <w:shd w:val="clear" w:color="auto" w:fill="FFFFFF"/>
          </w:tcPr>
          <w:p w14:paraId="0F9D1CC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9655A0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cbc:EndDateType</w:t>
            </w:r>
          </w:p>
          <w:p w14:paraId="603B9BA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tir68-010</w:t>
            </w:r>
          </w:p>
          <w:p w14:paraId="69D0339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357BF0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8478E7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validity period/Period</w:t>
            </w:r>
          </w:p>
          <w:p w14:paraId="3C3028F1" w14:textId="77777777" w:rsidR="0039026F" w:rsidRDefault="0039026F">
            <w:pPr>
              <w:pStyle w:val="GEFEG"/>
              <w:ind w:left="1215"/>
              <w:rPr>
                <w:sz w:val="16"/>
                <w:szCs w:val="16"/>
              </w:rPr>
            </w:pPr>
            <w:r>
              <w:rPr>
                <w:b/>
                <w:bCs/>
                <w:color w:val="000000"/>
                <w:sz w:val="16"/>
                <w:szCs w:val="16"/>
              </w:rPr>
              <w:t>end date</w:t>
            </w:r>
          </w:p>
          <w:p w14:paraId="1E9F7F9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period ends.</w:t>
            </w:r>
          </w:p>
          <w:p w14:paraId="67EF909C" w14:textId="77777777" w:rsidR="0039026F" w:rsidRDefault="0039026F">
            <w:pPr>
              <w:pStyle w:val="GEFEG"/>
              <w:ind w:left="1229"/>
              <w:rPr>
                <w:sz w:val="16"/>
                <w:szCs w:val="16"/>
              </w:rPr>
            </w:pPr>
            <w:r>
              <w:rPr>
                <w:i/>
                <w:iCs/>
                <w:color w:val="000000"/>
                <w:sz w:val="16"/>
                <w:szCs w:val="16"/>
              </w:rPr>
              <w:t>The date is the last day of the period.</w:t>
            </w:r>
          </w:p>
          <w:p w14:paraId="6C8BA40F" w14:textId="77777777" w:rsidR="0039026F" w:rsidRDefault="0039026F">
            <w:pPr>
              <w:pStyle w:val="GEFEG"/>
              <w:rPr>
                <w:sz w:val="16"/>
                <w:szCs w:val="16"/>
              </w:rPr>
            </w:pPr>
            <w:r>
              <w:rPr>
                <w:color w:val="000000"/>
                <w:sz w:val="16"/>
                <w:szCs w:val="16"/>
              </w:rPr>
              <w:t xml:space="preserve">   </w:t>
            </w:r>
          </w:p>
          <w:p w14:paraId="4421C929"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BII3-T68-R007;BII3-T68-R023</w:t>
            </w:r>
          </w:p>
        </w:tc>
      </w:tr>
      <w:tr w:rsidR="0039026F" w14:paraId="6209422C"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2BBFFD2D" w14:textId="77777777" w:rsidR="0039026F" w:rsidRDefault="00BD3C4F">
            <w:pPr>
              <w:pStyle w:val="GEFEG"/>
              <w:rPr>
                <w:sz w:val="12"/>
                <w:szCs w:val="12"/>
              </w:rPr>
            </w:pPr>
            <w:r>
              <w:rPr>
                <w:noProof/>
              </w:rPr>
              <w:pict w14:anchorId="40418622">
                <v:group id="_x0000_s1761" style="position:absolute;margin-left:0;margin-top:.75pt;width:24.25pt;height:19.95pt;z-index:257905664;mso-position-horizontal-relative:text;mso-position-vertical-relative:text" coordorigin=",15" coordsize="485,399" o:allowincell="f">
                  <v:rect id="_x0000_s1762" style="position:absolute;left:114;top:15;width:15;height:399" fillcolor="gray" stroked="f" strokeweight="0"/>
                  <v:rect id="_x0000_s1763" style="position:absolute;left:114;top:123;width:372;height:15" fillcolor="gray" stroked="f" strokeweight="0"/>
                  <v:rect id="_x0000_s1764"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7F60635D" w14:textId="77777777" w:rsidR="0039026F" w:rsidRDefault="0039026F">
            <w:pPr>
              <w:pStyle w:val="GEFEG"/>
              <w:ind w:left="58"/>
              <w:rPr>
                <w:sz w:val="12"/>
                <w:szCs w:val="12"/>
              </w:rPr>
            </w:pPr>
            <w:r>
              <w:rPr>
                <w:b/>
                <w:bCs/>
                <w:i/>
                <w:iCs/>
                <w:color w:val="000000"/>
                <w:sz w:val="16"/>
                <w:szCs w:val="16"/>
              </w:rPr>
              <w:t>cac:ReferencedContract</w:t>
            </w:r>
          </w:p>
        </w:tc>
        <w:tc>
          <w:tcPr>
            <w:tcW w:w="4733" w:type="dxa"/>
            <w:tcBorders>
              <w:top w:val="nil"/>
              <w:left w:val="dotted" w:sz="6" w:space="0" w:color="C0C0C0"/>
              <w:bottom w:val="dotted" w:sz="6" w:space="0" w:color="C0C0C0"/>
              <w:right w:val="nil"/>
            </w:tcBorders>
            <w:shd w:val="clear" w:color="auto" w:fill="FFFFFF"/>
          </w:tcPr>
          <w:p w14:paraId="2FD0D39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951CB1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cac:ContractType</w:t>
            </w:r>
          </w:p>
        </w:tc>
        <w:tc>
          <w:tcPr>
            <w:tcW w:w="5682" w:type="dxa"/>
            <w:tcBorders>
              <w:top w:val="nil"/>
              <w:left w:val="dotted" w:sz="6" w:space="0" w:color="C0C0C0"/>
              <w:bottom w:val="dotted" w:sz="6" w:space="0" w:color="C0C0C0"/>
              <w:right w:val="nil"/>
            </w:tcBorders>
            <w:shd w:val="clear" w:color="auto" w:fill="FFFFFF"/>
          </w:tcPr>
          <w:p w14:paraId="51E890D6" w14:textId="77777777" w:rsidR="0039026F" w:rsidRDefault="0039026F">
            <w:pPr>
              <w:pStyle w:val="GEFEG"/>
              <w:rPr>
                <w:sz w:val="12"/>
                <w:szCs w:val="12"/>
              </w:rPr>
            </w:pPr>
          </w:p>
        </w:tc>
      </w:tr>
      <w:tr w:rsidR="0039026F" w14:paraId="0D819278" w14:textId="77777777" w:rsidTr="0039026F">
        <w:trPr>
          <w:cantSplit/>
          <w:trHeight w:hRule="exact" w:val="968"/>
        </w:trPr>
        <w:tc>
          <w:tcPr>
            <w:tcW w:w="657" w:type="dxa"/>
            <w:gridSpan w:val="2"/>
            <w:tcBorders>
              <w:top w:val="nil"/>
              <w:left w:val="nil"/>
              <w:bottom w:val="dotted" w:sz="6" w:space="0" w:color="C0C0C0"/>
              <w:right w:val="nil"/>
            </w:tcBorders>
            <w:shd w:val="clear" w:color="auto" w:fill="FFFFFF"/>
          </w:tcPr>
          <w:p w14:paraId="183C896C" w14:textId="77777777" w:rsidR="0039026F" w:rsidRDefault="00BD3C4F">
            <w:pPr>
              <w:pStyle w:val="GEFEG"/>
              <w:rPr>
                <w:sz w:val="12"/>
                <w:szCs w:val="12"/>
              </w:rPr>
            </w:pPr>
            <w:r>
              <w:rPr>
                <w:noProof/>
              </w:rPr>
              <w:lastRenderedPageBreak/>
              <w:pict w14:anchorId="2CC39FD1">
                <v:group id="_x0000_s1765" style="position:absolute;margin-left:0;margin-top:.75pt;width:36.35pt;height:48.4pt;z-index:257906688;mso-position-horizontal-relative:text;mso-position-vertical-relative:text" coordorigin=",15" coordsize="727,968" o:allowincell="f">
                  <v:rect id="_x0000_s1766" style="position:absolute;left:114;top:15;width:15;height:968" fillcolor="gray" stroked="f" strokeweight="0"/>
                  <v:rect id="_x0000_s1767" style="position:absolute;left:357;top:15;width:15;height:968" fillcolor="gray" stroked="f" strokeweight="0"/>
                  <v:rect id="_x0000_s1768"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6570BC3D"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30F25F5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D40EED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F1689B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tir68-011</w:t>
            </w:r>
          </w:p>
          <w:p w14:paraId="3EADF76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32F87CD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1DAF35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catalogue/Contract reference/Contract</w:t>
            </w:r>
          </w:p>
          <w:p w14:paraId="47B62E44" w14:textId="77777777" w:rsidR="0039026F" w:rsidRDefault="0039026F">
            <w:pPr>
              <w:pStyle w:val="GEFEG"/>
              <w:ind w:left="1215"/>
              <w:rPr>
                <w:sz w:val="16"/>
                <w:szCs w:val="16"/>
              </w:rPr>
            </w:pPr>
            <w:r>
              <w:rPr>
                <w:b/>
                <w:bCs/>
                <w:color w:val="000000"/>
                <w:sz w:val="16"/>
                <w:szCs w:val="16"/>
              </w:rPr>
              <w:t>identifier</w:t>
            </w:r>
          </w:p>
          <w:p w14:paraId="3319C27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identification of a contract.</w:t>
            </w:r>
          </w:p>
          <w:p w14:paraId="7E4739CE" w14:textId="77777777" w:rsidR="0039026F" w:rsidRDefault="0039026F">
            <w:pPr>
              <w:pStyle w:val="GEFEG"/>
              <w:rPr>
                <w:sz w:val="12"/>
                <w:szCs w:val="12"/>
              </w:rPr>
            </w:pPr>
            <w:r>
              <w:rPr>
                <w:color w:val="000000"/>
                <w:sz w:val="16"/>
                <w:szCs w:val="16"/>
              </w:rPr>
              <w:t xml:space="preserve">   </w:t>
            </w:r>
          </w:p>
        </w:tc>
      </w:tr>
      <w:tr w:rsidR="0039026F" w14:paraId="0A393811" w14:textId="77777777" w:rsidTr="0039026F">
        <w:trPr>
          <w:cantSplit/>
          <w:trHeight w:hRule="exact" w:val="968"/>
        </w:trPr>
        <w:tc>
          <w:tcPr>
            <w:tcW w:w="657" w:type="dxa"/>
            <w:gridSpan w:val="2"/>
            <w:tcBorders>
              <w:top w:val="nil"/>
              <w:left w:val="nil"/>
              <w:bottom w:val="dotted" w:sz="6" w:space="0" w:color="C0C0C0"/>
              <w:right w:val="nil"/>
            </w:tcBorders>
            <w:shd w:val="clear" w:color="auto" w:fill="FFFFFF"/>
          </w:tcPr>
          <w:p w14:paraId="13E9932C" w14:textId="77777777" w:rsidR="0039026F" w:rsidRDefault="00BD3C4F">
            <w:pPr>
              <w:pStyle w:val="GEFEG"/>
              <w:rPr>
                <w:sz w:val="12"/>
                <w:szCs w:val="12"/>
              </w:rPr>
            </w:pPr>
            <w:r>
              <w:rPr>
                <w:noProof/>
              </w:rPr>
              <w:pict w14:anchorId="67D6EA1E">
                <v:group id="_x0000_s1769" style="position:absolute;margin-left:0;margin-top:0;width:36.35pt;height:48.4pt;z-index:257907712;mso-position-horizontal-relative:text;mso-position-vertical-relative:text" coordsize="727,968" o:allowincell="f">
                  <v:rect id="_x0000_s1770" style="position:absolute;left:114;width:15;height:968" fillcolor="gray" stroked="f" strokeweight="0"/>
                  <v:rect id="_x0000_s1771" style="position:absolute;left:357;width:15;height:968" fillcolor="gray" stroked="f" strokeweight="0"/>
                  <v:rect id="_x0000_s1772" style="position:absolute;left:357;top:108;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2BFCCC4" w14:textId="77777777" w:rsidR="0039026F" w:rsidRDefault="0039026F">
            <w:pPr>
              <w:pStyle w:val="GEFEG"/>
              <w:ind w:left="58"/>
              <w:rPr>
                <w:sz w:val="12"/>
                <w:szCs w:val="12"/>
              </w:rPr>
            </w:pPr>
            <w:r>
              <w:rPr>
                <w:b/>
                <w:bCs/>
                <w:color w:val="000000"/>
                <w:sz w:val="16"/>
                <w:szCs w:val="16"/>
              </w:rPr>
              <w:t>cbc:IssueDate</w:t>
            </w:r>
          </w:p>
        </w:tc>
        <w:tc>
          <w:tcPr>
            <w:tcW w:w="4733" w:type="dxa"/>
            <w:tcBorders>
              <w:top w:val="nil"/>
              <w:left w:val="dotted" w:sz="6" w:space="0" w:color="C0C0C0"/>
              <w:bottom w:val="dotted" w:sz="6" w:space="0" w:color="C0C0C0"/>
              <w:right w:val="nil"/>
            </w:tcBorders>
            <w:shd w:val="clear" w:color="auto" w:fill="FFFFFF"/>
          </w:tcPr>
          <w:p w14:paraId="131F1D26"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BADF92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14:paraId="4C3BF61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tir68-047</w:t>
            </w:r>
          </w:p>
          <w:p w14:paraId="335C3DD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4BD8CD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6D0FA3C"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catalogue/Contract reference/Contract</w:t>
            </w:r>
          </w:p>
          <w:p w14:paraId="3A1C9974" w14:textId="77777777" w:rsidR="0039026F" w:rsidRDefault="0039026F">
            <w:pPr>
              <w:pStyle w:val="GEFEG"/>
              <w:ind w:left="1215"/>
              <w:rPr>
                <w:sz w:val="16"/>
                <w:szCs w:val="16"/>
              </w:rPr>
            </w:pPr>
            <w:r>
              <w:rPr>
                <w:b/>
                <w:bCs/>
                <w:color w:val="000000"/>
                <w:sz w:val="16"/>
                <w:szCs w:val="16"/>
              </w:rPr>
              <w:t>issue date</w:t>
            </w:r>
          </w:p>
          <w:p w14:paraId="7637BFD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contract is issued.</w:t>
            </w:r>
          </w:p>
          <w:p w14:paraId="53C6BC78" w14:textId="77777777" w:rsidR="0039026F" w:rsidRDefault="0039026F">
            <w:pPr>
              <w:pStyle w:val="GEFEG"/>
              <w:rPr>
                <w:sz w:val="12"/>
                <w:szCs w:val="12"/>
              </w:rPr>
            </w:pPr>
            <w:r>
              <w:rPr>
                <w:color w:val="000000"/>
                <w:sz w:val="16"/>
                <w:szCs w:val="16"/>
              </w:rPr>
              <w:t xml:space="preserve">   </w:t>
            </w:r>
          </w:p>
        </w:tc>
      </w:tr>
      <w:tr w:rsidR="0039026F" w14:paraId="72DA1258" w14:textId="77777777" w:rsidTr="0039026F">
        <w:trPr>
          <w:cantSplit/>
          <w:trHeight w:hRule="exact" w:val="1352"/>
        </w:trPr>
        <w:tc>
          <w:tcPr>
            <w:tcW w:w="657" w:type="dxa"/>
            <w:gridSpan w:val="2"/>
            <w:tcBorders>
              <w:top w:val="nil"/>
              <w:left w:val="nil"/>
              <w:bottom w:val="dotted" w:sz="6" w:space="0" w:color="C0C0C0"/>
              <w:right w:val="nil"/>
            </w:tcBorders>
            <w:shd w:val="clear" w:color="auto" w:fill="FFFFFF"/>
          </w:tcPr>
          <w:p w14:paraId="502889F0" w14:textId="77777777" w:rsidR="0039026F" w:rsidRDefault="00BD3C4F">
            <w:pPr>
              <w:pStyle w:val="GEFEG"/>
              <w:rPr>
                <w:sz w:val="12"/>
                <w:szCs w:val="12"/>
              </w:rPr>
            </w:pPr>
            <w:r>
              <w:rPr>
                <w:noProof/>
              </w:rPr>
              <w:pict w14:anchorId="3AE06EE5">
                <v:group id="_x0000_s1773" style="position:absolute;margin-left:0;margin-top:.75pt;width:36.35pt;height:67.6pt;z-index:257908736;mso-position-horizontal-relative:text;mso-position-vertical-relative:text" coordorigin=",15" coordsize="727,1352" o:allowincell="f">
                  <v:rect id="_x0000_s1774" style="position:absolute;left:114;top:15;width:15;height:1352" fillcolor="gray" stroked="f" strokeweight="0"/>
                  <v:rect id="_x0000_s1775" style="position:absolute;left:357;top:15;width:15;height:1352" fillcolor="gray" stroked="f" strokeweight="0"/>
                  <v:rect id="_x0000_s1776" style="position:absolute;left:357;top:123;width:372;height:15" fillcolor="gray" stroked="f" strokeweight="0"/>
                  <v:rect id="_x0000_s1777" style="position:absolute;left:600;top:123;width:15;height:1244"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E40AB02" w14:textId="77777777" w:rsidR="0039026F" w:rsidRDefault="0039026F">
            <w:pPr>
              <w:pStyle w:val="GEFEG"/>
              <w:ind w:left="58"/>
              <w:rPr>
                <w:sz w:val="12"/>
                <w:szCs w:val="12"/>
              </w:rPr>
            </w:pPr>
            <w:r>
              <w:rPr>
                <w:b/>
                <w:bCs/>
                <w:color w:val="000000"/>
                <w:sz w:val="16"/>
                <w:szCs w:val="16"/>
              </w:rPr>
              <w:t>cbc:ContractTypeCode</w:t>
            </w:r>
          </w:p>
        </w:tc>
        <w:tc>
          <w:tcPr>
            <w:tcW w:w="4733" w:type="dxa"/>
            <w:tcBorders>
              <w:top w:val="nil"/>
              <w:left w:val="dotted" w:sz="6" w:space="0" w:color="C0C0C0"/>
              <w:bottom w:val="dotted" w:sz="6" w:space="0" w:color="C0C0C0"/>
              <w:right w:val="nil"/>
            </w:tcBorders>
            <w:shd w:val="clear" w:color="auto" w:fill="FFFFFF"/>
          </w:tcPr>
          <w:p w14:paraId="51ED380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8A54C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cbc:ContractTypeCodeType</w:t>
            </w:r>
          </w:p>
          <w:p w14:paraId="19E25A8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tir68-012</w:t>
            </w:r>
          </w:p>
          <w:p w14:paraId="1BB72AB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CEF2B4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E5C8A2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catalogue/Contract reference/Contract</w:t>
            </w:r>
          </w:p>
          <w:p w14:paraId="1F2DC774" w14:textId="77777777" w:rsidR="0039026F" w:rsidRDefault="0039026F">
            <w:pPr>
              <w:pStyle w:val="GEFEG"/>
              <w:ind w:left="1215"/>
              <w:rPr>
                <w:sz w:val="16"/>
                <w:szCs w:val="16"/>
              </w:rPr>
            </w:pPr>
            <w:r>
              <w:rPr>
                <w:b/>
                <w:bCs/>
                <w:color w:val="000000"/>
                <w:sz w:val="16"/>
                <w:szCs w:val="16"/>
              </w:rPr>
              <w:t>type</w:t>
            </w:r>
          </w:p>
          <w:p w14:paraId="3A495E3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type of a contract that is being referred to (such as</w:t>
            </w:r>
          </w:p>
          <w:p w14:paraId="2BB06336" w14:textId="77777777" w:rsidR="0039026F" w:rsidRDefault="0039026F">
            <w:pPr>
              <w:pStyle w:val="GEFEG"/>
              <w:ind w:left="1229"/>
              <w:rPr>
                <w:sz w:val="16"/>
                <w:szCs w:val="16"/>
              </w:rPr>
            </w:pPr>
            <w:r>
              <w:rPr>
                <w:i/>
                <w:iCs/>
                <w:color w:val="000000"/>
                <w:sz w:val="16"/>
                <w:szCs w:val="16"/>
              </w:rPr>
              <w:t>framework agreement) expressed as a code.</w:t>
            </w:r>
          </w:p>
          <w:p w14:paraId="28DAD26E"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Document Type Code "UNCL1001"</w:t>
            </w:r>
          </w:p>
          <w:p w14:paraId="6DC78832" w14:textId="77777777" w:rsidR="0039026F" w:rsidRDefault="0039026F">
            <w:pPr>
              <w:pStyle w:val="GEFEG"/>
              <w:rPr>
                <w:sz w:val="16"/>
                <w:szCs w:val="16"/>
              </w:rPr>
            </w:pPr>
            <w:r>
              <w:rPr>
                <w:color w:val="000000"/>
                <w:sz w:val="16"/>
                <w:szCs w:val="16"/>
              </w:rPr>
              <w:t xml:space="preserve">   </w:t>
            </w:r>
          </w:p>
          <w:p w14:paraId="1AC0D5E2"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CL-T68-R004</w:t>
            </w:r>
          </w:p>
        </w:tc>
      </w:tr>
      <w:tr w:rsidR="0039026F" w14:paraId="3344BCB5"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32FEB29B" w14:textId="77777777" w:rsidR="0039026F" w:rsidRDefault="00BD3C4F">
            <w:pPr>
              <w:pStyle w:val="GEFEG"/>
              <w:rPr>
                <w:sz w:val="12"/>
                <w:szCs w:val="12"/>
              </w:rPr>
            </w:pPr>
            <w:r>
              <w:rPr>
                <w:noProof/>
              </w:rPr>
              <w:pict w14:anchorId="4F0B138B">
                <v:group id="_x0000_s1778" style="position:absolute;margin-left:0;margin-top:.75pt;width:48.5pt;height:19.45pt;z-index:257909760;mso-position-horizontal-relative:text;mso-position-vertical-relative:text" coordorigin=",15" coordsize="970,389" o:allowincell="f">
                  <v:rect id="_x0000_s1779" style="position:absolute;left:114;top:15;width:15;height:389" fillcolor="gray" stroked="f" strokeweight="0"/>
                  <v:rect id="_x0000_s1780" style="position:absolute;left:357;top:15;width:15;height:389" fillcolor="gray" stroked="f" strokeweight="0"/>
                  <v:rect id="_x0000_s1781" style="position:absolute;left:600;top:15;width:15;height:108" fillcolor="gray" stroked="f" strokeweight="0"/>
                  <v:rect id="_x0000_s1782"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016A8DE"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30592E3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84E6DE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3DB6880"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BII3-T68-R028</w:t>
            </w:r>
          </w:p>
        </w:tc>
      </w:tr>
      <w:tr w:rsidR="0039026F" w14:paraId="3414B87A"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6F084D28" w14:textId="77777777" w:rsidR="0039026F" w:rsidRDefault="00BD3C4F">
            <w:pPr>
              <w:pStyle w:val="GEFEG"/>
              <w:rPr>
                <w:sz w:val="12"/>
                <w:szCs w:val="12"/>
              </w:rPr>
            </w:pPr>
            <w:r>
              <w:rPr>
                <w:noProof/>
              </w:rPr>
              <w:pict w14:anchorId="76F998DB">
                <v:group id="_x0000_s1783" style="position:absolute;margin-left:0;margin-top:.75pt;width:36.35pt;height:19.95pt;z-index:257910784;mso-position-horizontal-relative:text;mso-position-vertical-relative:text" coordorigin=",15" coordsize="727,399" o:allowincell="f">
                  <v:rect id="_x0000_s1784" style="position:absolute;left:114;top:15;width:15;height:399" fillcolor="gray" stroked="f" strokeweight="0"/>
                  <v:rect id="_x0000_s1785" style="position:absolute;left:357;top:15;width:15;height:108" fillcolor="gray" stroked="f" strokeweight="0"/>
                  <v:rect id="_x0000_s1786" style="position:absolute;left:357;top:123;width:372;height:15" fillcolor="gray" stroked="f" strokeweight="0"/>
                  <v:rect id="_x0000_s1787"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C84FCD5" w14:textId="77777777" w:rsidR="0039026F" w:rsidRDefault="0039026F">
            <w:pPr>
              <w:pStyle w:val="GEFEG"/>
              <w:ind w:left="58"/>
              <w:rPr>
                <w:sz w:val="12"/>
                <w:szCs w:val="12"/>
              </w:rPr>
            </w:pPr>
            <w:r>
              <w:rPr>
                <w:b/>
                <w:bCs/>
                <w:i/>
                <w:iCs/>
                <w:color w:val="000000"/>
                <w:sz w:val="16"/>
                <w:szCs w:val="16"/>
              </w:rPr>
              <w:t>cac:ContractDocumentReference</w:t>
            </w:r>
          </w:p>
        </w:tc>
        <w:tc>
          <w:tcPr>
            <w:tcW w:w="4733" w:type="dxa"/>
            <w:tcBorders>
              <w:top w:val="nil"/>
              <w:left w:val="dotted" w:sz="6" w:space="0" w:color="C0C0C0"/>
              <w:bottom w:val="dotted" w:sz="6" w:space="0" w:color="C0C0C0"/>
              <w:right w:val="nil"/>
            </w:tcBorders>
            <w:shd w:val="clear" w:color="auto" w:fill="FFFFFF"/>
          </w:tcPr>
          <w:p w14:paraId="04E43041"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11BDBE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5682" w:type="dxa"/>
            <w:tcBorders>
              <w:top w:val="nil"/>
              <w:left w:val="dotted" w:sz="6" w:space="0" w:color="C0C0C0"/>
              <w:bottom w:val="dotted" w:sz="6" w:space="0" w:color="C0C0C0"/>
              <w:right w:val="nil"/>
            </w:tcBorders>
            <w:shd w:val="clear" w:color="auto" w:fill="FFFFFF"/>
          </w:tcPr>
          <w:p w14:paraId="64D0A9F3" w14:textId="77777777" w:rsidR="0039026F" w:rsidRDefault="0039026F">
            <w:pPr>
              <w:pStyle w:val="GEFEG"/>
              <w:rPr>
                <w:sz w:val="12"/>
                <w:szCs w:val="12"/>
              </w:rPr>
            </w:pPr>
          </w:p>
        </w:tc>
      </w:tr>
      <w:tr w:rsidR="0039026F" w14:paraId="63928A8E" w14:textId="77777777" w:rsidTr="0039026F">
        <w:trPr>
          <w:cantSplit/>
          <w:trHeight w:hRule="exact" w:val="1544"/>
        </w:trPr>
        <w:tc>
          <w:tcPr>
            <w:tcW w:w="876" w:type="dxa"/>
            <w:gridSpan w:val="3"/>
            <w:tcBorders>
              <w:top w:val="nil"/>
              <w:left w:val="nil"/>
              <w:bottom w:val="dotted" w:sz="6" w:space="0" w:color="C0C0C0"/>
              <w:right w:val="nil"/>
            </w:tcBorders>
            <w:shd w:val="clear" w:color="auto" w:fill="FFFFFF"/>
          </w:tcPr>
          <w:p w14:paraId="19F5FB10" w14:textId="77777777" w:rsidR="0039026F" w:rsidRDefault="00BD3C4F">
            <w:pPr>
              <w:pStyle w:val="GEFEG"/>
              <w:rPr>
                <w:sz w:val="12"/>
                <w:szCs w:val="12"/>
              </w:rPr>
            </w:pPr>
            <w:r>
              <w:rPr>
                <w:noProof/>
              </w:rPr>
              <w:pict w14:anchorId="6069EFD6">
                <v:group id="_x0000_s1788" style="position:absolute;margin-left:0;margin-top:.75pt;width:48.5pt;height:77.2pt;z-index:257911808;mso-position-horizontal-relative:text;mso-position-vertical-relative:text" coordorigin=",15" coordsize="970,1544" o:allowincell="f">
                  <v:rect id="_x0000_s1789" style="position:absolute;left:114;top:15;width:15;height:1544" fillcolor="gray" stroked="f" strokeweight="0"/>
                  <v:rect id="_x0000_s1790" style="position:absolute;left:600;top:15;width:15;height:108" fillcolor="gray" stroked="f" strokeweight="0"/>
                  <v:rect id="_x0000_s1791"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CAD4705"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6E8A32C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6C9E8D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AF6219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tir68-044</w:t>
            </w:r>
          </w:p>
          <w:p w14:paraId="5F73CBD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85FC81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D8C74D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catalogue/Reference number</w:t>
            </w:r>
          </w:p>
          <w:p w14:paraId="606B75C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that is specified by the buyer and used as a</w:t>
            </w:r>
          </w:p>
          <w:p w14:paraId="15926867" w14:textId="77777777" w:rsidR="0039026F" w:rsidRDefault="0039026F">
            <w:pPr>
              <w:pStyle w:val="GEFEG"/>
              <w:ind w:left="1229"/>
              <w:rPr>
                <w:sz w:val="16"/>
                <w:szCs w:val="16"/>
              </w:rPr>
            </w:pPr>
            <w:r>
              <w:rPr>
                <w:i/>
                <w:iCs/>
                <w:color w:val="000000"/>
                <w:sz w:val="16"/>
                <w:szCs w:val="16"/>
              </w:rPr>
              <w:t>reference number for all documents in the procurement</w:t>
            </w:r>
          </w:p>
          <w:p w14:paraId="2CBBFCBA" w14:textId="77777777" w:rsidR="0039026F" w:rsidRDefault="0039026F">
            <w:pPr>
              <w:pStyle w:val="GEFEG"/>
              <w:ind w:left="1229"/>
              <w:rPr>
                <w:sz w:val="16"/>
                <w:szCs w:val="16"/>
              </w:rPr>
            </w:pPr>
            <w:r>
              <w:rPr>
                <w:i/>
                <w:iCs/>
                <w:color w:val="000000"/>
                <w:sz w:val="16"/>
                <w:szCs w:val="16"/>
              </w:rPr>
              <w:t>process. It is also known as procurement project</w:t>
            </w:r>
          </w:p>
          <w:p w14:paraId="42DB4615" w14:textId="77777777" w:rsidR="0039026F" w:rsidRDefault="0039026F">
            <w:pPr>
              <w:pStyle w:val="GEFEG"/>
              <w:ind w:left="1229"/>
              <w:rPr>
                <w:sz w:val="16"/>
                <w:szCs w:val="16"/>
              </w:rPr>
            </w:pPr>
            <w:r>
              <w:rPr>
                <w:i/>
                <w:iCs/>
                <w:color w:val="000000"/>
                <w:sz w:val="16"/>
                <w:szCs w:val="16"/>
              </w:rPr>
              <w:t>identifier, procurement reference number or contract</w:t>
            </w:r>
          </w:p>
          <w:p w14:paraId="711C7DA6" w14:textId="77777777" w:rsidR="0039026F" w:rsidRDefault="0039026F">
            <w:pPr>
              <w:pStyle w:val="GEFEG"/>
              <w:ind w:left="1229"/>
              <w:rPr>
                <w:sz w:val="16"/>
                <w:szCs w:val="16"/>
              </w:rPr>
            </w:pPr>
            <w:r>
              <w:rPr>
                <w:i/>
                <w:iCs/>
                <w:color w:val="000000"/>
                <w:sz w:val="16"/>
                <w:szCs w:val="16"/>
              </w:rPr>
              <w:t>folder identifier.</w:t>
            </w:r>
          </w:p>
          <w:p w14:paraId="6D0D4A54" w14:textId="77777777" w:rsidR="0039026F" w:rsidRDefault="0039026F">
            <w:pPr>
              <w:pStyle w:val="GEFEG"/>
              <w:rPr>
                <w:sz w:val="16"/>
                <w:szCs w:val="16"/>
              </w:rPr>
            </w:pPr>
            <w:r>
              <w:rPr>
                <w:color w:val="000000"/>
                <w:sz w:val="16"/>
                <w:szCs w:val="16"/>
              </w:rPr>
              <w:t xml:space="preserve">   </w:t>
            </w:r>
          </w:p>
          <w:p w14:paraId="31E970A0"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BII3-T68-R004</w:t>
            </w:r>
          </w:p>
        </w:tc>
      </w:tr>
      <w:tr w:rsidR="0039026F" w14:paraId="22CFA8F6"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07DA6106" w14:textId="77777777" w:rsidR="0039026F" w:rsidRDefault="00BD3C4F">
            <w:pPr>
              <w:pStyle w:val="GEFEG"/>
              <w:rPr>
                <w:sz w:val="12"/>
                <w:szCs w:val="12"/>
              </w:rPr>
            </w:pPr>
            <w:r>
              <w:rPr>
                <w:noProof/>
              </w:rPr>
              <w:pict w14:anchorId="5B22BC55">
                <v:group id="_x0000_s1792" style="position:absolute;margin-left:0;margin-top:.75pt;width:24.25pt;height:19.95pt;z-index:257912832;mso-position-horizontal-relative:text;mso-position-vertical-relative:text" coordorigin=",15" coordsize="485,399" o:allowincell="f">
                  <v:rect id="_x0000_s1793" style="position:absolute;left:114;top:15;width:15;height:399" fillcolor="gray" stroked="f" strokeweight="0"/>
                  <v:rect id="_x0000_s1794" style="position:absolute;left:114;top:123;width:372;height:15" fillcolor="gray" stroked="f" strokeweight="0"/>
                  <v:rect id="_x0000_s1795"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5FC8EB2F" w14:textId="77777777" w:rsidR="0039026F" w:rsidRDefault="0039026F">
            <w:pPr>
              <w:pStyle w:val="GEFEG"/>
              <w:ind w:left="58"/>
              <w:rPr>
                <w:sz w:val="12"/>
                <w:szCs w:val="12"/>
              </w:rPr>
            </w:pPr>
            <w:r>
              <w:rPr>
                <w:b/>
                <w:bCs/>
                <w:i/>
                <w:iCs/>
                <w:color w:val="000000"/>
                <w:sz w:val="16"/>
                <w:szCs w:val="16"/>
              </w:rPr>
              <w:t>cac:ProviderParty</w:t>
            </w:r>
          </w:p>
        </w:tc>
        <w:tc>
          <w:tcPr>
            <w:tcW w:w="4733" w:type="dxa"/>
            <w:tcBorders>
              <w:top w:val="nil"/>
              <w:left w:val="dotted" w:sz="6" w:space="0" w:color="C0C0C0"/>
              <w:bottom w:val="dotted" w:sz="6" w:space="0" w:color="C0C0C0"/>
              <w:right w:val="nil"/>
            </w:tcBorders>
            <w:shd w:val="clear" w:color="auto" w:fill="FFFFFF"/>
          </w:tcPr>
          <w:p w14:paraId="39F3594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7B474D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70F28470"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BII3-T68-R008</w:t>
            </w:r>
          </w:p>
        </w:tc>
      </w:tr>
      <w:tr w:rsidR="0039026F" w14:paraId="24C0A086" w14:textId="77777777" w:rsidTr="0039026F">
        <w:trPr>
          <w:cantSplit/>
          <w:trHeight w:hRule="exact" w:val="1544"/>
        </w:trPr>
        <w:tc>
          <w:tcPr>
            <w:tcW w:w="657" w:type="dxa"/>
            <w:gridSpan w:val="2"/>
            <w:tcBorders>
              <w:top w:val="nil"/>
              <w:left w:val="nil"/>
              <w:bottom w:val="dotted" w:sz="6" w:space="0" w:color="C0C0C0"/>
              <w:right w:val="nil"/>
            </w:tcBorders>
            <w:shd w:val="clear" w:color="auto" w:fill="FFFFFF"/>
          </w:tcPr>
          <w:p w14:paraId="1391AAFB" w14:textId="77777777" w:rsidR="0039026F" w:rsidRDefault="00BD3C4F">
            <w:pPr>
              <w:pStyle w:val="GEFEG"/>
              <w:rPr>
                <w:sz w:val="12"/>
                <w:szCs w:val="12"/>
              </w:rPr>
            </w:pPr>
            <w:r>
              <w:rPr>
                <w:noProof/>
              </w:rPr>
              <w:pict w14:anchorId="5E9FEFAE">
                <v:group id="_x0000_s1796" style="position:absolute;margin-left:0;margin-top:.75pt;width:36.35pt;height:77.2pt;z-index:257913856;mso-position-horizontal-relative:text;mso-position-vertical-relative:text" coordorigin=",15" coordsize="727,1544" o:allowincell="f">
                  <v:rect id="_x0000_s1797" style="position:absolute;left:114;top:15;width:15;height:1544" fillcolor="gray" stroked="f" strokeweight="0"/>
                  <v:rect id="_x0000_s1798" style="position:absolute;left:357;top:15;width:15;height:1544" fillcolor="gray" stroked="f" strokeweight="0"/>
                  <v:rect id="_x0000_s1799" style="position:absolute;left:357;top:123;width:372;height:15" fillcolor="gray" stroked="f" strokeweight="0"/>
                  <v:rect id="_x0000_s1800" style="position:absolute;left:600;top:123;width:15;height:1436"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565908D8" w14:textId="77777777" w:rsidR="0039026F" w:rsidRDefault="0039026F">
            <w:pPr>
              <w:pStyle w:val="GEFEG"/>
              <w:ind w:left="58"/>
              <w:rPr>
                <w:sz w:val="12"/>
                <w:szCs w:val="12"/>
              </w:rPr>
            </w:pPr>
            <w:r>
              <w:rPr>
                <w:b/>
                <w:bCs/>
                <w:color w:val="000000"/>
                <w:sz w:val="16"/>
                <w:szCs w:val="16"/>
              </w:rPr>
              <w:t>cbc:EndpointID</w:t>
            </w:r>
          </w:p>
        </w:tc>
        <w:tc>
          <w:tcPr>
            <w:tcW w:w="4733" w:type="dxa"/>
            <w:tcBorders>
              <w:top w:val="nil"/>
              <w:left w:val="dotted" w:sz="6" w:space="0" w:color="C0C0C0"/>
              <w:bottom w:val="dotted" w:sz="6" w:space="0" w:color="C0C0C0"/>
              <w:right w:val="nil"/>
            </w:tcBorders>
            <w:shd w:val="clear" w:color="auto" w:fill="FFFFFF"/>
          </w:tcPr>
          <w:p w14:paraId="30B5200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F99C8E4"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39BC965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tir68-061</w:t>
            </w:r>
          </w:p>
          <w:p w14:paraId="12E0545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3101AB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BDDD68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provider/Catalogue</w:t>
            </w:r>
          </w:p>
          <w:p w14:paraId="687B5F57" w14:textId="77777777" w:rsidR="0039026F" w:rsidRDefault="0039026F">
            <w:pPr>
              <w:pStyle w:val="GEFEG"/>
              <w:ind w:left="1215"/>
              <w:rPr>
                <w:sz w:val="16"/>
                <w:szCs w:val="16"/>
              </w:rPr>
            </w:pPr>
            <w:r>
              <w:rPr>
                <w:b/>
                <w:bCs/>
                <w:color w:val="000000"/>
                <w:sz w:val="16"/>
                <w:szCs w:val="16"/>
              </w:rPr>
              <w:t>provider electronic address identifier</w:t>
            </w:r>
          </w:p>
          <w:p w14:paraId="6005813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electronic address of the party that sends the</w:t>
            </w:r>
          </w:p>
          <w:p w14:paraId="4E3A26EB" w14:textId="77777777" w:rsidR="0039026F" w:rsidRDefault="0039026F">
            <w:pPr>
              <w:pStyle w:val="GEFEG"/>
              <w:ind w:left="1229"/>
              <w:rPr>
                <w:sz w:val="16"/>
                <w:szCs w:val="16"/>
              </w:rPr>
            </w:pPr>
            <w:r>
              <w:rPr>
                <w:i/>
                <w:iCs/>
                <w:color w:val="000000"/>
                <w:sz w:val="16"/>
                <w:szCs w:val="16"/>
              </w:rPr>
              <w:t>catalogue.</w:t>
            </w:r>
          </w:p>
          <w:p w14:paraId="27F3D15A" w14:textId="77777777" w:rsidR="0039026F" w:rsidRDefault="0039026F">
            <w:pPr>
              <w:pStyle w:val="GEFEG"/>
              <w:ind w:left="1229"/>
              <w:rPr>
                <w:sz w:val="16"/>
                <w:szCs w:val="16"/>
              </w:rPr>
            </w:pPr>
            <w:r>
              <w:rPr>
                <w:i/>
                <w:iCs/>
                <w:color w:val="000000"/>
                <w:sz w:val="16"/>
                <w:szCs w:val="16"/>
              </w:rPr>
              <w:t>A pre-award catalogue may contain the providing party</w:t>
            </w:r>
          </w:p>
          <w:p w14:paraId="4FB32437" w14:textId="77777777" w:rsidR="0039026F" w:rsidRDefault="0039026F">
            <w:pPr>
              <w:pStyle w:val="GEFEG"/>
              <w:ind w:left="1229"/>
              <w:rPr>
                <w:sz w:val="16"/>
                <w:szCs w:val="16"/>
              </w:rPr>
            </w:pPr>
            <w:r>
              <w:rPr>
                <w:i/>
                <w:iCs/>
                <w:color w:val="000000"/>
                <w:sz w:val="16"/>
                <w:szCs w:val="16"/>
              </w:rPr>
              <w:t>electronic address. The address can be of any format</w:t>
            </w:r>
          </w:p>
          <w:p w14:paraId="26812680" w14:textId="77777777" w:rsidR="0039026F" w:rsidRDefault="0039026F">
            <w:pPr>
              <w:pStyle w:val="GEFEG"/>
              <w:ind w:left="1229"/>
              <w:rPr>
                <w:sz w:val="16"/>
                <w:szCs w:val="16"/>
              </w:rPr>
            </w:pPr>
            <w:r>
              <w:rPr>
                <w:i/>
                <w:iCs/>
                <w:color w:val="000000"/>
                <w:sz w:val="16"/>
                <w:szCs w:val="16"/>
              </w:rPr>
              <w:t>and the format should be identified in the message.</w:t>
            </w:r>
          </w:p>
          <w:p w14:paraId="43AED225" w14:textId="77777777" w:rsidR="0039026F" w:rsidRDefault="0039026F">
            <w:pPr>
              <w:pStyle w:val="GEFEG"/>
              <w:rPr>
                <w:sz w:val="12"/>
                <w:szCs w:val="12"/>
              </w:rPr>
            </w:pPr>
            <w:r>
              <w:rPr>
                <w:color w:val="000000"/>
                <w:sz w:val="16"/>
                <w:szCs w:val="16"/>
              </w:rPr>
              <w:t xml:space="preserve">   </w:t>
            </w:r>
          </w:p>
        </w:tc>
      </w:tr>
      <w:tr w:rsidR="0039026F" w14:paraId="0A7EC7DA"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0CDAE84F" w14:textId="77777777" w:rsidR="0039026F" w:rsidRDefault="00BD3C4F">
            <w:pPr>
              <w:pStyle w:val="GEFEG"/>
              <w:rPr>
                <w:sz w:val="12"/>
                <w:szCs w:val="12"/>
              </w:rPr>
            </w:pPr>
            <w:r>
              <w:rPr>
                <w:noProof/>
              </w:rPr>
              <w:pict w14:anchorId="38BAC825">
                <v:group id="_x0000_s1801" style="position:absolute;margin-left:0;margin-top:.75pt;width:48.5pt;height:19.45pt;z-index:257914880;mso-position-horizontal-relative:text;mso-position-vertical-relative:text" coordorigin=",15" coordsize="970,389" o:allowincell="f">
                  <v:rect id="_x0000_s1802" style="position:absolute;left:114;top:15;width:15;height:389" fillcolor="gray" stroked="f" strokeweight="0"/>
                  <v:rect id="_x0000_s1803" style="position:absolute;left:357;top:15;width:15;height:389" fillcolor="gray" stroked="f" strokeweight="0"/>
                  <v:rect id="_x0000_s1804" style="position:absolute;left:600;top:15;width:15;height:108" fillcolor="gray" stroked="f" strokeweight="0"/>
                  <v:rect id="_x0000_s1805"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50ED7F2"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657F300F"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B63A4C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8B59E18" w14:textId="77777777" w:rsidR="0039026F" w:rsidRDefault="0039026F">
            <w:pPr>
              <w:pStyle w:val="GEFEG"/>
              <w:rPr>
                <w:sz w:val="12"/>
                <w:szCs w:val="12"/>
              </w:rPr>
            </w:pPr>
          </w:p>
        </w:tc>
      </w:tr>
      <w:tr w:rsidR="0039026F" w14:paraId="0161FBC5"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3CC5B476" w14:textId="77777777" w:rsidR="0039026F" w:rsidRDefault="00BD3C4F">
            <w:pPr>
              <w:pStyle w:val="GEFEG"/>
              <w:rPr>
                <w:sz w:val="12"/>
                <w:szCs w:val="12"/>
              </w:rPr>
            </w:pPr>
            <w:r>
              <w:rPr>
                <w:noProof/>
              </w:rPr>
              <w:pict w14:anchorId="709CF66D">
                <v:group id="_x0000_s1806" style="position:absolute;margin-left:0;margin-top:.75pt;width:36.35pt;height:19.95pt;z-index:257915904;mso-position-horizontal-relative:text;mso-position-vertical-relative:text" coordorigin=",15" coordsize="727,399" o:allowincell="f">
                  <v:rect id="_x0000_s1807" style="position:absolute;left:114;top:15;width:15;height:399" fillcolor="gray" stroked="f" strokeweight="0"/>
                  <v:rect id="_x0000_s1808" style="position:absolute;left:357;top:15;width:15;height:399" fillcolor="gray" stroked="f" strokeweight="0"/>
                  <v:rect id="_x0000_s1809" style="position:absolute;left:357;top:123;width:372;height:15" fillcolor="gray" stroked="f" strokeweight="0"/>
                  <v:rect id="_x0000_s1810"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7A8EA89" w14:textId="77777777" w:rsidR="0039026F" w:rsidRDefault="0039026F">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763A512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649092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2AF12D42" w14:textId="77777777" w:rsidR="0039026F" w:rsidRDefault="0039026F">
            <w:pPr>
              <w:pStyle w:val="GEFEG"/>
              <w:rPr>
                <w:sz w:val="12"/>
                <w:szCs w:val="12"/>
              </w:rPr>
            </w:pPr>
          </w:p>
        </w:tc>
      </w:tr>
      <w:tr w:rsidR="0039026F" w14:paraId="598C60B7"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7047049" w14:textId="77777777" w:rsidR="0039026F" w:rsidRDefault="00BD3C4F">
            <w:pPr>
              <w:pStyle w:val="GEFEG"/>
              <w:rPr>
                <w:sz w:val="12"/>
                <w:szCs w:val="12"/>
              </w:rPr>
            </w:pPr>
            <w:r>
              <w:rPr>
                <w:noProof/>
              </w:rPr>
              <w:lastRenderedPageBreak/>
              <w:pict w14:anchorId="50A69C46">
                <v:group id="_x0000_s1811" style="position:absolute;margin-left:0;margin-top:.75pt;width:48.5pt;height:48.4pt;z-index:257916928;mso-position-horizontal-relative:text;mso-position-vertical-relative:text" coordorigin=",15" coordsize="970,968" o:allowincell="f">
                  <v:rect id="_x0000_s1812" style="position:absolute;left:114;top:15;width:15;height:968" fillcolor="gray" stroked="f" strokeweight="0"/>
                  <v:rect id="_x0000_s1813" style="position:absolute;left:357;top:15;width:15;height:968" fillcolor="gray" stroked="f" strokeweight="0"/>
                  <v:rect id="_x0000_s1814" style="position:absolute;left:600;top:15;width:15;height:108" fillcolor="gray" stroked="f" strokeweight="0"/>
                  <v:rect id="_x0000_s1815" style="position:absolute;left:600;top:123;width:372;height:15" fillcolor="gray" stroked="f" strokeweight="0"/>
                  <v:rect id="_x0000_s1816"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0547171"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290E7F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C208E6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803055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tir68-005</w:t>
            </w:r>
          </w:p>
          <w:p w14:paraId="36F1B0B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115B7A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9331A3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provider/Catalogue</w:t>
            </w:r>
          </w:p>
          <w:p w14:paraId="6882AC8A" w14:textId="77777777" w:rsidR="0039026F" w:rsidRDefault="0039026F">
            <w:pPr>
              <w:pStyle w:val="GEFEG"/>
              <w:ind w:left="1215"/>
              <w:rPr>
                <w:sz w:val="16"/>
                <w:szCs w:val="16"/>
              </w:rPr>
            </w:pPr>
            <w:r>
              <w:rPr>
                <w:b/>
                <w:bCs/>
                <w:color w:val="000000"/>
                <w:sz w:val="16"/>
                <w:szCs w:val="16"/>
              </w:rPr>
              <w:t>provider standard identifier</w:t>
            </w:r>
          </w:p>
          <w:p w14:paraId="7822192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standard identifier of the party that sends the</w:t>
            </w:r>
          </w:p>
          <w:p w14:paraId="4F2CB487" w14:textId="77777777" w:rsidR="0039026F" w:rsidRDefault="0039026F">
            <w:pPr>
              <w:pStyle w:val="GEFEG"/>
              <w:ind w:left="1229"/>
              <w:rPr>
                <w:sz w:val="16"/>
                <w:szCs w:val="16"/>
              </w:rPr>
            </w:pPr>
            <w:r>
              <w:rPr>
                <w:i/>
                <w:iCs/>
                <w:color w:val="000000"/>
                <w:sz w:val="16"/>
                <w:szCs w:val="16"/>
              </w:rPr>
              <w:t>catalogue.</w:t>
            </w:r>
          </w:p>
          <w:p w14:paraId="01168F84" w14:textId="77777777" w:rsidR="0039026F" w:rsidRDefault="0039026F">
            <w:pPr>
              <w:pStyle w:val="GEFEG"/>
              <w:rPr>
                <w:sz w:val="12"/>
                <w:szCs w:val="12"/>
              </w:rPr>
            </w:pPr>
            <w:r>
              <w:rPr>
                <w:color w:val="000000"/>
                <w:sz w:val="16"/>
                <w:szCs w:val="16"/>
              </w:rPr>
              <w:t xml:space="preserve">   </w:t>
            </w:r>
          </w:p>
        </w:tc>
      </w:tr>
      <w:tr w:rsidR="0039026F" w14:paraId="08037DE1" w14:textId="77777777" w:rsidTr="0039026F">
        <w:trPr>
          <w:cantSplit/>
          <w:trHeight w:hRule="exact" w:val="202"/>
        </w:trPr>
        <w:tc>
          <w:tcPr>
            <w:tcW w:w="1094" w:type="dxa"/>
            <w:gridSpan w:val="4"/>
            <w:tcBorders>
              <w:top w:val="nil"/>
              <w:left w:val="nil"/>
              <w:bottom w:val="dotted" w:sz="6" w:space="0" w:color="C0C0C0"/>
              <w:right w:val="nil"/>
            </w:tcBorders>
            <w:shd w:val="clear" w:color="auto" w:fill="FFFFFF"/>
          </w:tcPr>
          <w:p w14:paraId="79673B4C" w14:textId="77777777" w:rsidR="0039026F" w:rsidRDefault="00BD3C4F">
            <w:pPr>
              <w:pStyle w:val="GEFEG"/>
              <w:rPr>
                <w:sz w:val="12"/>
                <w:szCs w:val="12"/>
              </w:rPr>
            </w:pPr>
            <w:r>
              <w:rPr>
                <w:noProof/>
              </w:rPr>
              <w:pict w14:anchorId="22C5F9D4">
                <v:group id="_x0000_s1817" style="position:absolute;margin-left:0;margin-top:.75pt;width:60.6pt;height:10.1pt;z-index:257917952;mso-position-horizontal-relative:text;mso-position-vertical-relative:text" coordorigin=",15" coordsize="1212,202" o:allowincell="f">
                  <v:rect id="_x0000_s1818" style="position:absolute;left:114;top:15;width:15;height:202" fillcolor="gray" stroked="f" strokeweight="0"/>
                  <v:rect id="_x0000_s1819" style="position:absolute;left:357;top:15;width:15;height:202" fillcolor="gray" stroked="f" strokeweight="0"/>
                  <v:rect id="_x0000_s1820" style="position:absolute;left:843;top:15;width:15;height:108" fillcolor="gray" stroked="f" strokeweight="0"/>
                  <v:rect id="_x0000_s182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85AD0B8"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1F05CAEF" w14:textId="77777777" w:rsidR="0039026F" w:rsidRDefault="0039026F">
            <w:pPr>
              <w:pStyle w:val="GEFEG"/>
              <w:tabs>
                <w:tab w:val="left" w:pos="1047"/>
              </w:tabs>
              <w:rPr>
                <w:sz w:val="12"/>
                <w:szCs w:val="12"/>
              </w:rPr>
            </w:pPr>
            <w:r>
              <w:rPr>
                <w:i/>
                <w:iCs/>
                <w:color w:val="000000"/>
                <w:sz w:val="16"/>
                <w:szCs w:val="16"/>
              </w:rPr>
              <w:t>Type</w:t>
            </w:r>
            <w:r>
              <w:rPr>
                <w:sz w:val="16"/>
                <w:szCs w:val="16"/>
              </w:rPr>
              <w:tab/>
            </w:r>
            <w:r>
              <w:rPr>
                <w:i/>
                <w:iCs/>
                <w:color w:val="000000"/>
                <w:sz w:val="16"/>
                <w:szCs w:val="16"/>
              </w:rPr>
              <w:t>xs:normalizedString</w:t>
            </w:r>
          </w:p>
        </w:tc>
        <w:tc>
          <w:tcPr>
            <w:tcW w:w="5682" w:type="dxa"/>
            <w:tcBorders>
              <w:top w:val="nil"/>
              <w:left w:val="dotted" w:sz="6" w:space="0" w:color="C0C0C0"/>
              <w:bottom w:val="dotted" w:sz="6" w:space="0" w:color="C0C0C0"/>
              <w:right w:val="nil"/>
            </w:tcBorders>
            <w:shd w:val="clear" w:color="auto" w:fill="FFFFFF"/>
          </w:tcPr>
          <w:p w14:paraId="3C46ED1E" w14:textId="77777777" w:rsidR="0039026F" w:rsidRDefault="0039026F">
            <w:pPr>
              <w:pStyle w:val="GEFEG"/>
              <w:rPr>
                <w:sz w:val="12"/>
                <w:szCs w:val="12"/>
              </w:rPr>
            </w:pPr>
          </w:p>
        </w:tc>
      </w:tr>
      <w:tr w:rsidR="0039026F" w14:paraId="38461F7E" w14:textId="77777777" w:rsidTr="0039026F">
        <w:trPr>
          <w:cantSplit/>
          <w:trHeight w:hRule="exact" w:val="202"/>
        </w:trPr>
        <w:tc>
          <w:tcPr>
            <w:tcW w:w="1094" w:type="dxa"/>
            <w:gridSpan w:val="4"/>
            <w:tcBorders>
              <w:top w:val="nil"/>
              <w:left w:val="nil"/>
              <w:bottom w:val="dotted" w:sz="6" w:space="0" w:color="C0C0C0"/>
              <w:right w:val="nil"/>
            </w:tcBorders>
            <w:shd w:val="clear" w:color="auto" w:fill="FFFFFF"/>
          </w:tcPr>
          <w:p w14:paraId="106C3270" w14:textId="77777777" w:rsidR="0039026F" w:rsidRDefault="00BD3C4F">
            <w:pPr>
              <w:pStyle w:val="GEFEG"/>
              <w:rPr>
                <w:sz w:val="12"/>
                <w:szCs w:val="12"/>
              </w:rPr>
            </w:pPr>
            <w:r>
              <w:rPr>
                <w:noProof/>
              </w:rPr>
              <w:pict w14:anchorId="200E1009">
                <v:group id="_x0000_s1822" style="position:absolute;margin-left:0;margin-top:0;width:60.6pt;height:10.1pt;z-index:257918976;mso-position-horizontal-relative:text;mso-position-vertical-relative:text" coordsize="1212,202" o:allowincell="f">
                  <v:rect id="_x0000_s1823" style="position:absolute;left:114;width:15;height:202" fillcolor="gray" stroked="f" strokeweight="0"/>
                  <v:rect id="_x0000_s1824" style="position:absolute;left:357;width:15;height:20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1D7A80A" w14:textId="77777777" w:rsidR="0039026F" w:rsidRDefault="0039026F">
            <w:pPr>
              <w:pStyle w:val="GEFEG"/>
              <w:rPr>
                <w:sz w:val="12"/>
                <w:szCs w:val="12"/>
              </w:rPr>
            </w:pPr>
          </w:p>
        </w:tc>
        <w:tc>
          <w:tcPr>
            <w:tcW w:w="4733" w:type="dxa"/>
            <w:tcBorders>
              <w:top w:val="nil"/>
              <w:left w:val="dotted" w:sz="6" w:space="0" w:color="C0C0C0"/>
              <w:bottom w:val="dotted" w:sz="6" w:space="0" w:color="C0C0C0"/>
              <w:right w:val="nil"/>
            </w:tcBorders>
            <w:shd w:val="clear" w:color="auto" w:fill="FFFFFF"/>
          </w:tcPr>
          <w:p w14:paraId="695647B2"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E095D1E" w14:textId="77777777" w:rsidR="0039026F" w:rsidRDefault="0039026F">
            <w:pPr>
              <w:pStyle w:val="GEFEG"/>
              <w:rPr>
                <w:sz w:val="12"/>
                <w:szCs w:val="12"/>
              </w:rPr>
            </w:pPr>
          </w:p>
        </w:tc>
      </w:tr>
      <w:tr w:rsidR="0039026F" w14:paraId="6024C646"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7532E535" w14:textId="77777777" w:rsidR="0039026F" w:rsidRDefault="00BD3C4F">
            <w:pPr>
              <w:pStyle w:val="GEFEG"/>
              <w:rPr>
                <w:sz w:val="12"/>
                <w:szCs w:val="12"/>
              </w:rPr>
            </w:pPr>
            <w:r>
              <w:rPr>
                <w:noProof/>
              </w:rPr>
              <w:pict w14:anchorId="5689F0D3">
                <v:group id="_x0000_s1825" style="position:absolute;margin-left:0;margin-top:.75pt;width:36.35pt;height:19.95pt;z-index:257920000;mso-position-horizontal-relative:text;mso-position-vertical-relative:text" coordorigin=",15" coordsize="727,399" o:allowincell="f">
                  <v:rect id="_x0000_s1826" style="position:absolute;left:114;top:15;width:15;height:399" fillcolor="gray" stroked="f" strokeweight="0"/>
                  <v:rect id="_x0000_s1827" style="position:absolute;left:357;top:15;width:15;height:399" fillcolor="gray" stroked="f" strokeweight="0"/>
                  <v:rect id="_x0000_s1828" style="position:absolute;left:357;top:123;width:372;height:15" fillcolor="gray" stroked="f" strokeweight="0"/>
                  <v:rect id="_x0000_s1829"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C902A8D"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01BD264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07287C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54D08FAD" w14:textId="77777777" w:rsidR="0039026F" w:rsidRDefault="0039026F">
            <w:pPr>
              <w:pStyle w:val="GEFEG"/>
              <w:rPr>
                <w:sz w:val="12"/>
                <w:szCs w:val="12"/>
              </w:rPr>
            </w:pPr>
          </w:p>
        </w:tc>
      </w:tr>
      <w:tr w:rsidR="0039026F" w14:paraId="16DBDDAC"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7DD750E1" w14:textId="77777777" w:rsidR="0039026F" w:rsidRDefault="00BD3C4F">
            <w:pPr>
              <w:pStyle w:val="GEFEG"/>
              <w:rPr>
                <w:sz w:val="12"/>
                <w:szCs w:val="12"/>
              </w:rPr>
            </w:pPr>
            <w:r>
              <w:rPr>
                <w:noProof/>
              </w:rPr>
              <w:pict w14:anchorId="04E8BA67">
                <v:group id="_x0000_s1830" style="position:absolute;margin-left:0;margin-top:.75pt;width:48.5pt;height:48.4pt;z-index:257921024;mso-position-horizontal-relative:text;mso-position-vertical-relative:text" coordorigin=",15" coordsize="970,968" o:allowincell="f">
                  <v:rect id="_x0000_s1831" style="position:absolute;left:114;top:15;width:15;height:968" fillcolor="gray" stroked="f" strokeweight="0"/>
                  <v:rect id="_x0000_s1832" style="position:absolute;left:357;top:15;width:15;height:968" fillcolor="gray" stroked="f" strokeweight="0"/>
                  <v:rect id="_x0000_s1833" style="position:absolute;left:600;top:15;width:15;height:108" fillcolor="gray" stroked="f" strokeweight="0"/>
                  <v:rect id="_x0000_s1834"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846C5B1"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5E1AFE2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C95ED3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2EBB6F1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tir68-062</w:t>
            </w:r>
          </w:p>
          <w:p w14:paraId="67A2949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32B0B4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55D1D0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provider/Catalogue</w:t>
            </w:r>
          </w:p>
          <w:p w14:paraId="60306FA3" w14:textId="77777777" w:rsidR="0039026F" w:rsidRDefault="0039026F">
            <w:pPr>
              <w:pStyle w:val="GEFEG"/>
              <w:ind w:left="1215"/>
              <w:rPr>
                <w:sz w:val="16"/>
                <w:szCs w:val="16"/>
              </w:rPr>
            </w:pPr>
            <w:r>
              <w:rPr>
                <w:b/>
                <w:bCs/>
                <w:color w:val="000000"/>
                <w:sz w:val="16"/>
                <w:szCs w:val="16"/>
              </w:rPr>
              <w:t>provider name</w:t>
            </w:r>
          </w:p>
          <w:p w14:paraId="3D3799F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party that sends the catalogue.</w:t>
            </w:r>
          </w:p>
          <w:p w14:paraId="191AFCE4" w14:textId="77777777" w:rsidR="0039026F" w:rsidRDefault="0039026F">
            <w:pPr>
              <w:pStyle w:val="GEFEG"/>
              <w:ind w:left="1229"/>
              <w:rPr>
                <w:sz w:val="16"/>
                <w:szCs w:val="16"/>
              </w:rPr>
            </w:pPr>
            <w:r>
              <w:rPr>
                <w:i/>
                <w:iCs/>
                <w:color w:val="000000"/>
                <w:sz w:val="16"/>
                <w:szCs w:val="16"/>
              </w:rPr>
              <w:t>Use in the absence of or in addition to Party Identifier.</w:t>
            </w:r>
          </w:p>
          <w:p w14:paraId="3B646DFA" w14:textId="77777777" w:rsidR="0039026F" w:rsidRDefault="0039026F">
            <w:pPr>
              <w:pStyle w:val="GEFEG"/>
              <w:rPr>
                <w:sz w:val="12"/>
                <w:szCs w:val="12"/>
              </w:rPr>
            </w:pPr>
            <w:r>
              <w:rPr>
                <w:color w:val="000000"/>
                <w:sz w:val="16"/>
                <w:szCs w:val="16"/>
              </w:rPr>
              <w:t xml:space="preserve">   </w:t>
            </w:r>
          </w:p>
        </w:tc>
      </w:tr>
      <w:tr w:rsidR="0039026F" w14:paraId="38FB110A"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0BD3DEC3" w14:textId="77777777" w:rsidR="0039026F" w:rsidRDefault="00BD3C4F">
            <w:pPr>
              <w:pStyle w:val="GEFEG"/>
              <w:rPr>
                <w:sz w:val="12"/>
                <w:szCs w:val="12"/>
              </w:rPr>
            </w:pPr>
            <w:r>
              <w:rPr>
                <w:noProof/>
              </w:rPr>
              <w:pict w14:anchorId="6F43BC89">
                <v:group id="_x0000_s1835" style="position:absolute;margin-left:0;margin-top:.75pt;width:36.35pt;height:19.95pt;z-index:257922048;mso-position-horizontal-relative:text;mso-position-vertical-relative:text" coordorigin=",15" coordsize="727,399" o:allowincell="f">
                  <v:rect id="_x0000_s1836" style="position:absolute;left:114;top:15;width:15;height:399" fillcolor="gray" stroked="f" strokeweight="0"/>
                  <v:rect id="_x0000_s1837" style="position:absolute;left:357;top:15;width:15;height:108" fillcolor="gray" stroked="f" strokeweight="0"/>
                  <v:rect id="_x0000_s1838" style="position:absolute;left:357;top:123;width:372;height:15" fillcolor="gray" stroked="f" strokeweight="0"/>
                  <v:rect id="_x0000_s1839"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5A15990F" w14:textId="77777777" w:rsidR="0039026F" w:rsidRDefault="0039026F">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099DB376"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1FA75A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007F916F" w14:textId="77777777" w:rsidR="0039026F" w:rsidRDefault="0039026F">
            <w:pPr>
              <w:pStyle w:val="GEFEG"/>
              <w:rPr>
                <w:sz w:val="12"/>
                <w:szCs w:val="12"/>
              </w:rPr>
            </w:pPr>
          </w:p>
        </w:tc>
      </w:tr>
      <w:tr w:rsidR="0039026F" w14:paraId="781B717C"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2C98293" w14:textId="77777777" w:rsidR="0039026F" w:rsidRDefault="00BD3C4F">
            <w:pPr>
              <w:pStyle w:val="GEFEG"/>
              <w:rPr>
                <w:sz w:val="12"/>
                <w:szCs w:val="12"/>
              </w:rPr>
            </w:pPr>
            <w:r>
              <w:rPr>
                <w:noProof/>
              </w:rPr>
              <w:pict w14:anchorId="14A4B9AD">
                <v:group id="_x0000_s1840" style="position:absolute;margin-left:0;margin-top:.75pt;width:48.5pt;height:48.4pt;z-index:257923072;mso-position-horizontal-relative:text;mso-position-vertical-relative:text" coordorigin=",15" coordsize="970,968" o:allowincell="f">
                  <v:rect id="_x0000_s1841" style="position:absolute;left:114;top:15;width:15;height:968" fillcolor="gray" stroked="f" strokeweight="0"/>
                  <v:rect id="_x0000_s1842" style="position:absolute;left:600;top:15;width:15;height:968" fillcolor="gray" stroked="f" strokeweight="0"/>
                  <v:rect id="_x0000_s1843"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57A2EEE2" w14:textId="77777777" w:rsidR="0039026F" w:rsidRDefault="0039026F">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20B337C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66ED74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3545BBC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tir68-048</w:t>
            </w:r>
          </w:p>
          <w:p w14:paraId="4F4173D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D06FCC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01CB5D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5879A903" w14:textId="77777777" w:rsidR="0039026F" w:rsidRDefault="0039026F">
            <w:pPr>
              <w:pStyle w:val="GEFEG"/>
              <w:ind w:left="1215"/>
              <w:rPr>
                <w:sz w:val="16"/>
                <w:szCs w:val="16"/>
              </w:rPr>
            </w:pPr>
            <w:r>
              <w:rPr>
                <w:b/>
                <w:bCs/>
                <w:color w:val="000000"/>
                <w:sz w:val="16"/>
                <w:szCs w:val="16"/>
              </w:rPr>
              <w:t>PostalAddress/Address line 1</w:t>
            </w:r>
          </w:p>
          <w:p w14:paraId="4E55CE1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4CD09881" w14:textId="77777777" w:rsidR="0039026F" w:rsidRDefault="0039026F">
            <w:pPr>
              <w:pStyle w:val="GEFEG"/>
              <w:ind w:left="1229"/>
              <w:rPr>
                <w:sz w:val="16"/>
                <w:szCs w:val="16"/>
              </w:rPr>
            </w:pPr>
            <w:r>
              <w:rPr>
                <w:i/>
                <w:iCs/>
                <w:color w:val="000000"/>
                <w:sz w:val="16"/>
                <w:szCs w:val="16"/>
              </w:rPr>
              <w:t>Usually the street name and number or post office box.</w:t>
            </w:r>
          </w:p>
          <w:p w14:paraId="79777DA1" w14:textId="77777777" w:rsidR="0039026F" w:rsidRDefault="0039026F">
            <w:pPr>
              <w:pStyle w:val="GEFEG"/>
              <w:rPr>
                <w:sz w:val="12"/>
                <w:szCs w:val="12"/>
              </w:rPr>
            </w:pPr>
            <w:r>
              <w:rPr>
                <w:color w:val="000000"/>
                <w:sz w:val="16"/>
                <w:szCs w:val="16"/>
              </w:rPr>
              <w:t xml:space="preserve">   </w:t>
            </w:r>
          </w:p>
        </w:tc>
      </w:tr>
      <w:tr w:rsidR="0039026F" w14:paraId="5CF6E8DD"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FDDA6BF" w14:textId="77777777" w:rsidR="0039026F" w:rsidRDefault="00BD3C4F">
            <w:pPr>
              <w:pStyle w:val="GEFEG"/>
              <w:rPr>
                <w:sz w:val="12"/>
                <w:szCs w:val="12"/>
              </w:rPr>
            </w:pPr>
            <w:r>
              <w:rPr>
                <w:noProof/>
              </w:rPr>
              <w:pict w14:anchorId="0E73D687">
                <v:group id="_x0000_s1844" style="position:absolute;margin-left:0;margin-top:.75pt;width:48.5pt;height:48.4pt;z-index:257924096;mso-position-horizontal-relative:text;mso-position-vertical-relative:text" coordorigin=",15" coordsize="970,968" o:allowincell="f">
                  <v:rect id="_x0000_s1845" style="position:absolute;left:114;top:15;width:15;height:968" fillcolor="gray" stroked="f" strokeweight="0"/>
                  <v:rect id="_x0000_s1846" style="position:absolute;left:600;top:15;width:15;height:968" fillcolor="gray" stroked="f" strokeweight="0"/>
                  <v:rect id="_x0000_s1847"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552BB3E" w14:textId="77777777" w:rsidR="0039026F" w:rsidRDefault="0039026F">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51E5E26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B2C9CE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798C4F4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tir68-049</w:t>
            </w:r>
          </w:p>
          <w:p w14:paraId="16CAB00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8CF2CB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EF4641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40AFC182" w14:textId="77777777" w:rsidR="0039026F" w:rsidRDefault="0039026F">
            <w:pPr>
              <w:pStyle w:val="GEFEG"/>
              <w:ind w:left="1215"/>
              <w:rPr>
                <w:sz w:val="16"/>
                <w:szCs w:val="16"/>
              </w:rPr>
            </w:pPr>
            <w:r>
              <w:rPr>
                <w:b/>
                <w:bCs/>
                <w:color w:val="000000"/>
                <w:sz w:val="16"/>
                <w:szCs w:val="16"/>
              </w:rPr>
              <w:t>PostalAddress/Address line 2</w:t>
            </w:r>
          </w:p>
          <w:p w14:paraId="319F7032"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4C9FEB15" w14:textId="77777777" w:rsidR="0039026F" w:rsidRDefault="0039026F">
            <w:pPr>
              <w:pStyle w:val="GEFEG"/>
              <w:ind w:left="1229"/>
              <w:rPr>
                <w:sz w:val="16"/>
                <w:szCs w:val="16"/>
              </w:rPr>
            </w:pPr>
            <w:r>
              <w:rPr>
                <w:i/>
                <w:iCs/>
                <w:color w:val="000000"/>
                <w:sz w:val="16"/>
                <w:szCs w:val="16"/>
              </w:rPr>
              <w:t>used to give further details supplementing the main line.</w:t>
            </w:r>
          </w:p>
          <w:p w14:paraId="2E0A51F5" w14:textId="77777777" w:rsidR="0039026F" w:rsidRDefault="0039026F">
            <w:pPr>
              <w:pStyle w:val="GEFEG"/>
              <w:rPr>
                <w:sz w:val="12"/>
                <w:szCs w:val="12"/>
              </w:rPr>
            </w:pPr>
            <w:r>
              <w:rPr>
                <w:color w:val="000000"/>
                <w:sz w:val="16"/>
                <w:szCs w:val="16"/>
              </w:rPr>
              <w:t xml:space="preserve">   </w:t>
            </w:r>
          </w:p>
        </w:tc>
      </w:tr>
      <w:tr w:rsidR="0039026F" w14:paraId="301F26A0"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07503D5B" w14:textId="77777777" w:rsidR="0039026F" w:rsidRDefault="00BD3C4F">
            <w:pPr>
              <w:pStyle w:val="GEFEG"/>
              <w:rPr>
                <w:sz w:val="12"/>
                <w:szCs w:val="12"/>
              </w:rPr>
            </w:pPr>
            <w:r>
              <w:rPr>
                <w:noProof/>
              </w:rPr>
              <w:pict w14:anchorId="0CF9A0C2">
                <v:group id="_x0000_s1848" style="position:absolute;margin-left:0;margin-top:.75pt;width:48.5pt;height:48.4pt;z-index:257925120;mso-position-horizontal-relative:text;mso-position-vertical-relative:text" coordorigin=",15" coordsize="970,968" o:allowincell="f">
                  <v:rect id="_x0000_s1849" style="position:absolute;left:114;top:15;width:15;height:968" fillcolor="gray" stroked="f" strokeweight="0"/>
                  <v:rect id="_x0000_s1850" style="position:absolute;left:600;top:15;width:15;height:968" fillcolor="gray" stroked="f" strokeweight="0"/>
                  <v:rect id="_x0000_s1851"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C4E8215" w14:textId="77777777" w:rsidR="0039026F" w:rsidRDefault="0039026F">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5AE1380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D2FE4B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0166682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tir68-051</w:t>
            </w:r>
          </w:p>
          <w:p w14:paraId="50B7271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D6385A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0B5D5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6508AE3E" w14:textId="77777777" w:rsidR="0039026F" w:rsidRDefault="0039026F">
            <w:pPr>
              <w:pStyle w:val="GEFEG"/>
              <w:ind w:left="1215"/>
              <w:rPr>
                <w:sz w:val="16"/>
                <w:szCs w:val="16"/>
              </w:rPr>
            </w:pPr>
            <w:r>
              <w:rPr>
                <w:b/>
                <w:bCs/>
                <w:color w:val="000000"/>
                <w:sz w:val="16"/>
                <w:szCs w:val="16"/>
              </w:rPr>
              <w:t>PostalAddress/City</w:t>
            </w:r>
          </w:p>
          <w:p w14:paraId="19115FF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4A9C09C2" w14:textId="77777777" w:rsidR="0039026F" w:rsidRDefault="0039026F">
            <w:pPr>
              <w:pStyle w:val="GEFEG"/>
              <w:ind w:left="1229"/>
              <w:rPr>
                <w:sz w:val="16"/>
                <w:szCs w:val="16"/>
              </w:rPr>
            </w:pPr>
            <w:r>
              <w:rPr>
                <w:i/>
                <w:iCs/>
                <w:color w:val="000000"/>
                <w:sz w:val="16"/>
                <w:szCs w:val="16"/>
              </w:rPr>
              <w:t>located.</w:t>
            </w:r>
          </w:p>
          <w:p w14:paraId="5F2F2EB1" w14:textId="77777777" w:rsidR="0039026F" w:rsidRDefault="0039026F">
            <w:pPr>
              <w:pStyle w:val="GEFEG"/>
              <w:rPr>
                <w:sz w:val="12"/>
                <w:szCs w:val="12"/>
              </w:rPr>
            </w:pPr>
            <w:r>
              <w:rPr>
                <w:color w:val="000000"/>
                <w:sz w:val="16"/>
                <w:szCs w:val="16"/>
              </w:rPr>
              <w:t xml:space="preserve">   </w:t>
            </w:r>
          </w:p>
        </w:tc>
      </w:tr>
      <w:tr w:rsidR="0039026F" w14:paraId="57CFC512" w14:textId="77777777" w:rsidTr="0039026F">
        <w:trPr>
          <w:cantSplit/>
          <w:trHeight w:hRule="exact" w:val="1160"/>
        </w:trPr>
        <w:tc>
          <w:tcPr>
            <w:tcW w:w="876" w:type="dxa"/>
            <w:gridSpan w:val="3"/>
            <w:tcBorders>
              <w:top w:val="nil"/>
              <w:left w:val="nil"/>
              <w:bottom w:val="dotted" w:sz="6" w:space="0" w:color="C0C0C0"/>
              <w:right w:val="nil"/>
            </w:tcBorders>
            <w:shd w:val="clear" w:color="auto" w:fill="FFFFFF"/>
          </w:tcPr>
          <w:p w14:paraId="3619984D" w14:textId="77777777" w:rsidR="0039026F" w:rsidRDefault="00BD3C4F">
            <w:pPr>
              <w:pStyle w:val="GEFEG"/>
              <w:rPr>
                <w:sz w:val="12"/>
                <w:szCs w:val="12"/>
              </w:rPr>
            </w:pPr>
            <w:r>
              <w:rPr>
                <w:noProof/>
              </w:rPr>
              <w:pict w14:anchorId="5F98F04A">
                <v:group id="_x0000_s1852" style="position:absolute;margin-left:0;margin-top:.75pt;width:48.5pt;height:58pt;z-index:257926144;mso-position-horizontal-relative:text;mso-position-vertical-relative:text" coordorigin=",15" coordsize="970,1160" o:allowincell="f">
                  <v:rect id="_x0000_s1853" style="position:absolute;left:114;top:15;width:15;height:1160" fillcolor="gray" stroked="f" strokeweight="0"/>
                  <v:rect id="_x0000_s1854" style="position:absolute;left:600;top:15;width:15;height:1160" fillcolor="gray" stroked="f" strokeweight="0"/>
                  <v:rect id="_x0000_s1855"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EF48317" w14:textId="77777777" w:rsidR="0039026F" w:rsidRDefault="0039026F">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5555B6E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456F344"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26BF63C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tir68-052</w:t>
            </w:r>
          </w:p>
          <w:p w14:paraId="176293B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3BCAB57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A9F8C9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05E13CD9" w14:textId="77777777" w:rsidR="0039026F" w:rsidRDefault="0039026F">
            <w:pPr>
              <w:pStyle w:val="GEFEG"/>
              <w:ind w:left="1215"/>
              <w:rPr>
                <w:sz w:val="16"/>
                <w:szCs w:val="16"/>
              </w:rPr>
            </w:pPr>
            <w:r>
              <w:rPr>
                <w:b/>
                <w:bCs/>
                <w:color w:val="000000"/>
                <w:sz w:val="16"/>
                <w:szCs w:val="16"/>
              </w:rPr>
              <w:t>PostalAddress/Post code</w:t>
            </w:r>
          </w:p>
          <w:p w14:paraId="2CE808F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5CAC545A" w14:textId="77777777" w:rsidR="0039026F" w:rsidRDefault="0039026F">
            <w:pPr>
              <w:pStyle w:val="GEFEG"/>
              <w:ind w:left="1229"/>
              <w:rPr>
                <w:sz w:val="16"/>
                <w:szCs w:val="16"/>
              </w:rPr>
            </w:pPr>
            <w:r>
              <w:rPr>
                <w:i/>
                <w:iCs/>
                <w:color w:val="000000"/>
                <w:sz w:val="16"/>
                <w:szCs w:val="16"/>
              </w:rPr>
              <w:t>according to the relevant postal service, such as a ZIP</w:t>
            </w:r>
          </w:p>
          <w:p w14:paraId="5A2CE71F" w14:textId="77777777" w:rsidR="0039026F" w:rsidRDefault="0039026F">
            <w:pPr>
              <w:pStyle w:val="GEFEG"/>
              <w:ind w:left="1229"/>
              <w:rPr>
                <w:sz w:val="16"/>
                <w:szCs w:val="16"/>
              </w:rPr>
            </w:pPr>
            <w:r>
              <w:rPr>
                <w:i/>
                <w:iCs/>
                <w:color w:val="000000"/>
                <w:sz w:val="16"/>
                <w:szCs w:val="16"/>
              </w:rPr>
              <w:t>code or Post Code.</w:t>
            </w:r>
          </w:p>
          <w:p w14:paraId="07AB75B8" w14:textId="77777777" w:rsidR="0039026F" w:rsidRDefault="0039026F">
            <w:pPr>
              <w:pStyle w:val="GEFEG"/>
              <w:rPr>
                <w:sz w:val="12"/>
                <w:szCs w:val="12"/>
              </w:rPr>
            </w:pPr>
            <w:r>
              <w:rPr>
                <w:color w:val="000000"/>
                <w:sz w:val="16"/>
                <w:szCs w:val="16"/>
              </w:rPr>
              <w:t xml:space="preserve">   </w:t>
            </w:r>
          </w:p>
        </w:tc>
      </w:tr>
      <w:tr w:rsidR="0039026F" w14:paraId="6594A0D5"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58C82A57" w14:textId="77777777" w:rsidR="0039026F" w:rsidRDefault="00BD3C4F">
            <w:pPr>
              <w:pStyle w:val="GEFEG"/>
              <w:rPr>
                <w:sz w:val="12"/>
                <w:szCs w:val="12"/>
              </w:rPr>
            </w:pPr>
            <w:r>
              <w:rPr>
                <w:noProof/>
              </w:rPr>
              <w:pict w14:anchorId="09474178">
                <v:group id="_x0000_s1856" style="position:absolute;margin-left:0;margin-top:.75pt;width:48.5pt;height:48.4pt;z-index:257927168;mso-position-horizontal-relative:text;mso-position-vertical-relative:text" coordorigin=",15" coordsize="970,968" o:allowincell="f">
                  <v:rect id="_x0000_s1857" style="position:absolute;left:114;top:15;width:15;height:968" fillcolor="gray" stroked="f" strokeweight="0"/>
                  <v:rect id="_x0000_s1858" style="position:absolute;left:600;top:15;width:15;height:968" fillcolor="gray" stroked="f" strokeweight="0"/>
                  <v:rect id="_x0000_s1859"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20D2D8A" w14:textId="77777777" w:rsidR="0039026F" w:rsidRDefault="0039026F">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1E98CA1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68EC99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0ED7DCB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tir68-053</w:t>
            </w:r>
          </w:p>
          <w:p w14:paraId="0A3B9AA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2BA7917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683610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092F6175" w14:textId="77777777" w:rsidR="0039026F" w:rsidRDefault="0039026F">
            <w:pPr>
              <w:pStyle w:val="GEFEG"/>
              <w:ind w:left="1215"/>
              <w:rPr>
                <w:sz w:val="16"/>
                <w:szCs w:val="16"/>
              </w:rPr>
            </w:pPr>
            <w:r>
              <w:rPr>
                <w:b/>
                <w:bCs/>
                <w:color w:val="000000"/>
                <w:sz w:val="16"/>
                <w:szCs w:val="16"/>
              </w:rPr>
              <w:t>PostalAddress/Country subdivision</w:t>
            </w:r>
          </w:p>
          <w:p w14:paraId="79BA734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00E590B0" w14:textId="77777777" w:rsidR="0039026F" w:rsidRDefault="0039026F">
            <w:pPr>
              <w:pStyle w:val="GEFEG"/>
              <w:ind w:left="1229"/>
              <w:rPr>
                <w:sz w:val="16"/>
                <w:szCs w:val="16"/>
              </w:rPr>
            </w:pPr>
            <w:r>
              <w:rPr>
                <w:i/>
                <w:iCs/>
                <w:color w:val="000000"/>
                <w:sz w:val="16"/>
                <w:szCs w:val="16"/>
              </w:rPr>
              <w:t>state, province etc.</w:t>
            </w:r>
          </w:p>
          <w:p w14:paraId="01EC6969" w14:textId="77777777" w:rsidR="0039026F" w:rsidRDefault="0039026F">
            <w:pPr>
              <w:pStyle w:val="GEFEG"/>
              <w:rPr>
                <w:sz w:val="12"/>
                <w:szCs w:val="12"/>
              </w:rPr>
            </w:pPr>
            <w:r>
              <w:rPr>
                <w:color w:val="000000"/>
                <w:sz w:val="16"/>
                <w:szCs w:val="16"/>
              </w:rPr>
              <w:t xml:space="preserve">   </w:t>
            </w:r>
          </w:p>
        </w:tc>
      </w:tr>
      <w:tr w:rsidR="0039026F" w14:paraId="12A7587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11EAFFDB" w14:textId="77777777" w:rsidR="0039026F" w:rsidRDefault="00BD3C4F">
            <w:pPr>
              <w:pStyle w:val="GEFEG"/>
              <w:rPr>
                <w:sz w:val="12"/>
                <w:szCs w:val="12"/>
              </w:rPr>
            </w:pPr>
            <w:r>
              <w:rPr>
                <w:noProof/>
              </w:rPr>
              <w:pict w14:anchorId="0DA7525E">
                <v:group id="_x0000_s1860" style="position:absolute;margin-left:0;margin-top:.75pt;width:48.5pt;height:19.95pt;z-index:257928192;mso-position-horizontal-relative:text;mso-position-vertical-relative:text" coordorigin=",15" coordsize="970,399" o:allowincell="f">
                  <v:rect id="_x0000_s1861" style="position:absolute;left:114;top:15;width:15;height:399" fillcolor="gray" stroked="f" strokeweight="0"/>
                  <v:rect id="_x0000_s1862" style="position:absolute;left:600;top:15;width:15;height:108" fillcolor="gray" stroked="f" strokeweight="0"/>
                  <v:rect id="_x0000_s1863" style="position:absolute;left:600;top:123;width:372;height:15" fillcolor="gray" stroked="f" strokeweight="0"/>
                  <v:rect id="_x0000_s1864"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F663212" w14:textId="77777777" w:rsidR="0039026F" w:rsidRDefault="0039026F">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0E9BE19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D2B0E4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47D006F2" w14:textId="77777777" w:rsidR="0039026F" w:rsidRDefault="0039026F">
            <w:pPr>
              <w:pStyle w:val="GEFEG"/>
              <w:rPr>
                <w:sz w:val="12"/>
                <w:szCs w:val="12"/>
              </w:rPr>
            </w:pPr>
          </w:p>
        </w:tc>
      </w:tr>
      <w:tr w:rsidR="0039026F" w14:paraId="3911C270" w14:textId="77777777" w:rsidTr="0039026F">
        <w:trPr>
          <w:cantSplit/>
          <w:trHeight w:hRule="exact" w:val="2120"/>
        </w:trPr>
        <w:tc>
          <w:tcPr>
            <w:tcW w:w="1094" w:type="dxa"/>
            <w:gridSpan w:val="4"/>
            <w:tcBorders>
              <w:top w:val="nil"/>
              <w:left w:val="nil"/>
              <w:bottom w:val="dotted" w:sz="6" w:space="0" w:color="C0C0C0"/>
              <w:right w:val="nil"/>
            </w:tcBorders>
            <w:shd w:val="clear" w:color="auto" w:fill="FFFFFF"/>
          </w:tcPr>
          <w:p w14:paraId="2B1CF573" w14:textId="77777777" w:rsidR="0039026F" w:rsidRDefault="00BD3C4F">
            <w:pPr>
              <w:pStyle w:val="GEFEG"/>
              <w:rPr>
                <w:sz w:val="12"/>
                <w:szCs w:val="12"/>
              </w:rPr>
            </w:pPr>
            <w:r>
              <w:rPr>
                <w:noProof/>
              </w:rPr>
              <w:lastRenderedPageBreak/>
              <w:pict w14:anchorId="670F9558">
                <v:group id="_x0000_s1865" style="position:absolute;margin-left:0;margin-top:0;width:60.6pt;height:106pt;z-index:257929216;mso-position-horizontal-relative:text;mso-position-vertical-relative:text" coordsize="1212,2120" o:allowincell="f">
                  <v:rect id="_x0000_s1866" style="position:absolute;left:114;width:15;height:2120" fillcolor="gray" stroked="f" strokeweight="0"/>
                  <v:rect id="_x0000_s1867" style="position:absolute;left:843;width:15;height:108" fillcolor="gray" stroked="f" strokeweight="0"/>
                  <v:rect id="_x0000_s1868" style="position:absolute;left:843;top:108;width:372;height:15" fillcolor="gray" stroked="f" strokeweight="0"/>
                  <v:rect id="_x0000_s1869" style="position:absolute;left:1086;top:108;width:15;height:201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1011592"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71A53EE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B6A2A7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62EBB9E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tir68-054</w:t>
            </w:r>
          </w:p>
          <w:p w14:paraId="0848707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E0F8E5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5D4D59C"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21137D04" w14:textId="77777777" w:rsidR="0039026F" w:rsidRDefault="0039026F">
            <w:pPr>
              <w:pStyle w:val="GEFEG"/>
              <w:ind w:left="1215"/>
              <w:rPr>
                <w:sz w:val="16"/>
                <w:szCs w:val="16"/>
              </w:rPr>
            </w:pPr>
            <w:r>
              <w:rPr>
                <w:b/>
                <w:bCs/>
                <w:color w:val="000000"/>
                <w:sz w:val="16"/>
                <w:szCs w:val="16"/>
              </w:rPr>
              <w:t>PostalAddress/Country code</w:t>
            </w:r>
          </w:p>
          <w:p w14:paraId="03AFD6E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0BD4043C" w14:textId="77777777" w:rsidR="0039026F" w:rsidRDefault="0039026F">
            <w:pPr>
              <w:pStyle w:val="GEFEG"/>
              <w:ind w:left="1229"/>
              <w:rPr>
                <w:sz w:val="16"/>
                <w:szCs w:val="16"/>
              </w:rPr>
            </w:pPr>
            <w:r>
              <w:rPr>
                <w:i/>
                <w:iCs/>
                <w:color w:val="000000"/>
                <w:sz w:val="16"/>
                <w:szCs w:val="16"/>
              </w:rPr>
              <w:t>The lists of valid countries are registered with the ISO</w:t>
            </w:r>
          </w:p>
          <w:p w14:paraId="5FB31AA2" w14:textId="77777777" w:rsidR="0039026F" w:rsidRDefault="0039026F">
            <w:pPr>
              <w:pStyle w:val="GEFEG"/>
              <w:ind w:left="1229"/>
              <w:rPr>
                <w:sz w:val="16"/>
                <w:szCs w:val="16"/>
              </w:rPr>
            </w:pPr>
            <w:r>
              <w:rPr>
                <w:i/>
                <w:iCs/>
                <w:color w:val="000000"/>
                <w:sz w:val="16"/>
                <w:szCs w:val="16"/>
              </w:rPr>
              <w:t>3166-1 Maintenance agency, "Codes for the</w:t>
            </w:r>
          </w:p>
          <w:p w14:paraId="75119276" w14:textId="77777777" w:rsidR="0039026F" w:rsidRDefault="0039026F">
            <w:pPr>
              <w:pStyle w:val="GEFEG"/>
              <w:ind w:left="1229"/>
              <w:rPr>
                <w:sz w:val="16"/>
                <w:szCs w:val="16"/>
              </w:rPr>
            </w:pPr>
            <w:r>
              <w:rPr>
                <w:i/>
                <w:iCs/>
                <w:color w:val="000000"/>
                <w:sz w:val="16"/>
                <w:szCs w:val="16"/>
              </w:rPr>
              <w:t>representation of names of countries and their</w:t>
            </w:r>
          </w:p>
          <w:p w14:paraId="3E2CC25C" w14:textId="77777777" w:rsidR="0039026F" w:rsidRDefault="0039026F">
            <w:pPr>
              <w:pStyle w:val="GEFEG"/>
              <w:ind w:left="1229"/>
              <w:rPr>
                <w:sz w:val="16"/>
                <w:szCs w:val="16"/>
              </w:rPr>
            </w:pPr>
            <w:r>
              <w:rPr>
                <w:i/>
                <w:iCs/>
                <w:color w:val="000000"/>
                <w:sz w:val="16"/>
                <w:szCs w:val="16"/>
              </w:rPr>
              <w:t>subdivisions". It is recommended to use the alpha-2</w:t>
            </w:r>
          </w:p>
          <w:p w14:paraId="56292940" w14:textId="77777777" w:rsidR="0039026F" w:rsidRDefault="0039026F">
            <w:pPr>
              <w:pStyle w:val="GEFEG"/>
              <w:ind w:left="1229"/>
              <w:rPr>
                <w:sz w:val="16"/>
                <w:szCs w:val="16"/>
              </w:rPr>
            </w:pPr>
            <w:r>
              <w:rPr>
                <w:i/>
                <w:iCs/>
                <w:color w:val="000000"/>
                <w:sz w:val="16"/>
                <w:szCs w:val="16"/>
              </w:rPr>
              <w:t>representation.</w:t>
            </w:r>
          </w:p>
          <w:p w14:paraId="04205053"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66B62BFC" w14:textId="77777777" w:rsidR="0039026F" w:rsidRDefault="0039026F">
            <w:pPr>
              <w:pStyle w:val="GEFEG"/>
              <w:rPr>
                <w:sz w:val="16"/>
                <w:szCs w:val="16"/>
              </w:rPr>
            </w:pPr>
            <w:r>
              <w:rPr>
                <w:color w:val="000000"/>
                <w:sz w:val="16"/>
                <w:szCs w:val="16"/>
              </w:rPr>
              <w:t xml:space="preserve">   </w:t>
            </w:r>
          </w:p>
          <w:p w14:paraId="75C24659"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5197E0E8"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795D1122" w14:textId="77777777" w:rsidR="0039026F" w:rsidRDefault="00BD3C4F">
            <w:pPr>
              <w:pStyle w:val="GEFEG"/>
              <w:rPr>
                <w:sz w:val="12"/>
                <w:szCs w:val="12"/>
              </w:rPr>
            </w:pPr>
            <w:r>
              <w:rPr>
                <w:noProof/>
              </w:rPr>
              <w:pict w14:anchorId="5BE14FD2">
                <v:group id="_x0000_s1870" style="position:absolute;margin-left:0;margin-top:.75pt;width:72.7pt;height:19.45pt;z-index:257930240;mso-position-horizontal-relative:text;mso-position-vertical-relative:text" coordorigin=",15" coordsize="1454,389" o:allowincell="f">
                  <v:rect id="_x0000_s1871" style="position:absolute;left:114;top:15;width:15;height:389" fillcolor="gray" stroked="f" strokeweight="0"/>
                  <v:rect id="_x0000_s1872" style="position:absolute;left:1086;top:15;width:15;height:108" fillcolor="gray" stroked="f" strokeweight="0"/>
                  <v:rect id="_x0000_s1873"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2674C60"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4FE9BEA3"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543632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53FF49D"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691937FB"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4A9C151F" w14:textId="77777777" w:rsidR="0039026F" w:rsidRDefault="00BD3C4F">
            <w:pPr>
              <w:pStyle w:val="GEFEG"/>
              <w:rPr>
                <w:sz w:val="12"/>
                <w:szCs w:val="12"/>
              </w:rPr>
            </w:pPr>
            <w:r>
              <w:rPr>
                <w:noProof/>
              </w:rPr>
              <w:pict w14:anchorId="6DC018FB">
                <v:group id="_x0000_s1874" style="position:absolute;margin-left:0;margin-top:.75pt;width:24.25pt;height:19.95pt;z-index:257931264;mso-position-horizontal-relative:text;mso-position-vertical-relative:text" coordorigin=",15" coordsize="485,399" o:allowincell="f">
                  <v:rect id="_x0000_s1875" style="position:absolute;left:114;top:15;width:15;height:399" fillcolor="gray" stroked="f" strokeweight="0"/>
                  <v:rect id="_x0000_s1876" style="position:absolute;left:114;top:123;width:372;height:15" fillcolor="gray" stroked="f" strokeweight="0"/>
                  <v:rect id="_x0000_s1877"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60E3353B" w14:textId="77777777" w:rsidR="0039026F" w:rsidRDefault="0039026F">
            <w:pPr>
              <w:pStyle w:val="GEFEG"/>
              <w:ind w:left="58"/>
              <w:rPr>
                <w:sz w:val="12"/>
                <w:szCs w:val="12"/>
              </w:rPr>
            </w:pPr>
            <w:r>
              <w:rPr>
                <w:b/>
                <w:bCs/>
                <w:i/>
                <w:iCs/>
                <w:color w:val="000000"/>
                <w:sz w:val="16"/>
                <w:szCs w:val="16"/>
              </w:rPr>
              <w:t>cac:ReceiverParty</w:t>
            </w:r>
          </w:p>
        </w:tc>
        <w:tc>
          <w:tcPr>
            <w:tcW w:w="4733" w:type="dxa"/>
            <w:tcBorders>
              <w:top w:val="nil"/>
              <w:left w:val="dotted" w:sz="6" w:space="0" w:color="C0C0C0"/>
              <w:bottom w:val="dotted" w:sz="6" w:space="0" w:color="C0C0C0"/>
              <w:right w:val="nil"/>
            </w:tcBorders>
            <w:shd w:val="clear" w:color="auto" w:fill="FFFFFF"/>
          </w:tcPr>
          <w:p w14:paraId="077DF2A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5D2987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7B2F8549"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BII3-T68-R009</w:t>
            </w:r>
          </w:p>
        </w:tc>
      </w:tr>
      <w:tr w:rsidR="0039026F" w14:paraId="42D96F67" w14:textId="77777777" w:rsidTr="0039026F">
        <w:trPr>
          <w:cantSplit/>
          <w:trHeight w:hRule="exact" w:val="1544"/>
        </w:trPr>
        <w:tc>
          <w:tcPr>
            <w:tcW w:w="657" w:type="dxa"/>
            <w:gridSpan w:val="2"/>
            <w:tcBorders>
              <w:top w:val="nil"/>
              <w:left w:val="nil"/>
              <w:bottom w:val="dotted" w:sz="6" w:space="0" w:color="C0C0C0"/>
              <w:right w:val="nil"/>
            </w:tcBorders>
            <w:shd w:val="clear" w:color="auto" w:fill="FFFFFF"/>
          </w:tcPr>
          <w:p w14:paraId="078578C5" w14:textId="77777777" w:rsidR="0039026F" w:rsidRDefault="00BD3C4F">
            <w:pPr>
              <w:pStyle w:val="GEFEG"/>
              <w:rPr>
                <w:sz w:val="12"/>
                <w:szCs w:val="12"/>
              </w:rPr>
            </w:pPr>
            <w:r>
              <w:rPr>
                <w:noProof/>
              </w:rPr>
              <w:pict w14:anchorId="7D8B5263">
                <v:group id="_x0000_s1878" style="position:absolute;margin-left:0;margin-top:.75pt;width:36.35pt;height:77.2pt;z-index:257932288;mso-position-horizontal-relative:text;mso-position-vertical-relative:text" coordorigin=",15" coordsize="727,1544" o:allowincell="f">
                  <v:rect id="_x0000_s1879" style="position:absolute;left:114;top:15;width:15;height:1544" fillcolor="gray" stroked="f" strokeweight="0"/>
                  <v:rect id="_x0000_s1880" style="position:absolute;left:357;top:15;width:15;height:1544" fillcolor="gray" stroked="f" strokeweight="0"/>
                  <v:rect id="_x0000_s1881" style="position:absolute;left:357;top:123;width:372;height:15" fillcolor="gray" stroked="f" strokeweight="0"/>
                  <v:rect id="_x0000_s1882" style="position:absolute;left:600;top:123;width:15;height:1436"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676D637" w14:textId="77777777" w:rsidR="0039026F" w:rsidRDefault="0039026F">
            <w:pPr>
              <w:pStyle w:val="GEFEG"/>
              <w:ind w:left="58"/>
              <w:rPr>
                <w:sz w:val="12"/>
                <w:szCs w:val="12"/>
              </w:rPr>
            </w:pPr>
            <w:r>
              <w:rPr>
                <w:b/>
                <w:bCs/>
                <w:color w:val="000000"/>
                <w:sz w:val="16"/>
                <w:szCs w:val="16"/>
              </w:rPr>
              <w:t>cbc:EndpointID</w:t>
            </w:r>
          </w:p>
        </w:tc>
        <w:tc>
          <w:tcPr>
            <w:tcW w:w="4733" w:type="dxa"/>
            <w:tcBorders>
              <w:top w:val="nil"/>
              <w:left w:val="dotted" w:sz="6" w:space="0" w:color="C0C0C0"/>
              <w:bottom w:val="dotted" w:sz="6" w:space="0" w:color="C0C0C0"/>
              <w:right w:val="nil"/>
            </w:tcBorders>
            <w:shd w:val="clear" w:color="auto" w:fill="FFFFFF"/>
          </w:tcPr>
          <w:p w14:paraId="3804BBB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8A357F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1D7286C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tir68-063</w:t>
            </w:r>
          </w:p>
          <w:p w14:paraId="4DAA722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EE998B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2952CF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2FEB5401" w14:textId="77777777" w:rsidR="0039026F" w:rsidRDefault="0039026F">
            <w:pPr>
              <w:pStyle w:val="GEFEG"/>
              <w:ind w:left="1215"/>
              <w:rPr>
                <w:sz w:val="16"/>
                <w:szCs w:val="16"/>
              </w:rPr>
            </w:pPr>
            <w:r>
              <w:rPr>
                <w:b/>
                <w:bCs/>
                <w:color w:val="000000"/>
                <w:sz w:val="16"/>
                <w:szCs w:val="16"/>
              </w:rPr>
              <w:t>receiver electronic address identifier</w:t>
            </w:r>
          </w:p>
          <w:p w14:paraId="7202746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electronic address of the party to which the</w:t>
            </w:r>
          </w:p>
          <w:p w14:paraId="633822DA" w14:textId="77777777" w:rsidR="0039026F" w:rsidRDefault="0039026F">
            <w:pPr>
              <w:pStyle w:val="GEFEG"/>
              <w:ind w:left="1229"/>
              <w:rPr>
                <w:sz w:val="16"/>
                <w:szCs w:val="16"/>
              </w:rPr>
            </w:pPr>
            <w:r>
              <w:rPr>
                <w:i/>
                <w:iCs/>
                <w:color w:val="000000"/>
                <w:sz w:val="16"/>
                <w:szCs w:val="16"/>
              </w:rPr>
              <w:t>catalogue is sent.</w:t>
            </w:r>
          </w:p>
          <w:p w14:paraId="7B9DEF37" w14:textId="77777777" w:rsidR="0039026F" w:rsidRDefault="0039026F">
            <w:pPr>
              <w:pStyle w:val="GEFEG"/>
              <w:ind w:left="1229"/>
              <w:rPr>
                <w:sz w:val="16"/>
                <w:szCs w:val="16"/>
              </w:rPr>
            </w:pPr>
            <w:r>
              <w:rPr>
                <w:i/>
                <w:iCs/>
                <w:color w:val="000000"/>
                <w:sz w:val="16"/>
                <w:szCs w:val="16"/>
              </w:rPr>
              <w:t>A pre-award catalogue may contain the receiving party</w:t>
            </w:r>
          </w:p>
          <w:p w14:paraId="74EF1201" w14:textId="77777777" w:rsidR="0039026F" w:rsidRDefault="0039026F">
            <w:pPr>
              <w:pStyle w:val="GEFEG"/>
              <w:ind w:left="1229"/>
              <w:rPr>
                <w:sz w:val="16"/>
                <w:szCs w:val="16"/>
              </w:rPr>
            </w:pPr>
            <w:r>
              <w:rPr>
                <w:i/>
                <w:iCs/>
                <w:color w:val="000000"/>
                <w:sz w:val="16"/>
                <w:szCs w:val="16"/>
              </w:rPr>
              <w:t>electronic address. The address can be of any format</w:t>
            </w:r>
          </w:p>
          <w:p w14:paraId="1292A87A" w14:textId="77777777" w:rsidR="0039026F" w:rsidRDefault="0039026F">
            <w:pPr>
              <w:pStyle w:val="GEFEG"/>
              <w:ind w:left="1229"/>
              <w:rPr>
                <w:sz w:val="16"/>
                <w:szCs w:val="16"/>
              </w:rPr>
            </w:pPr>
            <w:r>
              <w:rPr>
                <w:i/>
                <w:iCs/>
                <w:color w:val="000000"/>
                <w:sz w:val="16"/>
                <w:szCs w:val="16"/>
              </w:rPr>
              <w:t>and the format should be identified in the message.</w:t>
            </w:r>
          </w:p>
          <w:p w14:paraId="1F560A64" w14:textId="77777777" w:rsidR="0039026F" w:rsidRDefault="0039026F">
            <w:pPr>
              <w:pStyle w:val="GEFEG"/>
              <w:rPr>
                <w:sz w:val="12"/>
                <w:szCs w:val="12"/>
              </w:rPr>
            </w:pPr>
            <w:r>
              <w:rPr>
                <w:color w:val="000000"/>
                <w:sz w:val="16"/>
                <w:szCs w:val="16"/>
              </w:rPr>
              <w:t xml:space="preserve">   </w:t>
            </w:r>
          </w:p>
        </w:tc>
      </w:tr>
      <w:tr w:rsidR="0039026F" w14:paraId="44D44C44"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2A938A6D" w14:textId="77777777" w:rsidR="0039026F" w:rsidRDefault="00BD3C4F">
            <w:pPr>
              <w:pStyle w:val="GEFEG"/>
              <w:rPr>
                <w:sz w:val="12"/>
                <w:szCs w:val="12"/>
              </w:rPr>
            </w:pPr>
            <w:r>
              <w:rPr>
                <w:noProof/>
              </w:rPr>
              <w:pict w14:anchorId="64E48DE2">
                <v:group id="_x0000_s1883" style="position:absolute;margin-left:0;margin-top:.75pt;width:48.5pt;height:19.45pt;z-index:257933312;mso-position-horizontal-relative:text;mso-position-vertical-relative:text" coordorigin=",15" coordsize="970,389" o:allowincell="f">
                  <v:rect id="_x0000_s1884" style="position:absolute;left:114;top:15;width:15;height:389" fillcolor="gray" stroked="f" strokeweight="0"/>
                  <v:rect id="_x0000_s1885" style="position:absolute;left:357;top:15;width:15;height:389" fillcolor="gray" stroked="f" strokeweight="0"/>
                  <v:rect id="_x0000_s1886" style="position:absolute;left:600;top:15;width:15;height:108" fillcolor="gray" stroked="f" strokeweight="0"/>
                  <v:rect id="_x0000_s1887"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932406D"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17DE84B8"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E9648B5"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767014A1" w14:textId="77777777" w:rsidR="0039026F" w:rsidRDefault="0039026F">
            <w:pPr>
              <w:pStyle w:val="GEFEG"/>
              <w:rPr>
                <w:sz w:val="12"/>
                <w:szCs w:val="12"/>
              </w:rPr>
            </w:pPr>
          </w:p>
        </w:tc>
      </w:tr>
      <w:tr w:rsidR="0039026F" w14:paraId="5E4F3E15"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1F7E9636" w14:textId="77777777" w:rsidR="0039026F" w:rsidRDefault="00BD3C4F">
            <w:pPr>
              <w:pStyle w:val="GEFEG"/>
              <w:rPr>
                <w:sz w:val="12"/>
                <w:szCs w:val="12"/>
              </w:rPr>
            </w:pPr>
            <w:r>
              <w:rPr>
                <w:noProof/>
              </w:rPr>
              <w:pict w14:anchorId="2F2402ED">
                <v:group id="_x0000_s1888" style="position:absolute;margin-left:0;margin-top:.75pt;width:36.35pt;height:19.95pt;z-index:257934336;mso-position-horizontal-relative:text;mso-position-vertical-relative:text" coordorigin=",15" coordsize="727,399" o:allowincell="f">
                  <v:rect id="_x0000_s1889" style="position:absolute;left:114;top:15;width:15;height:399" fillcolor="gray" stroked="f" strokeweight="0"/>
                  <v:rect id="_x0000_s1890" style="position:absolute;left:357;top:15;width:15;height:399" fillcolor="gray" stroked="f" strokeweight="0"/>
                  <v:rect id="_x0000_s1891" style="position:absolute;left:357;top:123;width:372;height:15" fillcolor="gray" stroked="f" strokeweight="0"/>
                  <v:rect id="_x0000_s1892"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5655505C" w14:textId="77777777" w:rsidR="0039026F" w:rsidRDefault="0039026F">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21F8C2D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F57C81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45A4CCBD" w14:textId="77777777" w:rsidR="0039026F" w:rsidRDefault="0039026F">
            <w:pPr>
              <w:pStyle w:val="GEFEG"/>
              <w:rPr>
                <w:sz w:val="12"/>
                <w:szCs w:val="12"/>
              </w:rPr>
            </w:pPr>
          </w:p>
        </w:tc>
      </w:tr>
      <w:tr w:rsidR="0039026F" w14:paraId="3E7EA531"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10D9A26" w14:textId="77777777" w:rsidR="0039026F" w:rsidRDefault="00BD3C4F">
            <w:pPr>
              <w:pStyle w:val="GEFEG"/>
              <w:rPr>
                <w:sz w:val="12"/>
                <w:szCs w:val="12"/>
              </w:rPr>
            </w:pPr>
            <w:r>
              <w:rPr>
                <w:noProof/>
              </w:rPr>
              <w:pict w14:anchorId="13910030">
                <v:group id="_x0000_s1893" style="position:absolute;margin-left:0;margin-top:.75pt;width:48.5pt;height:48.4pt;z-index:257935360;mso-position-horizontal-relative:text;mso-position-vertical-relative:text" coordorigin=",15" coordsize="970,968" o:allowincell="f">
                  <v:rect id="_x0000_s1894" style="position:absolute;left:114;top:15;width:15;height:968" fillcolor="gray" stroked="f" strokeweight="0"/>
                  <v:rect id="_x0000_s1895" style="position:absolute;left:357;top:15;width:15;height:968" fillcolor="gray" stroked="f" strokeweight="0"/>
                  <v:rect id="_x0000_s1896" style="position:absolute;left:600;top:15;width:15;height:108" fillcolor="gray" stroked="f" strokeweight="0"/>
                  <v:rect id="_x0000_s1897" style="position:absolute;left:600;top:123;width:372;height:15" fillcolor="gray" stroked="f" strokeweight="0"/>
                  <v:rect id="_x0000_s1898"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1DF7A93"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56E19E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BE50EE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D79BF82"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tir68-064</w:t>
            </w:r>
          </w:p>
          <w:p w14:paraId="22B4C74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C4DBB9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22970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5308B518" w14:textId="77777777" w:rsidR="0039026F" w:rsidRDefault="0039026F">
            <w:pPr>
              <w:pStyle w:val="GEFEG"/>
              <w:ind w:left="1215"/>
              <w:rPr>
                <w:sz w:val="16"/>
                <w:szCs w:val="16"/>
              </w:rPr>
            </w:pPr>
            <w:r>
              <w:rPr>
                <w:b/>
                <w:bCs/>
                <w:color w:val="000000"/>
                <w:sz w:val="16"/>
                <w:szCs w:val="16"/>
              </w:rPr>
              <w:t>receiver standard identifier</w:t>
            </w:r>
          </w:p>
          <w:p w14:paraId="1018337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standard identifier of the party to which the</w:t>
            </w:r>
          </w:p>
          <w:p w14:paraId="0B7BE6C1" w14:textId="77777777" w:rsidR="0039026F" w:rsidRDefault="0039026F">
            <w:pPr>
              <w:pStyle w:val="GEFEG"/>
              <w:ind w:left="1229"/>
              <w:rPr>
                <w:sz w:val="16"/>
                <w:szCs w:val="16"/>
              </w:rPr>
            </w:pPr>
            <w:r>
              <w:rPr>
                <w:i/>
                <w:iCs/>
                <w:color w:val="000000"/>
                <w:sz w:val="16"/>
                <w:szCs w:val="16"/>
              </w:rPr>
              <w:t>catalogue is sent.</w:t>
            </w:r>
          </w:p>
          <w:p w14:paraId="2B503143" w14:textId="77777777" w:rsidR="0039026F" w:rsidRDefault="0039026F">
            <w:pPr>
              <w:pStyle w:val="GEFEG"/>
              <w:rPr>
                <w:sz w:val="12"/>
                <w:szCs w:val="12"/>
              </w:rPr>
            </w:pPr>
            <w:r>
              <w:rPr>
                <w:color w:val="000000"/>
                <w:sz w:val="16"/>
                <w:szCs w:val="16"/>
              </w:rPr>
              <w:t xml:space="preserve">   </w:t>
            </w:r>
          </w:p>
        </w:tc>
      </w:tr>
      <w:tr w:rsidR="0039026F" w14:paraId="7E159D05"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1B941814" w14:textId="77777777" w:rsidR="0039026F" w:rsidRDefault="00BD3C4F">
            <w:pPr>
              <w:pStyle w:val="GEFEG"/>
              <w:rPr>
                <w:sz w:val="12"/>
                <w:szCs w:val="12"/>
              </w:rPr>
            </w:pPr>
            <w:r>
              <w:rPr>
                <w:noProof/>
              </w:rPr>
              <w:pict w14:anchorId="3CC0ECDB">
                <v:group id="_x0000_s1899" style="position:absolute;margin-left:0;margin-top:.75pt;width:60.6pt;height:19.45pt;z-index:257936384;mso-position-horizontal-relative:text;mso-position-vertical-relative:text" coordorigin=",15" coordsize="1212,389" o:allowincell="f">
                  <v:rect id="_x0000_s1900" style="position:absolute;left:114;top:15;width:15;height:389" fillcolor="gray" stroked="f" strokeweight="0"/>
                  <v:rect id="_x0000_s1901" style="position:absolute;left:357;top:15;width:15;height:389" fillcolor="gray" stroked="f" strokeweight="0"/>
                  <v:rect id="_x0000_s1902" style="position:absolute;left:843;top:15;width:15;height:108" fillcolor="gray" stroked="f" strokeweight="0"/>
                  <v:rect id="_x0000_s1903"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B6C717D"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2A4A810F"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745DC38"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E1DF390" w14:textId="77777777" w:rsidR="0039026F" w:rsidRDefault="0039026F">
            <w:pPr>
              <w:pStyle w:val="GEFEG"/>
              <w:rPr>
                <w:sz w:val="12"/>
                <w:szCs w:val="12"/>
              </w:rPr>
            </w:pPr>
          </w:p>
        </w:tc>
      </w:tr>
      <w:tr w:rsidR="0039026F" w14:paraId="004AB753"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1E35D47C" w14:textId="77777777" w:rsidR="0039026F" w:rsidRDefault="00BD3C4F">
            <w:pPr>
              <w:pStyle w:val="GEFEG"/>
              <w:rPr>
                <w:sz w:val="12"/>
                <w:szCs w:val="12"/>
              </w:rPr>
            </w:pPr>
            <w:r>
              <w:rPr>
                <w:noProof/>
              </w:rPr>
              <w:pict w14:anchorId="504B68F8">
                <v:group id="_x0000_s1904" style="position:absolute;margin-left:0;margin-top:.75pt;width:36.35pt;height:19.95pt;z-index:257937408;mso-position-horizontal-relative:text;mso-position-vertical-relative:text" coordorigin=",15" coordsize="727,399" o:allowincell="f">
                  <v:rect id="_x0000_s1905" style="position:absolute;left:114;top:15;width:15;height:399" fillcolor="gray" stroked="f" strokeweight="0"/>
                  <v:rect id="_x0000_s1906" style="position:absolute;left:357;top:15;width:15;height:399" fillcolor="gray" stroked="f" strokeweight="0"/>
                  <v:rect id="_x0000_s1907" style="position:absolute;left:357;top:123;width:372;height:15" fillcolor="gray" stroked="f" strokeweight="0"/>
                  <v:rect id="_x0000_s1908"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22562B4"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3F485C1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600FFB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7F5F263C" w14:textId="77777777" w:rsidR="0039026F" w:rsidRDefault="0039026F">
            <w:pPr>
              <w:pStyle w:val="GEFEG"/>
              <w:rPr>
                <w:sz w:val="12"/>
                <w:szCs w:val="12"/>
              </w:rPr>
            </w:pPr>
          </w:p>
        </w:tc>
      </w:tr>
      <w:tr w:rsidR="0039026F" w14:paraId="6E75D02D"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D679171" w14:textId="77777777" w:rsidR="0039026F" w:rsidRDefault="00BD3C4F">
            <w:pPr>
              <w:pStyle w:val="GEFEG"/>
              <w:rPr>
                <w:sz w:val="12"/>
                <w:szCs w:val="12"/>
              </w:rPr>
            </w:pPr>
            <w:r>
              <w:rPr>
                <w:noProof/>
              </w:rPr>
              <w:pict w14:anchorId="7806E302">
                <v:group id="_x0000_s1909" style="position:absolute;margin-left:0;margin-top:.75pt;width:48.5pt;height:48.4pt;z-index:257938432;mso-position-horizontal-relative:text;mso-position-vertical-relative:text" coordorigin=",15" coordsize="970,968" o:allowincell="f">
                  <v:rect id="_x0000_s1910" style="position:absolute;left:114;top:15;width:15;height:968" fillcolor="gray" stroked="f" strokeweight="0"/>
                  <v:rect id="_x0000_s1911" style="position:absolute;left:357;top:15;width:15;height:968" fillcolor="gray" stroked="f" strokeweight="0"/>
                  <v:rect id="_x0000_s1912" style="position:absolute;left:600;top:15;width:15;height:108" fillcolor="gray" stroked="f" strokeweight="0"/>
                  <v:rect id="_x0000_s1913"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9436EED"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4B0337E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584E03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659AF13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tir68-065</w:t>
            </w:r>
          </w:p>
          <w:p w14:paraId="0424337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BD6C1A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8CF2B2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3EB880EB" w14:textId="77777777" w:rsidR="0039026F" w:rsidRDefault="0039026F">
            <w:pPr>
              <w:pStyle w:val="GEFEG"/>
              <w:ind w:left="1215"/>
              <w:rPr>
                <w:sz w:val="16"/>
                <w:szCs w:val="16"/>
              </w:rPr>
            </w:pPr>
            <w:r>
              <w:rPr>
                <w:b/>
                <w:bCs/>
                <w:color w:val="000000"/>
                <w:sz w:val="16"/>
                <w:szCs w:val="16"/>
              </w:rPr>
              <w:t>receiver name</w:t>
            </w:r>
          </w:p>
          <w:p w14:paraId="47367EED"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party to which the catalogue is sent.</w:t>
            </w:r>
          </w:p>
          <w:p w14:paraId="10B035D9" w14:textId="77777777" w:rsidR="0039026F" w:rsidRDefault="0039026F">
            <w:pPr>
              <w:pStyle w:val="GEFEG"/>
              <w:ind w:left="1229"/>
              <w:rPr>
                <w:sz w:val="16"/>
                <w:szCs w:val="16"/>
              </w:rPr>
            </w:pPr>
            <w:r>
              <w:rPr>
                <w:i/>
                <w:iCs/>
                <w:color w:val="000000"/>
                <w:sz w:val="16"/>
                <w:szCs w:val="16"/>
              </w:rPr>
              <w:t>Use in the absence of or in addition to Party Identifier.</w:t>
            </w:r>
          </w:p>
          <w:p w14:paraId="530E80F3" w14:textId="77777777" w:rsidR="0039026F" w:rsidRDefault="0039026F">
            <w:pPr>
              <w:pStyle w:val="GEFEG"/>
              <w:rPr>
                <w:sz w:val="12"/>
                <w:szCs w:val="12"/>
              </w:rPr>
            </w:pPr>
            <w:r>
              <w:rPr>
                <w:color w:val="000000"/>
                <w:sz w:val="16"/>
                <w:szCs w:val="16"/>
              </w:rPr>
              <w:t xml:space="preserve">   </w:t>
            </w:r>
          </w:p>
        </w:tc>
      </w:tr>
      <w:tr w:rsidR="0039026F" w14:paraId="5EEF3F69"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38C04FC0" w14:textId="77777777" w:rsidR="0039026F" w:rsidRDefault="00BD3C4F">
            <w:pPr>
              <w:pStyle w:val="GEFEG"/>
              <w:rPr>
                <w:sz w:val="12"/>
                <w:szCs w:val="12"/>
              </w:rPr>
            </w:pPr>
            <w:r>
              <w:rPr>
                <w:noProof/>
              </w:rPr>
              <w:pict w14:anchorId="3B3FB9AA">
                <v:group id="_x0000_s1914" style="position:absolute;margin-left:0;margin-top:.75pt;width:36.35pt;height:19.95pt;z-index:257939456;mso-position-horizontal-relative:text;mso-position-vertical-relative:text" coordorigin=",15" coordsize="727,399" o:allowincell="f">
                  <v:rect id="_x0000_s1915" style="position:absolute;left:114;top:15;width:15;height:399" fillcolor="gray" stroked="f" strokeweight="0"/>
                  <v:rect id="_x0000_s1916" style="position:absolute;left:357;top:15;width:15;height:108" fillcolor="gray" stroked="f" strokeweight="0"/>
                  <v:rect id="_x0000_s1917" style="position:absolute;left:357;top:123;width:372;height:15" fillcolor="gray" stroked="f" strokeweight="0"/>
                  <v:rect id="_x0000_s1918"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44C046E6" w14:textId="77777777" w:rsidR="0039026F" w:rsidRDefault="0039026F">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1F6CD0B4"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C8F597E"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1268F0EC" w14:textId="77777777" w:rsidR="0039026F" w:rsidRDefault="0039026F">
            <w:pPr>
              <w:pStyle w:val="GEFEG"/>
              <w:rPr>
                <w:sz w:val="12"/>
                <w:szCs w:val="12"/>
              </w:rPr>
            </w:pPr>
          </w:p>
        </w:tc>
      </w:tr>
      <w:tr w:rsidR="0039026F" w14:paraId="69B6D848"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76E010A1" w14:textId="77777777" w:rsidR="0039026F" w:rsidRDefault="00BD3C4F">
            <w:pPr>
              <w:pStyle w:val="GEFEG"/>
              <w:rPr>
                <w:sz w:val="12"/>
                <w:szCs w:val="12"/>
              </w:rPr>
            </w:pPr>
            <w:r>
              <w:rPr>
                <w:noProof/>
              </w:rPr>
              <w:lastRenderedPageBreak/>
              <w:pict w14:anchorId="16C28501">
                <v:group id="_x0000_s1919" style="position:absolute;margin-left:0;margin-top:0;width:48.5pt;height:48.4pt;z-index:257940480;mso-position-horizontal-relative:text;mso-position-vertical-relative:text" coordsize="970,968" o:allowincell="f">
                  <v:rect id="_x0000_s1920" style="position:absolute;left:114;width:15;height:968" fillcolor="gray" stroked="f" strokeweight="0"/>
                  <v:rect id="_x0000_s1921" style="position:absolute;left:600;width:15;height:968" fillcolor="gray" stroked="f" strokeweight="0"/>
                  <v:rect id="_x0000_s1922" style="position:absolute;left:600;top:108;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CEAF3FE" w14:textId="77777777" w:rsidR="0039026F" w:rsidRDefault="0039026F">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2C9F025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B2A47E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501569D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tir68-082</w:t>
            </w:r>
          </w:p>
          <w:p w14:paraId="608B5AB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D23FBF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8870D2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000F53E7" w14:textId="77777777" w:rsidR="0039026F" w:rsidRDefault="0039026F">
            <w:pPr>
              <w:pStyle w:val="GEFEG"/>
              <w:ind w:left="1215"/>
              <w:rPr>
                <w:sz w:val="16"/>
                <w:szCs w:val="16"/>
              </w:rPr>
            </w:pPr>
            <w:r>
              <w:rPr>
                <w:b/>
                <w:bCs/>
                <w:color w:val="000000"/>
                <w:sz w:val="16"/>
                <w:szCs w:val="16"/>
              </w:rPr>
              <w:t>receiver address/Address line 1</w:t>
            </w:r>
          </w:p>
          <w:p w14:paraId="67127F2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4BA440BA" w14:textId="77777777" w:rsidR="0039026F" w:rsidRDefault="0039026F">
            <w:pPr>
              <w:pStyle w:val="GEFEG"/>
              <w:ind w:left="1229"/>
              <w:rPr>
                <w:sz w:val="16"/>
                <w:szCs w:val="16"/>
              </w:rPr>
            </w:pPr>
            <w:r>
              <w:rPr>
                <w:i/>
                <w:iCs/>
                <w:color w:val="000000"/>
                <w:sz w:val="16"/>
                <w:szCs w:val="16"/>
              </w:rPr>
              <w:t>Usually the street name and number or post office box.</w:t>
            </w:r>
          </w:p>
          <w:p w14:paraId="7753ECF8" w14:textId="77777777" w:rsidR="0039026F" w:rsidRDefault="0039026F">
            <w:pPr>
              <w:pStyle w:val="GEFEG"/>
              <w:rPr>
                <w:sz w:val="12"/>
                <w:szCs w:val="12"/>
              </w:rPr>
            </w:pPr>
            <w:r>
              <w:rPr>
                <w:color w:val="000000"/>
                <w:sz w:val="16"/>
                <w:szCs w:val="16"/>
              </w:rPr>
              <w:t xml:space="preserve">   </w:t>
            </w:r>
          </w:p>
        </w:tc>
      </w:tr>
      <w:tr w:rsidR="0039026F" w14:paraId="016BB460"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6943B78" w14:textId="77777777" w:rsidR="0039026F" w:rsidRDefault="00BD3C4F">
            <w:pPr>
              <w:pStyle w:val="GEFEG"/>
              <w:rPr>
                <w:sz w:val="12"/>
                <w:szCs w:val="12"/>
              </w:rPr>
            </w:pPr>
            <w:r>
              <w:rPr>
                <w:noProof/>
              </w:rPr>
              <w:pict w14:anchorId="3F752D76">
                <v:group id="_x0000_s1923" style="position:absolute;margin-left:0;margin-top:.75pt;width:48.5pt;height:48.4pt;z-index:257941504;mso-position-horizontal-relative:text;mso-position-vertical-relative:text" coordorigin=",15" coordsize="970,968" o:allowincell="f">
                  <v:rect id="_x0000_s1924" style="position:absolute;left:114;top:15;width:15;height:968" fillcolor="gray" stroked="f" strokeweight="0"/>
                  <v:rect id="_x0000_s1925" style="position:absolute;left:600;top:15;width:15;height:968" fillcolor="gray" stroked="f" strokeweight="0"/>
                  <v:rect id="_x0000_s1926"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FBA20FE" w14:textId="77777777" w:rsidR="0039026F" w:rsidRDefault="0039026F">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4290852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D5194B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7DC419D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tir68-083</w:t>
            </w:r>
          </w:p>
          <w:p w14:paraId="6720E8C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48F352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4F79DC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1A6C5ED1" w14:textId="77777777" w:rsidR="0039026F" w:rsidRDefault="0039026F">
            <w:pPr>
              <w:pStyle w:val="GEFEG"/>
              <w:ind w:left="1215"/>
              <w:rPr>
                <w:sz w:val="16"/>
                <w:szCs w:val="16"/>
              </w:rPr>
            </w:pPr>
            <w:r>
              <w:rPr>
                <w:b/>
                <w:bCs/>
                <w:color w:val="000000"/>
                <w:sz w:val="16"/>
                <w:szCs w:val="16"/>
              </w:rPr>
              <w:t>receiver address/Address line 2</w:t>
            </w:r>
          </w:p>
          <w:p w14:paraId="4A7E4002"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686A5C86" w14:textId="77777777" w:rsidR="0039026F" w:rsidRDefault="0039026F">
            <w:pPr>
              <w:pStyle w:val="GEFEG"/>
              <w:ind w:left="1229"/>
              <w:rPr>
                <w:sz w:val="16"/>
                <w:szCs w:val="16"/>
              </w:rPr>
            </w:pPr>
            <w:r>
              <w:rPr>
                <w:i/>
                <w:iCs/>
                <w:color w:val="000000"/>
                <w:sz w:val="16"/>
                <w:szCs w:val="16"/>
              </w:rPr>
              <w:t>used to give further details supplementing the main line.</w:t>
            </w:r>
          </w:p>
          <w:p w14:paraId="536C6BAD" w14:textId="77777777" w:rsidR="0039026F" w:rsidRDefault="0039026F">
            <w:pPr>
              <w:pStyle w:val="GEFEG"/>
              <w:rPr>
                <w:sz w:val="12"/>
                <w:szCs w:val="12"/>
              </w:rPr>
            </w:pPr>
            <w:r>
              <w:rPr>
                <w:color w:val="000000"/>
                <w:sz w:val="16"/>
                <w:szCs w:val="16"/>
              </w:rPr>
              <w:t xml:space="preserve">   </w:t>
            </w:r>
          </w:p>
        </w:tc>
      </w:tr>
      <w:tr w:rsidR="0039026F" w14:paraId="29927C6B"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BF38944" w14:textId="77777777" w:rsidR="0039026F" w:rsidRDefault="00BD3C4F">
            <w:pPr>
              <w:pStyle w:val="GEFEG"/>
              <w:rPr>
                <w:sz w:val="12"/>
                <w:szCs w:val="12"/>
              </w:rPr>
            </w:pPr>
            <w:r>
              <w:rPr>
                <w:noProof/>
              </w:rPr>
              <w:pict w14:anchorId="0D5DE741">
                <v:group id="_x0000_s1927" style="position:absolute;margin-left:0;margin-top:.75pt;width:48.5pt;height:48.4pt;z-index:257942528;mso-position-horizontal-relative:text;mso-position-vertical-relative:text" coordorigin=",15" coordsize="970,968" o:allowincell="f">
                  <v:rect id="_x0000_s1928" style="position:absolute;left:114;top:15;width:15;height:968" fillcolor="gray" stroked="f" strokeweight="0"/>
                  <v:rect id="_x0000_s1929" style="position:absolute;left:600;top:15;width:15;height:968" fillcolor="gray" stroked="f" strokeweight="0"/>
                  <v:rect id="_x0000_s1930"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8E5A6A1" w14:textId="77777777" w:rsidR="0039026F" w:rsidRDefault="0039026F">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4D366B4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BBE83D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16D3E0E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tir68-084</w:t>
            </w:r>
          </w:p>
          <w:p w14:paraId="596736E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7B174C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DB1AF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79A55F0C" w14:textId="77777777" w:rsidR="0039026F" w:rsidRDefault="0039026F">
            <w:pPr>
              <w:pStyle w:val="GEFEG"/>
              <w:ind w:left="1215"/>
              <w:rPr>
                <w:sz w:val="16"/>
                <w:szCs w:val="16"/>
              </w:rPr>
            </w:pPr>
            <w:r>
              <w:rPr>
                <w:b/>
                <w:bCs/>
                <w:color w:val="000000"/>
                <w:sz w:val="16"/>
                <w:szCs w:val="16"/>
              </w:rPr>
              <w:t>receiver address/City</w:t>
            </w:r>
          </w:p>
          <w:p w14:paraId="583C44D9"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1B2A0B7B" w14:textId="77777777" w:rsidR="0039026F" w:rsidRDefault="0039026F">
            <w:pPr>
              <w:pStyle w:val="GEFEG"/>
              <w:ind w:left="1229"/>
              <w:rPr>
                <w:sz w:val="16"/>
                <w:szCs w:val="16"/>
              </w:rPr>
            </w:pPr>
            <w:r>
              <w:rPr>
                <w:i/>
                <w:iCs/>
                <w:color w:val="000000"/>
                <w:sz w:val="16"/>
                <w:szCs w:val="16"/>
              </w:rPr>
              <w:t>located.</w:t>
            </w:r>
          </w:p>
          <w:p w14:paraId="37072E93" w14:textId="77777777" w:rsidR="0039026F" w:rsidRDefault="0039026F">
            <w:pPr>
              <w:pStyle w:val="GEFEG"/>
              <w:rPr>
                <w:sz w:val="12"/>
                <w:szCs w:val="12"/>
              </w:rPr>
            </w:pPr>
            <w:r>
              <w:rPr>
                <w:color w:val="000000"/>
                <w:sz w:val="16"/>
                <w:szCs w:val="16"/>
              </w:rPr>
              <w:t xml:space="preserve">   </w:t>
            </w:r>
          </w:p>
        </w:tc>
      </w:tr>
      <w:tr w:rsidR="0039026F" w14:paraId="74F27D10" w14:textId="77777777" w:rsidTr="0039026F">
        <w:trPr>
          <w:cantSplit/>
          <w:trHeight w:hRule="exact" w:val="1160"/>
        </w:trPr>
        <w:tc>
          <w:tcPr>
            <w:tcW w:w="876" w:type="dxa"/>
            <w:gridSpan w:val="3"/>
            <w:tcBorders>
              <w:top w:val="nil"/>
              <w:left w:val="nil"/>
              <w:bottom w:val="dotted" w:sz="6" w:space="0" w:color="C0C0C0"/>
              <w:right w:val="nil"/>
            </w:tcBorders>
            <w:shd w:val="clear" w:color="auto" w:fill="FFFFFF"/>
          </w:tcPr>
          <w:p w14:paraId="73BBE57E" w14:textId="77777777" w:rsidR="0039026F" w:rsidRDefault="00BD3C4F">
            <w:pPr>
              <w:pStyle w:val="GEFEG"/>
              <w:rPr>
                <w:sz w:val="12"/>
                <w:szCs w:val="12"/>
              </w:rPr>
            </w:pPr>
            <w:r>
              <w:rPr>
                <w:noProof/>
              </w:rPr>
              <w:pict w14:anchorId="667D64DB">
                <v:group id="_x0000_s1931" style="position:absolute;margin-left:0;margin-top:.75pt;width:48.5pt;height:58pt;z-index:257943552;mso-position-horizontal-relative:text;mso-position-vertical-relative:text" coordorigin=",15" coordsize="970,1160" o:allowincell="f">
                  <v:rect id="_x0000_s1932" style="position:absolute;left:114;top:15;width:15;height:1160" fillcolor="gray" stroked="f" strokeweight="0"/>
                  <v:rect id="_x0000_s1933" style="position:absolute;left:600;top:15;width:15;height:1160" fillcolor="gray" stroked="f" strokeweight="0"/>
                  <v:rect id="_x0000_s1934"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A5FFDB3" w14:textId="77777777" w:rsidR="0039026F" w:rsidRDefault="0039026F">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1F94774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DB16C1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3A8C5AC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tir68-085</w:t>
            </w:r>
          </w:p>
          <w:p w14:paraId="3583C63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B57BC6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FE319B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165DCBE9" w14:textId="77777777" w:rsidR="0039026F" w:rsidRDefault="0039026F">
            <w:pPr>
              <w:pStyle w:val="GEFEG"/>
              <w:ind w:left="1215"/>
              <w:rPr>
                <w:sz w:val="16"/>
                <w:szCs w:val="16"/>
              </w:rPr>
            </w:pPr>
            <w:r>
              <w:rPr>
                <w:b/>
                <w:bCs/>
                <w:color w:val="000000"/>
                <w:sz w:val="16"/>
                <w:szCs w:val="16"/>
              </w:rPr>
              <w:t>receiver address/Post code</w:t>
            </w:r>
          </w:p>
          <w:p w14:paraId="276461F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51101787" w14:textId="77777777" w:rsidR="0039026F" w:rsidRDefault="0039026F">
            <w:pPr>
              <w:pStyle w:val="GEFEG"/>
              <w:ind w:left="1229"/>
              <w:rPr>
                <w:sz w:val="16"/>
                <w:szCs w:val="16"/>
              </w:rPr>
            </w:pPr>
            <w:r>
              <w:rPr>
                <w:i/>
                <w:iCs/>
                <w:color w:val="000000"/>
                <w:sz w:val="16"/>
                <w:szCs w:val="16"/>
              </w:rPr>
              <w:t>according to the relevant postal service, such as a ZIP</w:t>
            </w:r>
          </w:p>
          <w:p w14:paraId="7163701B" w14:textId="77777777" w:rsidR="0039026F" w:rsidRDefault="0039026F">
            <w:pPr>
              <w:pStyle w:val="GEFEG"/>
              <w:ind w:left="1229"/>
              <w:rPr>
                <w:sz w:val="16"/>
                <w:szCs w:val="16"/>
              </w:rPr>
            </w:pPr>
            <w:r>
              <w:rPr>
                <w:i/>
                <w:iCs/>
                <w:color w:val="000000"/>
                <w:sz w:val="16"/>
                <w:szCs w:val="16"/>
              </w:rPr>
              <w:t>code or Post Code.</w:t>
            </w:r>
          </w:p>
          <w:p w14:paraId="0ED0A264" w14:textId="77777777" w:rsidR="0039026F" w:rsidRDefault="0039026F">
            <w:pPr>
              <w:pStyle w:val="GEFEG"/>
              <w:rPr>
                <w:sz w:val="12"/>
                <w:szCs w:val="12"/>
              </w:rPr>
            </w:pPr>
            <w:r>
              <w:rPr>
                <w:color w:val="000000"/>
                <w:sz w:val="16"/>
                <w:szCs w:val="16"/>
              </w:rPr>
              <w:t xml:space="preserve">   </w:t>
            </w:r>
          </w:p>
        </w:tc>
      </w:tr>
      <w:tr w:rsidR="0039026F" w14:paraId="2D7A0BBB"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5B4CB7F" w14:textId="77777777" w:rsidR="0039026F" w:rsidRDefault="00BD3C4F">
            <w:pPr>
              <w:pStyle w:val="GEFEG"/>
              <w:rPr>
                <w:sz w:val="12"/>
                <w:szCs w:val="12"/>
              </w:rPr>
            </w:pPr>
            <w:r>
              <w:rPr>
                <w:noProof/>
              </w:rPr>
              <w:pict w14:anchorId="739300E5">
                <v:group id="_x0000_s1935" style="position:absolute;margin-left:0;margin-top:.75pt;width:48.5pt;height:48.4pt;z-index:257944576;mso-position-horizontal-relative:text;mso-position-vertical-relative:text" coordorigin=",15" coordsize="970,968" o:allowincell="f">
                  <v:rect id="_x0000_s1936" style="position:absolute;left:114;top:15;width:15;height:968" fillcolor="gray" stroked="f" strokeweight="0"/>
                  <v:rect id="_x0000_s1937" style="position:absolute;left:600;top:15;width:15;height:968" fillcolor="gray" stroked="f" strokeweight="0"/>
                  <v:rect id="_x0000_s1938"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53EF8434" w14:textId="77777777" w:rsidR="0039026F" w:rsidRDefault="0039026F">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26AF9A2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9B9AD2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2334629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tir68-086</w:t>
            </w:r>
          </w:p>
          <w:p w14:paraId="2BB8431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6F33860"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BC6A55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1EC22572" w14:textId="77777777" w:rsidR="0039026F" w:rsidRDefault="0039026F">
            <w:pPr>
              <w:pStyle w:val="GEFEG"/>
              <w:ind w:left="1215"/>
              <w:rPr>
                <w:sz w:val="16"/>
                <w:szCs w:val="16"/>
              </w:rPr>
            </w:pPr>
            <w:r>
              <w:rPr>
                <w:b/>
                <w:bCs/>
                <w:color w:val="000000"/>
                <w:sz w:val="16"/>
                <w:szCs w:val="16"/>
              </w:rPr>
              <w:t>receiver address/Country subdivision</w:t>
            </w:r>
          </w:p>
          <w:p w14:paraId="19233F4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783FA82F" w14:textId="77777777" w:rsidR="0039026F" w:rsidRDefault="0039026F">
            <w:pPr>
              <w:pStyle w:val="GEFEG"/>
              <w:ind w:left="1229"/>
              <w:rPr>
                <w:sz w:val="16"/>
                <w:szCs w:val="16"/>
              </w:rPr>
            </w:pPr>
            <w:r>
              <w:rPr>
                <w:i/>
                <w:iCs/>
                <w:color w:val="000000"/>
                <w:sz w:val="16"/>
                <w:szCs w:val="16"/>
              </w:rPr>
              <w:t>state, province etc.</w:t>
            </w:r>
          </w:p>
          <w:p w14:paraId="3D241D05" w14:textId="77777777" w:rsidR="0039026F" w:rsidRDefault="0039026F">
            <w:pPr>
              <w:pStyle w:val="GEFEG"/>
              <w:rPr>
                <w:sz w:val="12"/>
                <w:szCs w:val="12"/>
              </w:rPr>
            </w:pPr>
            <w:r>
              <w:rPr>
                <w:color w:val="000000"/>
                <w:sz w:val="16"/>
                <w:szCs w:val="16"/>
              </w:rPr>
              <w:t xml:space="preserve">   </w:t>
            </w:r>
          </w:p>
        </w:tc>
      </w:tr>
      <w:tr w:rsidR="0039026F" w14:paraId="1B633B64"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3E20C047" w14:textId="77777777" w:rsidR="0039026F" w:rsidRDefault="00BD3C4F">
            <w:pPr>
              <w:pStyle w:val="GEFEG"/>
              <w:rPr>
                <w:sz w:val="12"/>
                <w:szCs w:val="12"/>
              </w:rPr>
            </w:pPr>
            <w:r>
              <w:rPr>
                <w:noProof/>
              </w:rPr>
              <w:pict w14:anchorId="69963B23">
                <v:group id="_x0000_s1939" style="position:absolute;margin-left:0;margin-top:.75pt;width:48.5pt;height:19.95pt;z-index:257945600;mso-position-horizontal-relative:text;mso-position-vertical-relative:text" coordorigin=",15" coordsize="970,399" o:allowincell="f">
                  <v:rect id="_x0000_s1940" style="position:absolute;left:114;top:15;width:15;height:399" fillcolor="gray" stroked="f" strokeweight="0"/>
                  <v:rect id="_x0000_s1941" style="position:absolute;left:600;top:15;width:15;height:108" fillcolor="gray" stroked="f" strokeweight="0"/>
                  <v:rect id="_x0000_s1942" style="position:absolute;left:600;top:123;width:372;height:15" fillcolor="gray" stroked="f" strokeweight="0"/>
                  <v:rect id="_x0000_s1943"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97D383E" w14:textId="77777777" w:rsidR="0039026F" w:rsidRDefault="0039026F">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23E34AD6"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1BAC2F1"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54D5712A" w14:textId="77777777" w:rsidR="0039026F" w:rsidRDefault="0039026F">
            <w:pPr>
              <w:pStyle w:val="GEFEG"/>
              <w:rPr>
                <w:sz w:val="12"/>
                <w:szCs w:val="12"/>
              </w:rPr>
            </w:pPr>
          </w:p>
        </w:tc>
      </w:tr>
      <w:tr w:rsidR="0039026F" w14:paraId="657D5B09" w14:textId="77777777" w:rsidTr="0039026F">
        <w:trPr>
          <w:cantSplit/>
          <w:trHeight w:hRule="exact" w:val="2120"/>
        </w:trPr>
        <w:tc>
          <w:tcPr>
            <w:tcW w:w="1094" w:type="dxa"/>
            <w:gridSpan w:val="4"/>
            <w:tcBorders>
              <w:top w:val="nil"/>
              <w:left w:val="nil"/>
              <w:bottom w:val="dotted" w:sz="6" w:space="0" w:color="C0C0C0"/>
              <w:right w:val="nil"/>
            </w:tcBorders>
            <w:shd w:val="clear" w:color="auto" w:fill="FFFFFF"/>
          </w:tcPr>
          <w:p w14:paraId="48EA2AB8" w14:textId="77777777" w:rsidR="0039026F" w:rsidRDefault="00BD3C4F">
            <w:pPr>
              <w:pStyle w:val="GEFEG"/>
              <w:rPr>
                <w:sz w:val="12"/>
                <w:szCs w:val="12"/>
              </w:rPr>
            </w:pPr>
            <w:r>
              <w:rPr>
                <w:noProof/>
              </w:rPr>
              <w:pict w14:anchorId="4367A7EC">
                <v:group id="_x0000_s1944" style="position:absolute;margin-left:0;margin-top:.75pt;width:60.6pt;height:106pt;z-index:257946624;mso-position-horizontal-relative:text;mso-position-vertical-relative:text" coordorigin=",15" coordsize="1212,2120" o:allowincell="f">
                  <v:rect id="_x0000_s1945" style="position:absolute;left:114;top:15;width:15;height:2120" fillcolor="gray" stroked="f" strokeweight="0"/>
                  <v:rect id="_x0000_s1946" style="position:absolute;left:843;top:15;width:15;height:108" fillcolor="gray" stroked="f" strokeweight="0"/>
                  <v:rect id="_x0000_s1947" style="position:absolute;left:843;top:123;width:372;height:15" fillcolor="gray" stroked="f" strokeweight="0"/>
                  <v:rect id="_x0000_s1948" style="position:absolute;left:1086;top:123;width:15;height:201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A75A1F2"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6DD2973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30095D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08821AA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tir68-087</w:t>
            </w:r>
          </w:p>
          <w:p w14:paraId="02442FB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CE72CD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BAEFD4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23379C33" w14:textId="77777777" w:rsidR="0039026F" w:rsidRDefault="0039026F">
            <w:pPr>
              <w:pStyle w:val="GEFEG"/>
              <w:ind w:left="1215"/>
              <w:rPr>
                <w:sz w:val="16"/>
                <w:szCs w:val="16"/>
              </w:rPr>
            </w:pPr>
            <w:r>
              <w:rPr>
                <w:b/>
                <w:bCs/>
                <w:color w:val="000000"/>
                <w:sz w:val="16"/>
                <w:szCs w:val="16"/>
              </w:rPr>
              <w:t>receiver address/Country code</w:t>
            </w:r>
          </w:p>
          <w:p w14:paraId="27700E1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10D90AA5" w14:textId="77777777" w:rsidR="0039026F" w:rsidRDefault="0039026F">
            <w:pPr>
              <w:pStyle w:val="GEFEG"/>
              <w:ind w:left="1229"/>
              <w:rPr>
                <w:sz w:val="16"/>
                <w:szCs w:val="16"/>
              </w:rPr>
            </w:pPr>
            <w:r>
              <w:rPr>
                <w:i/>
                <w:iCs/>
                <w:color w:val="000000"/>
                <w:sz w:val="16"/>
                <w:szCs w:val="16"/>
              </w:rPr>
              <w:t>The lists of valid countries are registered with the ISO</w:t>
            </w:r>
          </w:p>
          <w:p w14:paraId="717A10F3" w14:textId="77777777" w:rsidR="0039026F" w:rsidRDefault="0039026F">
            <w:pPr>
              <w:pStyle w:val="GEFEG"/>
              <w:ind w:left="1229"/>
              <w:rPr>
                <w:sz w:val="16"/>
                <w:szCs w:val="16"/>
              </w:rPr>
            </w:pPr>
            <w:r>
              <w:rPr>
                <w:i/>
                <w:iCs/>
                <w:color w:val="000000"/>
                <w:sz w:val="16"/>
                <w:szCs w:val="16"/>
              </w:rPr>
              <w:t>3166-1 Maintenance agency, "Codes for the</w:t>
            </w:r>
          </w:p>
          <w:p w14:paraId="72E93AE4" w14:textId="77777777" w:rsidR="0039026F" w:rsidRDefault="0039026F">
            <w:pPr>
              <w:pStyle w:val="GEFEG"/>
              <w:ind w:left="1229"/>
              <w:rPr>
                <w:sz w:val="16"/>
                <w:szCs w:val="16"/>
              </w:rPr>
            </w:pPr>
            <w:r>
              <w:rPr>
                <w:i/>
                <w:iCs/>
                <w:color w:val="000000"/>
                <w:sz w:val="16"/>
                <w:szCs w:val="16"/>
              </w:rPr>
              <w:t>representation of names of countries and their</w:t>
            </w:r>
          </w:p>
          <w:p w14:paraId="788521C1" w14:textId="77777777" w:rsidR="0039026F" w:rsidRDefault="0039026F">
            <w:pPr>
              <w:pStyle w:val="GEFEG"/>
              <w:ind w:left="1229"/>
              <w:rPr>
                <w:sz w:val="16"/>
                <w:szCs w:val="16"/>
              </w:rPr>
            </w:pPr>
            <w:r>
              <w:rPr>
                <w:i/>
                <w:iCs/>
                <w:color w:val="000000"/>
                <w:sz w:val="16"/>
                <w:szCs w:val="16"/>
              </w:rPr>
              <w:t>subdivisions". It is recommended to use the alpha-2</w:t>
            </w:r>
          </w:p>
          <w:p w14:paraId="266CDCBB" w14:textId="77777777" w:rsidR="0039026F" w:rsidRDefault="0039026F">
            <w:pPr>
              <w:pStyle w:val="GEFEG"/>
              <w:ind w:left="1229"/>
              <w:rPr>
                <w:sz w:val="16"/>
                <w:szCs w:val="16"/>
              </w:rPr>
            </w:pPr>
            <w:r>
              <w:rPr>
                <w:i/>
                <w:iCs/>
                <w:color w:val="000000"/>
                <w:sz w:val="16"/>
                <w:szCs w:val="16"/>
              </w:rPr>
              <w:t>representation.</w:t>
            </w:r>
          </w:p>
          <w:p w14:paraId="395CAFE6"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33D4ECB6" w14:textId="77777777" w:rsidR="0039026F" w:rsidRDefault="0039026F">
            <w:pPr>
              <w:pStyle w:val="GEFEG"/>
              <w:rPr>
                <w:sz w:val="16"/>
                <w:szCs w:val="16"/>
              </w:rPr>
            </w:pPr>
            <w:r>
              <w:rPr>
                <w:color w:val="000000"/>
                <w:sz w:val="16"/>
                <w:szCs w:val="16"/>
              </w:rPr>
              <w:t xml:space="preserve">   </w:t>
            </w:r>
          </w:p>
          <w:p w14:paraId="0A89DA03"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5A084380"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151A6015" w14:textId="77777777" w:rsidR="0039026F" w:rsidRDefault="00BD3C4F">
            <w:pPr>
              <w:pStyle w:val="GEFEG"/>
              <w:rPr>
                <w:sz w:val="12"/>
                <w:szCs w:val="12"/>
              </w:rPr>
            </w:pPr>
            <w:r>
              <w:rPr>
                <w:noProof/>
              </w:rPr>
              <w:pict w14:anchorId="7AA1EC63">
                <v:group id="_x0000_s1949" style="position:absolute;margin-left:0;margin-top:.75pt;width:72.7pt;height:19.45pt;z-index:257947648;mso-position-horizontal-relative:text;mso-position-vertical-relative:text" coordorigin=",15" coordsize="1454,389" o:allowincell="f">
                  <v:rect id="_x0000_s1950" style="position:absolute;left:114;top:15;width:15;height:389" fillcolor="gray" stroked="f" strokeweight="0"/>
                  <v:rect id="_x0000_s1951" style="position:absolute;left:1086;top:15;width:15;height:108" fillcolor="gray" stroked="f" strokeweight="0"/>
                  <v:rect id="_x0000_s1952"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2FE4CA1D"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772A951F"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7A7B741"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382E0F28"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182A3C9B"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0A127AC4" w14:textId="77777777" w:rsidR="0039026F" w:rsidRDefault="00BD3C4F">
            <w:pPr>
              <w:pStyle w:val="GEFEG"/>
              <w:rPr>
                <w:sz w:val="12"/>
                <w:szCs w:val="12"/>
              </w:rPr>
            </w:pPr>
            <w:r>
              <w:rPr>
                <w:noProof/>
              </w:rPr>
              <w:pict w14:anchorId="30F68222">
                <v:group id="_x0000_s1953" style="position:absolute;margin-left:0;margin-top:.75pt;width:24.25pt;height:19.95pt;z-index:257948672;mso-position-horizontal-relative:text;mso-position-vertical-relative:text" coordorigin=",15" coordsize="485,399" o:allowincell="f">
                  <v:rect id="_x0000_s1954" style="position:absolute;left:114;top:15;width:15;height:399" fillcolor="gray" stroked="f" strokeweight="0"/>
                  <v:rect id="_x0000_s1955" style="position:absolute;left:114;top:123;width:372;height:15" fillcolor="gray" stroked="f" strokeweight="0"/>
                  <v:rect id="_x0000_s1956"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01FC6EF3" w14:textId="77777777" w:rsidR="0039026F" w:rsidRDefault="0039026F">
            <w:pPr>
              <w:pStyle w:val="GEFEG"/>
              <w:ind w:left="58"/>
              <w:rPr>
                <w:sz w:val="12"/>
                <w:szCs w:val="12"/>
              </w:rPr>
            </w:pPr>
            <w:r>
              <w:rPr>
                <w:b/>
                <w:bCs/>
                <w:i/>
                <w:iCs/>
                <w:color w:val="000000"/>
                <w:sz w:val="16"/>
                <w:szCs w:val="16"/>
              </w:rPr>
              <w:t>cac:SellerSupplierParty</w:t>
            </w:r>
          </w:p>
        </w:tc>
        <w:tc>
          <w:tcPr>
            <w:tcW w:w="4733" w:type="dxa"/>
            <w:tcBorders>
              <w:top w:val="nil"/>
              <w:left w:val="dotted" w:sz="6" w:space="0" w:color="C0C0C0"/>
              <w:bottom w:val="dotted" w:sz="6" w:space="0" w:color="C0C0C0"/>
              <w:right w:val="nil"/>
            </w:tcBorders>
            <w:shd w:val="clear" w:color="auto" w:fill="FFFFFF"/>
          </w:tcPr>
          <w:p w14:paraId="4C39072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2D4BA84"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cac:SupplierPartyType</w:t>
            </w:r>
          </w:p>
        </w:tc>
        <w:tc>
          <w:tcPr>
            <w:tcW w:w="5682" w:type="dxa"/>
            <w:tcBorders>
              <w:top w:val="nil"/>
              <w:left w:val="dotted" w:sz="6" w:space="0" w:color="C0C0C0"/>
              <w:bottom w:val="dotted" w:sz="6" w:space="0" w:color="C0C0C0"/>
              <w:right w:val="nil"/>
            </w:tcBorders>
            <w:shd w:val="clear" w:color="auto" w:fill="FFFFFF"/>
          </w:tcPr>
          <w:p w14:paraId="760425C7" w14:textId="77777777" w:rsidR="0039026F" w:rsidRDefault="0039026F">
            <w:pPr>
              <w:pStyle w:val="GEFEG"/>
              <w:rPr>
                <w:sz w:val="12"/>
                <w:szCs w:val="12"/>
              </w:rPr>
            </w:pPr>
          </w:p>
        </w:tc>
      </w:tr>
      <w:tr w:rsidR="0039026F" w14:paraId="6740818E" w14:textId="77777777" w:rsidTr="0039026F">
        <w:trPr>
          <w:cantSplit/>
          <w:trHeight w:hRule="exact" w:val="207"/>
        </w:trPr>
        <w:tc>
          <w:tcPr>
            <w:tcW w:w="657" w:type="dxa"/>
            <w:gridSpan w:val="2"/>
            <w:tcBorders>
              <w:top w:val="nil"/>
              <w:left w:val="nil"/>
              <w:bottom w:val="dotted" w:sz="6" w:space="0" w:color="C0C0C0"/>
              <w:right w:val="nil"/>
            </w:tcBorders>
            <w:shd w:val="clear" w:color="auto" w:fill="FFFFFF"/>
          </w:tcPr>
          <w:p w14:paraId="2763BCC9" w14:textId="77777777" w:rsidR="0039026F" w:rsidRDefault="00BD3C4F">
            <w:pPr>
              <w:pStyle w:val="GEFEG"/>
              <w:rPr>
                <w:sz w:val="12"/>
                <w:szCs w:val="12"/>
              </w:rPr>
            </w:pPr>
            <w:r>
              <w:rPr>
                <w:noProof/>
              </w:rPr>
              <w:pict w14:anchorId="7BEB290A">
                <v:group id="_x0000_s1957" style="position:absolute;margin-left:0;margin-top:.75pt;width:36.35pt;height:10.35pt;z-index:257949696;mso-position-horizontal-relative:text;mso-position-vertical-relative:text" coordorigin=",15" coordsize="727,207" o:allowincell="f">
                  <v:rect id="_x0000_s1958" style="position:absolute;left:114;top:15;width:15;height:207" fillcolor="gray" stroked="f" strokeweight="0"/>
                  <v:rect id="_x0000_s1959" style="position:absolute;left:357;top:15;width:15;height:108" fillcolor="gray" stroked="f" strokeweight="0"/>
                  <v:rect id="_x0000_s1960" style="position:absolute;left:357;top:123;width:372;height:15" fillcolor="gray" stroked="f" strokeweight="0"/>
                  <v:rect id="_x0000_s1961" style="position:absolute;left:600;top:123;width:15;height:99"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84E2085" w14:textId="77777777" w:rsidR="0039026F" w:rsidRDefault="0039026F">
            <w:pPr>
              <w:pStyle w:val="GEFEG"/>
              <w:ind w:left="58"/>
              <w:rPr>
                <w:sz w:val="12"/>
                <w:szCs w:val="12"/>
              </w:rPr>
            </w:pPr>
            <w:r>
              <w:rPr>
                <w:b/>
                <w:bCs/>
                <w:i/>
                <w:iCs/>
                <w:color w:val="000000"/>
                <w:sz w:val="16"/>
                <w:szCs w:val="16"/>
              </w:rPr>
              <w:t>cac:Party</w:t>
            </w:r>
          </w:p>
        </w:tc>
        <w:tc>
          <w:tcPr>
            <w:tcW w:w="4733" w:type="dxa"/>
            <w:tcBorders>
              <w:top w:val="nil"/>
              <w:left w:val="dotted" w:sz="6" w:space="0" w:color="C0C0C0"/>
              <w:bottom w:val="dotted" w:sz="6" w:space="0" w:color="C0C0C0"/>
              <w:right w:val="nil"/>
            </w:tcBorders>
            <w:shd w:val="clear" w:color="auto" w:fill="FFFFFF"/>
          </w:tcPr>
          <w:p w14:paraId="28425C52" w14:textId="77777777" w:rsidR="0039026F" w:rsidRDefault="0039026F">
            <w:pPr>
              <w:pStyle w:val="GEFEG"/>
              <w:tabs>
                <w:tab w:val="left" w:pos="1047"/>
                <w:tab w:val="left" w:pos="1263"/>
                <w:tab w:val="left" w:pos="1443"/>
              </w:tabs>
              <w:rPr>
                <w:sz w:val="12"/>
                <w:szCs w:val="12"/>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682" w:type="dxa"/>
            <w:tcBorders>
              <w:top w:val="nil"/>
              <w:left w:val="dotted" w:sz="6" w:space="0" w:color="C0C0C0"/>
              <w:bottom w:val="dotted" w:sz="6" w:space="0" w:color="C0C0C0"/>
              <w:right w:val="nil"/>
            </w:tcBorders>
            <w:shd w:val="clear" w:color="auto" w:fill="FFFFFF"/>
          </w:tcPr>
          <w:p w14:paraId="14DC6CA4" w14:textId="77777777" w:rsidR="0039026F" w:rsidRDefault="0039026F">
            <w:pPr>
              <w:pStyle w:val="GEFEG"/>
              <w:rPr>
                <w:sz w:val="12"/>
                <w:szCs w:val="12"/>
              </w:rPr>
            </w:pPr>
          </w:p>
        </w:tc>
      </w:tr>
      <w:tr w:rsidR="0039026F" w14:paraId="42302B7A" w14:textId="77777777" w:rsidTr="0039026F">
        <w:trPr>
          <w:cantSplit/>
          <w:trHeight w:hRule="exact" w:val="207"/>
        </w:trPr>
        <w:tc>
          <w:tcPr>
            <w:tcW w:w="657" w:type="dxa"/>
            <w:gridSpan w:val="2"/>
            <w:tcBorders>
              <w:top w:val="nil"/>
              <w:left w:val="nil"/>
              <w:bottom w:val="dotted" w:sz="6" w:space="0" w:color="C0C0C0"/>
              <w:right w:val="nil"/>
            </w:tcBorders>
            <w:shd w:val="clear" w:color="auto" w:fill="FFFFFF"/>
          </w:tcPr>
          <w:p w14:paraId="235CA901" w14:textId="77777777" w:rsidR="0039026F" w:rsidRDefault="00BD3C4F">
            <w:pPr>
              <w:pStyle w:val="GEFEG"/>
              <w:rPr>
                <w:sz w:val="12"/>
                <w:szCs w:val="12"/>
              </w:rPr>
            </w:pPr>
            <w:r>
              <w:rPr>
                <w:noProof/>
              </w:rPr>
              <w:lastRenderedPageBreak/>
              <w:pict w14:anchorId="07926AE8">
                <v:group id="_x0000_s1962" style="position:absolute;margin-left:0;margin-top:0;width:36.35pt;height:10.35pt;z-index:257950720;mso-position-horizontal-relative:text;mso-position-vertical-relative:text" coordsize="727,207" o:allowincell="f">
                  <v:rect id="_x0000_s1963" style="position:absolute;left:114;width:15;height:207" fillcolor="gray" stroked="f" strokeweight="0"/>
                  <v:rect id="_x0000_s1964" style="position:absolute;left:600;width:15;height:207"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4CC6175" w14:textId="77777777" w:rsidR="0039026F" w:rsidRDefault="0039026F">
            <w:pPr>
              <w:pStyle w:val="GEFEG"/>
              <w:rPr>
                <w:sz w:val="12"/>
                <w:szCs w:val="12"/>
              </w:rPr>
            </w:pPr>
          </w:p>
        </w:tc>
        <w:tc>
          <w:tcPr>
            <w:tcW w:w="4733" w:type="dxa"/>
            <w:tcBorders>
              <w:top w:val="nil"/>
              <w:left w:val="dotted" w:sz="6" w:space="0" w:color="C0C0C0"/>
              <w:bottom w:val="dotted" w:sz="6" w:space="0" w:color="C0C0C0"/>
              <w:right w:val="nil"/>
            </w:tcBorders>
            <w:shd w:val="clear" w:color="auto" w:fill="FFFFFF"/>
          </w:tcPr>
          <w:p w14:paraId="1FC3940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2D12B82C" w14:textId="77777777" w:rsidR="0039026F" w:rsidRDefault="0039026F">
            <w:pPr>
              <w:pStyle w:val="GEFEG"/>
              <w:rPr>
                <w:sz w:val="12"/>
                <w:szCs w:val="12"/>
              </w:rPr>
            </w:pPr>
          </w:p>
        </w:tc>
      </w:tr>
      <w:tr w:rsidR="0039026F" w14:paraId="2550AF4C"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D00C9B3" w14:textId="77777777" w:rsidR="0039026F" w:rsidRDefault="00BD3C4F">
            <w:pPr>
              <w:pStyle w:val="GEFEG"/>
              <w:rPr>
                <w:sz w:val="12"/>
                <w:szCs w:val="12"/>
              </w:rPr>
            </w:pPr>
            <w:r>
              <w:rPr>
                <w:noProof/>
              </w:rPr>
              <w:pict w14:anchorId="171C0CF1">
                <v:group id="_x0000_s1965" style="position:absolute;margin-left:0;margin-top:.75pt;width:48.5pt;height:19.95pt;z-index:257951744;mso-position-horizontal-relative:text;mso-position-vertical-relative:text" coordorigin=",15" coordsize="970,399" o:allowincell="f">
                  <v:rect id="_x0000_s1966" style="position:absolute;left:114;top:15;width:15;height:399" fillcolor="gray" stroked="f" strokeweight="0"/>
                  <v:rect id="_x0000_s1967" style="position:absolute;left:600;top:15;width:15;height:399" fillcolor="gray" stroked="f" strokeweight="0"/>
                  <v:rect id="_x0000_s1968" style="position:absolute;left:600;top:123;width:372;height:15" fillcolor="gray" stroked="f" strokeweight="0"/>
                  <v:rect id="_x0000_s1969"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246C4D3" w14:textId="77777777" w:rsidR="0039026F" w:rsidRDefault="0039026F">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5FF9A29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6DFC08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50E9683C" w14:textId="77777777" w:rsidR="0039026F" w:rsidRDefault="0039026F">
            <w:pPr>
              <w:pStyle w:val="GEFEG"/>
              <w:rPr>
                <w:sz w:val="12"/>
                <w:szCs w:val="12"/>
              </w:rPr>
            </w:pPr>
          </w:p>
        </w:tc>
      </w:tr>
      <w:tr w:rsidR="0039026F" w14:paraId="714E9900"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2361C6DC" w14:textId="77777777" w:rsidR="0039026F" w:rsidRDefault="00BD3C4F">
            <w:pPr>
              <w:pStyle w:val="GEFEG"/>
              <w:rPr>
                <w:sz w:val="12"/>
                <w:szCs w:val="12"/>
              </w:rPr>
            </w:pPr>
            <w:r>
              <w:rPr>
                <w:noProof/>
              </w:rPr>
              <w:pict w14:anchorId="2A29380B">
                <v:group id="_x0000_s1970" style="position:absolute;margin-left:0;margin-top:.75pt;width:60.6pt;height:67.6pt;z-index:257952768;mso-position-horizontal-relative:text;mso-position-vertical-relative:text" coordorigin=",15" coordsize="1212,1352" o:allowincell="f">
                  <v:rect id="_x0000_s1971" style="position:absolute;left:114;top:15;width:15;height:1352" fillcolor="gray" stroked="f" strokeweight="0"/>
                  <v:rect id="_x0000_s1972" style="position:absolute;left:600;top:15;width:15;height:1352" fillcolor="gray" stroked="f" strokeweight="0"/>
                  <v:rect id="_x0000_s1973" style="position:absolute;left:843;top:15;width:15;height:108" fillcolor="gray" stroked="f" strokeweight="0"/>
                  <v:rect id="_x0000_s1974" style="position:absolute;left:843;top:123;width:372;height:15" fillcolor="gray" stroked="f" strokeweight="0"/>
                  <v:rect id="_x0000_s1975" style="position:absolute;left:1086;top:123;width:15;height:1244"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916AE00"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61E2C2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E910BF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D84F24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tir68-121</w:t>
            </w:r>
          </w:p>
          <w:p w14:paraId="1050394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0B259A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526DF2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3F4B692E" w14:textId="77777777" w:rsidR="0039026F" w:rsidRDefault="0039026F">
            <w:pPr>
              <w:pStyle w:val="GEFEG"/>
              <w:ind w:left="1215"/>
              <w:rPr>
                <w:sz w:val="16"/>
                <w:szCs w:val="16"/>
              </w:rPr>
            </w:pPr>
            <w:r>
              <w:rPr>
                <w:b/>
                <w:bCs/>
                <w:color w:val="000000"/>
                <w:sz w:val="16"/>
                <w:szCs w:val="16"/>
              </w:rPr>
              <w:t>supplier standard identifier</w:t>
            </w:r>
          </w:p>
          <w:p w14:paraId="4B0EE24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standard identifier of the party that provides the</w:t>
            </w:r>
          </w:p>
          <w:p w14:paraId="150B8C19" w14:textId="77777777" w:rsidR="0039026F" w:rsidRDefault="0039026F">
            <w:pPr>
              <w:pStyle w:val="GEFEG"/>
              <w:ind w:left="1229"/>
              <w:rPr>
                <w:sz w:val="16"/>
                <w:szCs w:val="16"/>
              </w:rPr>
            </w:pPr>
            <w:r>
              <w:rPr>
                <w:i/>
                <w:iCs/>
                <w:color w:val="000000"/>
                <w:sz w:val="16"/>
                <w:szCs w:val="16"/>
              </w:rPr>
              <w:t>items specified in the catalogue.</w:t>
            </w:r>
          </w:p>
          <w:p w14:paraId="770A4770" w14:textId="77777777" w:rsidR="0039026F" w:rsidRDefault="0039026F">
            <w:pPr>
              <w:pStyle w:val="GEFEG"/>
              <w:ind w:left="1229"/>
              <w:rPr>
                <w:sz w:val="16"/>
                <w:szCs w:val="16"/>
              </w:rPr>
            </w:pPr>
            <w:r>
              <w:rPr>
                <w:i/>
                <w:iCs/>
                <w:color w:val="000000"/>
                <w:sz w:val="16"/>
                <w:szCs w:val="16"/>
              </w:rPr>
              <w:t>Use in the absence of or in addition to Party Name.  Use</w:t>
            </w:r>
          </w:p>
          <w:p w14:paraId="606381E8" w14:textId="77777777" w:rsidR="0039026F" w:rsidRDefault="0039026F">
            <w:pPr>
              <w:pStyle w:val="GEFEG"/>
              <w:ind w:left="1229"/>
              <w:rPr>
                <w:sz w:val="16"/>
                <w:szCs w:val="16"/>
              </w:rPr>
            </w:pPr>
            <w:r>
              <w:rPr>
                <w:i/>
                <w:iCs/>
                <w:color w:val="000000"/>
                <w:sz w:val="16"/>
                <w:szCs w:val="16"/>
              </w:rPr>
              <w:t>an identifier known to the document recipient.</w:t>
            </w:r>
          </w:p>
          <w:p w14:paraId="647B829C" w14:textId="77777777" w:rsidR="0039026F" w:rsidRDefault="0039026F">
            <w:pPr>
              <w:pStyle w:val="GEFEG"/>
              <w:rPr>
                <w:sz w:val="12"/>
                <w:szCs w:val="12"/>
              </w:rPr>
            </w:pPr>
            <w:r>
              <w:rPr>
                <w:color w:val="000000"/>
                <w:sz w:val="16"/>
                <w:szCs w:val="16"/>
              </w:rPr>
              <w:t xml:space="preserve">   </w:t>
            </w:r>
          </w:p>
        </w:tc>
      </w:tr>
      <w:tr w:rsidR="0039026F" w14:paraId="03E2F5BA"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6F507847" w14:textId="77777777" w:rsidR="0039026F" w:rsidRDefault="00BD3C4F">
            <w:pPr>
              <w:pStyle w:val="GEFEG"/>
              <w:rPr>
                <w:sz w:val="12"/>
                <w:szCs w:val="12"/>
              </w:rPr>
            </w:pPr>
            <w:r>
              <w:rPr>
                <w:noProof/>
              </w:rPr>
              <w:pict w14:anchorId="0A57C435">
                <v:group id="_x0000_s1976" style="position:absolute;margin-left:0;margin-top:.75pt;width:72.7pt;height:19.45pt;z-index:257953792;mso-position-horizontal-relative:text;mso-position-vertical-relative:text" coordorigin=",15" coordsize="1454,389" o:allowincell="f">
                  <v:rect id="_x0000_s1977" style="position:absolute;left:114;top:15;width:15;height:389" fillcolor="gray" stroked="f" strokeweight="0"/>
                  <v:rect id="_x0000_s1978" style="position:absolute;left:600;top:15;width:15;height:389" fillcolor="gray" stroked="f" strokeweight="0"/>
                  <v:rect id="_x0000_s1979" style="position:absolute;left:1086;top:15;width:15;height:108" fillcolor="gray" stroked="f" strokeweight="0"/>
                  <v:rect id="_x0000_s1980"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D232F8E"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9E44CDA"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665212F"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00B6E7B0" w14:textId="77777777" w:rsidR="0039026F" w:rsidRDefault="0039026F">
            <w:pPr>
              <w:pStyle w:val="GEFEG"/>
              <w:rPr>
                <w:sz w:val="12"/>
                <w:szCs w:val="12"/>
              </w:rPr>
            </w:pPr>
          </w:p>
        </w:tc>
      </w:tr>
      <w:tr w:rsidR="0039026F" w14:paraId="34AA401F"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34F9892F" w14:textId="77777777" w:rsidR="0039026F" w:rsidRDefault="00BD3C4F">
            <w:pPr>
              <w:pStyle w:val="GEFEG"/>
              <w:rPr>
                <w:sz w:val="12"/>
                <w:szCs w:val="12"/>
              </w:rPr>
            </w:pPr>
            <w:r>
              <w:rPr>
                <w:noProof/>
              </w:rPr>
              <w:pict w14:anchorId="640EE04C">
                <v:group id="_x0000_s1981" style="position:absolute;margin-left:0;margin-top:.75pt;width:48.5pt;height:19.95pt;z-index:257954816;mso-position-horizontal-relative:text;mso-position-vertical-relative:text" coordorigin=",15" coordsize="970,399" o:allowincell="f">
                  <v:rect id="_x0000_s1982" style="position:absolute;left:114;top:15;width:15;height:399" fillcolor="gray" stroked="f" strokeweight="0"/>
                  <v:rect id="_x0000_s1983" style="position:absolute;left:600;top:15;width:15;height:399" fillcolor="gray" stroked="f" strokeweight="0"/>
                  <v:rect id="_x0000_s1984" style="position:absolute;left:600;top:123;width:372;height:15" fillcolor="gray" stroked="f" strokeweight="0"/>
                  <v:rect id="_x0000_s1985"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410A047"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6CE1BA4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AB4A00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6E6BB276" w14:textId="77777777" w:rsidR="0039026F" w:rsidRDefault="0039026F">
            <w:pPr>
              <w:pStyle w:val="GEFEG"/>
              <w:rPr>
                <w:sz w:val="12"/>
                <w:szCs w:val="12"/>
              </w:rPr>
            </w:pPr>
          </w:p>
        </w:tc>
      </w:tr>
      <w:tr w:rsidR="0039026F" w14:paraId="509A44E8"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026AA46E" w14:textId="77777777" w:rsidR="0039026F" w:rsidRDefault="00BD3C4F">
            <w:pPr>
              <w:pStyle w:val="GEFEG"/>
              <w:rPr>
                <w:sz w:val="12"/>
                <w:szCs w:val="12"/>
              </w:rPr>
            </w:pPr>
            <w:r>
              <w:rPr>
                <w:noProof/>
              </w:rPr>
              <w:pict w14:anchorId="29BFA28C">
                <v:group id="_x0000_s1986" style="position:absolute;margin-left:0;margin-top:.75pt;width:60.6pt;height:58pt;z-index:257955840;mso-position-horizontal-relative:text;mso-position-vertical-relative:text" coordorigin=",15" coordsize="1212,1160" o:allowincell="f">
                  <v:rect id="_x0000_s1987" style="position:absolute;left:114;top:15;width:15;height:1160" fillcolor="gray" stroked="f" strokeweight="0"/>
                  <v:rect id="_x0000_s1988" style="position:absolute;left:600;top:15;width:15;height:1160" fillcolor="gray" stroked="f" strokeweight="0"/>
                  <v:rect id="_x0000_s1989" style="position:absolute;left:843;top:15;width:15;height:108" fillcolor="gray" stroked="f" strokeweight="0"/>
                  <v:rect id="_x0000_s199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032C828"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4735893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BDDD5EC"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3864C1D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tir68-122</w:t>
            </w:r>
          </w:p>
          <w:p w14:paraId="0C6DE9F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FB588C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24D81F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12803082" w14:textId="77777777" w:rsidR="0039026F" w:rsidRDefault="0039026F">
            <w:pPr>
              <w:pStyle w:val="GEFEG"/>
              <w:ind w:left="1215"/>
              <w:rPr>
                <w:sz w:val="16"/>
                <w:szCs w:val="16"/>
              </w:rPr>
            </w:pPr>
            <w:r>
              <w:rPr>
                <w:b/>
                <w:bCs/>
                <w:color w:val="000000"/>
                <w:sz w:val="16"/>
                <w:szCs w:val="16"/>
              </w:rPr>
              <w:t>supplier name</w:t>
            </w:r>
          </w:p>
          <w:p w14:paraId="5AD1B92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party that provides the items specified in the</w:t>
            </w:r>
          </w:p>
          <w:p w14:paraId="3AB8E369" w14:textId="77777777" w:rsidR="0039026F" w:rsidRDefault="0039026F">
            <w:pPr>
              <w:pStyle w:val="GEFEG"/>
              <w:ind w:left="1229"/>
              <w:rPr>
                <w:sz w:val="16"/>
                <w:szCs w:val="16"/>
              </w:rPr>
            </w:pPr>
            <w:r>
              <w:rPr>
                <w:i/>
                <w:iCs/>
                <w:color w:val="000000"/>
                <w:sz w:val="16"/>
                <w:szCs w:val="16"/>
              </w:rPr>
              <w:t>catalogue.</w:t>
            </w:r>
          </w:p>
          <w:p w14:paraId="61F90F9B" w14:textId="77777777" w:rsidR="0039026F" w:rsidRDefault="0039026F">
            <w:pPr>
              <w:pStyle w:val="GEFEG"/>
              <w:ind w:left="1229"/>
              <w:rPr>
                <w:sz w:val="16"/>
                <w:szCs w:val="16"/>
              </w:rPr>
            </w:pPr>
            <w:r>
              <w:rPr>
                <w:i/>
                <w:iCs/>
                <w:color w:val="000000"/>
                <w:sz w:val="16"/>
                <w:szCs w:val="16"/>
              </w:rPr>
              <w:t>Use in the absence of or in addition to Party Identifier.</w:t>
            </w:r>
          </w:p>
          <w:p w14:paraId="2AD88CB2" w14:textId="77777777" w:rsidR="0039026F" w:rsidRDefault="0039026F">
            <w:pPr>
              <w:pStyle w:val="GEFEG"/>
              <w:rPr>
                <w:sz w:val="12"/>
                <w:szCs w:val="12"/>
              </w:rPr>
            </w:pPr>
            <w:r>
              <w:rPr>
                <w:color w:val="000000"/>
                <w:sz w:val="16"/>
                <w:szCs w:val="16"/>
              </w:rPr>
              <w:t xml:space="preserve">   </w:t>
            </w:r>
          </w:p>
        </w:tc>
      </w:tr>
      <w:tr w:rsidR="0039026F" w14:paraId="793663B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952539E" w14:textId="77777777" w:rsidR="0039026F" w:rsidRDefault="00BD3C4F">
            <w:pPr>
              <w:pStyle w:val="GEFEG"/>
              <w:rPr>
                <w:sz w:val="12"/>
                <w:szCs w:val="12"/>
              </w:rPr>
            </w:pPr>
            <w:r>
              <w:rPr>
                <w:noProof/>
              </w:rPr>
              <w:pict w14:anchorId="37CB8DA8">
                <v:group id="_x0000_s1991" style="position:absolute;margin-left:0;margin-top:.75pt;width:48.5pt;height:19.95pt;z-index:257956864;mso-position-horizontal-relative:text;mso-position-vertical-relative:text" coordorigin=",15" coordsize="970,399" o:allowincell="f">
                  <v:rect id="_x0000_s1992" style="position:absolute;left:114;top:15;width:15;height:399" fillcolor="gray" stroked="f" strokeweight="0"/>
                  <v:rect id="_x0000_s1993" style="position:absolute;left:600;top:15;width:15;height:399" fillcolor="gray" stroked="f" strokeweight="0"/>
                  <v:rect id="_x0000_s1994" style="position:absolute;left:600;top:123;width:372;height:15" fillcolor="gray" stroked="f" strokeweight="0"/>
                  <v:rect id="_x0000_s1995"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65EBE58" w14:textId="77777777" w:rsidR="0039026F" w:rsidRDefault="0039026F">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2BB9300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A74525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5B878641" w14:textId="77777777" w:rsidR="0039026F" w:rsidRDefault="0039026F">
            <w:pPr>
              <w:pStyle w:val="GEFEG"/>
              <w:rPr>
                <w:sz w:val="12"/>
                <w:szCs w:val="12"/>
              </w:rPr>
            </w:pPr>
          </w:p>
        </w:tc>
      </w:tr>
      <w:tr w:rsidR="0039026F" w14:paraId="21923A63"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369C9091" w14:textId="77777777" w:rsidR="0039026F" w:rsidRDefault="00BD3C4F">
            <w:pPr>
              <w:pStyle w:val="GEFEG"/>
              <w:rPr>
                <w:sz w:val="12"/>
                <w:szCs w:val="12"/>
              </w:rPr>
            </w:pPr>
            <w:r>
              <w:rPr>
                <w:noProof/>
              </w:rPr>
              <w:pict w14:anchorId="170633BC">
                <v:group id="_x0000_s1996" style="position:absolute;margin-left:0;margin-top:.75pt;width:60.6pt;height:48.4pt;z-index:257957888;mso-position-horizontal-relative:text;mso-position-vertical-relative:text" coordorigin=",15" coordsize="1212,968" o:allowincell="f">
                  <v:rect id="_x0000_s1997" style="position:absolute;left:114;top:15;width:15;height:968" fillcolor="gray" stroked="f" strokeweight="0"/>
                  <v:rect id="_x0000_s1998" style="position:absolute;left:600;top:15;width:15;height:968" fillcolor="gray" stroked="f" strokeweight="0"/>
                  <v:rect id="_x0000_s1999" style="position:absolute;left:843;top:15;width:15;height:968" fillcolor="gray" stroked="f" strokeweight="0"/>
                  <v:rect id="_x0000_s200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F62D4EE"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D8F888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675634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606DA81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tir68-123</w:t>
            </w:r>
          </w:p>
          <w:p w14:paraId="69D5DD9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CA2808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12AC93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supplier/Supplier</w:t>
            </w:r>
          </w:p>
          <w:p w14:paraId="3175FF99" w14:textId="77777777" w:rsidR="0039026F" w:rsidRDefault="0039026F">
            <w:pPr>
              <w:pStyle w:val="GEFEG"/>
              <w:ind w:left="1215"/>
              <w:rPr>
                <w:sz w:val="16"/>
                <w:szCs w:val="16"/>
              </w:rPr>
            </w:pPr>
            <w:r>
              <w:rPr>
                <w:b/>
                <w:bCs/>
                <w:color w:val="000000"/>
                <w:sz w:val="16"/>
                <w:szCs w:val="16"/>
              </w:rPr>
              <w:t>address identifier</w:t>
            </w:r>
          </w:p>
          <w:p w14:paraId="16DB686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for the address within a scheme of</w:t>
            </w:r>
          </w:p>
          <w:p w14:paraId="7A40E665" w14:textId="77777777" w:rsidR="0039026F" w:rsidRDefault="0039026F">
            <w:pPr>
              <w:pStyle w:val="GEFEG"/>
              <w:ind w:left="1229"/>
              <w:rPr>
                <w:sz w:val="16"/>
                <w:szCs w:val="16"/>
              </w:rPr>
            </w:pPr>
            <w:r>
              <w:rPr>
                <w:i/>
                <w:iCs/>
                <w:color w:val="000000"/>
                <w:sz w:val="16"/>
                <w:szCs w:val="16"/>
              </w:rPr>
              <w:t>registered addresses.</w:t>
            </w:r>
          </w:p>
          <w:p w14:paraId="26D3ACA0" w14:textId="77777777" w:rsidR="0039026F" w:rsidRDefault="0039026F">
            <w:pPr>
              <w:pStyle w:val="GEFEG"/>
              <w:rPr>
                <w:sz w:val="12"/>
                <w:szCs w:val="12"/>
              </w:rPr>
            </w:pPr>
            <w:r>
              <w:rPr>
                <w:color w:val="000000"/>
                <w:sz w:val="16"/>
                <w:szCs w:val="16"/>
              </w:rPr>
              <w:t xml:space="preserve">   </w:t>
            </w:r>
          </w:p>
        </w:tc>
      </w:tr>
      <w:tr w:rsidR="0039026F" w14:paraId="463CF915"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01D6ADA7" w14:textId="77777777" w:rsidR="0039026F" w:rsidRDefault="00BD3C4F">
            <w:pPr>
              <w:pStyle w:val="GEFEG"/>
              <w:rPr>
                <w:sz w:val="12"/>
                <w:szCs w:val="12"/>
              </w:rPr>
            </w:pPr>
            <w:r>
              <w:rPr>
                <w:noProof/>
              </w:rPr>
              <w:pict w14:anchorId="63FB74A2">
                <v:group id="_x0000_s2001" style="position:absolute;margin-left:0;margin-top:.75pt;width:60.6pt;height:48.4pt;z-index:257958912;mso-position-horizontal-relative:text;mso-position-vertical-relative:text" coordorigin=",15" coordsize="1212,968" o:allowincell="f">
                  <v:rect id="_x0000_s2002" style="position:absolute;left:114;top:15;width:15;height:968" fillcolor="gray" stroked="f" strokeweight="0"/>
                  <v:rect id="_x0000_s2003" style="position:absolute;left:600;top:15;width:15;height:968" fillcolor="gray" stroked="f" strokeweight="0"/>
                  <v:rect id="_x0000_s2004" style="position:absolute;left:843;top:15;width:15;height:968" fillcolor="gray" stroked="f" strokeweight="0"/>
                  <v:rect id="_x0000_s200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3D0904C" w14:textId="77777777" w:rsidR="0039026F" w:rsidRDefault="0039026F">
            <w:pPr>
              <w:pStyle w:val="GEFEG"/>
              <w:ind w:left="58"/>
              <w:rPr>
                <w:sz w:val="12"/>
                <w:szCs w:val="12"/>
              </w:rPr>
            </w:pPr>
            <w:r>
              <w:rPr>
                <w:b/>
                <w:bCs/>
                <w:color w:val="000000"/>
                <w:sz w:val="16"/>
                <w:szCs w:val="16"/>
              </w:rPr>
              <w:t>cbc:Postbox</w:t>
            </w:r>
          </w:p>
        </w:tc>
        <w:tc>
          <w:tcPr>
            <w:tcW w:w="4733" w:type="dxa"/>
            <w:tcBorders>
              <w:top w:val="nil"/>
              <w:left w:val="dotted" w:sz="6" w:space="0" w:color="C0C0C0"/>
              <w:bottom w:val="dotted" w:sz="6" w:space="0" w:color="C0C0C0"/>
              <w:right w:val="nil"/>
            </w:tcBorders>
            <w:shd w:val="clear" w:color="auto" w:fill="FFFFFF"/>
          </w:tcPr>
          <w:p w14:paraId="133C890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61C51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cbc:PostboxType</w:t>
            </w:r>
          </w:p>
          <w:p w14:paraId="05D293E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tir68-124</w:t>
            </w:r>
          </w:p>
          <w:p w14:paraId="7A81575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EFF9A10"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EC6375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supplier/Supplier</w:t>
            </w:r>
          </w:p>
          <w:p w14:paraId="55461B83" w14:textId="77777777" w:rsidR="0039026F" w:rsidRDefault="0039026F">
            <w:pPr>
              <w:pStyle w:val="GEFEG"/>
              <w:ind w:left="1215"/>
              <w:rPr>
                <w:sz w:val="16"/>
                <w:szCs w:val="16"/>
              </w:rPr>
            </w:pPr>
            <w:r>
              <w:rPr>
                <w:b/>
                <w:bCs/>
                <w:color w:val="000000"/>
                <w:sz w:val="16"/>
                <w:szCs w:val="16"/>
              </w:rPr>
              <w:t>address post box</w:t>
            </w:r>
          </w:p>
          <w:p w14:paraId="7D9A43A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post office box number.</w:t>
            </w:r>
          </w:p>
          <w:p w14:paraId="22237B46" w14:textId="77777777" w:rsidR="0039026F" w:rsidRDefault="0039026F">
            <w:pPr>
              <w:pStyle w:val="GEFEG"/>
              <w:rPr>
                <w:sz w:val="12"/>
                <w:szCs w:val="12"/>
              </w:rPr>
            </w:pPr>
            <w:r>
              <w:rPr>
                <w:color w:val="000000"/>
                <w:sz w:val="16"/>
                <w:szCs w:val="16"/>
              </w:rPr>
              <w:t xml:space="preserve">   </w:t>
            </w:r>
          </w:p>
        </w:tc>
      </w:tr>
      <w:tr w:rsidR="0039026F" w14:paraId="418C82CB"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2C2C6D80" w14:textId="77777777" w:rsidR="0039026F" w:rsidRDefault="00BD3C4F">
            <w:pPr>
              <w:pStyle w:val="GEFEG"/>
              <w:rPr>
                <w:sz w:val="12"/>
                <w:szCs w:val="12"/>
              </w:rPr>
            </w:pPr>
            <w:r>
              <w:rPr>
                <w:noProof/>
              </w:rPr>
              <w:pict w14:anchorId="40B653AD">
                <v:group id="_x0000_s2006" style="position:absolute;margin-left:0;margin-top:.75pt;width:60.6pt;height:48.4pt;z-index:257959936;mso-position-horizontal-relative:text;mso-position-vertical-relative:text" coordorigin=",15" coordsize="1212,968" o:allowincell="f">
                  <v:rect id="_x0000_s2007" style="position:absolute;left:114;top:15;width:15;height:968" fillcolor="gray" stroked="f" strokeweight="0"/>
                  <v:rect id="_x0000_s2008" style="position:absolute;left:600;top:15;width:15;height:968" fillcolor="gray" stroked="f" strokeweight="0"/>
                  <v:rect id="_x0000_s2009" style="position:absolute;left:843;top:15;width:15;height:968" fillcolor="gray" stroked="f" strokeweight="0"/>
                  <v:rect id="_x0000_s201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F719D4B" w14:textId="77777777" w:rsidR="0039026F" w:rsidRDefault="0039026F">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04AC1F4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A381F1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360D6F5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tir68-125</w:t>
            </w:r>
          </w:p>
          <w:p w14:paraId="3C7599C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69A199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0D4F16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643DC8B1" w14:textId="77777777" w:rsidR="0039026F" w:rsidRDefault="0039026F">
            <w:pPr>
              <w:pStyle w:val="GEFEG"/>
              <w:ind w:left="1215"/>
              <w:rPr>
                <w:sz w:val="16"/>
                <w:szCs w:val="16"/>
              </w:rPr>
            </w:pPr>
            <w:r>
              <w:rPr>
                <w:b/>
                <w:bCs/>
                <w:color w:val="000000"/>
                <w:sz w:val="16"/>
                <w:szCs w:val="16"/>
              </w:rPr>
              <w:t>supplier address/Address line 1</w:t>
            </w:r>
          </w:p>
          <w:p w14:paraId="31492B0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5F05A27C" w14:textId="77777777" w:rsidR="0039026F" w:rsidRDefault="0039026F">
            <w:pPr>
              <w:pStyle w:val="GEFEG"/>
              <w:ind w:left="1229"/>
              <w:rPr>
                <w:sz w:val="16"/>
                <w:szCs w:val="16"/>
              </w:rPr>
            </w:pPr>
            <w:r>
              <w:rPr>
                <w:i/>
                <w:iCs/>
                <w:color w:val="000000"/>
                <w:sz w:val="16"/>
                <w:szCs w:val="16"/>
              </w:rPr>
              <w:t>Usually the street name and number or post office box.</w:t>
            </w:r>
          </w:p>
          <w:p w14:paraId="7637462F" w14:textId="77777777" w:rsidR="0039026F" w:rsidRDefault="0039026F">
            <w:pPr>
              <w:pStyle w:val="GEFEG"/>
              <w:rPr>
                <w:sz w:val="12"/>
                <w:szCs w:val="12"/>
              </w:rPr>
            </w:pPr>
            <w:r>
              <w:rPr>
                <w:color w:val="000000"/>
                <w:sz w:val="16"/>
                <w:szCs w:val="16"/>
              </w:rPr>
              <w:t xml:space="preserve">   </w:t>
            </w:r>
          </w:p>
        </w:tc>
      </w:tr>
      <w:tr w:rsidR="0039026F" w14:paraId="35B56498"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46827A31" w14:textId="77777777" w:rsidR="0039026F" w:rsidRDefault="00BD3C4F">
            <w:pPr>
              <w:pStyle w:val="GEFEG"/>
              <w:rPr>
                <w:sz w:val="12"/>
                <w:szCs w:val="12"/>
              </w:rPr>
            </w:pPr>
            <w:r>
              <w:rPr>
                <w:noProof/>
              </w:rPr>
              <w:pict w14:anchorId="2DB4F21C">
                <v:group id="_x0000_s2011" style="position:absolute;margin-left:0;margin-top:.75pt;width:60.6pt;height:48.4pt;z-index:257960960;mso-position-horizontal-relative:text;mso-position-vertical-relative:text" coordorigin=",15" coordsize="1212,968" o:allowincell="f">
                  <v:rect id="_x0000_s2012" style="position:absolute;left:114;top:15;width:15;height:968" fillcolor="gray" stroked="f" strokeweight="0"/>
                  <v:rect id="_x0000_s2013" style="position:absolute;left:600;top:15;width:15;height:968" fillcolor="gray" stroked="f" strokeweight="0"/>
                  <v:rect id="_x0000_s2014" style="position:absolute;left:843;top:15;width:15;height:968" fillcolor="gray" stroked="f" strokeweight="0"/>
                  <v:rect id="_x0000_s201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696787A" w14:textId="77777777" w:rsidR="0039026F" w:rsidRDefault="0039026F">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2598AF8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D925AE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22B73F9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tir68-126</w:t>
            </w:r>
          </w:p>
          <w:p w14:paraId="6B0F69A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95632A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AE1B64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101B0044" w14:textId="77777777" w:rsidR="0039026F" w:rsidRDefault="0039026F">
            <w:pPr>
              <w:pStyle w:val="GEFEG"/>
              <w:ind w:left="1215"/>
              <w:rPr>
                <w:sz w:val="16"/>
                <w:szCs w:val="16"/>
              </w:rPr>
            </w:pPr>
            <w:r>
              <w:rPr>
                <w:b/>
                <w:bCs/>
                <w:color w:val="000000"/>
                <w:sz w:val="16"/>
                <w:szCs w:val="16"/>
              </w:rPr>
              <w:t>supplier address/Address line 2</w:t>
            </w:r>
          </w:p>
          <w:p w14:paraId="76E5D9D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6AE2DC3A" w14:textId="77777777" w:rsidR="0039026F" w:rsidRDefault="0039026F">
            <w:pPr>
              <w:pStyle w:val="GEFEG"/>
              <w:ind w:left="1229"/>
              <w:rPr>
                <w:sz w:val="16"/>
                <w:szCs w:val="16"/>
              </w:rPr>
            </w:pPr>
            <w:r>
              <w:rPr>
                <w:i/>
                <w:iCs/>
                <w:color w:val="000000"/>
                <w:sz w:val="16"/>
                <w:szCs w:val="16"/>
              </w:rPr>
              <w:t>used to give further details supplementing the main line.</w:t>
            </w:r>
          </w:p>
          <w:p w14:paraId="1C279615" w14:textId="77777777" w:rsidR="0039026F" w:rsidRDefault="0039026F">
            <w:pPr>
              <w:pStyle w:val="GEFEG"/>
              <w:rPr>
                <w:sz w:val="12"/>
                <w:szCs w:val="12"/>
              </w:rPr>
            </w:pPr>
            <w:r>
              <w:rPr>
                <w:color w:val="000000"/>
                <w:sz w:val="16"/>
                <w:szCs w:val="16"/>
              </w:rPr>
              <w:t xml:space="preserve">   </w:t>
            </w:r>
          </w:p>
        </w:tc>
      </w:tr>
      <w:tr w:rsidR="0039026F" w14:paraId="7D5B24BE"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65F781CD" w14:textId="77777777" w:rsidR="0039026F" w:rsidRDefault="00BD3C4F">
            <w:pPr>
              <w:pStyle w:val="GEFEG"/>
              <w:rPr>
                <w:sz w:val="12"/>
                <w:szCs w:val="12"/>
              </w:rPr>
            </w:pPr>
            <w:r>
              <w:rPr>
                <w:noProof/>
              </w:rPr>
              <w:lastRenderedPageBreak/>
              <w:pict w14:anchorId="11B8E2FB">
                <v:group id="_x0000_s2016" style="position:absolute;margin-left:0;margin-top:0;width:60.6pt;height:48.4pt;z-index:257961984;mso-position-horizontal-relative:text;mso-position-vertical-relative:text" coordsize="1212,968" o:allowincell="f">
                  <v:rect id="_x0000_s2017" style="position:absolute;left:114;width:15;height:968" fillcolor="gray" stroked="f" strokeweight="0"/>
                  <v:rect id="_x0000_s2018" style="position:absolute;left:600;width:15;height:968" fillcolor="gray" stroked="f" strokeweight="0"/>
                  <v:rect id="_x0000_s2019" style="position:absolute;left:843;width:15;height:968" fillcolor="gray" stroked="f" strokeweight="0"/>
                  <v:rect id="_x0000_s2020"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33B7DEC" w14:textId="77777777" w:rsidR="0039026F" w:rsidRDefault="0039026F">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7C5AA88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CFFAB5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375DFFB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tir68-127</w:t>
            </w:r>
          </w:p>
          <w:p w14:paraId="2C276BF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F65B8D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C70452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7A1AB6F8" w14:textId="77777777" w:rsidR="0039026F" w:rsidRDefault="0039026F">
            <w:pPr>
              <w:pStyle w:val="GEFEG"/>
              <w:ind w:left="1215"/>
              <w:rPr>
                <w:sz w:val="16"/>
                <w:szCs w:val="16"/>
              </w:rPr>
            </w:pPr>
            <w:r>
              <w:rPr>
                <w:b/>
                <w:bCs/>
                <w:color w:val="000000"/>
                <w:sz w:val="16"/>
                <w:szCs w:val="16"/>
              </w:rPr>
              <w:t>supplier address/City</w:t>
            </w:r>
          </w:p>
          <w:p w14:paraId="6DEA506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511ACF63" w14:textId="77777777" w:rsidR="0039026F" w:rsidRDefault="0039026F">
            <w:pPr>
              <w:pStyle w:val="GEFEG"/>
              <w:ind w:left="1229"/>
              <w:rPr>
                <w:sz w:val="16"/>
                <w:szCs w:val="16"/>
              </w:rPr>
            </w:pPr>
            <w:r>
              <w:rPr>
                <w:i/>
                <w:iCs/>
                <w:color w:val="000000"/>
                <w:sz w:val="16"/>
                <w:szCs w:val="16"/>
              </w:rPr>
              <w:t>located.</w:t>
            </w:r>
          </w:p>
          <w:p w14:paraId="0C92F8B0" w14:textId="77777777" w:rsidR="0039026F" w:rsidRDefault="0039026F">
            <w:pPr>
              <w:pStyle w:val="GEFEG"/>
              <w:rPr>
                <w:sz w:val="12"/>
                <w:szCs w:val="12"/>
              </w:rPr>
            </w:pPr>
            <w:r>
              <w:rPr>
                <w:color w:val="000000"/>
                <w:sz w:val="16"/>
                <w:szCs w:val="16"/>
              </w:rPr>
              <w:t xml:space="preserve">   </w:t>
            </w:r>
          </w:p>
        </w:tc>
      </w:tr>
      <w:tr w:rsidR="0039026F" w14:paraId="59BE9549"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2C9D7EB1" w14:textId="77777777" w:rsidR="0039026F" w:rsidRDefault="00BD3C4F">
            <w:pPr>
              <w:pStyle w:val="GEFEG"/>
              <w:rPr>
                <w:sz w:val="12"/>
                <w:szCs w:val="12"/>
              </w:rPr>
            </w:pPr>
            <w:r>
              <w:rPr>
                <w:noProof/>
              </w:rPr>
              <w:pict w14:anchorId="7CE8839B">
                <v:group id="_x0000_s2021" style="position:absolute;margin-left:0;margin-top:.75pt;width:60.6pt;height:58pt;z-index:257963008;mso-position-horizontal-relative:text;mso-position-vertical-relative:text" coordorigin=",15" coordsize="1212,1160" o:allowincell="f">
                  <v:rect id="_x0000_s2022" style="position:absolute;left:114;top:15;width:15;height:1160" fillcolor="gray" stroked="f" strokeweight="0"/>
                  <v:rect id="_x0000_s2023" style="position:absolute;left:600;top:15;width:15;height:1160" fillcolor="gray" stroked="f" strokeweight="0"/>
                  <v:rect id="_x0000_s2024" style="position:absolute;left:843;top:15;width:15;height:1160" fillcolor="gray" stroked="f" strokeweight="0"/>
                  <v:rect id="_x0000_s202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11214E8" w14:textId="77777777" w:rsidR="0039026F" w:rsidRDefault="0039026F">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1DB8E27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8D5F04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22700BA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tir68-128</w:t>
            </w:r>
          </w:p>
          <w:p w14:paraId="3F7C6F3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23C397D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1A55E3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601D0E0B" w14:textId="77777777" w:rsidR="0039026F" w:rsidRDefault="0039026F">
            <w:pPr>
              <w:pStyle w:val="GEFEG"/>
              <w:ind w:left="1215"/>
              <w:rPr>
                <w:sz w:val="16"/>
                <w:szCs w:val="16"/>
              </w:rPr>
            </w:pPr>
            <w:r>
              <w:rPr>
                <w:b/>
                <w:bCs/>
                <w:color w:val="000000"/>
                <w:sz w:val="16"/>
                <w:szCs w:val="16"/>
              </w:rPr>
              <w:t>supplier address/Post code</w:t>
            </w:r>
          </w:p>
          <w:p w14:paraId="55B0AB9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75B29EE8" w14:textId="77777777" w:rsidR="0039026F" w:rsidRDefault="0039026F">
            <w:pPr>
              <w:pStyle w:val="GEFEG"/>
              <w:ind w:left="1229"/>
              <w:rPr>
                <w:sz w:val="16"/>
                <w:szCs w:val="16"/>
              </w:rPr>
            </w:pPr>
            <w:r>
              <w:rPr>
                <w:i/>
                <w:iCs/>
                <w:color w:val="000000"/>
                <w:sz w:val="16"/>
                <w:szCs w:val="16"/>
              </w:rPr>
              <w:t>according to the relevant postal service, such as a ZIP</w:t>
            </w:r>
          </w:p>
          <w:p w14:paraId="60872430" w14:textId="77777777" w:rsidR="0039026F" w:rsidRDefault="0039026F">
            <w:pPr>
              <w:pStyle w:val="GEFEG"/>
              <w:ind w:left="1229"/>
              <w:rPr>
                <w:sz w:val="16"/>
                <w:szCs w:val="16"/>
              </w:rPr>
            </w:pPr>
            <w:r>
              <w:rPr>
                <w:i/>
                <w:iCs/>
                <w:color w:val="000000"/>
                <w:sz w:val="16"/>
                <w:szCs w:val="16"/>
              </w:rPr>
              <w:t>code or Post Code.</w:t>
            </w:r>
          </w:p>
          <w:p w14:paraId="3B8433A8" w14:textId="77777777" w:rsidR="0039026F" w:rsidRDefault="0039026F">
            <w:pPr>
              <w:pStyle w:val="GEFEG"/>
              <w:rPr>
                <w:sz w:val="12"/>
                <w:szCs w:val="12"/>
              </w:rPr>
            </w:pPr>
            <w:r>
              <w:rPr>
                <w:color w:val="000000"/>
                <w:sz w:val="16"/>
                <w:szCs w:val="16"/>
              </w:rPr>
              <w:t xml:space="preserve">   </w:t>
            </w:r>
          </w:p>
        </w:tc>
      </w:tr>
      <w:tr w:rsidR="0039026F" w14:paraId="4CDFE02B"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7F7208E0" w14:textId="77777777" w:rsidR="0039026F" w:rsidRDefault="00BD3C4F">
            <w:pPr>
              <w:pStyle w:val="GEFEG"/>
              <w:rPr>
                <w:sz w:val="12"/>
                <w:szCs w:val="12"/>
              </w:rPr>
            </w:pPr>
            <w:r>
              <w:rPr>
                <w:noProof/>
              </w:rPr>
              <w:pict w14:anchorId="7F0DDBFF">
                <v:group id="_x0000_s2026" style="position:absolute;margin-left:0;margin-top:.75pt;width:60.6pt;height:48.4pt;z-index:257964032;mso-position-horizontal-relative:text;mso-position-vertical-relative:text" coordorigin=",15" coordsize="1212,968" o:allowincell="f">
                  <v:rect id="_x0000_s2027" style="position:absolute;left:114;top:15;width:15;height:968" fillcolor="gray" stroked="f" strokeweight="0"/>
                  <v:rect id="_x0000_s2028" style="position:absolute;left:600;top:15;width:15;height:968" fillcolor="gray" stroked="f" strokeweight="0"/>
                  <v:rect id="_x0000_s2029" style="position:absolute;left:843;top:15;width:15;height:968" fillcolor="gray" stroked="f" strokeweight="0"/>
                  <v:rect id="_x0000_s203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4CB8723" w14:textId="77777777" w:rsidR="0039026F" w:rsidRDefault="0039026F">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1F0C3D0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38E244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6F12F03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tir68-129</w:t>
            </w:r>
          </w:p>
          <w:p w14:paraId="4495625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31E9811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60A03A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293B15A1" w14:textId="77777777" w:rsidR="0039026F" w:rsidRDefault="0039026F">
            <w:pPr>
              <w:pStyle w:val="GEFEG"/>
              <w:ind w:left="1215"/>
              <w:rPr>
                <w:sz w:val="16"/>
                <w:szCs w:val="16"/>
              </w:rPr>
            </w:pPr>
            <w:r>
              <w:rPr>
                <w:b/>
                <w:bCs/>
                <w:color w:val="000000"/>
                <w:sz w:val="16"/>
                <w:szCs w:val="16"/>
              </w:rPr>
              <w:t>supplier address/Country subdivision</w:t>
            </w:r>
          </w:p>
          <w:p w14:paraId="5AB993E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1C6C23FE" w14:textId="77777777" w:rsidR="0039026F" w:rsidRDefault="0039026F">
            <w:pPr>
              <w:pStyle w:val="GEFEG"/>
              <w:ind w:left="1229"/>
              <w:rPr>
                <w:sz w:val="16"/>
                <w:szCs w:val="16"/>
              </w:rPr>
            </w:pPr>
            <w:r>
              <w:rPr>
                <w:i/>
                <w:iCs/>
                <w:color w:val="000000"/>
                <w:sz w:val="16"/>
                <w:szCs w:val="16"/>
              </w:rPr>
              <w:t>state, province etc.</w:t>
            </w:r>
          </w:p>
          <w:p w14:paraId="7BAD92A6" w14:textId="77777777" w:rsidR="0039026F" w:rsidRDefault="0039026F">
            <w:pPr>
              <w:pStyle w:val="GEFEG"/>
              <w:rPr>
                <w:sz w:val="12"/>
                <w:szCs w:val="12"/>
              </w:rPr>
            </w:pPr>
            <w:r>
              <w:rPr>
                <w:color w:val="000000"/>
                <w:sz w:val="16"/>
                <w:szCs w:val="16"/>
              </w:rPr>
              <w:t xml:space="preserve">   </w:t>
            </w:r>
          </w:p>
        </w:tc>
      </w:tr>
      <w:tr w:rsidR="0039026F" w14:paraId="78FB3C87"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43A7A0D2" w14:textId="77777777" w:rsidR="0039026F" w:rsidRDefault="00BD3C4F">
            <w:pPr>
              <w:pStyle w:val="GEFEG"/>
              <w:rPr>
                <w:sz w:val="12"/>
                <w:szCs w:val="12"/>
              </w:rPr>
            </w:pPr>
            <w:r>
              <w:rPr>
                <w:noProof/>
              </w:rPr>
              <w:pict w14:anchorId="51BDCE3B">
                <v:group id="_x0000_s2031" style="position:absolute;margin-left:0;margin-top:.75pt;width:60.6pt;height:19.95pt;z-index:257965056;mso-position-horizontal-relative:text;mso-position-vertical-relative:text" coordorigin=",15" coordsize="1212,399" o:allowincell="f">
                  <v:rect id="_x0000_s2032" style="position:absolute;left:114;top:15;width:15;height:399" fillcolor="gray" stroked="f" strokeweight="0"/>
                  <v:rect id="_x0000_s2033" style="position:absolute;left:600;top:15;width:15;height:399" fillcolor="gray" stroked="f" strokeweight="0"/>
                  <v:rect id="_x0000_s2034" style="position:absolute;left:843;top:15;width:15;height:108" fillcolor="gray" stroked="f" strokeweight="0"/>
                  <v:rect id="_x0000_s2035" style="position:absolute;left:843;top:123;width:372;height:15" fillcolor="gray" stroked="f" strokeweight="0"/>
                  <v:rect id="_x0000_s2036"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0D171E8" w14:textId="77777777" w:rsidR="0039026F" w:rsidRDefault="0039026F">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4E0B8E0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C55481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5EBC4DA3" w14:textId="77777777" w:rsidR="0039026F" w:rsidRDefault="0039026F">
            <w:pPr>
              <w:pStyle w:val="GEFEG"/>
              <w:rPr>
                <w:sz w:val="12"/>
                <w:szCs w:val="12"/>
              </w:rPr>
            </w:pPr>
          </w:p>
        </w:tc>
      </w:tr>
      <w:tr w:rsidR="0039026F" w14:paraId="1441984F" w14:textId="77777777" w:rsidTr="0039026F">
        <w:trPr>
          <w:cantSplit/>
          <w:trHeight w:hRule="exact" w:val="2120"/>
        </w:trPr>
        <w:tc>
          <w:tcPr>
            <w:tcW w:w="1312" w:type="dxa"/>
            <w:gridSpan w:val="5"/>
            <w:tcBorders>
              <w:top w:val="nil"/>
              <w:left w:val="nil"/>
              <w:bottom w:val="dotted" w:sz="6" w:space="0" w:color="C0C0C0"/>
              <w:right w:val="nil"/>
            </w:tcBorders>
            <w:shd w:val="clear" w:color="auto" w:fill="FFFFFF"/>
          </w:tcPr>
          <w:p w14:paraId="594E10D6" w14:textId="77777777" w:rsidR="0039026F" w:rsidRDefault="00BD3C4F">
            <w:pPr>
              <w:pStyle w:val="GEFEG"/>
              <w:rPr>
                <w:sz w:val="12"/>
                <w:szCs w:val="12"/>
              </w:rPr>
            </w:pPr>
            <w:r>
              <w:rPr>
                <w:noProof/>
              </w:rPr>
              <w:pict w14:anchorId="799D8C5D">
                <v:group id="_x0000_s2037" style="position:absolute;margin-left:0;margin-top:.75pt;width:72.7pt;height:106pt;z-index:257966080;mso-position-horizontal-relative:text;mso-position-vertical-relative:text" coordorigin=",15" coordsize="1454,2120" o:allowincell="f">
                  <v:rect id="_x0000_s2038" style="position:absolute;left:114;top:15;width:15;height:2120" fillcolor="gray" stroked="f" strokeweight="0"/>
                  <v:rect id="_x0000_s2039" style="position:absolute;left:600;top:15;width:15;height:2120" fillcolor="gray" stroked="f" strokeweight="0"/>
                  <v:rect id="_x0000_s2040" style="position:absolute;left:1086;top:15;width:15;height:108" fillcolor="gray" stroked="f" strokeweight="0"/>
                  <v:rect id="_x0000_s2041" style="position:absolute;left:1086;top:123;width:372;height:15" fillcolor="gray" stroked="f" strokeweight="0"/>
                  <v:rect id="_x0000_s2042" style="position:absolute;left:1329;top:123;width:15;height:201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22E8BD15"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55AA923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BB81BA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310A919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tir68-130</w:t>
            </w:r>
          </w:p>
          <w:p w14:paraId="7D7F39B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4D6441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AFE6D0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0DA9CDD6" w14:textId="77777777" w:rsidR="0039026F" w:rsidRDefault="0039026F">
            <w:pPr>
              <w:pStyle w:val="GEFEG"/>
              <w:ind w:left="1215"/>
              <w:rPr>
                <w:sz w:val="16"/>
                <w:szCs w:val="16"/>
              </w:rPr>
            </w:pPr>
            <w:r>
              <w:rPr>
                <w:b/>
                <w:bCs/>
                <w:color w:val="000000"/>
                <w:sz w:val="16"/>
                <w:szCs w:val="16"/>
              </w:rPr>
              <w:t>supplier address/Country code</w:t>
            </w:r>
          </w:p>
          <w:p w14:paraId="464A3D0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2913BE16" w14:textId="77777777" w:rsidR="0039026F" w:rsidRDefault="0039026F">
            <w:pPr>
              <w:pStyle w:val="GEFEG"/>
              <w:ind w:left="1229"/>
              <w:rPr>
                <w:sz w:val="16"/>
                <w:szCs w:val="16"/>
              </w:rPr>
            </w:pPr>
            <w:r>
              <w:rPr>
                <w:i/>
                <w:iCs/>
                <w:color w:val="000000"/>
                <w:sz w:val="16"/>
                <w:szCs w:val="16"/>
              </w:rPr>
              <w:t>The lists of valid countries are registered with the ISO</w:t>
            </w:r>
          </w:p>
          <w:p w14:paraId="75702097" w14:textId="77777777" w:rsidR="0039026F" w:rsidRDefault="0039026F">
            <w:pPr>
              <w:pStyle w:val="GEFEG"/>
              <w:ind w:left="1229"/>
              <w:rPr>
                <w:sz w:val="16"/>
                <w:szCs w:val="16"/>
              </w:rPr>
            </w:pPr>
            <w:r>
              <w:rPr>
                <w:i/>
                <w:iCs/>
                <w:color w:val="000000"/>
                <w:sz w:val="16"/>
                <w:szCs w:val="16"/>
              </w:rPr>
              <w:t>3166-1 Maintenance agency, "Codes for the</w:t>
            </w:r>
          </w:p>
          <w:p w14:paraId="699F2F73" w14:textId="77777777" w:rsidR="0039026F" w:rsidRDefault="0039026F">
            <w:pPr>
              <w:pStyle w:val="GEFEG"/>
              <w:ind w:left="1229"/>
              <w:rPr>
                <w:sz w:val="16"/>
                <w:szCs w:val="16"/>
              </w:rPr>
            </w:pPr>
            <w:r>
              <w:rPr>
                <w:i/>
                <w:iCs/>
                <w:color w:val="000000"/>
                <w:sz w:val="16"/>
                <w:szCs w:val="16"/>
              </w:rPr>
              <w:t>representation of names of countries and their</w:t>
            </w:r>
          </w:p>
          <w:p w14:paraId="1AEC2C84" w14:textId="77777777" w:rsidR="0039026F" w:rsidRDefault="0039026F">
            <w:pPr>
              <w:pStyle w:val="GEFEG"/>
              <w:ind w:left="1229"/>
              <w:rPr>
                <w:sz w:val="16"/>
                <w:szCs w:val="16"/>
              </w:rPr>
            </w:pPr>
            <w:r>
              <w:rPr>
                <w:i/>
                <w:iCs/>
                <w:color w:val="000000"/>
                <w:sz w:val="16"/>
                <w:szCs w:val="16"/>
              </w:rPr>
              <w:t>subdivisions". It is recommended to use the alpha-2</w:t>
            </w:r>
          </w:p>
          <w:p w14:paraId="71748058" w14:textId="77777777" w:rsidR="0039026F" w:rsidRDefault="0039026F">
            <w:pPr>
              <w:pStyle w:val="GEFEG"/>
              <w:ind w:left="1229"/>
              <w:rPr>
                <w:sz w:val="16"/>
                <w:szCs w:val="16"/>
              </w:rPr>
            </w:pPr>
            <w:r>
              <w:rPr>
                <w:i/>
                <w:iCs/>
                <w:color w:val="000000"/>
                <w:sz w:val="16"/>
                <w:szCs w:val="16"/>
              </w:rPr>
              <w:t>representation.</w:t>
            </w:r>
          </w:p>
          <w:p w14:paraId="1D6C993F"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6A3FC14D" w14:textId="77777777" w:rsidR="0039026F" w:rsidRDefault="0039026F">
            <w:pPr>
              <w:pStyle w:val="GEFEG"/>
              <w:rPr>
                <w:sz w:val="16"/>
                <w:szCs w:val="16"/>
              </w:rPr>
            </w:pPr>
            <w:r>
              <w:rPr>
                <w:color w:val="000000"/>
                <w:sz w:val="16"/>
                <w:szCs w:val="16"/>
              </w:rPr>
              <w:t xml:space="preserve">   </w:t>
            </w:r>
          </w:p>
          <w:p w14:paraId="2AE7A8C0"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4F50F67B"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337CB7E9" w14:textId="77777777" w:rsidR="0039026F" w:rsidRDefault="00BD3C4F">
            <w:pPr>
              <w:pStyle w:val="GEFEG"/>
              <w:rPr>
                <w:sz w:val="12"/>
                <w:szCs w:val="12"/>
              </w:rPr>
            </w:pPr>
            <w:r>
              <w:rPr>
                <w:noProof/>
              </w:rPr>
              <w:pict w14:anchorId="2C1ED14F">
                <v:group id="_x0000_s3940" style="position:absolute;margin-left:0;margin-top:.75pt;width:84.85pt;height:19.45pt;z-index:257967104;mso-position-horizontal-relative:text;mso-position-vertical-relative:text" coordorigin=",15" coordsize="1697,389" o:allowincell="f">
                  <v:rect id="_x0000_s2044" style="position:absolute;left:114;top:15;width:15;height:389" fillcolor="gray" stroked="f" strokeweight="0"/>
                  <v:rect id="_x0000_s2045" style="position:absolute;left:600;top:15;width:15;height:389" fillcolor="gray" stroked="f" strokeweight="0"/>
                  <v:rect id="_x0000_s2046" style="position:absolute;left:1329;top:15;width:15;height:108" fillcolor="gray" stroked="f" strokeweight="0"/>
                  <v:rect id="_x0000_s2047"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52A83BBC"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1B089030"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29042B4"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35BAEE2"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28D2B656"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700CB97A" w14:textId="77777777" w:rsidR="0039026F" w:rsidRDefault="00BD3C4F">
            <w:pPr>
              <w:pStyle w:val="GEFEG"/>
              <w:rPr>
                <w:sz w:val="12"/>
                <w:szCs w:val="12"/>
              </w:rPr>
            </w:pPr>
            <w:r>
              <w:rPr>
                <w:noProof/>
              </w:rPr>
              <w:pict w14:anchorId="3550918D">
                <v:group id="_x0000_s3072" style="position:absolute;margin-left:0;margin-top:.75pt;width:48.5pt;height:19.95pt;z-index:257968128;mso-position-horizontal-relative:text;mso-position-vertical-relative:text" coordorigin=",15" coordsize="970,399" o:allowincell="f">
                  <v:rect id="_x0000_s3073" style="position:absolute;left:114;top:15;width:15;height:399" fillcolor="gray" stroked="f" strokeweight="0"/>
                  <v:rect id="_x0000_s3074" style="position:absolute;left:600;top:15;width:15;height:108" fillcolor="gray" stroked="f" strokeweight="0"/>
                  <v:rect id="_x0000_s3075" style="position:absolute;left:600;top:123;width:372;height:15" fillcolor="gray" stroked="f" strokeweight="0"/>
                  <v:rect id="_x0000_s307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33473A2" w14:textId="77777777" w:rsidR="0039026F" w:rsidRDefault="0039026F">
            <w:pPr>
              <w:pStyle w:val="GEFEG"/>
              <w:ind w:left="58"/>
              <w:rPr>
                <w:sz w:val="12"/>
                <w:szCs w:val="12"/>
              </w:rPr>
            </w:pPr>
            <w:r>
              <w:rPr>
                <w:b/>
                <w:bCs/>
                <w:i/>
                <w:iCs/>
                <w:color w:val="000000"/>
                <w:sz w:val="16"/>
                <w:szCs w:val="16"/>
              </w:rPr>
              <w:t>cac:Contact</w:t>
            </w:r>
          </w:p>
        </w:tc>
        <w:tc>
          <w:tcPr>
            <w:tcW w:w="4733" w:type="dxa"/>
            <w:tcBorders>
              <w:top w:val="nil"/>
              <w:left w:val="dotted" w:sz="6" w:space="0" w:color="C0C0C0"/>
              <w:bottom w:val="dotted" w:sz="6" w:space="0" w:color="C0C0C0"/>
              <w:right w:val="nil"/>
            </w:tcBorders>
            <w:shd w:val="clear" w:color="auto" w:fill="FFFFFF"/>
          </w:tcPr>
          <w:p w14:paraId="7E44E07E"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3654F64"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5682" w:type="dxa"/>
            <w:tcBorders>
              <w:top w:val="nil"/>
              <w:left w:val="dotted" w:sz="6" w:space="0" w:color="C0C0C0"/>
              <w:bottom w:val="dotted" w:sz="6" w:space="0" w:color="C0C0C0"/>
              <w:right w:val="nil"/>
            </w:tcBorders>
            <w:shd w:val="clear" w:color="auto" w:fill="FFFFFF"/>
          </w:tcPr>
          <w:p w14:paraId="50A36E7E" w14:textId="77777777" w:rsidR="0039026F" w:rsidRDefault="0039026F">
            <w:pPr>
              <w:pStyle w:val="GEFEG"/>
              <w:rPr>
                <w:sz w:val="12"/>
                <w:szCs w:val="12"/>
              </w:rPr>
            </w:pPr>
          </w:p>
        </w:tc>
      </w:tr>
      <w:tr w:rsidR="0039026F" w14:paraId="29311575"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36A9BD8F" w14:textId="77777777" w:rsidR="0039026F" w:rsidRDefault="00BD3C4F">
            <w:pPr>
              <w:pStyle w:val="GEFEG"/>
              <w:rPr>
                <w:sz w:val="12"/>
                <w:szCs w:val="12"/>
              </w:rPr>
            </w:pPr>
            <w:r>
              <w:rPr>
                <w:noProof/>
              </w:rPr>
              <w:pict w14:anchorId="6EEC9D7F">
                <v:group id="_x0000_s3077" style="position:absolute;margin-left:0;margin-top:.75pt;width:60.6pt;height:48.4pt;z-index:257969152;mso-position-horizontal-relative:text;mso-position-vertical-relative:text" coordorigin=",15" coordsize="1212,968" o:allowincell="f">
                  <v:rect id="_x0000_s3078" style="position:absolute;left:114;top:15;width:15;height:968" fillcolor="gray" stroked="f" strokeweight="0"/>
                  <v:rect id="_x0000_s3079" style="position:absolute;left:843;top:15;width:15;height:968" fillcolor="gray" stroked="f" strokeweight="0"/>
                  <v:rect id="_x0000_s308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8D9F942"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4D3C187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5827B2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49BA267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tir68-131</w:t>
            </w:r>
          </w:p>
          <w:p w14:paraId="05623A5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2463C07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1DA7D6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560A9849" w14:textId="77777777" w:rsidR="0039026F" w:rsidRDefault="0039026F">
            <w:pPr>
              <w:pStyle w:val="GEFEG"/>
              <w:ind w:left="1215"/>
              <w:rPr>
                <w:sz w:val="16"/>
                <w:szCs w:val="16"/>
              </w:rPr>
            </w:pPr>
            <w:r>
              <w:rPr>
                <w:b/>
                <w:bCs/>
                <w:color w:val="000000"/>
                <w:sz w:val="16"/>
                <w:szCs w:val="16"/>
              </w:rPr>
              <w:t>supplier contact/Contact point</w:t>
            </w:r>
          </w:p>
          <w:p w14:paraId="6F81129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contact point.</w:t>
            </w:r>
          </w:p>
          <w:p w14:paraId="45B41908" w14:textId="77777777" w:rsidR="0039026F" w:rsidRDefault="0039026F">
            <w:pPr>
              <w:pStyle w:val="GEFEG"/>
              <w:rPr>
                <w:sz w:val="12"/>
                <w:szCs w:val="12"/>
              </w:rPr>
            </w:pPr>
            <w:r>
              <w:rPr>
                <w:color w:val="000000"/>
                <w:sz w:val="16"/>
                <w:szCs w:val="16"/>
              </w:rPr>
              <w:t xml:space="preserve">   </w:t>
            </w:r>
          </w:p>
        </w:tc>
      </w:tr>
      <w:tr w:rsidR="0039026F" w14:paraId="624CC5C0"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B110344" w14:textId="77777777" w:rsidR="0039026F" w:rsidRDefault="00BD3C4F">
            <w:pPr>
              <w:pStyle w:val="GEFEG"/>
              <w:rPr>
                <w:sz w:val="12"/>
                <w:szCs w:val="12"/>
              </w:rPr>
            </w:pPr>
            <w:r>
              <w:rPr>
                <w:noProof/>
              </w:rPr>
              <w:pict w14:anchorId="0662F1B9">
                <v:group id="_x0000_s3081" style="position:absolute;margin-left:0;margin-top:.75pt;width:60.6pt;height:48.4pt;z-index:257970176;mso-position-horizontal-relative:text;mso-position-vertical-relative:text" coordorigin=",15" coordsize="1212,968" o:allowincell="f">
                  <v:rect id="_x0000_s3082" style="position:absolute;left:114;top:15;width:15;height:968" fillcolor="gray" stroked="f" strokeweight="0"/>
                  <v:rect id="_x0000_s3083" style="position:absolute;left:843;top:15;width:15;height:968" fillcolor="gray" stroked="f" strokeweight="0"/>
                  <v:rect id="_x0000_s308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6B738C5" w14:textId="77777777" w:rsidR="0039026F" w:rsidRDefault="0039026F">
            <w:pPr>
              <w:pStyle w:val="GEFEG"/>
              <w:ind w:left="58"/>
              <w:rPr>
                <w:sz w:val="12"/>
                <w:szCs w:val="12"/>
              </w:rPr>
            </w:pPr>
            <w:r>
              <w:rPr>
                <w:b/>
                <w:bCs/>
                <w:color w:val="000000"/>
                <w:sz w:val="16"/>
                <w:szCs w:val="16"/>
              </w:rPr>
              <w:t>cbc:Telephone</w:t>
            </w:r>
          </w:p>
        </w:tc>
        <w:tc>
          <w:tcPr>
            <w:tcW w:w="4733" w:type="dxa"/>
            <w:tcBorders>
              <w:top w:val="nil"/>
              <w:left w:val="dotted" w:sz="6" w:space="0" w:color="C0C0C0"/>
              <w:bottom w:val="dotted" w:sz="6" w:space="0" w:color="C0C0C0"/>
              <w:right w:val="nil"/>
            </w:tcBorders>
            <w:shd w:val="clear" w:color="auto" w:fill="FFFFFF"/>
          </w:tcPr>
          <w:p w14:paraId="2E09BB1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65ABC1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cbc:TelephoneType</w:t>
            </w:r>
          </w:p>
          <w:p w14:paraId="21EF9A2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tir68-133</w:t>
            </w:r>
          </w:p>
          <w:p w14:paraId="7FFA6A9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4D71BA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B4DEEB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47CB38F8" w14:textId="77777777" w:rsidR="0039026F" w:rsidRDefault="0039026F">
            <w:pPr>
              <w:pStyle w:val="GEFEG"/>
              <w:ind w:left="1215"/>
              <w:rPr>
                <w:sz w:val="16"/>
                <w:szCs w:val="16"/>
              </w:rPr>
            </w:pPr>
            <w:r>
              <w:rPr>
                <w:b/>
                <w:bCs/>
                <w:color w:val="000000"/>
                <w:sz w:val="16"/>
                <w:szCs w:val="16"/>
              </w:rPr>
              <w:t>supplier contact/Contact telephone number</w:t>
            </w:r>
          </w:p>
          <w:p w14:paraId="5A556A2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phone number for the contact point.</w:t>
            </w:r>
          </w:p>
          <w:p w14:paraId="19D6D8ED" w14:textId="77777777" w:rsidR="0039026F" w:rsidRDefault="0039026F">
            <w:pPr>
              <w:pStyle w:val="GEFEG"/>
              <w:rPr>
                <w:sz w:val="12"/>
                <w:szCs w:val="12"/>
              </w:rPr>
            </w:pPr>
            <w:r>
              <w:rPr>
                <w:color w:val="000000"/>
                <w:sz w:val="16"/>
                <w:szCs w:val="16"/>
              </w:rPr>
              <w:t xml:space="preserve">   </w:t>
            </w:r>
          </w:p>
        </w:tc>
      </w:tr>
      <w:tr w:rsidR="0039026F" w14:paraId="3FB1EE5E"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84FBF37" w14:textId="77777777" w:rsidR="0039026F" w:rsidRDefault="00BD3C4F">
            <w:pPr>
              <w:pStyle w:val="GEFEG"/>
              <w:rPr>
                <w:sz w:val="12"/>
                <w:szCs w:val="12"/>
              </w:rPr>
            </w:pPr>
            <w:r>
              <w:rPr>
                <w:noProof/>
              </w:rPr>
              <w:lastRenderedPageBreak/>
              <w:pict w14:anchorId="1CDFFEEE">
                <v:group id="_x0000_s3085" style="position:absolute;margin-left:0;margin-top:0;width:60.6pt;height:48.4pt;z-index:257971200;mso-position-horizontal-relative:text;mso-position-vertical-relative:text" coordsize="1212,968" o:allowincell="f">
                  <v:rect id="_x0000_s3086" style="position:absolute;left:114;width:15;height:968" fillcolor="gray" stroked="f" strokeweight="0"/>
                  <v:rect id="_x0000_s3087" style="position:absolute;left:843;width:15;height:968" fillcolor="gray" stroked="f" strokeweight="0"/>
                  <v:rect id="_x0000_s3088"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667737B" w14:textId="77777777" w:rsidR="0039026F" w:rsidRDefault="0039026F">
            <w:pPr>
              <w:pStyle w:val="GEFEG"/>
              <w:ind w:left="58"/>
              <w:rPr>
                <w:sz w:val="12"/>
                <w:szCs w:val="12"/>
              </w:rPr>
            </w:pPr>
            <w:r>
              <w:rPr>
                <w:b/>
                <w:bCs/>
                <w:color w:val="000000"/>
                <w:sz w:val="16"/>
                <w:szCs w:val="16"/>
              </w:rPr>
              <w:t>cbc:Telefax</w:t>
            </w:r>
          </w:p>
        </w:tc>
        <w:tc>
          <w:tcPr>
            <w:tcW w:w="4733" w:type="dxa"/>
            <w:tcBorders>
              <w:top w:val="nil"/>
              <w:left w:val="dotted" w:sz="6" w:space="0" w:color="C0C0C0"/>
              <w:bottom w:val="dotted" w:sz="6" w:space="0" w:color="C0C0C0"/>
              <w:right w:val="nil"/>
            </w:tcBorders>
            <w:shd w:val="clear" w:color="auto" w:fill="FFFFFF"/>
          </w:tcPr>
          <w:p w14:paraId="49C5E8A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87A7C7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cbc:TelefaxType</w:t>
            </w:r>
          </w:p>
          <w:p w14:paraId="1E05FDD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tir68-132</w:t>
            </w:r>
          </w:p>
          <w:p w14:paraId="66E79FF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EF1449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8E1179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1E53DC2C" w14:textId="77777777" w:rsidR="0039026F" w:rsidRDefault="0039026F">
            <w:pPr>
              <w:pStyle w:val="GEFEG"/>
              <w:ind w:left="1215"/>
              <w:rPr>
                <w:sz w:val="16"/>
                <w:szCs w:val="16"/>
              </w:rPr>
            </w:pPr>
            <w:r>
              <w:rPr>
                <w:b/>
                <w:bCs/>
                <w:color w:val="000000"/>
                <w:sz w:val="16"/>
                <w:szCs w:val="16"/>
              </w:rPr>
              <w:t>supplier contact/Contact fax number</w:t>
            </w:r>
          </w:p>
          <w:p w14:paraId="12323A4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fax number for the contact point.</w:t>
            </w:r>
          </w:p>
          <w:p w14:paraId="2BF3B6A0" w14:textId="77777777" w:rsidR="0039026F" w:rsidRDefault="0039026F">
            <w:pPr>
              <w:pStyle w:val="GEFEG"/>
              <w:rPr>
                <w:sz w:val="12"/>
                <w:szCs w:val="12"/>
              </w:rPr>
            </w:pPr>
            <w:r>
              <w:rPr>
                <w:color w:val="000000"/>
                <w:sz w:val="16"/>
                <w:szCs w:val="16"/>
              </w:rPr>
              <w:t xml:space="preserve">   </w:t>
            </w:r>
          </w:p>
        </w:tc>
      </w:tr>
      <w:tr w:rsidR="0039026F" w14:paraId="3D3AEA77"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2812689D" w14:textId="77777777" w:rsidR="0039026F" w:rsidRDefault="00BD3C4F">
            <w:pPr>
              <w:pStyle w:val="GEFEG"/>
              <w:rPr>
                <w:sz w:val="12"/>
                <w:szCs w:val="12"/>
              </w:rPr>
            </w:pPr>
            <w:r>
              <w:rPr>
                <w:noProof/>
              </w:rPr>
              <w:pict w14:anchorId="5843B731">
                <v:group id="_x0000_s3089" style="position:absolute;margin-left:0;margin-top:.75pt;width:60.6pt;height:48.4pt;z-index:257972224;mso-position-horizontal-relative:text;mso-position-vertical-relative:text" coordorigin=",15" coordsize="1212,968" o:allowincell="f">
                  <v:rect id="_x0000_s3090" style="position:absolute;left:114;top:15;width:15;height:968" fillcolor="gray" stroked="f" strokeweight="0"/>
                  <v:rect id="_x0000_s3091" style="position:absolute;left:843;top:15;width:15;height:108" fillcolor="gray" stroked="f" strokeweight="0"/>
                  <v:rect id="_x0000_s3092"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544080E" w14:textId="77777777" w:rsidR="0039026F" w:rsidRDefault="0039026F">
            <w:pPr>
              <w:pStyle w:val="GEFEG"/>
              <w:ind w:left="58"/>
              <w:rPr>
                <w:sz w:val="12"/>
                <w:szCs w:val="12"/>
              </w:rPr>
            </w:pPr>
            <w:r>
              <w:rPr>
                <w:b/>
                <w:bCs/>
                <w:color w:val="000000"/>
                <w:sz w:val="16"/>
                <w:szCs w:val="16"/>
              </w:rPr>
              <w:t>cbc:ElectronicMail</w:t>
            </w:r>
          </w:p>
        </w:tc>
        <w:tc>
          <w:tcPr>
            <w:tcW w:w="4733" w:type="dxa"/>
            <w:tcBorders>
              <w:top w:val="nil"/>
              <w:left w:val="dotted" w:sz="6" w:space="0" w:color="C0C0C0"/>
              <w:bottom w:val="dotted" w:sz="6" w:space="0" w:color="C0C0C0"/>
              <w:right w:val="nil"/>
            </w:tcBorders>
            <w:shd w:val="clear" w:color="auto" w:fill="FFFFFF"/>
          </w:tcPr>
          <w:p w14:paraId="7DF5E3B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D2CD8A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cbc:ElectronicMailType</w:t>
            </w:r>
          </w:p>
          <w:p w14:paraId="1C7FCF3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tir68-134</w:t>
            </w:r>
          </w:p>
          <w:p w14:paraId="6E3E31D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30A3D3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DC92C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1AF682B4" w14:textId="77777777" w:rsidR="0039026F" w:rsidRDefault="0039026F">
            <w:pPr>
              <w:pStyle w:val="GEFEG"/>
              <w:ind w:left="1215"/>
              <w:rPr>
                <w:sz w:val="16"/>
                <w:szCs w:val="16"/>
              </w:rPr>
            </w:pPr>
            <w:r>
              <w:rPr>
                <w:b/>
                <w:bCs/>
                <w:color w:val="000000"/>
                <w:sz w:val="16"/>
                <w:szCs w:val="16"/>
              </w:rPr>
              <w:t>supplier contact/Contact email address</w:t>
            </w:r>
          </w:p>
          <w:p w14:paraId="7E00FAA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e-mail address for the contact point.</w:t>
            </w:r>
          </w:p>
          <w:p w14:paraId="069C822F" w14:textId="77777777" w:rsidR="0039026F" w:rsidRDefault="0039026F">
            <w:pPr>
              <w:pStyle w:val="GEFEG"/>
              <w:rPr>
                <w:sz w:val="12"/>
                <w:szCs w:val="12"/>
              </w:rPr>
            </w:pPr>
            <w:r>
              <w:rPr>
                <w:color w:val="000000"/>
                <w:sz w:val="16"/>
                <w:szCs w:val="16"/>
              </w:rPr>
              <w:t xml:space="preserve">   </w:t>
            </w:r>
          </w:p>
        </w:tc>
      </w:tr>
      <w:tr w:rsidR="0039026F" w14:paraId="2A8BC0FB"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1841A336" w14:textId="77777777" w:rsidR="0039026F" w:rsidRDefault="00BD3C4F">
            <w:pPr>
              <w:pStyle w:val="GEFEG"/>
              <w:rPr>
                <w:sz w:val="12"/>
                <w:szCs w:val="12"/>
              </w:rPr>
            </w:pPr>
            <w:r>
              <w:rPr>
                <w:noProof/>
              </w:rPr>
              <w:pict w14:anchorId="38D7BEA0">
                <v:group id="_x0000_s3093" style="position:absolute;margin-left:0;margin-top:.75pt;width:24.25pt;height:19.95pt;z-index:257973248;mso-position-horizontal-relative:text;mso-position-vertical-relative:text" coordorigin=",15" coordsize="485,399" o:allowincell="f">
                  <v:rect id="_x0000_s3094" style="position:absolute;left:114;top:15;width:15;height:399" fillcolor="gray" stroked="f" strokeweight="0"/>
                  <v:rect id="_x0000_s3095" style="position:absolute;left:114;top:123;width:372;height:15" fillcolor="gray" stroked="f" strokeweight="0"/>
                  <v:rect id="_x0000_s3096"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291F0923" w14:textId="77777777" w:rsidR="0039026F" w:rsidRDefault="0039026F">
            <w:pPr>
              <w:pStyle w:val="GEFEG"/>
              <w:ind w:left="58"/>
              <w:rPr>
                <w:sz w:val="12"/>
                <w:szCs w:val="12"/>
              </w:rPr>
            </w:pPr>
            <w:r>
              <w:rPr>
                <w:b/>
                <w:bCs/>
                <w:i/>
                <w:iCs/>
                <w:color w:val="000000"/>
                <w:sz w:val="16"/>
                <w:szCs w:val="16"/>
              </w:rPr>
              <w:t>cac:ContractorCustomerParty</w:t>
            </w:r>
          </w:p>
        </w:tc>
        <w:tc>
          <w:tcPr>
            <w:tcW w:w="4733" w:type="dxa"/>
            <w:tcBorders>
              <w:top w:val="nil"/>
              <w:left w:val="dotted" w:sz="6" w:space="0" w:color="C0C0C0"/>
              <w:bottom w:val="dotted" w:sz="6" w:space="0" w:color="C0C0C0"/>
              <w:right w:val="nil"/>
            </w:tcBorders>
            <w:shd w:val="clear" w:color="auto" w:fill="FFFFFF"/>
          </w:tcPr>
          <w:p w14:paraId="26AE583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97BCB7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cac:CustomerPartyType</w:t>
            </w:r>
          </w:p>
        </w:tc>
        <w:tc>
          <w:tcPr>
            <w:tcW w:w="5682" w:type="dxa"/>
            <w:tcBorders>
              <w:top w:val="nil"/>
              <w:left w:val="dotted" w:sz="6" w:space="0" w:color="C0C0C0"/>
              <w:bottom w:val="dotted" w:sz="6" w:space="0" w:color="C0C0C0"/>
              <w:right w:val="nil"/>
            </w:tcBorders>
            <w:shd w:val="clear" w:color="auto" w:fill="FFFFFF"/>
          </w:tcPr>
          <w:p w14:paraId="6D387920" w14:textId="77777777" w:rsidR="0039026F" w:rsidRDefault="0039026F">
            <w:pPr>
              <w:pStyle w:val="GEFEG"/>
              <w:rPr>
                <w:sz w:val="12"/>
                <w:szCs w:val="12"/>
              </w:rPr>
            </w:pPr>
          </w:p>
        </w:tc>
      </w:tr>
      <w:tr w:rsidR="0039026F" w14:paraId="3CD8E02A"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4E771681" w14:textId="77777777" w:rsidR="0039026F" w:rsidRDefault="00BD3C4F">
            <w:pPr>
              <w:pStyle w:val="GEFEG"/>
              <w:rPr>
                <w:sz w:val="12"/>
                <w:szCs w:val="12"/>
              </w:rPr>
            </w:pPr>
            <w:r>
              <w:rPr>
                <w:noProof/>
              </w:rPr>
              <w:pict w14:anchorId="47B8C236">
                <v:group id="_x0000_s3097" style="position:absolute;margin-left:0;margin-top:.75pt;width:36.35pt;height:19.95pt;z-index:257974272;mso-position-horizontal-relative:text;mso-position-vertical-relative:text" coordorigin=",15" coordsize="727,399" o:allowincell="f">
                  <v:rect id="_x0000_s3098" style="position:absolute;left:114;top:15;width:15;height:399" fillcolor="gray" stroked="f" strokeweight="0"/>
                  <v:rect id="_x0000_s3099" style="position:absolute;left:357;top:15;width:15;height:108" fillcolor="gray" stroked="f" strokeweight="0"/>
                  <v:rect id="_x0000_s3100" style="position:absolute;left:357;top:123;width:372;height:15" fillcolor="gray" stroked="f" strokeweight="0"/>
                  <v:rect id="_x0000_s3101"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49A72AFB" w14:textId="77777777" w:rsidR="0039026F" w:rsidRDefault="0039026F">
            <w:pPr>
              <w:pStyle w:val="GEFEG"/>
              <w:ind w:left="58"/>
              <w:rPr>
                <w:sz w:val="12"/>
                <w:szCs w:val="12"/>
              </w:rPr>
            </w:pPr>
            <w:r>
              <w:rPr>
                <w:b/>
                <w:bCs/>
                <w:i/>
                <w:iCs/>
                <w:color w:val="000000"/>
                <w:sz w:val="16"/>
                <w:szCs w:val="16"/>
              </w:rPr>
              <w:t>cac:Party</w:t>
            </w:r>
          </w:p>
        </w:tc>
        <w:tc>
          <w:tcPr>
            <w:tcW w:w="4733" w:type="dxa"/>
            <w:tcBorders>
              <w:top w:val="nil"/>
              <w:left w:val="dotted" w:sz="6" w:space="0" w:color="C0C0C0"/>
              <w:bottom w:val="dotted" w:sz="6" w:space="0" w:color="C0C0C0"/>
              <w:right w:val="nil"/>
            </w:tcBorders>
            <w:shd w:val="clear" w:color="auto" w:fill="FFFFFF"/>
          </w:tcPr>
          <w:p w14:paraId="2D28AA0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1006B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5DDE8673" w14:textId="77777777" w:rsidR="0039026F" w:rsidRDefault="0039026F">
            <w:pPr>
              <w:pStyle w:val="GEFEG"/>
              <w:rPr>
                <w:sz w:val="12"/>
                <w:szCs w:val="12"/>
              </w:rPr>
            </w:pPr>
          </w:p>
        </w:tc>
      </w:tr>
      <w:tr w:rsidR="0039026F" w14:paraId="72E67D9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71C84CC" w14:textId="77777777" w:rsidR="0039026F" w:rsidRDefault="00BD3C4F">
            <w:pPr>
              <w:pStyle w:val="GEFEG"/>
              <w:rPr>
                <w:sz w:val="12"/>
                <w:szCs w:val="12"/>
              </w:rPr>
            </w:pPr>
            <w:r>
              <w:rPr>
                <w:noProof/>
              </w:rPr>
              <w:pict w14:anchorId="15FF7367">
                <v:group id="_x0000_s3102" style="position:absolute;margin-left:0;margin-top:.75pt;width:48.5pt;height:19.95pt;z-index:257975296;mso-position-horizontal-relative:text;mso-position-vertical-relative:text" coordorigin=",15" coordsize="970,399" o:allowincell="f">
                  <v:rect id="_x0000_s3103" style="position:absolute;left:114;top:15;width:15;height:399" fillcolor="gray" stroked="f" strokeweight="0"/>
                  <v:rect id="_x0000_s3104" style="position:absolute;left:600;top:15;width:15;height:399" fillcolor="gray" stroked="f" strokeweight="0"/>
                  <v:rect id="_x0000_s3105" style="position:absolute;left:600;top:123;width:372;height:15" fillcolor="gray" stroked="f" strokeweight="0"/>
                  <v:rect id="_x0000_s310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C1F6245" w14:textId="77777777" w:rsidR="0039026F" w:rsidRDefault="0039026F">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6B09DAF0"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4211C4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3546A9A2" w14:textId="77777777" w:rsidR="0039026F" w:rsidRDefault="0039026F">
            <w:pPr>
              <w:pStyle w:val="GEFEG"/>
              <w:rPr>
                <w:sz w:val="12"/>
                <w:szCs w:val="12"/>
              </w:rPr>
            </w:pPr>
          </w:p>
        </w:tc>
      </w:tr>
      <w:tr w:rsidR="0039026F" w14:paraId="3E40CB69"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0F6D36F1" w14:textId="77777777" w:rsidR="0039026F" w:rsidRDefault="00BD3C4F">
            <w:pPr>
              <w:pStyle w:val="GEFEG"/>
              <w:rPr>
                <w:sz w:val="12"/>
                <w:szCs w:val="12"/>
              </w:rPr>
            </w:pPr>
            <w:r>
              <w:rPr>
                <w:noProof/>
              </w:rPr>
              <w:pict w14:anchorId="03FAEB79">
                <v:group id="_x0000_s3107" style="position:absolute;margin-left:0;margin-top:.75pt;width:60.6pt;height:67.6pt;z-index:257976320;mso-position-horizontal-relative:text;mso-position-vertical-relative:text" coordorigin=",15" coordsize="1212,1352" o:allowincell="f">
                  <v:rect id="_x0000_s3108" style="position:absolute;left:114;top:15;width:15;height:1352" fillcolor="gray" stroked="f" strokeweight="0"/>
                  <v:rect id="_x0000_s3109" style="position:absolute;left:600;top:15;width:15;height:1352" fillcolor="gray" stroked="f" strokeweight="0"/>
                  <v:rect id="_x0000_s3110" style="position:absolute;left:843;top:15;width:15;height:108" fillcolor="gray" stroked="f" strokeweight="0"/>
                  <v:rect id="_x0000_s3111" style="position:absolute;left:843;top:123;width:372;height:15" fillcolor="gray" stroked="f" strokeweight="0"/>
                  <v:rect id="_x0000_s3112" style="position:absolute;left:1086;top:123;width:15;height:1244"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BE185CD"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45D709E6"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5A3A34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1BBDC1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tir68-136</w:t>
            </w:r>
          </w:p>
          <w:p w14:paraId="2EF8585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862F67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7956D9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1A9B506B" w14:textId="77777777" w:rsidR="0039026F" w:rsidRDefault="0039026F">
            <w:pPr>
              <w:pStyle w:val="GEFEG"/>
              <w:ind w:left="1215"/>
              <w:rPr>
                <w:sz w:val="16"/>
                <w:szCs w:val="16"/>
              </w:rPr>
            </w:pPr>
            <w:r>
              <w:rPr>
                <w:b/>
                <w:bCs/>
                <w:color w:val="000000"/>
                <w:sz w:val="16"/>
                <w:szCs w:val="16"/>
              </w:rPr>
              <w:t>customer standard identifier</w:t>
            </w:r>
          </w:p>
          <w:p w14:paraId="5368E2AD"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Standard identifier of the party who may order from the</w:t>
            </w:r>
          </w:p>
          <w:p w14:paraId="79CCDD76" w14:textId="77777777" w:rsidR="0039026F" w:rsidRDefault="0039026F">
            <w:pPr>
              <w:pStyle w:val="GEFEG"/>
              <w:ind w:left="1229"/>
              <w:rPr>
                <w:sz w:val="16"/>
                <w:szCs w:val="16"/>
              </w:rPr>
            </w:pPr>
            <w:r>
              <w:rPr>
                <w:i/>
                <w:iCs/>
                <w:color w:val="000000"/>
                <w:sz w:val="16"/>
                <w:szCs w:val="16"/>
              </w:rPr>
              <w:t>catalogue.</w:t>
            </w:r>
          </w:p>
          <w:p w14:paraId="4358F72C" w14:textId="77777777" w:rsidR="0039026F" w:rsidRDefault="0039026F">
            <w:pPr>
              <w:pStyle w:val="GEFEG"/>
              <w:ind w:left="1229"/>
              <w:rPr>
                <w:sz w:val="16"/>
                <w:szCs w:val="16"/>
              </w:rPr>
            </w:pPr>
            <w:r>
              <w:rPr>
                <w:i/>
                <w:iCs/>
                <w:color w:val="000000"/>
                <w:sz w:val="16"/>
                <w:szCs w:val="16"/>
              </w:rPr>
              <w:t>Use in the absence of or in addition to Party Name.  Use</w:t>
            </w:r>
          </w:p>
          <w:p w14:paraId="470F1DD6" w14:textId="77777777" w:rsidR="0039026F" w:rsidRDefault="0039026F">
            <w:pPr>
              <w:pStyle w:val="GEFEG"/>
              <w:ind w:left="1229"/>
              <w:rPr>
                <w:sz w:val="16"/>
                <w:szCs w:val="16"/>
              </w:rPr>
            </w:pPr>
            <w:r>
              <w:rPr>
                <w:i/>
                <w:iCs/>
                <w:color w:val="000000"/>
                <w:sz w:val="16"/>
                <w:szCs w:val="16"/>
              </w:rPr>
              <w:t>an identifier known to the document recipient.</w:t>
            </w:r>
          </w:p>
          <w:p w14:paraId="29F88631" w14:textId="77777777" w:rsidR="0039026F" w:rsidRDefault="0039026F">
            <w:pPr>
              <w:pStyle w:val="GEFEG"/>
              <w:rPr>
                <w:sz w:val="12"/>
                <w:szCs w:val="12"/>
              </w:rPr>
            </w:pPr>
            <w:r>
              <w:rPr>
                <w:color w:val="000000"/>
                <w:sz w:val="16"/>
                <w:szCs w:val="16"/>
              </w:rPr>
              <w:t xml:space="preserve">   </w:t>
            </w:r>
          </w:p>
        </w:tc>
      </w:tr>
      <w:tr w:rsidR="0039026F" w14:paraId="062F7590"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56C84B2B" w14:textId="77777777" w:rsidR="0039026F" w:rsidRDefault="00BD3C4F">
            <w:pPr>
              <w:pStyle w:val="GEFEG"/>
              <w:rPr>
                <w:sz w:val="12"/>
                <w:szCs w:val="12"/>
              </w:rPr>
            </w:pPr>
            <w:r>
              <w:rPr>
                <w:noProof/>
              </w:rPr>
              <w:pict w14:anchorId="4C282526">
                <v:group id="_x0000_s3113" style="position:absolute;margin-left:0;margin-top:.75pt;width:72.7pt;height:19.45pt;z-index:257977344;mso-position-horizontal-relative:text;mso-position-vertical-relative:text" coordorigin=",15" coordsize="1454,389" o:allowincell="f">
                  <v:rect id="_x0000_s3114" style="position:absolute;left:114;top:15;width:15;height:389" fillcolor="gray" stroked="f" strokeweight="0"/>
                  <v:rect id="_x0000_s3115" style="position:absolute;left:600;top:15;width:15;height:389" fillcolor="gray" stroked="f" strokeweight="0"/>
                  <v:rect id="_x0000_s3116" style="position:absolute;left:1086;top:15;width:15;height:108" fillcolor="gray" stroked="f" strokeweight="0"/>
                  <v:rect id="_x0000_s3117"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CF88A29"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5D9230E"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622B9F6"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D44DF17" w14:textId="77777777" w:rsidR="0039026F" w:rsidRDefault="0039026F">
            <w:pPr>
              <w:pStyle w:val="GEFEG"/>
              <w:rPr>
                <w:sz w:val="12"/>
                <w:szCs w:val="12"/>
              </w:rPr>
            </w:pPr>
          </w:p>
        </w:tc>
      </w:tr>
      <w:tr w:rsidR="0039026F" w14:paraId="25AAF61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5BDC0B2" w14:textId="77777777" w:rsidR="0039026F" w:rsidRDefault="00BD3C4F">
            <w:pPr>
              <w:pStyle w:val="GEFEG"/>
              <w:rPr>
                <w:sz w:val="12"/>
                <w:szCs w:val="12"/>
              </w:rPr>
            </w:pPr>
            <w:r>
              <w:rPr>
                <w:noProof/>
              </w:rPr>
              <w:pict w14:anchorId="3B25F261">
                <v:group id="_x0000_s3118" style="position:absolute;margin-left:0;margin-top:.75pt;width:48.5pt;height:19.95pt;z-index:257978368;mso-position-horizontal-relative:text;mso-position-vertical-relative:text" coordorigin=",15" coordsize="970,399" o:allowincell="f">
                  <v:rect id="_x0000_s3119" style="position:absolute;left:114;top:15;width:15;height:399" fillcolor="gray" stroked="f" strokeweight="0"/>
                  <v:rect id="_x0000_s3120" style="position:absolute;left:600;top:15;width:15;height:399" fillcolor="gray" stroked="f" strokeweight="0"/>
                  <v:rect id="_x0000_s3121" style="position:absolute;left:600;top:123;width:372;height:15" fillcolor="gray" stroked="f" strokeweight="0"/>
                  <v:rect id="_x0000_s3122"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B964D06"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1015A94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A0C21A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2E73A5C3" w14:textId="77777777" w:rsidR="0039026F" w:rsidRDefault="0039026F">
            <w:pPr>
              <w:pStyle w:val="GEFEG"/>
              <w:rPr>
                <w:sz w:val="12"/>
                <w:szCs w:val="12"/>
              </w:rPr>
            </w:pPr>
          </w:p>
        </w:tc>
      </w:tr>
      <w:tr w:rsidR="0039026F" w14:paraId="62F31F13"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2AB0B34B" w14:textId="77777777" w:rsidR="0039026F" w:rsidRDefault="00BD3C4F">
            <w:pPr>
              <w:pStyle w:val="GEFEG"/>
              <w:rPr>
                <w:sz w:val="12"/>
                <w:szCs w:val="12"/>
              </w:rPr>
            </w:pPr>
            <w:r>
              <w:rPr>
                <w:noProof/>
              </w:rPr>
              <w:pict w14:anchorId="39D04955">
                <v:group id="_x0000_s3123" style="position:absolute;margin-left:0;margin-top:.75pt;width:60.6pt;height:48.4pt;z-index:257979392;mso-position-horizontal-relative:text;mso-position-vertical-relative:text" coordorigin=",15" coordsize="1212,968" o:allowincell="f">
                  <v:rect id="_x0000_s3124" style="position:absolute;left:114;top:15;width:15;height:968" fillcolor="gray" stroked="f" strokeweight="0"/>
                  <v:rect id="_x0000_s3125" style="position:absolute;left:600;top:15;width:15;height:968" fillcolor="gray" stroked="f" strokeweight="0"/>
                  <v:rect id="_x0000_s3126" style="position:absolute;left:843;top:15;width:15;height:108" fillcolor="gray" stroked="f" strokeweight="0"/>
                  <v:rect id="_x0000_s3127"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7DB0848"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08D9894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C750BF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5158D70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tir68-137</w:t>
            </w:r>
          </w:p>
          <w:p w14:paraId="583DE84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A04E99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9826B7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6B60DE96" w14:textId="77777777" w:rsidR="0039026F" w:rsidRDefault="0039026F">
            <w:pPr>
              <w:pStyle w:val="GEFEG"/>
              <w:ind w:left="1215"/>
              <w:rPr>
                <w:sz w:val="16"/>
                <w:szCs w:val="16"/>
              </w:rPr>
            </w:pPr>
            <w:r>
              <w:rPr>
                <w:b/>
                <w:bCs/>
                <w:color w:val="000000"/>
                <w:sz w:val="16"/>
                <w:szCs w:val="16"/>
              </w:rPr>
              <w:t>customer name</w:t>
            </w:r>
          </w:p>
          <w:p w14:paraId="7E48091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Name of the party who may order from the catalogue.</w:t>
            </w:r>
          </w:p>
          <w:p w14:paraId="2C91A713" w14:textId="77777777" w:rsidR="0039026F" w:rsidRDefault="0039026F">
            <w:pPr>
              <w:pStyle w:val="GEFEG"/>
              <w:ind w:left="1229"/>
              <w:rPr>
                <w:sz w:val="16"/>
                <w:szCs w:val="16"/>
              </w:rPr>
            </w:pPr>
            <w:r>
              <w:rPr>
                <w:i/>
                <w:iCs/>
                <w:color w:val="000000"/>
                <w:sz w:val="16"/>
                <w:szCs w:val="16"/>
              </w:rPr>
              <w:t>Use in the absence of or in addition to Party Identifier.</w:t>
            </w:r>
          </w:p>
          <w:p w14:paraId="6AC35725" w14:textId="77777777" w:rsidR="0039026F" w:rsidRDefault="0039026F">
            <w:pPr>
              <w:pStyle w:val="GEFEG"/>
              <w:rPr>
                <w:sz w:val="12"/>
                <w:szCs w:val="12"/>
              </w:rPr>
            </w:pPr>
            <w:r>
              <w:rPr>
                <w:color w:val="000000"/>
                <w:sz w:val="16"/>
                <w:szCs w:val="16"/>
              </w:rPr>
              <w:t xml:space="preserve">   </w:t>
            </w:r>
          </w:p>
        </w:tc>
      </w:tr>
      <w:tr w:rsidR="0039026F" w14:paraId="65810EC2"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23FC06AD" w14:textId="77777777" w:rsidR="0039026F" w:rsidRDefault="00BD3C4F">
            <w:pPr>
              <w:pStyle w:val="GEFEG"/>
              <w:rPr>
                <w:sz w:val="12"/>
                <w:szCs w:val="12"/>
              </w:rPr>
            </w:pPr>
            <w:r>
              <w:rPr>
                <w:noProof/>
              </w:rPr>
              <w:pict w14:anchorId="069A1068">
                <v:group id="_x0000_s3128" style="position:absolute;margin-left:0;margin-top:.75pt;width:48.5pt;height:19.95pt;z-index:257980416;mso-position-horizontal-relative:text;mso-position-vertical-relative:text" coordorigin=",15" coordsize="970,399" o:allowincell="f">
                  <v:rect id="_x0000_s3129" style="position:absolute;left:114;top:15;width:15;height:399" fillcolor="gray" stroked="f" strokeweight="0"/>
                  <v:rect id="_x0000_s3130" style="position:absolute;left:600;top:15;width:15;height:108" fillcolor="gray" stroked="f" strokeweight="0"/>
                  <v:rect id="_x0000_s3131" style="position:absolute;left:600;top:123;width:372;height:15" fillcolor="gray" stroked="f" strokeweight="0"/>
                  <v:rect id="_x0000_s3132"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698EE78" w14:textId="77777777" w:rsidR="0039026F" w:rsidRDefault="0039026F">
            <w:pPr>
              <w:pStyle w:val="GEFEG"/>
              <w:ind w:left="58"/>
              <w:rPr>
                <w:sz w:val="12"/>
                <w:szCs w:val="12"/>
              </w:rPr>
            </w:pPr>
            <w:r>
              <w:rPr>
                <w:b/>
                <w:bCs/>
                <w:i/>
                <w:iCs/>
                <w:color w:val="000000"/>
                <w:sz w:val="16"/>
                <w:szCs w:val="16"/>
              </w:rPr>
              <w:t>cac:Contact</w:t>
            </w:r>
          </w:p>
        </w:tc>
        <w:tc>
          <w:tcPr>
            <w:tcW w:w="4733" w:type="dxa"/>
            <w:tcBorders>
              <w:top w:val="nil"/>
              <w:left w:val="dotted" w:sz="6" w:space="0" w:color="C0C0C0"/>
              <w:bottom w:val="dotted" w:sz="6" w:space="0" w:color="C0C0C0"/>
              <w:right w:val="nil"/>
            </w:tcBorders>
            <w:shd w:val="clear" w:color="auto" w:fill="FFFFFF"/>
          </w:tcPr>
          <w:p w14:paraId="0401405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F0E462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5682" w:type="dxa"/>
            <w:tcBorders>
              <w:top w:val="nil"/>
              <w:left w:val="dotted" w:sz="6" w:space="0" w:color="C0C0C0"/>
              <w:bottom w:val="dotted" w:sz="6" w:space="0" w:color="C0C0C0"/>
              <w:right w:val="nil"/>
            </w:tcBorders>
            <w:shd w:val="clear" w:color="auto" w:fill="FFFFFF"/>
          </w:tcPr>
          <w:p w14:paraId="21A58236" w14:textId="77777777" w:rsidR="0039026F" w:rsidRDefault="0039026F">
            <w:pPr>
              <w:pStyle w:val="GEFEG"/>
              <w:rPr>
                <w:sz w:val="12"/>
                <w:szCs w:val="12"/>
              </w:rPr>
            </w:pPr>
          </w:p>
        </w:tc>
      </w:tr>
      <w:tr w:rsidR="0039026F" w14:paraId="7663AF97"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23200AB6" w14:textId="77777777" w:rsidR="0039026F" w:rsidRDefault="00BD3C4F">
            <w:pPr>
              <w:pStyle w:val="GEFEG"/>
              <w:rPr>
                <w:sz w:val="12"/>
                <w:szCs w:val="12"/>
              </w:rPr>
            </w:pPr>
            <w:r>
              <w:rPr>
                <w:noProof/>
              </w:rPr>
              <w:pict w14:anchorId="5F74270B">
                <v:group id="_x0000_s3133" style="position:absolute;margin-left:0;margin-top:.75pt;width:60.6pt;height:48.4pt;z-index:257981440;mso-position-horizontal-relative:text;mso-position-vertical-relative:text" coordorigin=",15" coordsize="1212,968" o:allowincell="f">
                  <v:rect id="_x0000_s3134" style="position:absolute;left:114;top:15;width:15;height:968" fillcolor="gray" stroked="f" strokeweight="0"/>
                  <v:rect id="_x0000_s3135" style="position:absolute;left:843;top:15;width:15;height:968" fillcolor="gray" stroked="f" strokeweight="0"/>
                  <v:rect id="_x0000_s313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F47A09E"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9E97F3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DC2A5E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1F63032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tir68-138</w:t>
            </w:r>
          </w:p>
          <w:p w14:paraId="347CDB8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34FE237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4A3047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4CEE1AB9" w14:textId="77777777" w:rsidR="0039026F" w:rsidRDefault="0039026F">
            <w:pPr>
              <w:pStyle w:val="GEFEG"/>
              <w:ind w:left="1215"/>
              <w:rPr>
                <w:sz w:val="16"/>
                <w:szCs w:val="16"/>
              </w:rPr>
            </w:pPr>
            <w:r>
              <w:rPr>
                <w:b/>
                <w:bCs/>
                <w:color w:val="000000"/>
                <w:sz w:val="16"/>
                <w:szCs w:val="16"/>
              </w:rPr>
              <w:t>customer contact/Contact point</w:t>
            </w:r>
          </w:p>
          <w:p w14:paraId="6584037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contact point.</w:t>
            </w:r>
          </w:p>
          <w:p w14:paraId="148611C0" w14:textId="77777777" w:rsidR="0039026F" w:rsidRDefault="0039026F">
            <w:pPr>
              <w:pStyle w:val="GEFEG"/>
              <w:rPr>
                <w:sz w:val="12"/>
                <w:szCs w:val="12"/>
              </w:rPr>
            </w:pPr>
            <w:r>
              <w:rPr>
                <w:color w:val="000000"/>
                <w:sz w:val="16"/>
                <w:szCs w:val="16"/>
              </w:rPr>
              <w:t xml:space="preserve">   </w:t>
            </w:r>
          </w:p>
        </w:tc>
      </w:tr>
      <w:tr w:rsidR="0039026F" w14:paraId="37DC4909"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69542093" w14:textId="77777777" w:rsidR="0039026F" w:rsidRDefault="00BD3C4F">
            <w:pPr>
              <w:pStyle w:val="GEFEG"/>
              <w:rPr>
                <w:sz w:val="12"/>
                <w:szCs w:val="12"/>
              </w:rPr>
            </w:pPr>
            <w:r>
              <w:rPr>
                <w:noProof/>
              </w:rPr>
              <w:pict w14:anchorId="060AB2DB">
                <v:group id="_x0000_s3137" style="position:absolute;margin-left:0;margin-top:.75pt;width:60.6pt;height:48.4pt;z-index:257982464;mso-position-horizontal-relative:text;mso-position-vertical-relative:text" coordorigin=",15" coordsize="1212,968" o:allowincell="f">
                  <v:rect id="_x0000_s3138" style="position:absolute;left:114;top:15;width:15;height:968" fillcolor="gray" stroked="f" strokeweight="0"/>
                  <v:rect id="_x0000_s3139" style="position:absolute;left:843;top:15;width:15;height:968" fillcolor="gray" stroked="f" strokeweight="0"/>
                  <v:rect id="_x0000_s314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B7296D2" w14:textId="77777777" w:rsidR="0039026F" w:rsidRDefault="0039026F">
            <w:pPr>
              <w:pStyle w:val="GEFEG"/>
              <w:ind w:left="58"/>
              <w:rPr>
                <w:sz w:val="12"/>
                <w:szCs w:val="12"/>
              </w:rPr>
            </w:pPr>
            <w:r>
              <w:rPr>
                <w:b/>
                <w:bCs/>
                <w:color w:val="000000"/>
                <w:sz w:val="16"/>
                <w:szCs w:val="16"/>
              </w:rPr>
              <w:t>cbc:Telephone</w:t>
            </w:r>
          </w:p>
        </w:tc>
        <w:tc>
          <w:tcPr>
            <w:tcW w:w="4733" w:type="dxa"/>
            <w:tcBorders>
              <w:top w:val="nil"/>
              <w:left w:val="dotted" w:sz="6" w:space="0" w:color="C0C0C0"/>
              <w:bottom w:val="dotted" w:sz="6" w:space="0" w:color="C0C0C0"/>
              <w:right w:val="nil"/>
            </w:tcBorders>
            <w:shd w:val="clear" w:color="auto" w:fill="FFFFFF"/>
          </w:tcPr>
          <w:p w14:paraId="5610D3F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E9FED1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cbc:TelephoneType</w:t>
            </w:r>
          </w:p>
          <w:p w14:paraId="38566C3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tir68-140</w:t>
            </w:r>
          </w:p>
          <w:p w14:paraId="66820E9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2676687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79233C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2ED97359" w14:textId="77777777" w:rsidR="0039026F" w:rsidRDefault="0039026F">
            <w:pPr>
              <w:pStyle w:val="GEFEG"/>
              <w:ind w:left="1215"/>
              <w:rPr>
                <w:sz w:val="16"/>
                <w:szCs w:val="16"/>
              </w:rPr>
            </w:pPr>
            <w:r>
              <w:rPr>
                <w:b/>
                <w:bCs/>
                <w:color w:val="000000"/>
                <w:sz w:val="16"/>
                <w:szCs w:val="16"/>
              </w:rPr>
              <w:t>customer contact/Contact telephone number</w:t>
            </w:r>
          </w:p>
          <w:p w14:paraId="672AE23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phone number for the contact point.</w:t>
            </w:r>
          </w:p>
          <w:p w14:paraId="733448DD" w14:textId="77777777" w:rsidR="0039026F" w:rsidRDefault="0039026F">
            <w:pPr>
              <w:pStyle w:val="GEFEG"/>
              <w:rPr>
                <w:sz w:val="12"/>
                <w:szCs w:val="12"/>
              </w:rPr>
            </w:pPr>
            <w:r>
              <w:rPr>
                <w:color w:val="000000"/>
                <w:sz w:val="16"/>
                <w:szCs w:val="16"/>
              </w:rPr>
              <w:t xml:space="preserve">   </w:t>
            </w:r>
          </w:p>
        </w:tc>
      </w:tr>
      <w:tr w:rsidR="0039026F" w14:paraId="011B078A"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1C9A4895" w14:textId="77777777" w:rsidR="0039026F" w:rsidRDefault="00BD3C4F">
            <w:pPr>
              <w:pStyle w:val="GEFEG"/>
              <w:rPr>
                <w:sz w:val="12"/>
                <w:szCs w:val="12"/>
              </w:rPr>
            </w:pPr>
            <w:r>
              <w:rPr>
                <w:noProof/>
              </w:rPr>
              <w:lastRenderedPageBreak/>
              <w:pict w14:anchorId="637C3793">
                <v:group id="_x0000_s3141" style="position:absolute;margin-left:0;margin-top:0;width:60.6pt;height:48.4pt;z-index:257983488;mso-position-horizontal-relative:text;mso-position-vertical-relative:text" coordsize="1212,968" o:allowincell="f">
                  <v:rect id="_x0000_s3142" style="position:absolute;left:114;width:15;height:968" fillcolor="gray" stroked="f" strokeweight="0"/>
                  <v:rect id="_x0000_s3143" style="position:absolute;left:843;width:15;height:968" fillcolor="gray" stroked="f" strokeweight="0"/>
                  <v:rect id="_x0000_s3144"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5DF39F1" w14:textId="77777777" w:rsidR="0039026F" w:rsidRDefault="0039026F">
            <w:pPr>
              <w:pStyle w:val="GEFEG"/>
              <w:ind w:left="58"/>
              <w:rPr>
                <w:sz w:val="12"/>
                <w:szCs w:val="12"/>
              </w:rPr>
            </w:pPr>
            <w:r>
              <w:rPr>
                <w:b/>
                <w:bCs/>
                <w:color w:val="000000"/>
                <w:sz w:val="16"/>
                <w:szCs w:val="16"/>
              </w:rPr>
              <w:t>cbc:Telefax</w:t>
            </w:r>
          </w:p>
        </w:tc>
        <w:tc>
          <w:tcPr>
            <w:tcW w:w="4733" w:type="dxa"/>
            <w:tcBorders>
              <w:top w:val="nil"/>
              <w:left w:val="dotted" w:sz="6" w:space="0" w:color="C0C0C0"/>
              <w:bottom w:val="dotted" w:sz="6" w:space="0" w:color="C0C0C0"/>
              <w:right w:val="nil"/>
            </w:tcBorders>
            <w:shd w:val="clear" w:color="auto" w:fill="FFFFFF"/>
          </w:tcPr>
          <w:p w14:paraId="3FBECD2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5D0717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cbc:TelefaxType</w:t>
            </w:r>
          </w:p>
          <w:p w14:paraId="789E7D9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tir68-139</w:t>
            </w:r>
          </w:p>
          <w:p w14:paraId="7345A22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16AECA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0613A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1A2C6B46" w14:textId="77777777" w:rsidR="0039026F" w:rsidRDefault="0039026F">
            <w:pPr>
              <w:pStyle w:val="GEFEG"/>
              <w:ind w:left="1215"/>
              <w:rPr>
                <w:sz w:val="16"/>
                <w:szCs w:val="16"/>
              </w:rPr>
            </w:pPr>
            <w:r>
              <w:rPr>
                <w:b/>
                <w:bCs/>
                <w:color w:val="000000"/>
                <w:sz w:val="16"/>
                <w:szCs w:val="16"/>
              </w:rPr>
              <w:t>customer contact/Contact fax number</w:t>
            </w:r>
          </w:p>
          <w:p w14:paraId="351C1719"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fax number for the contact point.</w:t>
            </w:r>
          </w:p>
          <w:p w14:paraId="11AEFC8A" w14:textId="77777777" w:rsidR="0039026F" w:rsidRDefault="0039026F">
            <w:pPr>
              <w:pStyle w:val="GEFEG"/>
              <w:rPr>
                <w:sz w:val="12"/>
                <w:szCs w:val="12"/>
              </w:rPr>
            </w:pPr>
            <w:r>
              <w:rPr>
                <w:color w:val="000000"/>
                <w:sz w:val="16"/>
                <w:szCs w:val="16"/>
              </w:rPr>
              <w:t xml:space="preserve">   </w:t>
            </w:r>
          </w:p>
        </w:tc>
      </w:tr>
      <w:tr w:rsidR="0039026F" w14:paraId="549C1CEE"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04FCDE9A" w14:textId="77777777" w:rsidR="0039026F" w:rsidRDefault="00BD3C4F">
            <w:pPr>
              <w:pStyle w:val="GEFEG"/>
              <w:rPr>
                <w:sz w:val="12"/>
                <w:szCs w:val="12"/>
              </w:rPr>
            </w:pPr>
            <w:r>
              <w:rPr>
                <w:noProof/>
              </w:rPr>
              <w:pict w14:anchorId="2F6CEF33">
                <v:group id="_x0000_s3145" style="position:absolute;margin-left:0;margin-top:.75pt;width:60.6pt;height:48.4pt;z-index:257984512;mso-position-horizontal-relative:text;mso-position-vertical-relative:text" coordorigin=",15" coordsize="1212,968" o:allowincell="f">
                  <v:rect id="_x0000_s3146" style="position:absolute;left:114;top:15;width:15;height:968" fillcolor="gray" stroked="f" strokeweight="0"/>
                  <v:rect id="_x0000_s3147" style="position:absolute;left:843;top:15;width:15;height:108" fillcolor="gray" stroked="f" strokeweight="0"/>
                  <v:rect id="_x0000_s3148"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3F46687" w14:textId="77777777" w:rsidR="0039026F" w:rsidRDefault="0039026F">
            <w:pPr>
              <w:pStyle w:val="GEFEG"/>
              <w:ind w:left="58"/>
              <w:rPr>
                <w:sz w:val="12"/>
                <w:szCs w:val="12"/>
              </w:rPr>
            </w:pPr>
            <w:r>
              <w:rPr>
                <w:b/>
                <w:bCs/>
                <w:color w:val="000000"/>
                <w:sz w:val="16"/>
                <w:szCs w:val="16"/>
              </w:rPr>
              <w:t>cbc:ElectronicMail</w:t>
            </w:r>
          </w:p>
        </w:tc>
        <w:tc>
          <w:tcPr>
            <w:tcW w:w="4733" w:type="dxa"/>
            <w:tcBorders>
              <w:top w:val="nil"/>
              <w:left w:val="dotted" w:sz="6" w:space="0" w:color="C0C0C0"/>
              <w:bottom w:val="dotted" w:sz="6" w:space="0" w:color="C0C0C0"/>
              <w:right w:val="nil"/>
            </w:tcBorders>
            <w:shd w:val="clear" w:color="auto" w:fill="FFFFFF"/>
          </w:tcPr>
          <w:p w14:paraId="020E314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58632E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cbc:ElectronicMailType</w:t>
            </w:r>
          </w:p>
          <w:p w14:paraId="385BE99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tir68-141</w:t>
            </w:r>
          </w:p>
          <w:p w14:paraId="391E1C3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32CCD8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8D4CD2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16CFB567" w14:textId="77777777" w:rsidR="0039026F" w:rsidRDefault="0039026F">
            <w:pPr>
              <w:pStyle w:val="GEFEG"/>
              <w:ind w:left="1215"/>
              <w:rPr>
                <w:sz w:val="16"/>
                <w:szCs w:val="16"/>
              </w:rPr>
            </w:pPr>
            <w:r>
              <w:rPr>
                <w:b/>
                <w:bCs/>
                <w:color w:val="000000"/>
                <w:sz w:val="16"/>
                <w:szCs w:val="16"/>
              </w:rPr>
              <w:t>customer contact/Contact email address</w:t>
            </w:r>
          </w:p>
          <w:p w14:paraId="396EEEA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e-mail address for the contact point.</w:t>
            </w:r>
          </w:p>
          <w:p w14:paraId="6FC7873D" w14:textId="77777777" w:rsidR="0039026F" w:rsidRDefault="0039026F">
            <w:pPr>
              <w:pStyle w:val="GEFEG"/>
              <w:rPr>
                <w:sz w:val="12"/>
                <w:szCs w:val="12"/>
              </w:rPr>
            </w:pPr>
            <w:r>
              <w:rPr>
                <w:color w:val="000000"/>
                <w:sz w:val="16"/>
                <w:szCs w:val="16"/>
              </w:rPr>
              <w:t xml:space="preserve">   </w:t>
            </w:r>
          </w:p>
        </w:tc>
      </w:tr>
      <w:tr w:rsidR="0039026F" w14:paraId="0F55D53E"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040EB45A" w14:textId="77777777" w:rsidR="0039026F" w:rsidRDefault="00BD3C4F">
            <w:pPr>
              <w:pStyle w:val="GEFEG"/>
              <w:rPr>
                <w:sz w:val="12"/>
                <w:szCs w:val="12"/>
              </w:rPr>
            </w:pPr>
            <w:r>
              <w:rPr>
                <w:noProof/>
              </w:rPr>
              <w:pict w14:anchorId="0121477B">
                <v:group id="_x0000_s3149" style="position:absolute;margin-left:0;margin-top:.75pt;width:24.25pt;height:19.95pt;z-index:257985536;mso-position-horizontal-relative:text;mso-position-vertical-relative:text" coordorigin=",15" coordsize="485,399" o:allowincell="f">
                  <v:rect id="_x0000_s3150" style="position:absolute;left:114;top:15;width:15;height:108" fillcolor="gray" stroked="f" strokeweight="0"/>
                  <v:rect id="_x0000_s3151" style="position:absolute;left:114;top:123;width:372;height:15" fillcolor="gray" stroked="f" strokeweight="0"/>
                  <v:rect id="_x0000_s3152"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432984A9" w14:textId="77777777" w:rsidR="0039026F" w:rsidRDefault="0039026F">
            <w:pPr>
              <w:pStyle w:val="GEFEG"/>
              <w:ind w:left="58"/>
              <w:rPr>
                <w:sz w:val="12"/>
                <w:szCs w:val="12"/>
              </w:rPr>
            </w:pPr>
            <w:r>
              <w:rPr>
                <w:b/>
                <w:bCs/>
                <w:i/>
                <w:iCs/>
                <w:color w:val="000000"/>
                <w:sz w:val="16"/>
                <w:szCs w:val="16"/>
              </w:rPr>
              <w:t>cac:CatalogueLine</w:t>
            </w:r>
          </w:p>
        </w:tc>
        <w:tc>
          <w:tcPr>
            <w:tcW w:w="4733" w:type="dxa"/>
            <w:tcBorders>
              <w:top w:val="nil"/>
              <w:left w:val="dotted" w:sz="6" w:space="0" w:color="C0C0C0"/>
              <w:bottom w:val="dotted" w:sz="6" w:space="0" w:color="C0C0C0"/>
              <w:right w:val="nil"/>
            </w:tcBorders>
            <w:shd w:val="clear" w:color="auto" w:fill="FFFFFF"/>
          </w:tcPr>
          <w:p w14:paraId="2AD3286E"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unbounded</w:t>
            </w:r>
          </w:p>
          <w:p w14:paraId="01C2C00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cac:CatalogueLineType</w:t>
            </w:r>
          </w:p>
        </w:tc>
        <w:tc>
          <w:tcPr>
            <w:tcW w:w="5682" w:type="dxa"/>
            <w:tcBorders>
              <w:top w:val="nil"/>
              <w:left w:val="dotted" w:sz="6" w:space="0" w:color="C0C0C0"/>
              <w:bottom w:val="dotted" w:sz="6" w:space="0" w:color="C0C0C0"/>
              <w:right w:val="nil"/>
            </w:tcBorders>
            <w:shd w:val="clear" w:color="auto" w:fill="FFFFFF"/>
          </w:tcPr>
          <w:p w14:paraId="274EA67D"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BII3-T68-R010</w:t>
            </w:r>
          </w:p>
        </w:tc>
      </w:tr>
      <w:tr w:rsidR="0039026F" w14:paraId="10A37739"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6AE26F1B" w14:textId="77777777" w:rsidR="0039026F" w:rsidRDefault="00BD3C4F">
            <w:pPr>
              <w:pStyle w:val="GEFEG"/>
              <w:rPr>
                <w:sz w:val="12"/>
                <w:szCs w:val="12"/>
              </w:rPr>
            </w:pPr>
            <w:r>
              <w:rPr>
                <w:noProof/>
              </w:rPr>
              <w:pict w14:anchorId="74BFE5E3">
                <v:group id="_x0000_s3153" style="position:absolute;margin-left:0;margin-top:.75pt;width:36.35pt;height:58pt;z-index:257986560;mso-position-horizontal-relative:text;mso-position-vertical-relative:text" coordorigin=",15" coordsize="727,1160" o:allowincell="f">
                  <v:rect id="_x0000_s3154" style="position:absolute;left:357;top:15;width:15;height:1160" fillcolor="gray" stroked="f" strokeweight="0"/>
                  <v:rect id="_x0000_s3155"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BCD58DF"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5FD7127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8EB521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6B827E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tir68-045</w:t>
            </w:r>
          </w:p>
          <w:p w14:paraId="71E0691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492C87D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C6375D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line/Pre</w:t>
            </w:r>
          </w:p>
          <w:p w14:paraId="1EAD21FC" w14:textId="77777777" w:rsidR="0039026F" w:rsidRDefault="0039026F">
            <w:pPr>
              <w:pStyle w:val="GEFEG"/>
              <w:ind w:left="1215"/>
              <w:rPr>
                <w:sz w:val="16"/>
                <w:szCs w:val="16"/>
              </w:rPr>
            </w:pPr>
            <w:r>
              <w:rPr>
                <w:b/>
                <w:bCs/>
                <w:color w:val="000000"/>
                <w:sz w:val="16"/>
                <w:szCs w:val="16"/>
              </w:rPr>
              <w:t>award catalogue line identifier</w:t>
            </w:r>
          </w:p>
          <w:p w14:paraId="72FD88B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Each line must have an identifier that is unique within the</w:t>
            </w:r>
          </w:p>
          <w:p w14:paraId="03723829" w14:textId="77777777" w:rsidR="0039026F" w:rsidRDefault="0039026F">
            <w:pPr>
              <w:pStyle w:val="GEFEG"/>
              <w:ind w:left="1229"/>
              <w:rPr>
                <w:sz w:val="16"/>
                <w:szCs w:val="16"/>
              </w:rPr>
            </w:pPr>
            <w:r>
              <w:rPr>
                <w:i/>
                <w:iCs/>
                <w:color w:val="000000"/>
                <w:sz w:val="16"/>
                <w:szCs w:val="16"/>
              </w:rPr>
              <w:t>document to make it possible to reference the line. For</w:t>
            </w:r>
          </w:p>
          <w:p w14:paraId="4FE13D8F" w14:textId="77777777" w:rsidR="0039026F" w:rsidRDefault="0039026F">
            <w:pPr>
              <w:pStyle w:val="GEFEG"/>
              <w:ind w:left="1229"/>
              <w:rPr>
                <w:sz w:val="16"/>
                <w:szCs w:val="16"/>
              </w:rPr>
            </w:pPr>
            <w:r>
              <w:rPr>
                <w:i/>
                <w:iCs/>
                <w:color w:val="000000"/>
                <w:sz w:val="16"/>
                <w:szCs w:val="16"/>
              </w:rPr>
              <w:t>example, from other documents.</w:t>
            </w:r>
          </w:p>
          <w:p w14:paraId="0F03676D" w14:textId="77777777" w:rsidR="0039026F" w:rsidRDefault="0039026F">
            <w:pPr>
              <w:pStyle w:val="GEFEG"/>
              <w:rPr>
                <w:sz w:val="12"/>
                <w:szCs w:val="12"/>
              </w:rPr>
            </w:pPr>
            <w:r>
              <w:rPr>
                <w:color w:val="000000"/>
                <w:sz w:val="16"/>
                <w:szCs w:val="16"/>
              </w:rPr>
              <w:t xml:space="preserve">   </w:t>
            </w:r>
          </w:p>
        </w:tc>
      </w:tr>
      <w:tr w:rsidR="0039026F" w14:paraId="64C8490B"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6A218924" w14:textId="77777777" w:rsidR="0039026F" w:rsidRDefault="00BD3C4F">
            <w:pPr>
              <w:pStyle w:val="GEFEG"/>
              <w:rPr>
                <w:sz w:val="12"/>
                <w:szCs w:val="12"/>
              </w:rPr>
            </w:pPr>
            <w:r>
              <w:rPr>
                <w:noProof/>
              </w:rPr>
              <w:pict w14:anchorId="00E33C1E">
                <v:group id="_x0000_s3156" style="position:absolute;margin-left:0;margin-top:.75pt;width:36.35pt;height:58pt;z-index:257987584;mso-position-horizontal-relative:text;mso-position-vertical-relative:text" coordorigin=",15" coordsize="727,1160" o:allowincell="f">
                  <v:rect id="_x0000_s3157" style="position:absolute;left:357;top:15;width:15;height:1160" fillcolor="gray" stroked="f" strokeweight="0"/>
                  <v:rect id="_x0000_s3158"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3971634" w14:textId="77777777" w:rsidR="0039026F" w:rsidRDefault="0039026F">
            <w:pPr>
              <w:pStyle w:val="GEFEG"/>
              <w:ind w:left="58"/>
              <w:rPr>
                <w:sz w:val="12"/>
                <w:szCs w:val="12"/>
              </w:rPr>
            </w:pPr>
            <w:r>
              <w:rPr>
                <w:b/>
                <w:bCs/>
                <w:color w:val="000000"/>
                <w:sz w:val="16"/>
                <w:szCs w:val="16"/>
              </w:rPr>
              <w:t>cbc:ContractSubdivision</w:t>
            </w:r>
          </w:p>
        </w:tc>
        <w:tc>
          <w:tcPr>
            <w:tcW w:w="4733" w:type="dxa"/>
            <w:tcBorders>
              <w:top w:val="nil"/>
              <w:left w:val="dotted" w:sz="6" w:space="0" w:color="C0C0C0"/>
              <w:bottom w:val="dotted" w:sz="6" w:space="0" w:color="C0C0C0"/>
              <w:right w:val="nil"/>
            </w:tcBorders>
            <w:shd w:val="clear" w:color="auto" w:fill="FFFFFF"/>
          </w:tcPr>
          <w:p w14:paraId="763B807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3BD0CB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cbc:ContractSubdivisionType</w:t>
            </w:r>
          </w:p>
          <w:p w14:paraId="669D58B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tir68-088</w:t>
            </w:r>
          </w:p>
          <w:p w14:paraId="3D62347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B83589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8EBD01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99AAD71" w14:textId="77777777" w:rsidR="0039026F" w:rsidRDefault="0039026F">
            <w:pPr>
              <w:pStyle w:val="GEFEG"/>
              <w:ind w:left="1215"/>
              <w:rPr>
                <w:sz w:val="16"/>
                <w:szCs w:val="16"/>
              </w:rPr>
            </w:pPr>
            <w:r>
              <w:rPr>
                <w:b/>
                <w:bCs/>
                <w:color w:val="000000"/>
                <w:sz w:val="16"/>
                <w:szCs w:val="16"/>
              </w:rPr>
              <w:t>Contract subdivision</w:t>
            </w:r>
          </w:p>
          <w:p w14:paraId="0DFC8C9D"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relevant subdivision of the contract a catalogue refers</w:t>
            </w:r>
          </w:p>
          <w:p w14:paraId="2CAB1E3B" w14:textId="77777777" w:rsidR="0039026F" w:rsidRDefault="0039026F">
            <w:pPr>
              <w:pStyle w:val="GEFEG"/>
              <w:ind w:left="1229"/>
              <w:rPr>
                <w:sz w:val="16"/>
                <w:szCs w:val="16"/>
              </w:rPr>
            </w:pPr>
            <w:r>
              <w:rPr>
                <w:i/>
                <w:iCs/>
                <w:color w:val="000000"/>
                <w:sz w:val="16"/>
                <w:szCs w:val="16"/>
              </w:rPr>
              <w:t>to.</w:t>
            </w:r>
          </w:p>
          <w:p w14:paraId="3BB383F1" w14:textId="77777777" w:rsidR="0039026F" w:rsidRDefault="0039026F">
            <w:pPr>
              <w:pStyle w:val="GEFEG"/>
              <w:ind w:left="1229"/>
              <w:rPr>
                <w:sz w:val="16"/>
                <w:szCs w:val="16"/>
              </w:rPr>
            </w:pPr>
            <w:r>
              <w:rPr>
                <w:i/>
                <w:iCs/>
                <w:color w:val="000000"/>
                <w:sz w:val="16"/>
                <w:szCs w:val="16"/>
              </w:rPr>
              <w:t>Used to reference a subsection of the contract.</w:t>
            </w:r>
          </w:p>
          <w:p w14:paraId="70D98B77" w14:textId="77777777" w:rsidR="0039026F" w:rsidRDefault="0039026F">
            <w:pPr>
              <w:pStyle w:val="GEFEG"/>
              <w:rPr>
                <w:sz w:val="12"/>
                <w:szCs w:val="12"/>
              </w:rPr>
            </w:pPr>
            <w:r>
              <w:rPr>
                <w:color w:val="000000"/>
                <w:sz w:val="16"/>
                <w:szCs w:val="16"/>
              </w:rPr>
              <w:t xml:space="preserve">   </w:t>
            </w:r>
          </w:p>
        </w:tc>
      </w:tr>
      <w:tr w:rsidR="0039026F" w14:paraId="39D49670" w14:textId="77777777" w:rsidTr="0039026F">
        <w:trPr>
          <w:cantSplit/>
          <w:trHeight w:hRule="exact" w:val="1352"/>
        </w:trPr>
        <w:tc>
          <w:tcPr>
            <w:tcW w:w="657" w:type="dxa"/>
            <w:gridSpan w:val="2"/>
            <w:tcBorders>
              <w:top w:val="nil"/>
              <w:left w:val="nil"/>
              <w:bottom w:val="dotted" w:sz="6" w:space="0" w:color="C0C0C0"/>
              <w:right w:val="nil"/>
            </w:tcBorders>
            <w:shd w:val="clear" w:color="auto" w:fill="FFFFFF"/>
          </w:tcPr>
          <w:p w14:paraId="72A70BBA" w14:textId="77777777" w:rsidR="0039026F" w:rsidRDefault="00BD3C4F">
            <w:pPr>
              <w:pStyle w:val="GEFEG"/>
              <w:rPr>
                <w:sz w:val="12"/>
                <w:szCs w:val="12"/>
              </w:rPr>
            </w:pPr>
            <w:r>
              <w:rPr>
                <w:noProof/>
              </w:rPr>
              <w:pict w14:anchorId="2885F349">
                <v:group id="_x0000_s3159" style="position:absolute;margin-left:0;margin-top:.75pt;width:36.35pt;height:67.6pt;z-index:257988608;mso-position-horizontal-relative:text;mso-position-vertical-relative:text" coordorigin=",15" coordsize="727,1352" o:allowincell="f">
                  <v:rect id="_x0000_s3160" style="position:absolute;left:357;top:15;width:15;height:1352" fillcolor="gray" stroked="f" strokeweight="0"/>
                  <v:rect id="_x0000_s3161"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D79CB85" w14:textId="77777777" w:rsidR="0039026F" w:rsidRDefault="0039026F">
            <w:pPr>
              <w:pStyle w:val="GEFEG"/>
              <w:ind w:left="58"/>
              <w:rPr>
                <w:sz w:val="12"/>
                <w:szCs w:val="12"/>
              </w:rPr>
            </w:pPr>
            <w:r>
              <w:rPr>
                <w:b/>
                <w:bCs/>
                <w:color w:val="000000"/>
                <w:sz w:val="16"/>
                <w:szCs w:val="16"/>
              </w:rPr>
              <w:t>cbc:OrderableIndicator</w:t>
            </w:r>
          </w:p>
        </w:tc>
        <w:tc>
          <w:tcPr>
            <w:tcW w:w="4733" w:type="dxa"/>
            <w:tcBorders>
              <w:top w:val="nil"/>
              <w:left w:val="dotted" w:sz="6" w:space="0" w:color="C0C0C0"/>
              <w:bottom w:val="dotted" w:sz="6" w:space="0" w:color="C0C0C0"/>
              <w:right w:val="nil"/>
            </w:tcBorders>
            <w:shd w:val="clear" w:color="auto" w:fill="FFFFFF"/>
          </w:tcPr>
          <w:p w14:paraId="148164F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30C162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cbc:OrderableIndicatorType</w:t>
            </w:r>
          </w:p>
          <w:p w14:paraId="41BB952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tir68-016</w:t>
            </w:r>
          </w:p>
          <w:p w14:paraId="545542E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5F51E1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79047B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51B74B8" w14:textId="77777777" w:rsidR="0039026F" w:rsidRDefault="0039026F">
            <w:pPr>
              <w:pStyle w:val="GEFEG"/>
              <w:ind w:left="1215"/>
              <w:rPr>
                <w:sz w:val="16"/>
                <w:szCs w:val="16"/>
              </w:rPr>
            </w:pPr>
            <w:r>
              <w:rPr>
                <w:b/>
                <w:bCs/>
                <w:color w:val="000000"/>
                <w:sz w:val="16"/>
                <w:szCs w:val="16"/>
              </w:rPr>
              <w:t>Catalogue line orderable indicator</w:t>
            </w:r>
          </w:p>
          <w:p w14:paraId="495996C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Indicates whether the catalogue line can be ordered.</w:t>
            </w:r>
          </w:p>
          <w:p w14:paraId="0CF930C6" w14:textId="77777777" w:rsidR="0039026F" w:rsidRDefault="0039026F">
            <w:pPr>
              <w:pStyle w:val="GEFEG"/>
              <w:ind w:left="1229"/>
              <w:rPr>
                <w:sz w:val="16"/>
                <w:szCs w:val="16"/>
              </w:rPr>
            </w:pPr>
            <w:r>
              <w:rPr>
                <w:i/>
                <w:iCs/>
                <w:color w:val="000000"/>
                <w:sz w:val="16"/>
                <w:szCs w:val="16"/>
              </w:rPr>
              <w:t>Default value is True i.e. Item on the Catalogue Line can</w:t>
            </w:r>
          </w:p>
          <w:p w14:paraId="4ED0DA6B" w14:textId="77777777" w:rsidR="0039026F" w:rsidRDefault="0039026F">
            <w:pPr>
              <w:pStyle w:val="GEFEG"/>
              <w:ind w:left="1229"/>
              <w:rPr>
                <w:sz w:val="16"/>
                <w:szCs w:val="16"/>
              </w:rPr>
            </w:pPr>
            <w:r>
              <w:rPr>
                <w:i/>
                <w:iCs/>
                <w:color w:val="000000"/>
                <w:sz w:val="16"/>
                <w:szCs w:val="16"/>
              </w:rPr>
              <w:t>be ordered.  Can be used to indicate if an Item is</w:t>
            </w:r>
          </w:p>
          <w:p w14:paraId="3D582771" w14:textId="77777777" w:rsidR="0039026F" w:rsidRDefault="0039026F">
            <w:pPr>
              <w:pStyle w:val="GEFEG"/>
              <w:ind w:left="1229"/>
              <w:rPr>
                <w:sz w:val="16"/>
                <w:szCs w:val="16"/>
              </w:rPr>
            </w:pPr>
            <w:r>
              <w:rPr>
                <w:i/>
                <w:iCs/>
                <w:color w:val="000000"/>
                <w:sz w:val="16"/>
                <w:szCs w:val="16"/>
              </w:rPr>
              <w:t>temporarily out of stock (via a Catalogue Update).</w:t>
            </w:r>
          </w:p>
          <w:p w14:paraId="79EDFB74" w14:textId="77777777" w:rsidR="0039026F" w:rsidRDefault="0039026F">
            <w:pPr>
              <w:pStyle w:val="GEFEG"/>
              <w:rPr>
                <w:sz w:val="12"/>
                <w:szCs w:val="12"/>
              </w:rPr>
            </w:pPr>
            <w:r>
              <w:rPr>
                <w:color w:val="000000"/>
                <w:sz w:val="16"/>
                <w:szCs w:val="16"/>
              </w:rPr>
              <w:t xml:space="preserve">   </w:t>
            </w:r>
          </w:p>
        </w:tc>
      </w:tr>
      <w:tr w:rsidR="0039026F" w14:paraId="3DD089AA" w14:textId="77777777" w:rsidTr="0039026F">
        <w:trPr>
          <w:cantSplit/>
          <w:trHeight w:hRule="exact" w:val="2504"/>
        </w:trPr>
        <w:tc>
          <w:tcPr>
            <w:tcW w:w="657" w:type="dxa"/>
            <w:gridSpan w:val="2"/>
            <w:tcBorders>
              <w:top w:val="nil"/>
              <w:left w:val="nil"/>
              <w:bottom w:val="dotted" w:sz="6" w:space="0" w:color="C0C0C0"/>
              <w:right w:val="nil"/>
            </w:tcBorders>
            <w:shd w:val="clear" w:color="auto" w:fill="FFFFFF"/>
          </w:tcPr>
          <w:p w14:paraId="2B9C25EC" w14:textId="77777777" w:rsidR="0039026F" w:rsidRDefault="00BD3C4F">
            <w:pPr>
              <w:pStyle w:val="GEFEG"/>
              <w:rPr>
                <w:sz w:val="12"/>
                <w:szCs w:val="12"/>
              </w:rPr>
            </w:pPr>
            <w:r>
              <w:rPr>
                <w:noProof/>
              </w:rPr>
              <w:pict w14:anchorId="35D30DB0">
                <v:group id="_x0000_s3162" style="position:absolute;margin-left:0;margin-top:.75pt;width:36.35pt;height:125.2pt;z-index:257989632;mso-position-horizontal-relative:text;mso-position-vertical-relative:text" coordorigin=",15" coordsize="727,2504" o:allowincell="f">
                  <v:rect id="_x0000_s3163" style="position:absolute;left:357;top:15;width:15;height:2504" fillcolor="gray" stroked="f" strokeweight="0"/>
                  <v:rect id="_x0000_s3164"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067A368" w14:textId="77777777" w:rsidR="0039026F" w:rsidRDefault="0039026F">
            <w:pPr>
              <w:pStyle w:val="GEFEG"/>
              <w:ind w:left="58"/>
              <w:rPr>
                <w:sz w:val="12"/>
                <w:szCs w:val="12"/>
              </w:rPr>
            </w:pPr>
            <w:r>
              <w:rPr>
                <w:b/>
                <w:bCs/>
                <w:color w:val="000000"/>
                <w:sz w:val="16"/>
                <w:szCs w:val="16"/>
              </w:rPr>
              <w:t>cbc:OrderableUnit</w:t>
            </w:r>
          </w:p>
        </w:tc>
        <w:tc>
          <w:tcPr>
            <w:tcW w:w="4733" w:type="dxa"/>
            <w:tcBorders>
              <w:top w:val="nil"/>
              <w:left w:val="dotted" w:sz="6" w:space="0" w:color="C0C0C0"/>
              <w:bottom w:val="dotted" w:sz="6" w:space="0" w:color="C0C0C0"/>
              <w:right w:val="nil"/>
            </w:tcBorders>
            <w:shd w:val="clear" w:color="auto" w:fill="FFFFFF"/>
          </w:tcPr>
          <w:p w14:paraId="42F489F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A5EE4D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cbc:OrderableUnitType</w:t>
            </w:r>
          </w:p>
          <w:p w14:paraId="657DC07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tir68-017</w:t>
            </w:r>
          </w:p>
          <w:p w14:paraId="244E074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078F08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B123F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8BCC2C6" w14:textId="77777777" w:rsidR="0039026F" w:rsidRDefault="0039026F">
            <w:pPr>
              <w:pStyle w:val="GEFEG"/>
              <w:ind w:left="1215"/>
              <w:rPr>
                <w:sz w:val="16"/>
                <w:szCs w:val="16"/>
              </w:rPr>
            </w:pPr>
            <w:r>
              <w:rPr>
                <w:b/>
                <w:bCs/>
                <w:color w:val="000000"/>
                <w:sz w:val="16"/>
                <w:szCs w:val="16"/>
              </w:rPr>
              <w:t>Orderable unit</w:t>
            </w:r>
          </w:p>
          <w:p w14:paraId="1C88E0D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Unit to be used to order this item.</w:t>
            </w:r>
          </w:p>
          <w:p w14:paraId="4A25CFA6" w14:textId="77777777" w:rsidR="0039026F" w:rsidRDefault="0039026F">
            <w:pPr>
              <w:pStyle w:val="GEFEG"/>
              <w:ind w:left="1229"/>
              <w:rPr>
                <w:sz w:val="16"/>
                <w:szCs w:val="16"/>
              </w:rPr>
            </w:pPr>
            <w:r>
              <w:rPr>
                <w:i/>
                <w:iCs/>
                <w:color w:val="000000"/>
                <w:sz w:val="16"/>
                <w:szCs w:val="16"/>
              </w:rPr>
              <w:t>The same item can be described in more than one</w:t>
            </w:r>
          </w:p>
          <w:p w14:paraId="279BFAB5" w14:textId="77777777" w:rsidR="0039026F" w:rsidRDefault="0039026F">
            <w:pPr>
              <w:pStyle w:val="GEFEG"/>
              <w:ind w:left="1229"/>
              <w:rPr>
                <w:sz w:val="16"/>
                <w:szCs w:val="16"/>
              </w:rPr>
            </w:pPr>
            <w:r>
              <w:rPr>
                <w:i/>
                <w:iCs/>
                <w:color w:val="000000"/>
                <w:sz w:val="16"/>
                <w:szCs w:val="16"/>
              </w:rPr>
              <w:t>catalogue line with</w:t>
            </w:r>
          </w:p>
          <w:p w14:paraId="25EDBEB5" w14:textId="77777777" w:rsidR="0039026F" w:rsidRDefault="0039026F">
            <w:pPr>
              <w:pStyle w:val="GEFEG"/>
              <w:ind w:left="1229"/>
              <w:rPr>
                <w:sz w:val="16"/>
                <w:szCs w:val="16"/>
              </w:rPr>
            </w:pPr>
            <w:r>
              <w:rPr>
                <w:i/>
                <w:iCs/>
                <w:color w:val="000000"/>
                <w:sz w:val="16"/>
                <w:szCs w:val="16"/>
              </w:rPr>
              <w:t>different orderable units. E.g. catalogue line 1 describes</w:t>
            </w:r>
          </w:p>
          <w:p w14:paraId="2CB9EE23" w14:textId="77777777" w:rsidR="0039026F" w:rsidRDefault="0039026F">
            <w:pPr>
              <w:pStyle w:val="GEFEG"/>
              <w:ind w:left="1229"/>
              <w:rPr>
                <w:sz w:val="16"/>
                <w:szCs w:val="16"/>
              </w:rPr>
            </w:pPr>
            <w:r>
              <w:rPr>
                <w:i/>
                <w:iCs/>
                <w:color w:val="000000"/>
                <w:sz w:val="16"/>
                <w:szCs w:val="16"/>
              </w:rPr>
              <w:t>item X that can</w:t>
            </w:r>
          </w:p>
          <w:p w14:paraId="73F17A05" w14:textId="77777777" w:rsidR="0039026F" w:rsidRDefault="0039026F">
            <w:pPr>
              <w:pStyle w:val="GEFEG"/>
              <w:ind w:left="1229"/>
              <w:rPr>
                <w:sz w:val="16"/>
                <w:szCs w:val="16"/>
              </w:rPr>
            </w:pPr>
            <w:r>
              <w:rPr>
                <w:i/>
                <w:iCs/>
                <w:color w:val="000000"/>
                <w:sz w:val="16"/>
                <w:szCs w:val="16"/>
              </w:rPr>
              <w:t>be ordered in boxes at a given price. Line 2 may</w:t>
            </w:r>
          </w:p>
          <w:p w14:paraId="11E312B2" w14:textId="77777777" w:rsidR="0039026F" w:rsidRDefault="0039026F">
            <w:pPr>
              <w:pStyle w:val="GEFEG"/>
              <w:ind w:left="1229"/>
              <w:rPr>
                <w:sz w:val="16"/>
                <w:szCs w:val="16"/>
              </w:rPr>
            </w:pPr>
            <w:r>
              <w:rPr>
                <w:i/>
                <w:iCs/>
                <w:color w:val="000000"/>
                <w:sz w:val="16"/>
                <w:szCs w:val="16"/>
              </w:rPr>
              <w:t>describe the same item</w:t>
            </w:r>
          </w:p>
          <w:p w14:paraId="4F50FA53" w14:textId="77777777" w:rsidR="0039026F" w:rsidRDefault="0039026F">
            <w:pPr>
              <w:pStyle w:val="GEFEG"/>
              <w:ind w:left="1229"/>
              <w:rPr>
                <w:sz w:val="16"/>
                <w:szCs w:val="16"/>
              </w:rPr>
            </w:pPr>
            <w:r>
              <w:rPr>
                <w:i/>
                <w:iCs/>
                <w:color w:val="000000"/>
                <w:sz w:val="16"/>
                <w:szCs w:val="16"/>
              </w:rPr>
              <w:t>X as orderable in pallets where the price is lower</w:t>
            </w:r>
          </w:p>
          <w:p w14:paraId="70A01CD0"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UN/ECE Recommendation 20</w:t>
            </w:r>
          </w:p>
          <w:p w14:paraId="497E4F86" w14:textId="77777777" w:rsidR="0039026F" w:rsidRDefault="0039026F">
            <w:pPr>
              <w:pStyle w:val="GEFEG"/>
              <w:rPr>
                <w:sz w:val="16"/>
                <w:szCs w:val="16"/>
              </w:rPr>
            </w:pPr>
            <w:r>
              <w:rPr>
                <w:color w:val="000000"/>
                <w:sz w:val="16"/>
                <w:szCs w:val="16"/>
              </w:rPr>
              <w:t xml:space="preserve">   </w:t>
            </w:r>
          </w:p>
          <w:p w14:paraId="0DBD9A2E"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CL-T68-R005</w:t>
            </w:r>
          </w:p>
        </w:tc>
      </w:tr>
      <w:tr w:rsidR="0039026F" w14:paraId="070827E3"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780BB6C9" w14:textId="77777777" w:rsidR="0039026F" w:rsidRDefault="00BD3C4F">
            <w:pPr>
              <w:pStyle w:val="GEFEG"/>
              <w:rPr>
                <w:sz w:val="12"/>
                <w:szCs w:val="12"/>
              </w:rPr>
            </w:pPr>
            <w:r>
              <w:rPr>
                <w:noProof/>
              </w:rPr>
              <w:lastRenderedPageBreak/>
              <w:pict w14:anchorId="7CC0F9EE">
                <v:group id="_x0000_s3165" style="position:absolute;margin-left:0;margin-top:0;width:36.35pt;height:58pt;z-index:257990656;mso-position-horizontal-relative:text;mso-position-vertical-relative:text" coordsize="727,1160" o:allowincell="f">
                  <v:rect id="_x0000_s3166" style="position:absolute;left:357;width:15;height:1160" fillcolor="gray" stroked="f" strokeweight="0"/>
                  <v:rect id="_x0000_s3167" style="position:absolute;left:357;top:108;width:372;height:15" fillcolor="gray" stroked="f" strokeweight="0"/>
                  <v:rect id="_x0000_s3168" style="position:absolute;left:600;top:108;width:15;height:1052"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74702518" w14:textId="77777777" w:rsidR="0039026F" w:rsidRDefault="0039026F">
            <w:pPr>
              <w:pStyle w:val="GEFEG"/>
              <w:ind w:left="58"/>
              <w:rPr>
                <w:sz w:val="12"/>
                <w:szCs w:val="12"/>
              </w:rPr>
            </w:pPr>
            <w:r>
              <w:rPr>
                <w:b/>
                <w:bCs/>
                <w:color w:val="000000"/>
                <w:sz w:val="16"/>
                <w:szCs w:val="16"/>
              </w:rPr>
              <w:t>cbc:ContentUnitQuantity</w:t>
            </w:r>
          </w:p>
        </w:tc>
        <w:tc>
          <w:tcPr>
            <w:tcW w:w="4733" w:type="dxa"/>
            <w:tcBorders>
              <w:top w:val="nil"/>
              <w:left w:val="dotted" w:sz="6" w:space="0" w:color="C0C0C0"/>
              <w:bottom w:val="dotted" w:sz="6" w:space="0" w:color="C0C0C0"/>
              <w:right w:val="nil"/>
            </w:tcBorders>
            <w:shd w:val="clear" w:color="auto" w:fill="FFFFFF"/>
          </w:tcPr>
          <w:p w14:paraId="0D4BEF1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52062C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cbc:ContentUnitQuantityType</w:t>
            </w:r>
          </w:p>
          <w:p w14:paraId="367A5E2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tir68-107</w:t>
            </w:r>
          </w:p>
          <w:p w14:paraId="0F7C0E8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5457E7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611BB5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214D4BE8" w14:textId="77777777" w:rsidR="0039026F" w:rsidRDefault="0039026F">
            <w:pPr>
              <w:pStyle w:val="GEFEG"/>
              <w:ind w:left="1215"/>
              <w:rPr>
                <w:sz w:val="16"/>
                <w:szCs w:val="16"/>
              </w:rPr>
            </w:pPr>
            <w:r>
              <w:rPr>
                <w:b/>
                <w:bCs/>
                <w:color w:val="000000"/>
                <w:sz w:val="16"/>
                <w:szCs w:val="16"/>
              </w:rPr>
              <w:t>Catalogue item details/Item net quantity</w:t>
            </w:r>
          </w:p>
          <w:p w14:paraId="2D65BF7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net quantity of the item that is contained in each</w:t>
            </w:r>
          </w:p>
          <w:p w14:paraId="336E7326" w14:textId="77777777" w:rsidR="0039026F" w:rsidRDefault="0039026F">
            <w:pPr>
              <w:pStyle w:val="GEFEG"/>
              <w:ind w:left="1229"/>
              <w:rPr>
                <w:sz w:val="16"/>
                <w:szCs w:val="16"/>
              </w:rPr>
            </w:pPr>
            <w:r>
              <w:rPr>
                <w:i/>
                <w:iCs/>
                <w:color w:val="000000"/>
                <w:sz w:val="16"/>
                <w:szCs w:val="16"/>
              </w:rPr>
              <w:t>consumable unit, excluding any packaging materials.</w:t>
            </w:r>
          </w:p>
          <w:p w14:paraId="2F444083" w14:textId="77777777" w:rsidR="0039026F" w:rsidRDefault="0039026F">
            <w:pPr>
              <w:pStyle w:val="GEFEG"/>
              <w:ind w:left="1229"/>
              <w:rPr>
                <w:sz w:val="16"/>
                <w:szCs w:val="16"/>
              </w:rPr>
            </w:pPr>
            <w:r>
              <w:rPr>
                <w:i/>
                <w:iCs/>
                <w:color w:val="000000"/>
                <w:sz w:val="16"/>
                <w:szCs w:val="16"/>
              </w:rPr>
              <w:t>UOM should be stated  by using recommendation 20 v10</w:t>
            </w:r>
          </w:p>
          <w:p w14:paraId="686BB4E8" w14:textId="77777777" w:rsidR="0039026F" w:rsidRDefault="0039026F">
            <w:pPr>
              <w:pStyle w:val="GEFEG"/>
              <w:rPr>
                <w:sz w:val="12"/>
                <w:szCs w:val="12"/>
              </w:rPr>
            </w:pPr>
            <w:r>
              <w:rPr>
                <w:color w:val="000000"/>
                <w:sz w:val="16"/>
                <w:szCs w:val="16"/>
              </w:rPr>
              <w:t xml:space="preserve">   </w:t>
            </w:r>
          </w:p>
        </w:tc>
      </w:tr>
      <w:tr w:rsidR="0039026F" w14:paraId="21E2C616"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5EEEEFC0" w14:textId="77777777" w:rsidR="0039026F" w:rsidRDefault="00BD3C4F">
            <w:pPr>
              <w:pStyle w:val="GEFEG"/>
              <w:rPr>
                <w:sz w:val="12"/>
                <w:szCs w:val="12"/>
              </w:rPr>
            </w:pPr>
            <w:r>
              <w:rPr>
                <w:noProof/>
              </w:rPr>
              <w:pict w14:anchorId="124111A8">
                <v:group id="_x0000_s3169" style="position:absolute;margin-left:0;margin-top:.75pt;width:48.5pt;height:19.45pt;z-index:257991680;mso-position-horizontal-relative:text;mso-position-vertical-relative:text" coordorigin=",15" coordsize="970,389" o:allowincell="f">
                  <v:rect id="_x0000_s3170" style="position:absolute;left:357;top:15;width:15;height:389" fillcolor="gray" stroked="f" strokeweight="0"/>
                  <v:rect id="_x0000_s3171" style="position:absolute;left:600;top:15;width:15;height:108" fillcolor="gray" stroked="f" strokeweight="0"/>
                  <v:rect id="_x0000_s3172"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F70931C"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6CC86466"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EC084FB"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ABA68A1"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7C4C9AFD"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21B4BEBB" w14:textId="77777777" w:rsidTr="0039026F">
        <w:trPr>
          <w:cantSplit/>
          <w:trHeight w:hRule="exact" w:val="968"/>
        </w:trPr>
        <w:tc>
          <w:tcPr>
            <w:tcW w:w="657" w:type="dxa"/>
            <w:gridSpan w:val="2"/>
            <w:tcBorders>
              <w:top w:val="nil"/>
              <w:left w:val="nil"/>
              <w:bottom w:val="dotted" w:sz="6" w:space="0" w:color="C0C0C0"/>
              <w:right w:val="nil"/>
            </w:tcBorders>
            <w:shd w:val="clear" w:color="auto" w:fill="FFFFFF"/>
          </w:tcPr>
          <w:p w14:paraId="13D5FC4F" w14:textId="77777777" w:rsidR="0039026F" w:rsidRDefault="00BD3C4F">
            <w:pPr>
              <w:pStyle w:val="GEFEG"/>
              <w:rPr>
                <w:sz w:val="12"/>
                <w:szCs w:val="12"/>
              </w:rPr>
            </w:pPr>
            <w:r>
              <w:rPr>
                <w:noProof/>
              </w:rPr>
              <w:pict w14:anchorId="654F069D">
                <v:group id="_x0000_s3173" style="position:absolute;margin-left:0;margin-top:.75pt;width:36.35pt;height:48.4pt;z-index:257992704;mso-position-horizontal-relative:text;mso-position-vertical-relative:text" coordorigin=",15" coordsize="727,968" o:allowincell="f">
                  <v:rect id="_x0000_s3174" style="position:absolute;left:357;top:15;width:15;height:968" fillcolor="gray" stroked="f" strokeweight="0"/>
                  <v:rect id="_x0000_s3175"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33D0CAA" w14:textId="77777777" w:rsidR="0039026F" w:rsidRDefault="0039026F">
            <w:pPr>
              <w:pStyle w:val="GEFEG"/>
              <w:ind w:left="58"/>
              <w:rPr>
                <w:sz w:val="12"/>
                <w:szCs w:val="12"/>
              </w:rPr>
            </w:pPr>
            <w:r>
              <w:rPr>
                <w:b/>
                <w:bCs/>
                <w:color w:val="000000"/>
                <w:sz w:val="16"/>
                <w:szCs w:val="16"/>
              </w:rPr>
              <w:t>cbc:OrderQuantityIncrementNumeric</w:t>
            </w:r>
          </w:p>
        </w:tc>
        <w:tc>
          <w:tcPr>
            <w:tcW w:w="4733" w:type="dxa"/>
            <w:tcBorders>
              <w:top w:val="nil"/>
              <w:left w:val="dotted" w:sz="6" w:space="0" w:color="C0C0C0"/>
              <w:bottom w:val="dotted" w:sz="6" w:space="0" w:color="C0C0C0"/>
              <w:right w:val="nil"/>
            </w:tcBorders>
            <w:shd w:val="clear" w:color="auto" w:fill="FFFFFF"/>
          </w:tcPr>
          <w:p w14:paraId="281B7E7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1CEA71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cbc:OrderQuantityIncrementNumericType</w:t>
            </w:r>
          </w:p>
          <w:p w14:paraId="2FED08B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tir68-018</w:t>
            </w:r>
          </w:p>
          <w:p w14:paraId="3374AC9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E0D578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0E46F0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line/Order</w:t>
            </w:r>
          </w:p>
          <w:p w14:paraId="568418DD" w14:textId="77777777" w:rsidR="0039026F" w:rsidRDefault="0039026F">
            <w:pPr>
              <w:pStyle w:val="GEFEG"/>
              <w:ind w:left="1215"/>
              <w:rPr>
                <w:sz w:val="16"/>
                <w:szCs w:val="16"/>
              </w:rPr>
            </w:pPr>
            <w:r>
              <w:rPr>
                <w:b/>
                <w:bCs/>
                <w:color w:val="000000"/>
                <w:sz w:val="16"/>
                <w:szCs w:val="16"/>
              </w:rPr>
              <w:t>quantity increment</w:t>
            </w:r>
          </w:p>
          <w:p w14:paraId="24BAAE6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increment of orderable units that can be ordered.</w:t>
            </w:r>
          </w:p>
          <w:p w14:paraId="28C17BBD" w14:textId="77777777" w:rsidR="0039026F" w:rsidRDefault="0039026F">
            <w:pPr>
              <w:pStyle w:val="GEFEG"/>
              <w:rPr>
                <w:sz w:val="12"/>
                <w:szCs w:val="12"/>
              </w:rPr>
            </w:pPr>
            <w:r>
              <w:rPr>
                <w:color w:val="000000"/>
                <w:sz w:val="16"/>
                <w:szCs w:val="16"/>
              </w:rPr>
              <w:t xml:space="preserve">   </w:t>
            </w:r>
          </w:p>
        </w:tc>
      </w:tr>
      <w:tr w:rsidR="0039026F" w14:paraId="2CCC94EA" w14:textId="77777777" w:rsidTr="0039026F">
        <w:trPr>
          <w:cantSplit/>
          <w:trHeight w:hRule="exact" w:val="1544"/>
        </w:trPr>
        <w:tc>
          <w:tcPr>
            <w:tcW w:w="657" w:type="dxa"/>
            <w:gridSpan w:val="2"/>
            <w:tcBorders>
              <w:top w:val="nil"/>
              <w:left w:val="nil"/>
              <w:bottom w:val="dotted" w:sz="6" w:space="0" w:color="C0C0C0"/>
              <w:right w:val="nil"/>
            </w:tcBorders>
            <w:shd w:val="clear" w:color="auto" w:fill="FFFFFF"/>
          </w:tcPr>
          <w:p w14:paraId="2E05C0D6" w14:textId="77777777" w:rsidR="0039026F" w:rsidRDefault="00BD3C4F">
            <w:pPr>
              <w:pStyle w:val="GEFEG"/>
              <w:rPr>
                <w:sz w:val="12"/>
                <w:szCs w:val="12"/>
              </w:rPr>
            </w:pPr>
            <w:r>
              <w:rPr>
                <w:noProof/>
              </w:rPr>
              <w:pict w14:anchorId="23BD91CC">
                <v:group id="_x0000_s3176" style="position:absolute;margin-left:0;margin-top:.75pt;width:36.35pt;height:77.2pt;z-index:257993728;mso-position-horizontal-relative:text;mso-position-vertical-relative:text" coordorigin=",15" coordsize="727,1544" o:allowincell="f">
                  <v:rect id="_x0000_s3177" style="position:absolute;left:357;top:15;width:15;height:1544" fillcolor="gray" stroked="f" strokeweight="0"/>
                  <v:rect id="_x0000_s3178" style="position:absolute;left:357;top:123;width:372;height:15" fillcolor="gray" stroked="f" strokeweight="0"/>
                  <v:rect id="_x0000_s3179" style="position:absolute;left:600;top:123;width:15;height:1436"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DC38E5C" w14:textId="77777777" w:rsidR="0039026F" w:rsidRDefault="0039026F">
            <w:pPr>
              <w:pStyle w:val="GEFEG"/>
              <w:ind w:left="58"/>
              <w:rPr>
                <w:sz w:val="12"/>
                <w:szCs w:val="12"/>
              </w:rPr>
            </w:pPr>
            <w:r>
              <w:rPr>
                <w:b/>
                <w:bCs/>
                <w:color w:val="000000"/>
                <w:sz w:val="16"/>
                <w:szCs w:val="16"/>
              </w:rPr>
              <w:t>cbc:MinimumOrderQuantity</w:t>
            </w:r>
          </w:p>
        </w:tc>
        <w:tc>
          <w:tcPr>
            <w:tcW w:w="4733" w:type="dxa"/>
            <w:tcBorders>
              <w:top w:val="nil"/>
              <w:left w:val="dotted" w:sz="6" w:space="0" w:color="C0C0C0"/>
              <w:bottom w:val="dotted" w:sz="6" w:space="0" w:color="C0C0C0"/>
              <w:right w:val="nil"/>
            </w:tcBorders>
            <w:shd w:val="clear" w:color="auto" w:fill="FFFFFF"/>
          </w:tcPr>
          <w:p w14:paraId="4239373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808F48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cbc:MinimumOrderQuantityType</w:t>
            </w:r>
          </w:p>
          <w:p w14:paraId="7A98CE6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tir68-019</w:t>
            </w:r>
          </w:p>
          <w:p w14:paraId="53343C6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5FF4C8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E26FD6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8D53582" w14:textId="77777777" w:rsidR="0039026F" w:rsidRDefault="0039026F">
            <w:pPr>
              <w:pStyle w:val="GEFEG"/>
              <w:ind w:left="1215"/>
              <w:rPr>
                <w:sz w:val="16"/>
                <w:szCs w:val="16"/>
              </w:rPr>
            </w:pPr>
            <w:r>
              <w:rPr>
                <w:b/>
                <w:bCs/>
                <w:color w:val="000000"/>
                <w:sz w:val="16"/>
                <w:szCs w:val="16"/>
              </w:rPr>
              <w:t>Minimum order quantity</w:t>
            </w:r>
          </w:p>
          <w:p w14:paraId="6672A04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minimum number of orderable units that can be</w:t>
            </w:r>
          </w:p>
          <w:p w14:paraId="567ACA42" w14:textId="77777777" w:rsidR="0039026F" w:rsidRDefault="0039026F">
            <w:pPr>
              <w:pStyle w:val="GEFEG"/>
              <w:ind w:left="1229"/>
              <w:rPr>
                <w:sz w:val="16"/>
                <w:szCs w:val="16"/>
              </w:rPr>
            </w:pPr>
            <w:r>
              <w:rPr>
                <w:i/>
                <w:iCs/>
                <w:color w:val="000000"/>
                <w:sz w:val="16"/>
                <w:szCs w:val="16"/>
              </w:rPr>
              <w:t>ordered according to details provided in the catalogue</w:t>
            </w:r>
          </w:p>
          <w:p w14:paraId="3FAE2E5A" w14:textId="77777777" w:rsidR="0039026F" w:rsidRDefault="0039026F">
            <w:pPr>
              <w:pStyle w:val="GEFEG"/>
              <w:ind w:left="1229"/>
              <w:rPr>
                <w:sz w:val="16"/>
                <w:szCs w:val="16"/>
              </w:rPr>
            </w:pPr>
            <w:r>
              <w:rPr>
                <w:i/>
                <w:iCs/>
                <w:color w:val="000000"/>
                <w:sz w:val="16"/>
                <w:szCs w:val="16"/>
              </w:rPr>
              <w:t>line, such as price.</w:t>
            </w:r>
          </w:p>
          <w:p w14:paraId="18350D83" w14:textId="77777777" w:rsidR="0039026F" w:rsidRDefault="0039026F">
            <w:pPr>
              <w:pStyle w:val="GEFEG"/>
              <w:ind w:left="1229"/>
              <w:rPr>
                <w:sz w:val="16"/>
                <w:szCs w:val="16"/>
              </w:rPr>
            </w:pPr>
            <w:r>
              <w:rPr>
                <w:i/>
                <w:iCs/>
                <w:color w:val="000000"/>
                <w:sz w:val="16"/>
                <w:szCs w:val="16"/>
              </w:rPr>
              <w:t>UOM should be stated  by using recommendation 20 v10</w:t>
            </w:r>
          </w:p>
          <w:p w14:paraId="465413C3" w14:textId="77777777" w:rsidR="0039026F" w:rsidRDefault="0039026F">
            <w:pPr>
              <w:pStyle w:val="GEFEG"/>
              <w:rPr>
                <w:sz w:val="16"/>
                <w:szCs w:val="16"/>
              </w:rPr>
            </w:pPr>
            <w:r>
              <w:rPr>
                <w:color w:val="000000"/>
                <w:sz w:val="16"/>
                <w:szCs w:val="16"/>
              </w:rPr>
              <w:t xml:space="preserve">   </w:t>
            </w:r>
          </w:p>
          <w:p w14:paraId="2286EA05"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BII3-T68-R022</w:t>
            </w:r>
          </w:p>
        </w:tc>
      </w:tr>
      <w:tr w:rsidR="0039026F" w14:paraId="033EFF1D"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3F799958" w14:textId="77777777" w:rsidR="0039026F" w:rsidRDefault="00BD3C4F">
            <w:pPr>
              <w:pStyle w:val="GEFEG"/>
              <w:rPr>
                <w:sz w:val="12"/>
                <w:szCs w:val="12"/>
              </w:rPr>
            </w:pPr>
            <w:r>
              <w:rPr>
                <w:noProof/>
              </w:rPr>
              <w:pict w14:anchorId="3A8F1401">
                <v:group id="_x0000_s3180" style="position:absolute;margin-left:0;margin-top:.75pt;width:48.5pt;height:19.45pt;z-index:257994752;mso-position-horizontal-relative:text;mso-position-vertical-relative:text" coordorigin=",15" coordsize="970,389" o:allowincell="f">
                  <v:rect id="_x0000_s3181" style="position:absolute;left:357;top:15;width:15;height:389" fillcolor="gray" stroked="f" strokeweight="0"/>
                  <v:rect id="_x0000_s3182" style="position:absolute;left:600;top:15;width:15;height:108" fillcolor="gray" stroked="f" strokeweight="0"/>
                  <v:rect id="_x0000_s3183"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6FC919F"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126B53A3"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A7443A5"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953E9F5"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43432DC0"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6DCD1A06" w14:textId="77777777" w:rsidTr="0039026F">
        <w:trPr>
          <w:cantSplit/>
          <w:trHeight w:hRule="exact" w:val="1544"/>
        </w:trPr>
        <w:tc>
          <w:tcPr>
            <w:tcW w:w="657" w:type="dxa"/>
            <w:gridSpan w:val="2"/>
            <w:tcBorders>
              <w:top w:val="nil"/>
              <w:left w:val="nil"/>
              <w:bottom w:val="dotted" w:sz="6" w:space="0" w:color="C0C0C0"/>
              <w:right w:val="nil"/>
            </w:tcBorders>
            <w:shd w:val="clear" w:color="auto" w:fill="FFFFFF"/>
          </w:tcPr>
          <w:p w14:paraId="22CD9F47" w14:textId="77777777" w:rsidR="0039026F" w:rsidRDefault="00BD3C4F">
            <w:pPr>
              <w:pStyle w:val="GEFEG"/>
              <w:rPr>
                <w:sz w:val="12"/>
                <w:szCs w:val="12"/>
              </w:rPr>
            </w:pPr>
            <w:r>
              <w:rPr>
                <w:noProof/>
              </w:rPr>
              <w:pict w14:anchorId="1DFF3C7D">
                <v:group id="_x0000_s3184" style="position:absolute;margin-left:0;margin-top:.75pt;width:36.35pt;height:77.2pt;z-index:257995776;mso-position-horizontal-relative:text;mso-position-vertical-relative:text" coordorigin=",15" coordsize="727,1544" o:allowincell="f">
                  <v:rect id="_x0000_s3185" style="position:absolute;left:357;top:15;width:15;height:1544" fillcolor="gray" stroked="f" strokeweight="0"/>
                  <v:rect id="_x0000_s3186" style="position:absolute;left:357;top:123;width:372;height:15" fillcolor="gray" stroked="f" strokeweight="0"/>
                  <v:rect id="_x0000_s3187" style="position:absolute;left:600;top:123;width:15;height:1436"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456432EC" w14:textId="77777777" w:rsidR="0039026F" w:rsidRDefault="0039026F">
            <w:pPr>
              <w:pStyle w:val="GEFEG"/>
              <w:ind w:left="58"/>
              <w:rPr>
                <w:sz w:val="12"/>
                <w:szCs w:val="12"/>
              </w:rPr>
            </w:pPr>
            <w:r>
              <w:rPr>
                <w:b/>
                <w:bCs/>
                <w:color w:val="000000"/>
                <w:sz w:val="16"/>
                <w:szCs w:val="16"/>
              </w:rPr>
              <w:t>cbc:MaximumOrderQuantity</w:t>
            </w:r>
          </w:p>
        </w:tc>
        <w:tc>
          <w:tcPr>
            <w:tcW w:w="4733" w:type="dxa"/>
            <w:tcBorders>
              <w:top w:val="nil"/>
              <w:left w:val="dotted" w:sz="6" w:space="0" w:color="C0C0C0"/>
              <w:bottom w:val="dotted" w:sz="6" w:space="0" w:color="C0C0C0"/>
              <w:right w:val="nil"/>
            </w:tcBorders>
            <w:shd w:val="clear" w:color="auto" w:fill="FFFFFF"/>
          </w:tcPr>
          <w:p w14:paraId="3002673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73DAC5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cbc:MaximumOrderQuantityType</w:t>
            </w:r>
          </w:p>
          <w:p w14:paraId="440AB61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tir68-020</w:t>
            </w:r>
          </w:p>
          <w:p w14:paraId="69F87AA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C87356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A17D81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2FC94B43" w14:textId="77777777" w:rsidR="0039026F" w:rsidRDefault="0039026F">
            <w:pPr>
              <w:pStyle w:val="GEFEG"/>
              <w:ind w:left="1215"/>
              <w:rPr>
                <w:sz w:val="16"/>
                <w:szCs w:val="16"/>
              </w:rPr>
            </w:pPr>
            <w:r>
              <w:rPr>
                <w:b/>
                <w:bCs/>
                <w:color w:val="000000"/>
                <w:sz w:val="16"/>
                <w:szCs w:val="16"/>
              </w:rPr>
              <w:t>Maximum order quantity</w:t>
            </w:r>
          </w:p>
          <w:p w14:paraId="5859149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maximum number of orderable units that can be</w:t>
            </w:r>
          </w:p>
          <w:p w14:paraId="6C76E699" w14:textId="77777777" w:rsidR="0039026F" w:rsidRDefault="0039026F">
            <w:pPr>
              <w:pStyle w:val="GEFEG"/>
              <w:ind w:left="1229"/>
              <w:rPr>
                <w:sz w:val="16"/>
                <w:szCs w:val="16"/>
              </w:rPr>
            </w:pPr>
            <w:r>
              <w:rPr>
                <w:i/>
                <w:iCs/>
                <w:color w:val="000000"/>
                <w:sz w:val="16"/>
                <w:szCs w:val="16"/>
              </w:rPr>
              <w:t>ordered according to details provided in the catalogue</w:t>
            </w:r>
          </w:p>
          <w:p w14:paraId="28797950" w14:textId="77777777" w:rsidR="0039026F" w:rsidRDefault="0039026F">
            <w:pPr>
              <w:pStyle w:val="GEFEG"/>
              <w:ind w:left="1229"/>
              <w:rPr>
                <w:sz w:val="16"/>
                <w:szCs w:val="16"/>
              </w:rPr>
            </w:pPr>
            <w:r>
              <w:rPr>
                <w:i/>
                <w:iCs/>
                <w:color w:val="000000"/>
                <w:sz w:val="16"/>
                <w:szCs w:val="16"/>
              </w:rPr>
              <w:t>line, such as price.</w:t>
            </w:r>
          </w:p>
          <w:p w14:paraId="572FC41C" w14:textId="77777777" w:rsidR="0039026F" w:rsidRDefault="0039026F">
            <w:pPr>
              <w:pStyle w:val="GEFEG"/>
              <w:ind w:left="1229"/>
              <w:rPr>
                <w:sz w:val="16"/>
                <w:szCs w:val="16"/>
              </w:rPr>
            </w:pPr>
            <w:r>
              <w:rPr>
                <w:i/>
                <w:iCs/>
                <w:color w:val="000000"/>
                <w:sz w:val="16"/>
                <w:szCs w:val="16"/>
              </w:rPr>
              <w:t>UOM should be stated  by using recommendation 20 v10</w:t>
            </w:r>
          </w:p>
          <w:p w14:paraId="5E833C0A" w14:textId="77777777" w:rsidR="0039026F" w:rsidRDefault="0039026F">
            <w:pPr>
              <w:pStyle w:val="GEFEG"/>
              <w:rPr>
                <w:sz w:val="16"/>
                <w:szCs w:val="16"/>
              </w:rPr>
            </w:pPr>
            <w:r>
              <w:rPr>
                <w:color w:val="000000"/>
                <w:sz w:val="16"/>
                <w:szCs w:val="16"/>
              </w:rPr>
              <w:t xml:space="preserve">   </w:t>
            </w:r>
          </w:p>
          <w:p w14:paraId="6BA32B9D"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BII3-T68-R022</w:t>
            </w:r>
          </w:p>
        </w:tc>
      </w:tr>
      <w:tr w:rsidR="0039026F" w14:paraId="42C5AE70"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706C38E9" w14:textId="77777777" w:rsidR="0039026F" w:rsidRDefault="00BD3C4F">
            <w:pPr>
              <w:pStyle w:val="GEFEG"/>
              <w:rPr>
                <w:sz w:val="12"/>
                <w:szCs w:val="12"/>
              </w:rPr>
            </w:pPr>
            <w:r>
              <w:rPr>
                <w:noProof/>
              </w:rPr>
              <w:pict w14:anchorId="63C03DE2">
                <v:group id="_x0000_s3188" style="position:absolute;margin-left:0;margin-top:.75pt;width:48.5pt;height:19.45pt;z-index:257996800;mso-position-horizontal-relative:text;mso-position-vertical-relative:text" coordorigin=",15" coordsize="970,389" o:allowincell="f">
                  <v:rect id="_x0000_s3189" style="position:absolute;left:357;top:15;width:15;height:389" fillcolor="gray" stroked="f" strokeweight="0"/>
                  <v:rect id="_x0000_s3190" style="position:absolute;left:600;top:15;width:15;height:108" fillcolor="gray" stroked="f" strokeweight="0"/>
                  <v:rect id="_x0000_s3191"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2D02FAB"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07C171B1"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3333A1E"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7F495ED0"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3CC73EEC"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24EDE911" w14:textId="77777777" w:rsidTr="0039026F">
        <w:trPr>
          <w:cantSplit/>
          <w:trHeight w:hRule="exact" w:val="968"/>
        </w:trPr>
        <w:tc>
          <w:tcPr>
            <w:tcW w:w="657" w:type="dxa"/>
            <w:gridSpan w:val="2"/>
            <w:tcBorders>
              <w:top w:val="nil"/>
              <w:left w:val="nil"/>
              <w:bottom w:val="dotted" w:sz="6" w:space="0" w:color="C0C0C0"/>
              <w:right w:val="nil"/>
            </w:tcBorders>
            <w:shd w:val="clear" w:color="auto" w:fill="FFFFFF"/>
          </w:tcPr>
          <w:p w14:paraId="34C1DC33" w14:textId="77777777" w:rsidR="0039026F" w:rsidRDefault="00BD3C4F">
            <w:pPr>
              <w:pStyle w:val="GEFEG"/>
              <w:rPr>
                <w:sz w:val="12"/>
                <w:szCs w:val="12"/>
              </w:rPr>
            </w:pPr>
            <w:r>
              <w:rPr>
                <w:noProof/>
              </w:rPr>
              <w:pict w14:anchorId="6112E2F6">
                <v:group id="_x0000_s3192" style="position:absolute;margin-left:0;margin-top:.75pt;width:36.35pt;height:48.4pt;z-index:257997824;mso-position-horizontal-relative:text;mso-position-vertical-relative:text" coordorigin=",15" coordsize="727,968" o:allowincell="f">
                  <v:rect id="_x0000_s3193" style="position:absolute;left:357;top:15;width:15;height:968" fillcolor="gray" stroked="f" strokeweight="0"/>
                  <v:rect id="_x0000_s3194"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C295E62" w14:textId="77777777" w:rsidR="0039026F" w:rsidRDefault="0039026F">
            <w:pPr>
              <w:pStyle w:val="GEFEG"/>
              <w:ind w:left="58"/>
              <w:rPr>
                <w:sz w:val="12"/>
                <w:szCs w:val="12"/>
              </w:rPr>
            </w:pPr>
            <w:r>
              <w:rPr>
                <w:b/>
                <w:bCs/>
                <w:color w:val="000000"/>
                <w:sz w:val="16"/>
                <w:szCs w:val="16"/>
              </w:rPr>
              <w:t>cbc:WarrantyInformation</w:t>
            </w:r>
          </w:p>
        </w:tc>
        <w:tc>
          <w:tcPr>
            <w:tcW w:w="4733" w:type="dxa"/>
            <w:tcBorders>
              <w:top w:val="nil"/>
              <w:left w:val="dotted" w:sz="6" w:space="0" w:color="C0C0C0"/>
              <w:bottom w:val="dotted" w:sz="6" w:space="0" w:color="C0C0C0"/>
              <w:right w:val="nil"/>
            </w:tcBorders>
            <w:shd w:val="clear" w:color="auto" w:fill="FFFFFF"/>
          </w:tcPr>
          <w:p w14:paraId="2A167E8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C00482C"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cbc:WarrantyInformationType</w:t>
            </w:r>
          </w:p>
          <w:p w14:paraId="71DD9EF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tir68-091</w:t>
            </w:r>
          </w:p>
          <w:p w14:paraId="5E295C6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3CAA51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02B929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2A33F75" w14:textId="77777777" w:rsidR="0039026F" w:rsidRDefault="0039026F">
            <w:pPr>
              <w:pStyle w:val="GEFEG"/>
              <w:ind w:left="1215"/>
              <w:rPr>
                <w:sz w:val="16"/>
                <w:szCs w:val="16"/>
              </w:rPr>
            </w:pPr>
            <w:r>
              <w:rPr>
                <w:b/>
                <w:bCs/>
                <w:color w:val="000000"/>
                <w:sz w:val="16"/>
                <w:szCs w:val="16"/>
              </w:rPr>
              <w:t>Catalogue line warranty information</w:t>
            </w:r>
          </w:p>
          <w:p w14:paraId="2BC669D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Warranty information that applies to the catalogue line</w:t>
            </w:r>
          </w:p>
          <w:p w14:paraId="75D6F3A8" w14:textId="77777777" w:rsidR="0039026F" w:rsidRDefault="0039026F">
            <w:pPr>
              <w:pStyle w:val="GEFEG"/>
              <w:ind w:left="1229"/>
              <w:rPr>
                <w:sz w:val="16"/>
                <w:szCs w:val="16"/>
              </w:rPr>
            </w:pPr>
            <w:r>
              <w:rPr>
                <w:i/>
                <w:iCs/>
                <w:color w:val="000000"/>
                <w:sz w:val="16"/>
                <w:szCs w:val="16"/>
              </w:rPr>
              <w:t>item.</w:t>
            </w:r>
          </w:p>
          <w:p w14:paraId="524E67B8" w14:textId="77777777" w:rsidR="0039026F" w:rsidRDefault="0039026F">
            <w:pPr>
              <w:pStyle w:val="GEFEG"/>
              <w:rPr>
                <w:sz w:val="12"/>
                <w:szCs w:val="12"/>
              </w:rPr>
            </w:pPr>
            <w:r>
              <w:rPr>
                <w:color w:val="000000"/>
                <w:sz w:val="16"/>
                <w:szCs w:val="16"/>
              </w:rPr>
              <w:t xml:space="preserve">   </w:t>
            </w:r>
          </w:p>
        </w:tc>
      </w:tr>
      <w:tr w:rsidR="0039026F" w14:paraId="00C7B679" w14:textId="77777777" w:rsidTr="0039026F">
        <w:trPr>
          <w:cantSplit/>
          <w:trHeight w:hRule="exact" w:val="2120"/>
        </w:trPr>
        <w:tc>
          <w:tcPr>
            <w:tcW w:w="657" w:type="dxa"/>
            <w:gridSpan w:val="2"/>
            <w:tcBorders>
              <w:top w:val="nil"/>
              <w:left w:val="nil"/>
              <w:bottom w:val="dotted" w:sz="6" w:space="0" w:color="C0C0C0"/>
              <w:right w:val="nil"/>
            </w:tcBorders>
            <w:shd w:val="clear" w:color="auto" w:fill="FFFFFF"/>
          </w:tcPr>
          <w:p w14:paraId="6C46DB6B" w14:textId="77777777" w:rsidR="0039026F" w:rsidRDefault="00BD3C4F">
            <w:pPr>
              <w:pStyle w:val="GEFEG"/>
              <w:rPr>
                <w:sz w:val="12"/>
                <w:szCs w:val="12"/>
              </w:rPr>
            </w:pPr>
            <w:r>
              <w:rPr>
                <w:noProof/>
              </w:rPr>
              <w:lastRenderedPageBreak/>
              <w:pict w14:anchorId="2C99EBBB">
                <v:group id="_x0000_s3195" style="position:absolute;margin-left:0;margin-top:0;width:36.35pt;height:106pt;z-index:257998848;mso-position-horizontal-relative:text;mso-position-vertical-relative:text" coordsize="727,2120" o:allowincell="f">
                  <v:rect id="_x0000_s3196" style="position:absolute;left:357;width:15;height:2120" fillcolor="gray" stroked="f" strokeweight="0"/>
                  <v:rect id="_x0000_s3197" style="position:absolute;left:357;top:108;width:372;height:15" fillcolor="gray" stroked="f" strokeweight="0"/>
                  <v:rect id="_x0000_s3198" style="position:absolute;left:600;top:108;width:15;height:2012"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755C8809" w14:textId="77777777" w:rsidR="0039026F" w:rsidRDefault="0039026F">
            <w:pPr>
              <w:pStyle w:val="GEFEG"/>
              <w:ind w:left="58"/>
              <w:rPr>
                <w:sz w:val="12"/>
                <w:szCs w:val="12"/>
              </w:rPr>
            </w:pPr>
            <w:r>
              <w:rPr>
                <w:b/>
                <w:bCs/>
                <w:color w:val="000000"/>
                <w:sz w:val="16"/>
                <w:szCs w:val="16"/>
              </w:rPr>
              <w:t>cbc:PackLevelCode</w:t>
            </w:r>
          </w:p>
        </w:tc>
        <w:tc>
          <w:tcPr>
            <w:tcW w:w="4733" w:type="dxa"/>
            <w:tcBorders>
              <w:top w:val="nil"/>
              <w:left w:val="dotted" w:sz="6" w:space="0" w:color="C0C0C0"/>
              <w:bottom w:val="dotted" w:sz="6" w:space="0" w:color="C0C0C0"/>
              <w:right w:val="nil"/>
            </w:tcBorders>
            <w:shd w:val="clear" w:color="auto" w:fill="FFFFFF"/>
          </w:tcPr>
          <w:p w14:paraId="79DBBE5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E21562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cbc:PackLevelCodeType</w:t>
            </w:r>
          </w:p>
          <w:p w14:paraId="5FF24A6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tir68-066</w:t>
            </w:r>
          </w:p>
          <w:p w14:paraId="6D1DAC4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66735F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08D856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3044210E" w14:textId="77777777" w:rsidR="0039026F" w:rsidRDefault="0039026F">
            <w:pPr>
              <w:pStyle w:val="GEFEG"/>
              <w:ind w:left="1215"/>
              <w:rPr>
                <w:sz w:val="16"/>
                <w:szCs w:val="16"/>
              </w:rPr>
            </w:pPr>
            <w:r>
              <w:rPr>
                <w:b/>
                <w:bCs/>
                <w:color w:val="000000"/>
                <w:sz w:val="16"/>
                <w:szCs w:val="16"/>
              </w:rPr>
              <w:t>packaging/Orderable unit handling information/</w:t>
            </w:r>
          </w:p>
          <w:p w14:paraId="40B4DEFE" w14:textId="77777777" w:rsidR="0039026F" w:rsidRDefault="0039026F">
            <w:pPr>
              <w:pStyle w:val="GEFEG"/>
              <w:ind w:left="1215"/>
              <w:rPr>
                <w:sz w:val="16"/>
                <w:szCs w:val="16"/>
              </w:rPr>
            </w:pPr>
            <w:r>
              <w:rPr>
                <w:b/>
                <w:bCs/>
                <w:color w:val="000000"/>
                <w:sz w:val="16"/>
                <w:szCs w:val="16"/>
              </w:rPr>
              <w:t>Handling unit packaging level</w:t>
            </w:r>
          </w:p>
          <w:p w14:paraId="75DB85F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packaging level of the orderable unit.</w:t>
            </w:r>
          </w:p>
          <w:p w14:paraId="01B06BAC" w14:textId="77777777" w:rsidR="0039026F" w:rsidRDefault="0039026F">
            <w:pPr>
              <w:pStyle w:val="GEFEG"/>
              <w:ind w:left="1229"/>
              <w:rPr>
                <w:sz w:val="16"/>
                <w:szCs w:val="16"/>
              </w:rPr>
            </w:pPr>
            <w:r>
              <w:rPr>
                <w:i/>
                <w:iCs/>
                <w:color w:val="000000"/>
                <w:sz w:val="16"/>
                <w:szCs w:val="16"/>
              </w:rPr>
              <w:t>It must be possible to specify hierarchies of packaging</w:t>
            </w:r>
          </w:p>
          <w:p w14:paraId="681F457A" w14:textId="77777777" w:rsidR="0039026F" w:rsidRDefault="0039026F">
            <w:pPr>
              <w:pStyle w:val="GEFEG"/>
              <w:ind w:left="1229"/>
              <w:rPr>
                <w:sz w:val="16"/>
                <w:szCs w:val="16"/>
              </w:rPr>
            </w:pPr>
            <w:r>
              <w:rPr>
                <w:i/>
                <w:iCs/>
                <w:color w:val="000000"/>
                <w:sz w:val="16"/>
                <w:szCs w:val="16"/>
              </w:rPr>
              <w:t>systems.</w:t>
            </w:r>
          </w:p>
          <w:p w14:paraId="12B948AB" w14:textId="77777777" w:rsidR="0039026F" w:rsidRDefault="0039026F">
            <w:pPr>
              <w:pStyle w:val="GEFEG"/>
              <w:ind w:left="1229"/>
              <w:rPr>
                <w:sz w:val="16"/>
                <w:szCs w:val="16"/>
              </w:rPr>
            </w:pPr>
            <w:r>
              <w:rPr>
                <w:i/>
                <w:iCs/>
                <w:color w:val="000000"/>
                <w:sz w:val="16"/>
                <w:szCs w:val="16"/>
              </w:rPr>
              <w:t>To describe a hierarchy of package units needed to</w:t>
            </w:r>
          </w:p>
          <w:p w14:paraId="69258F73" w14:textId="77777777" w:rsidR="0039026F" w:rsidRDefault="0039026F">
            <w:pPr>
              <w:pStyle w:val="GEFEG"/>
              <w:ind w:left="1229"/>
              <w:rPr>
                <w:sz w:val="16"/>
                <w:szCs w:val="16"/>
              </w:rPr>
            </w:pPr>
            <w:r>
              <w:rPr>
                <w:i/>
                <w:iCs/>
                <w:color w:val="000000"/>
                <w:sz w:val="16"/>
                <w:szCs w:val="16"/>
              </w:rPr>
              <w:t>facilitate logistics processes; ensure consistency with</w:t>
            </w:r>
          </w:p>
          <w:p w14:paraId="60FD2BFB" w14:textId="77777777" w:rsidR="0039026F" w:rsidRDefault="0039026F">
            <w:pPr>
              <w:pStyle w:val="GEFEG"/>
              <w:ind w:left="1229"/>
              <w:rPr>
                <w:sz w:val="16"/>
                <w:szCs w:val="16"/>
              </w:rPr>
            </w:pPr>
            <w:r>
              <w:rPr>
                <w:i/>
                <w:iCs/>
                <w:color w:val="000000"/>
                <w:sz w:val="16"/>
                <w:szCs w:val="16"/>
              </w:rPr>
              <w:t>the post-award catalogue</w:t>
            </w:r>
          </w:p>
          <w:p w14:paraId="6B8D2A07"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values from the UN/ECE Recommendation 21</w:t>
            </w:r>
          </w:p>
          <w:p w14:paraId="21923353" w14:textId="77777777" w:rsidR="0039026F" w:rsidRDefault="0039026F">
            <w:pPr>
              <w:pStyle w:val="GEFEG"/>
              <w:rPr>
                <w:sz w:val="12"/>
                <w:szCs w:val="12"/>
              </w:rPr>
            </w:pPr>
            <w:r>
              <w:rPr>
                <w:color w:val="000000"/>
                <w:sz w:val="16"/>
                <w:szCs w:val="16"/>
              </w:rPr>
              <w:t xml:space="preserve">   </w:t>
            </w:r>
          </w:p>
        </w:tc>
      </w:tr>
      <w:tr w:rsidR="0039026F" w14:paraId="6587FCA0"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08AFDFBB" w14:textId="77777777" w:rsidR="0039026F" w:rsidRDefault="00BD3C4F">
            <w:pPr>
              <w:pStyle w:val="GEFEG"/>
              <w:rPr>
                <w:sz w:val="12"/>
                <w:szCs w:val="12"/>
              </w:rPr>
            </w:pPr>
            <w:r>
              <w:rPr>
                <w:noProof/>
              </w:rPr>
              <w:pict w14:anchorId="27F54225">
                <v:group id="_x0000_s3199" style="position:absolute;margin-left:0;margin-top:.75pt;width:48.5pt;height:19.45pt;z-index:257999872;mso-position-horizontal-relative:text;mso-position-vertical-relative:text" coordorigin=",15" coordsize="970,389" o:allowincell="f">
                  <v:rect id="_x0000_s3200" style="position:absolute;left:357;top:15;width:15;height:389" fillcolor="gray" stroked="f" strokeweight="0"/>
                  <v:rect id="_x0000_s3201" style="position:absolute;left:600;top:15;width:15;height:108" fillcolor="gray" stroked="f" strokeweight="0"/>
                  <v:rect id="_x0000_s3202"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5E26BD02"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0F2DE449"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E9B8B8D"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045818E" w14:textId="77777777" w:rsidR="0039026F" w:rsidRDefault="0039026F">
            <w:pPr>
              <w:pStyle w:val="GEFEG"/>
              <w:rPr>
                <w:sz w:val="12"/>
                <w:szCs w:val="12"/>
              </w:rPr>
            </w:pPr>
          </w:p>
        </w:tc>
      </w:tr>
      <w:tr w:rsidR="0039026F" w14:paraId="15826D30"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2CF37060" w14:textId="77777777" w:rsidR="0039026F" w:rsidRDefault="00BD3C4F">
            <w:pPr>
              <w:pStyle w:val="GEFEG"/>
              <w:rPr>
                <w:sz w:val="12"/>
                <w:szCs w:val="12"/>
              </w:rPr>
            </w:pPr>
            <w:r>
              <w:rPr>
                <w:noProof/>
              </w:rPr>
              <w:pict w14:anchorId="06F75DC9">
                <v:group id="_x0000_s3203" style="position:absolute;margin-left:0;margin-top:.75pt;width:36.35pt;height:19.95pt;z-index:258000896;mso-position-horizontal-relative:text;mso-position-vertical-relative:text" coordorigin=",15" coordsize="727,399" o:allowincell="f">
                  <v:rect id="_x0000_s3204" style="position:absolute;left:357;top:15;width:15;height:399" fillcolor="gray" stroked="f" strokeweight="0"/>
                  <v:rect id="_x0000_s3205" style="position:absolute;left:357;top:123;width:372;height:15" fillcolor="gray" stroked="f" strokeweight="0"/>
                  <v:rect id="_x0000_s3206"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22ADC15" w14:textId="77777777" w:rsidR="0039026F" w:rsidRDefault="0039026F">
            <w:pPr>
              <w:pStyle w:val="GEFEG"/>
              <w:ind w:left="58"/>
              <w:rPr>
                <w:sz w:val="12"/>
                <w:szCs w:val="12"/>
              </w:rPr>
            </w:pPr>
            <w:r>
              <w:rPr>
                <w:b/>
                <w:bCs/>
                <w:i/>
                <w:iCs/>
                <w:color w:val="000000"/>
                <w:sz w:val="16"/>
                <w:szCs w:val="16"/>
              </w:rPr>
              <w:t>cac:ItemComparison</w:t>
            </w:r>
          </w:p>
        </w:tc>
        <w:tc>
          <w:tcPr>
            <w:tcW w:w="4733" w:type="dxa"/>
            <w:tcBorders>
              <w:top w:val="nil"/>
              <w:left w:val="dotted" w:sz="6" w:space="0" w:color="C0C0C0"/>
              <w:bottom w:val="dotted" w:sz="6" w:space="0" w:color="C0C0C0"/>
              <w:right w:val="nil"/>
            </w:tcBorders>
            <w:shd w:val="clear" w:color="auto" w:fill="FFFFFF"/>
          </w:tcPr>
          <w:p w14:paraId="1149D6DE"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8C4AFD4"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cac:ItemComparisonType</w:t>
            </w:r>
          </w:p>
        </w:tc>
        <w:tc>
          <w:tcPr>
            <w:tcW w:w="5682" w:type="dxa"/>
            <w:tcBorders>
              <w:top w:val="nil"/>
              <w:left w:val="dotted" w:sz="6" w:space="0" w:color="C0C0C0"/>
              <w:bottom w:val="dotted" w:sz="6" w:space="0" w:color="C0C0C0"/>
              <w:right w:val="nil"/>
            </w:tcBorders>
            <w:shd w:val="clear" w:color="auto" w:fill="FFFFFF"/>
          </w:tcPr>
          <w:p w14:paraId="0C9A462A" w14:textId="77777777" w:rsidR="0039026F" w:rsidRDefault="0039026F">
            <w:pPr>
              <w:pStyle w:val="GEFEG"/>
              <w:rPr>
                <w:sz w:val="12"/>
                <w:szCs w:val="12"/>
              </w:rPr>
            </w:pPr>
          </w:p>
        </w:tc>
      </w:tr>
      <w:tr w:rsidR="0039026F" w14:paraId="0EDDC2B6"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7A37931" w14:textId="77777777" w:rsidR="0039026F" w:rsidRDefault="00BD3C4F">
            <w:pPr>
              <w:pStyle w:val="GEFEG"/>
              <w:rPr>
                <w:sz w:val="12"/>
                <w:szCs w:val="12"/>
              </w:rPr>
            </w:pPr>
            <w:r>
              <w:rPr>
                <w:noProof/>
              </w:rPr>
              <w:pict w14:anchorId="5AD5A16A">
                <v:group id="_x0000_s3207" style="position:absolute;margin-left:0;margin-top:.75pt;width:48.5pt;height:48.4pt;z-index:258001920;mso-position-horizontal-relative:text;mso-position-vertical-relative:text" coordorigin=",15" coordsize="970,968" o:allowincell="f">
                  <v:rect id="_x0000_s3208" style="position:absolute;left:357;top:15;width:15;height:968" fillcolor="gray" stroked="f" strokeweight="0"/>
                  <v:rect id="_x0000_s3209" style="position:absolute;left:600;top:15;width:15;height:968" fillcolor="gray" stroked="f" strokeweight="0"/>
                  <v:rect id="_x0000_s3210" style="position:absolute;left:600;top:123;width:372;height:15" fillcolor="gray" stroked="f" strokeweight="0"/>
                  <v:rect id="_x0000_s3211"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56D33D3" w14:textId="77777777" w:rsidR="0039026F" w:rsidRDefault="0039026F">
            <w:pPr>
              <w:pStyle w:val="GEFEG"/>
              <w:ind w:left="58"/>
              <w:rPr>
                <w:sz w:val="12"/>
                <w:szCs w:val="12"/>
              </w:rPr>
            </w:pPr>
            <w:r>
              <w:rPr>
                <w:b/>
                <w:bCs/>
                <w:color w:val="000000"/>
                <w:sz w:val="16"/>
                <w:szCs w:val="16"/>
              </w:rPr>
              <w:t>cbc:PriceAmount</w:t>
            </w:r>
          </w:p>
        </w:tc>
        <w:tc>
          <w:tcPr>
            <w:tcW w:w="4733" w:type="dxa"/>
            <w:tcBorders>
              <w:top w:val="nil"/>
              <w:left w:val="dotted" w:sz="6" w:space="0" w:color="C0C0C0"/>
              <w:bottom w:val="dotted" w:sz="6" w:space="0" w:color="C0C0C0"/>
              <w:right w:val="nil"/>
            </w:tcBorders>
            <w:shd w:val="clear" w:color="auto" w:fill="FFFFFF"/>
          </w:tcPr>
          <w:p w14:paraId="296A1C7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6D3C46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cbc:PriceAmountType</w:t>
            </w:r>
          </w:p>
          <w:p w14:paraId="6522407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tir68-055</w:t>
            </w:r>
          </w:p>
          <w:p w14:paraId="6E10E78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198F2A5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459299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0B9D9712" w14:textId="77777777" w:rsidR="0039026F" w:rsidRDefault="0039026F">
            <w:pPr>
              <w:pStyle w:val="GEFEG"/>
              <w:ind w:left="1215"/>
              <w:rPr>
                <w:sz w:val="16"/>
                <w:szCs w:val="16"/>
              </w:rPr>
            </w:pPr>
            <w:r>
              <w:rPr>
                <w:b/>
                <w:bCs/>
                <w:color w:val="000000"/>
                <w:sz w:val="16"/>
                <w:szCs w:val="16"/>
              </w:rPr>
              <w:t>comparison/Standardized unit price</w:t>
            </w:r>
          </w:p>
          <w:p w14:paraId="37B941C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item price based on a standardized unit.</w:t>
            </w:r>
          </w:p>
          <w:p w14:paraId="591CC6D5" w14:textId="77777777" w:rsidR="0039026F" w:rsidRDefault="0039026F">
            <w:pPr>
              <w:pStyle w:val="GEFEG"/>
              <w:ind w:left="1229"/>
              <w:rPr>
                <w:sz w:val="16"/>
                <w:szCs w:val="16"/>
              </w:rPr>
            </w:pPr>
            <w:r>
              <w:rPr>
                <w:i/>
                <w:iCs/>
                <w:color w:val="000000"/>
                <w:sz w:val="16"/>
                <w:szCs w:val="16"/>
              </w:rPr>
              <w:t>E.g. Price of each liter.</w:t>
            </w:r>
          </w:p>
          <w:p w14:paraId="4004AFEC" w14:textId="77777777" w:rsidR="0039026F" w:rsidRDefault="0039026F">
            <w:pPr>
              <w:pStyle w:val="GEFEG"/>
              <w:rPr>
                <w:sz w:val="12"/>
                <w:szCs w:val="12"/>
              </w:rPr>
            </w:pPr>
            <w:r>
              <w:rPr>
                <w:color w:val="000000"/>
                <w:sz w:val="16"/>
                <w:szCs w:val="16"/>
              </w:rPr>
              <w:t xml:space="preserve">   </w:t>
            </w:r>
          </w:p>
        </w:tc>
      </w:tr>
      <w:tr w:rsidR="0039026F" w14:paraId="0EB73B8B"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6C8368A7" w14:textId="77777777" w:rsidR="0039026F" w:rsidRDefault="00BD3C4F">
            <w:pPr>
              <w:pStyle w:val="GEFEG"/>
              <w:rPr>
                <w:sz w:val="12"/>
                <w:szCs w:val="12"/>
              </w:rPr>
            </w:pPr>
            <w:r>
              <w:rPr>
                <w:noProof/>
              </w:rPr>
              <w:pict w14:anchorId="509E3E97">
                <v:group id="_x0000_s3212" style="position:absolute;margin-left:0;margin-top:.75pt;width:60.6pt;height:19.45pt;z-index:258002944;mso-position-horizontal-relative:text;mso-position-vertical-relative:text" coordorigin=",15" coordsize="1212,389" o:allowincell="f">
                  <v:rect id="_x0000_s3213" style="position:absolute;left:357;top:15;width:15;height:389" fillcolor="gray" stroked="f" strokeweight="0"/>
                  <v:rect id="_x0000_s3214" style="position:absolute;left:600;top:15;width:15;height:389" fillcolor="gray" stroked="f" strokeweight="0"/>
                  <v:rect id="_x0000_s3215" style="position:absolute;left:843;top:15;width:15;height:108" fillcolor="gray" stroked="f" strokeweight="0"/>
                  <v:rect id="_x0000_s321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852B2C7" w14:textId="77777777" w:rsidR="0039026F" w:rsidRDefault="0039026F">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67A1232E"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BCF7FF7"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526D01EB"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CL-T68-R009</w:t>
            </w:r>
          </w:p>
          <w:p w14:paraId="3AEF7062"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Constrained by the code list Currency Code ISO4217</w:t>
            </w:r>
          </w:p>
        </w:tc>
      </w:tr>
      <w:tr w:rsidR="0039026F" w14:paraId="115DF19C" w14:textId="77777777" w:rsidTr="0039026F">
        <w:trPr>
          <w:cantSplit/>
          <w:trHeight w:hRule="exact" w:val="1544"/>
        </w:trPr>
        <w:tc>
          <w:tcPr>
            <w:tcW w:w="876" w:type="dxa"/>
            <w:gridSpan w:val="3"/>
            <w:tcBorders>
              <w:top w:val="nil"/>
              <w:left w:val="nil"/>
              <w:bottom w:val="dotted" w:sz="6" w:space="0" w:color="C0C0C0"/>
              <w:right w:val="nil"/>
            </w:tcBorders>
            <w:shd w:val="clear" w:color="auto" w:fill="FFFFFF"/>
          </w:tcPr>
          <w:p w14:paraId="2673F21A" w14:textId="77777777" w:rsidR="0039026F" w:rsidRDefault="00BD3C4F">
            <w:pPr>
              <w:pStyle w:val="GEFEG"/>
              <w:rPr>
                <w:sz w:val="12"/>
                <w:szCs w:val="12"/>
              </w:rPr>
            </w:pPr>
            <w:r>
              <w:rPr>
                <w:noProof/>
              </w:rPr>
              <w:pict w14:anchorId="61D413F3">
                <v:group id="_x0000_s3217" style="position:absolute;margin-left:0;margin-top:.75pt;width:48.5pt;height:77.2pt;z-index:258003968;mso-position-horizontal-relative:text;mso-position-vertical-relative:text" coordorigin=",15" coordsize="970,1544" o:allowincell="f">
                  <v:rect id="_x0000_s3218" style="position:absolute;left:357;top:15;width:15;height:1544" fillcolor="gray" stroked="f" strokeweight="0"/>
                  <v:rect id="_x0000_s3219" style="position:absolute;left:600;top:15;width:15;height:108" fillcolor="gray" stroked="f" strokeweight="0"/>
                  <v:rect id="_x0000_s3220" style="position:absolute;left:600;top:123;width:372;height:15" fillcolor="gray" stroked="f" strokeweight="0"/>
                  <v:rect id="_x0000_s3221" style="position:absolute;left:843;top:123;width:15;height:1436"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91BA889"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451D687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3E394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3228700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tir68-056</w:t>
            </w:r>
          </w:p>
          <w:p w14:paraId="545D789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0E8AC8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92F5ED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4955D62A" w14:textId="77777777" w:rsidR="0039026F" w:rsidRDefault="0039026F">
            <w:pPr>
              <w:pStyle w:val="GEFEG"/>
              <w:ind w:left="1215"/>
              <w:rPr>
                <w:sz w:val="16"/>
                <w:szCs w:val="16"/>
              </w:rPr>
            </w:pPr>
            <w:r>
              <w:rPr>
                <w:b/>
                <w:bCs/>
                <w:color w:val="000000"/>
                <w:sz w:val="16"/>
                <w:szCs w:val="16"/>
              </w:rPr>
              <w:t>comparison/Standard unit quantity</w:t>
            </w:r>
          </w:p>
          <w:p w14:paraId="7D05D95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quantity of standard units that are in each</w:t>
            </w:r>
          </w:p>
          <w:p w14:paraId="64705890" w14:textId="77777777" w:rsidR="0039026F" w:rsidRDefault="0039026F">
            <w:pPr>
              <w:pStyle w:val="GEFEG"/>
              <w:ind w:left="1229"/>
              <w:rPr>
                <w:sz w:val="16"/>
                <w:szCs w:val="16"/>
              </w:rPr>
            </w:pPr>
            <w:r>
              <w:rPr>
                <w:i/>
                <w:iCs/>
                <w:color w:val="000000"/>
                <w:sz w:val="16"/>
                <w:szCs w:val="16"/>
              </w:rPr>
              <w:t>consumable unit.</w:t>
            </w:r>
          </w:p>
          <w:p w14:paraId="45028AB7" w14:textId="77777777" w:rsidR="0039026F" w:rsidRDefault="0039026F">
            <w:pPr>
              <w:pStyle w:val="GEFEG"/>
              <w:ind w:left="1229"/>
              <w:rPr>
                <w:sz w:val="16"/>
                <w:szCs w:val="16"/>
              </w:rPr>
            </w:pPr>
            <w:r>
              <w:rPr>
                <w:i/>
                <w:iCs/>
                <w:color w:val="000000"/>
                <w:sz w:val="16"/>
                <w:szCs w:val="16"/>
              </w:rPr>
              <w:t>E.g. if consumable units are bottles and each bottle</w:t>
            </w:r>
          </w:p>
          <w:p w14:paraId="0D9078BB" w14:textId="77777777" w:rsidR="0039026F" w:rsidRDefault="0039026F">
            <w:pPr>
              <w:pStyle w:val="GEFEG"/>
              <w:ind w:left="1229"/>
              <w:rPr>
                <w:sz w:val="16"/>
                <w:szCs w:val="16"/>
              </w:rPr>
            </w:pPr>
            <w:r>
              <w:rPr>
                <w:i/>
                <w:iCs/>
                <w:color w:val="000000"/>
                <w:sz w:val="16"/>
                <w:szCs w:val="16"/>
              </w:rPr>
              <w:t>contains 0,333 liters</w:t>
            </w:r>
          </w:p>
          <w:p w14:paraId="7A746723" w14:textId="77777777" w:rsidR="0039026F" w:rsidRDefault="0039026F">
            <w:pPr>
              <w:pStyle w:val="GEFEG"/>
              <w:ind w:left="1229"/>
              <w:rPr>
                <w:sz w:val="16"/>
                <w:szCs w:val="16"/>
              </w:rPr>
            </w:pPr>
            <w:r>
              <w:rPr>
                <w:i/>
                <w:iCs/>
                <w:color w:val="000000"/>
                <w:sz w:val="16"/>
                <w:szCs w:val="16"/>
              </w:rPr>
              <w:t>the standard unit quantity is 0,333.</w:t>
            </w:r>
          </w:p>
          <w:p w14:paraId="5EA5954F" w14:textId="77777777" w:rsidR="0039026F" w:rsidRDefault="0039026F">
            <w:pPr>
              <w:pStyle w:val="GEFEG"/>
              <w:rPr>
                <w:sz w:val="12"/>
                <w:szCs w:val="12"/>
              </w:rPr>
            </w:pPr>
            <w:r>
              <w:rPr>
                <w:color w:val="000000"/>
                <w:sz w:val="16"/>
                <w:szCs w:val="16"/>
              </w:rPr>
              <w:t xml:space="preserve">   </w:t>
            </w:r>
          </w:p>
        </w:tc>
      </w:tr>
      <w:tr w:rsidR="0039026F" w14:paraId="17810ED1"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5C0AB574" w14:textId="77777777" w:rsidR="0039026F" w:rsidRDefault="00BD3C4F">
            <w:pPr>
              <w:pStyle w:val="GEFEG"/>
              <w:rPr>
                <w:sz w:val="12"/>
                <w:szCs w:val="12"/>
              </w:rPr>
            </w:pPr>
            <w:r>
              <w:rPr>
                <w:noProof/>
              </w:rPr>
              <w:pict w14:anchorId="200E3D1A">
                <v:group id="_x0000_s3222" style="position:absolute;margin-left:0;margin-top:.75pt;width:60.6pt;height:19.45pt;z-index:258004992;mso-position-horizontal-relative:text;mso-position-vertical-relative:text" coordorigin=",15" coordsize="1212,389" o:allowincell="f">
                  <v:rect id="_x0000_s3223" style="position:absolute;left:357;top:15;width:15;height:389" fillcolor="gray" stroked="f" strokeweight="0"/>
                  <v:rect id="_x0000_s3224" style="position:absolute;left:843;top:15;width:15;height:108" fillcolor="gray" stroked="f" strokeweight="0"/>
                  <v:rect id="_x0000_s322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1DFFD6E"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290A3A1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862F84C"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7DC25B8"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339FE0D5"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1A88BC89"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4D222DAF" w14:textId="77777777" w:rsidR="0039026F" w:rsidRDefault="00BD3C4F">
            <w:pPr>
              <w:pStyle w:val="GEFEG"/>
              <w:rPr>
                <w:sz w:val="12"/>
                <w:szCs w:val="12"/>
              </w:rPr>
            </w:pPr>
            <w:r>
              <w:rPr>
                <w:noProof/>
              </w:rPr>
              <w:pict w14:anchorId="5D4AD088">
                <v:group id="_x0000_s3226" style="position:absolute;margin-left:0;margin-top:.75pt;width:36.35pt;height:19.95pt;z-index:258006016;mso-position-horizontal-relative:text;mso-position-vertical-relative:text" coordorigin=",15" coordsize="727,399" o:allowincell="f">
                  <v:rect id="_x0000_s3227" style="position:absolute;left:357;top:15;width:15;height:399" fillcolor="gray" stroked="f" strokeweight="0"/>
                  <v:rect id="_x0000_s3228" style="position:absolute;left:357;top:123;width:372;height:15" fillcolor="gray" stroked="f" strokeweight="0"/>
                  <v:rect id="_x0000_s3229"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33F7089" w14:textId="77777777" w:rsidR="0039026F" w:rsidRDefault="0039026F">
            <w:pPr>
              <w:pStyle w:val="GEFEG"/>
              <w:ind w:left="58"/>
              <w:rPr>
                <w:sz w:val="12"/>
                <w:szCs w:val="12"/>
              </w:rPr>
            </w:pPr>
            <w:r>
              <w:rPr>
                <w:b/>
                <w:bCs/>
                <w:i/>
                <w:iCs/>
                <w:color w:val="000000"/>
                <w:sz w:val="16"/>
                <w:szCs w:val="16"/>
              </w:rPr>
              <w:t>cac:ComponentRelatedItem</w:t>
            </w:r>
          </w:p>
        </w:tc>
        <w:tc>
          <w:tcPr>
            <w:tcW w:w="4733" w:type="dxa"/>
            <w:tcBorders>
              <w:top w:val="nil"/>
              <w:left w:val="dotted" w:sz="6" w:space="0" w:color="C0C0C0"/>
              <w:bottom w:val="dotted" w:sz="6" w:space="0" w:color="C0C0C0"/>
              <w:right w:val="nil"/>
            </w:tcBorders>
            <w:shd w:val="clear" w:color="auto" w:fill="FFFFFF"/>
          </w:tcPr>
          <w:p w14:paraId="23CD091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0BE1AE17"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cac:RelatedItemType</w:t>
            </w:r>
          </w:p>
        </w:tc>
        <w:tc>
          <w:tcPr>
            <w:tcW w:w="5682" w:type="dxa"/>
            <w:tcBorders>
              <w:top w:val="nil"/>
              <w:left w:val="dotted" w:sz="6" w:space="0" w:color="C0C0C0"/>
              <w:bottom w:val="dotted" w:sz="6" w:space="0" w:color="C0C0C0"/>
              <w:right w:val="nil"/>
            </w:tcBorders>
            <w:shd w:val="clear" w:color="auto" w:fill="FFFFFF"/>
          </w:tcPr>
          <w:p w14:paraId="6BE064D2" w14:textId="77777777" w:rsidR="0039026F" w:rsidRDefault="0039026F">
            <w:pPr>
              <w:pStyle w:val="GEFEG"/>
              <w:rPr>
                <w:sz w:val="12"/>
                <w:szCs w:val="12"/>
              </w:rPr>
            </w:pPr>
          </w:p>
        </w:tc>
      </w:tr>
      <w:tr w:rsidR="0039026F" w14:paraId="6233608B"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0AB58B25" w14:textId="77777777" w:rsidR="0039026F" w:rsidRDefault="00BD3C4F">
            <w:pPr>
              <w:pStyle w:val="GEFEG"/>
              <w:rPr>
                <w:sz w:val="12"/>
                <w:szCs w:val="12"/>
              </w:rPr>
            </w:pPr>
            <w:r>
              <w:rPr>
                <w:noProof/>
              </w:rPr>
              <w:pict w14:anchorId="1A2ED331">
                <v:group id="_x0000_s3230" style="position:absolute;margin-left:0;margin-top:.75pt;width:48.5pt;height:48.4pt;z-index:258007040;mso-position-horizontal-relative:text;mso-position-vertical-relative:text" coordorigin=",15" coordsize="970,968" o:allowincell="f">
                  <v:rect id="_x0000_s3231" style="position:absolute;left:357;top:15;width:15;height:968" fillcolor="gray" stroked="f" strokeweight="0"/>
                  <v:rect id="_x0000_s3232" style="position:absolute;left:600;top:15;width:15;height:968" fillcolor="gray" stroked="f" strokeweight="0"/>
                  <v:rect id="_x0000_s3233" style="position:absolute;left:600;top:123;width:372;height:15" fillcolor="gray" stroked="f" strokeweight="0"/>
                  <v:rect id="_x0000_s3234"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1A7C6D5"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4C83C2A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5CF627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3000B13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tir68-100</w:t>
            </w:r>
          </w:p>
          <w:p w14:paraId="259A6F5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30AEC5A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BE0ADF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57DEB71" w14:textId="77777777" w:rsidR="0039026F" w:rsidRDefault="0039026F">
            <w:pPr>
              <w:pStyle w:val="GEFEG"/>
              <w:ind w:left="1215"/>
              <w:rPr>
                <w:sz w:val="16"/>
                <w:szCs w:val="16"/>
              </w:rPr>
            </w:pPr>
            <w:r>
              <w:rPr>
                <w:b/>
                <w:bCs/>
                <w:color w:val="000000"/>
                <w:sz w:val="16"/>
                <w:szCs w:val="16"/>
              </w:rPr>
              <w:t>Component related item/Item standard identifier</w:t>
            </w:r>
          </w:p>
          <w:p w14:paraId="3ABE0F5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285E51EC" w14:textId="77777777" w:rsidR="0039026F" w:rsidRDefault="0039026F">
            <w:pPr>
              <w:pStyle w:val="GEFEG"/>
              <w:ind w:left="1229"/>
              <w:rPr>
                <w:sz w:val="16"/>
                <w:szCs w:val="16"/>
              </w:rPr>
            </w:pPr>
            <w:r>
              <w:rPr>
                <w:i/>
                <w:iCs/>
                <w:color w:val="000000"/>
                <w:sz w:val="16"/>
                <w:szCs w:val="16"/>
              </w:rPr>
              <w:t>Indicate the seller's identifier for the related item.</w:t>
            </w:r>
          </w:p>
          <w:p w14:paraId="457986C0" w14:textId="77777777" w:rsidR="0039026F" w:rsidRDefault="0039026F">
            <w:pPr>
              <w:pStyle w:val="GEFEG"/>
              <w:rPr>
                <w:sz w:val="12"/>
                <w:szCs w:val="12"/>
              </w:rPr>
            </w:pPr>
            <w:r>
              <w:rPr>
                <w:color w:val="000000"/>
                <w:sz w:val="16"/>
                <w:szCs w:val="16"/>
              </w:rPr>
              <w:t xml:space="preserve">   </w:t>
            </w:r>
          </w:p>
        </w:tc>
      </w:tr>
      <w:tr w:rsidR="0039026F" w14:paraId="38D53312"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680BAACE" w14:textId="77777777" w:rsidR="0039026F" w:rsidRDefault="00BD3C4F">
            <w:pPr>
              <w:pStyle w:val="GEFEG"/>
              <w:rPr>
                <w:sz w:val="12"/>
                <w:szCs w:val="12"/>
              </w:rPr>
            </w:pPr>
            <w:r>
              <w:rPr>
                <w:noProof/>
              </w:rPr>
              <w:pict w14:anchorId="1168B3DA">
                <v:group id="_x0000_s3235" style="position:absolute;margin-left:0;margin-top:.75pt;width:60.6pt;height:19.45pt;z-index:258008064;mso-position-horizontal-relative:text;mso-position-vertical-relative:text" coordorigin=",15" coordsize="1212,389" o:allowincell="f">
                  <v:rect id="_x0000_s3236" style="position:absolute;left:357;top:15;width:15;height:389" fillcolor="gray" stroked="f" strokeweight="0"/>
                  <v:rect id="_x0000_s3237" style="position:absolute;left:600;top:15;width:15;height:389" fillcolor="gray" stroked="f" strokeweight="0"/>
                  <v:rect id="_x0000_s3238" style="position:absolute;left:843;top:15;width:15;height:108" fillcolor="gray" stroked="f" strokeweight="0"/>
                  <v:rect id="_x0000_s3239"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2A499C6"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1FABFADA"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3C34055"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487CD21" w14:textId="77777777" w:rsidR="0039026F" w:rsidRDefault="0039026F">
            <w:pPr>
              <w:pStyle w:val="GEFEG"/>
              <w:rPr>
                <w:sz w:val="12"/>
                <w:szCs w:val="12"/>
              </w:rPr>
            </w:pPr>
          </w:p>
        </w:tc>
      </w:tr>
      <w:tr w:rsidR="0039026F" w14:paraId="40E90E2F"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4BE8385" w14:textId="77777777" w:rsidR="0039026F" w:rsidRDefault="00BD3C4F">
            <w:pPr>
              <w:pStyle w:val="GEFEG"/>
              <w:rPr>
                <w:sz w:val="12"/>
                <w:szCs w:val="12"/>
              </w:rPr>
            </w:pPr>
            <w:r>
              <w:rPr>
                <w:noProof/>
              </w:rPr>
              <w:lastRenderedPageBreak/>
              <w:pict w14:anchorId="78C87CBF">
                <v:group id="_x0000_s3240" style="position:absolute;margin-left:0;margin-top:0;width:48.5pt;height:48.4pt;z-index:258009088;mso-position-horizontal-relative:text;mso-position-vertical-relative:text" coordsize="970,968" o:allowincell="f">
                  <v:rect id="_x0000_s3241" style="position:absolute;left:357;width:15;height:968" fillcolor="gray" stroked="f" strokeweight="0"/>
                  <v:rect id="_x0000_s3242" style="position:absolute;left:600;width:15;height:108" fillcolor="gray" stroked="f" strokeweight="0"/>
                  <v:rect id="_x0000_s3243" style="position:absolute;left:600;top:108;width:372;height:15" fillcolor="gray" stroked="f" strokeweight="0"/>
                  <v:rect id="_x0000_s3244" style="position:absolute;left:843;top:108;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BC85B56"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1064B9C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338B2DC"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31325D0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tir68-101</w:t>
            </w:r>
          </w:p>
          <w:p w14:paraId="74282E8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448E2FC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CD03B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D149CC8" w14:textId="77777777" w:rsidR="0039026F" w:rsidRDefault="0039026F">
            <w:pPr>
              <w:pStyle w:val="GEFEG"/>
              <w:ind w:left="1215"/>
              <w:rPr>
                <w:sz w:val="16"/>
                <w:szCs w:val="16"/>
              </w:rPr>
            </w:pPr>
            <w:r>
              <w:rPr>
                <w:b/>
                <w:bCs/>
                <w:color w:val="000000"/>
                <w:sz w:val="16"/>
                <w:szCs w:val="16"/>
              </w:rPr>
              <w:t>Component related item/Related item quantity</w:t>
            </w:r>
          </w:p>
          <w:p w14:paraId="7ACF96E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Quantity of a related item.</w:t>
            </w:r>
          </w:p>
          <w:p w14:paraId="08DDB5A7" w14:textId="77777777" w:rsidR="0039026F" w:rsidRDefault="0039026F">
            <w:pPr>
              <w:pStyle w:val="GEFEG"/>
              <w:ind w:left="1229"/>
              <w:rPr>
                <w:sz w:val="16"/>
                <w:szCs w:val="16"/>
              </w:rPr>
            </w:pPr>
            <w:r>
              <w:rPr>
                <w:i/>
                <w:iCs/>
                <w:color w:val="000000"/>
                <w:sz w:val="16"/>
                <w:szCs w:val="16"/>
              </w:rPr>
              <w:t>UOM should be stated  by using recommendation 20 v10</w:t>
            </w:r>
          </w:p>
          <w:p w14:paraId="3C8E79F2" w14:textId="77777777" w:rsidR="0039026F" w:rsidRDefault="0039026F">
            <w:pPr>
              <w:pStyle w:val="GEFEG"/>
              <w:rPr>
                <w:sz w:val="12"/>
                <w:szCs w:val="12"/>
              </w:rPr>
            </w:pPr>
            <w:r>
              <w:rPr>
                <w:color w:val="000000"/>
                <w:sz w:val="16"/>
                <w:szCs w:val="16"/>
              </w:rPr>
              <w:t xml:space="preserve">   </w:t>
            </w:r>
          </w:p>
        </w:tc>
      </w:tr>
      <w:tr w:rsidR="0039026F" w14:paraId="009C11EF"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47D1EFAD" w14:textId="77777777" w:rsidR="0039026F" w:rsidRDefault="00BD3C4F">
            <w:pPr>
              <w:pStyle w:val="GEFEG"/>
              <w:rPr>
                <w:sz w:val="12"/>
                <w:szCs w:val="12"/>
              </w:rPr>
            </w:pPr>
            <w:r>
              <w:rPr>
                <w:noProof/>
              </w:rPr>
              <w:pict w14:anchorId="3E66A153">
                <v:group id="_x0000_s3245" style="position:absolute;margin-left:0;margin-top:.75pt;width:60.6pt;height:19.45pt;z-index:258010112;mso-position-horizontal-relative:text;mso-position-vertical-relative:text" coordorigin=",15" coordsize="1212,389" o:allowincell="f">
                  <v:rect id="_x0000_s3246" style="position:absolute;left:357;top:15;width:15;height:389" fillcolor="gray" stroked="f" strokeweight="0"/>
                  <v:rect id="_x0000_s3247" style="position:absolute;left:843;top:15;width:15;height:108" fillcolor="gray" stroked="f" strokeweight="0"/>
                  <v:rect id="_x0000_s3248"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BE48814"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69454500"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174F3C2"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EB81C64"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1825E3AD"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3188037A"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7E68A622" w14:textId="77777777" w:rsidR="0039026F" w:rsidRDefault="00BD3C4F">
            <w:pPr>
              <w:pStyle w:val="GEFEG"/>
              <w:rPr>
                <w:sz w:val="12"/>
                <w:szCs w:val="12"/>
              </w:rPr>
            </w:pPr>
            <w:r>
              <w:rPr>
                <w:noProof/>
              </w:rPr>
              <w:pict w14:anchorId="0247C366">
                <v:group id="_x0000_s3249" style="position:absolute;margin-left:0;margin-top:.75pt;width:36.35pt;height:19.95pt;z-index:258011136;mso-position-horizontal-relative:text;mso-position-vertical-relative:text" coordorigin=",15" coordsize="727,399" o:allowincell="f">
                  <v:rect id="_x0000_s3250" style="position:absolute;left:357;top:15;width:15;height:399" fillcolor="gray" stroked="f" strokeweight="0"/>
                  <v:rect id="_x0000_s3251" style="position:absolute;left:357;top:123;width:372;height:15" fillcolor="gray" stroked="f" strokeweight="0"/>
                  <v:rect id="_x0000_s3252"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FBA5BEB" w14:textId="77777777" w:rsidR="0039026F" w:rsidRDefault="0039026F">
            <w:pPr>
              <w:pStyle w:val="GEFEG"/>
              <w:ind w:left="58"/>
              <w:rPr>
                <w:sz w:val="12"/>
                <w:szCs w:val="12"/>
              </w:rPr>
            </w:pPr>
            <w:r>
              <w:rPr>
                <w:b/>
                <w:bCs/>
                <w:i/>
                <w:iCs/>
                <w:color w:val="000000"/>
                <w:sz w:val="16"/>
                <w:szCs w:val="16"/>
              </w:rPr>
              <w:t>cac:RequiredRelatedItem</w:t>
            </w:r>
          </w:p>
        </w:tc>
        <w:tc>
          <w:tcPr>
            <w:tcW w:w="4733" w:type="dxa"/>
            <w:tcBorders>
              <w:top w:val="nil"/>
              <w:left w:val="dotted" w:sz="6" w:space="0" w:color="C0C0C0"/>
              <w:bottom w:val="dotted" w:sz="6" w:space="0" w:color="C0C0C0"/>
              <w:right w:val="nil"/>
            </w:tcBorders>
            <w:shd w:val="clear" w:color="auto" w:fill="FFFFFF"/>
          </w:tcPr>
          <w:p w14:paraId="7B65053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6D86B7D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cac:RelatedItemType</w:t>
            </w:r>
          </w:p>
        </w:tc>
        <w:tc>
          <w:tcPr>
            <w:tcW w:w="5682" w:type="dxa"/>
            <w:tcBorders>
              <w:top w:val="nil"/>
              <w:left w:val="dotted" w:sz="6" w:space="0" w:color="C0C0C0"/>
              <w:bottom w:val="dotted" w:sz="6" w:space="0" w:color="C0C0C0"/>
              <w:right w:val="nil"/>
            </w:tcBorders>
            <w:shd w:val="clear" w:color="auto" w:fill="FFFFFF"/>
          </w:tcPr>
          <w:p w14:paraId="6447CCC8" w14:textId="77777777" w:rsidR="0039026F" w:rsidRDefault="0039026F">
            <w:pPr>
              <w:pStyle w:val="GEFEG"/>
              <w:rPr>
                <w:sz w:val="12"/>
                <w:szCs w:val="12"/>
              </w:rPr>
            </w:pPr>
          </w:p>
        </w:tc>
      </w:tr>
      <w:tr w:rsidR="0039026F" w14:paraId="1B072237"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9FA2B99" w14:textId="77777777" w:rsidR="0039026F" w:rsidRDefault="00BD3C4F">
            <w:pPr>
              <w:pStyle w:val="GEFEG"/>
              <w:rPr>
                <w:sz w:val="12"/>
                <w:szCs w:val="12"/>
              </w:rPr>
            </w:pPr>
            <w:r>
              <w:rPr>
                <w:noProof/>
              </w:rPr>
              <w:pict w14:anchorId="161FD628">
                <v:group id="_x0000_s3253" style="position:absolute;margin-left:0;margin-top:.75pt;width:48.5pt;height:48.4pt;z-index:258012160;mso-position-horizontal-relative:text;mso-position-vertical-relative:text" coordorigin=",15" coordsize="970,968" o:allowincell="f">
                  <v:rect id="_x0000_s3254" style="position:absolute;left:357;top:15;width:15;height:968" fillcolor="gray" stroked="f" strokeweight="0"/>
                  <v:rect id="_x0000_s3255" style="position:absolute;left:600;top:15;width:15;height:968" fillcolor="gray" stroked="f" strokeweight="0"/>
                  <v:rect id="_x0000_s3256" style="position:absolute;left:600;top:123;width:372;height:15" fillcolor="gray" stroked="f" strokeweight="0"/>
                  <v:rect id="_x0000_s3257"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D6762FA"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224CD4D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88EACB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484326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tir68-102</w:t>
            </w:r>
          </w:p>
          <w:p w14:paraId="2E8DAE0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0C5AD10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312157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7CE7635" w14:textId="77777777" w:rsidR="0039026F" w:rsidRDefault="0039026F">
            <w:pPr>
              <w:pStyle w:val="GEFEG"/>
              <w:ind w:left="1215"/>
              <w:rPr>
                <w:sz w:val="16"/>
                <w:szCs w:val="16"/>
              </w:rPr>
            </w:pPr>
            <w:r>
              <w:rPr>
                <w:b/>
                <w:bCs/>
                <w:color w:val="000000"/>
                <w:sz w:val="16"/>
                <w:szCs w:val="16"/>
              </w:rPr>
              <w:t>Required related item/Item standard identifier</w:t>
            </w:r>
          </w:p>
          <w:p w14:paraId="0699B26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515D3F5A" w14:textId="77777777" w:rsidR="0039026F" w:rsidRDefault="0039026F">
            <w:pPr>
              <w:pStyle w:val="GEFEG"/>
              <w:ind w:left="1229"/>
              <w:rPr>
                <w:sz w:val="16"/>
                <w:szCs w:val="16"/>
              </w:rPr>
            </w:pPr>
            <w:r>
              <w:rPr>
                <w:i/>
                <w:iCs/>
                <w:color w:val="000000"/>
                <w:sz w:val="16"/>
                <w:szCs w:val="16"/>
              </w:rPr>
              <w:t>Indicate the seller's identifier for the related item.</w:t>
            </w:r>
          </w:p>
          <w:p w14:paraId="0154532A" w14:textId="77777777" w:rsidR="0039026F" w:rsidRDefault="0039026F">
            <w:pPr>
              <w:pStyle w:val="GEFEG"/>
              <w:rPr>
                <w:sz w:val="12"/>
                <w:szCs w:val="12"/>
              </w:rPr>
            </w:pPr>
            <w:r>
              <w:rPr>
                <w:color w:val="000000"/>
                <w:sz w:val="16"/>
                <w:szCs w:val="16"/>
              </w:rPr>
              <w:t xml:space="preserve">   </w:t>
            </w:r>
          </w:p>
        </w:tc>
      </w:tr>
      <w:tr w:rsidR="0039026F" w14:paraId="2B227B97"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7BB8550B" w14:textId="77777777" w:rsidR="0039026F" w:rsidRDefault="00BD3C4F">
            <w:pPr>
              <w:pStyle w:val="GEFEG"/>
              <w:rPr>
                <w:sz w:val="12"/>
                <w:szCs w:val="12"/>
              </w:rPr>
            </w:pPr>
            <w:r>
              <w:rPr>
                <w:noProof/>
              </w:rPr>
              <w:pict w14:anchorId="5E67758D">
                <v:group id="_x0000_s3258" style="position:absolute;margin-left:0;margin-top:.75pt;width:60.6pt;height:19.45pt;z-index:258013184;mso-position-horizontal-relative:text;mso-position-vertical-relative:text" coordorigin=",15" coordsize="1212,389" o:allowincell="f">
                  <v:rect id="_x0000_s3259" style="position:absolute;left:357;top:15;width:15;height:389" fillcolor="gray" stroked="f" strokeweight="0"/>
                  <v:rect id="_x0000_s3260" style="position:absolute;left:600;top:15;width:15;height:389" fillcolor="gray" stroked="f" strokeweight="0"/>
                  <v:rect id="_x0000_s3261" style="position:absolute;left:843;top:15;width:15;height:108" fillcolor="gray" stroked="f" strokeweight="0"/>
                  <v:rect id="_x0000_s3262"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9A3941F"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3765AEE"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E8B24FE"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B16F785" w14:textId="77777777" w:rsidR="0039026F" w:rsidRDefault="0039026F">
            <w:pPr>
              <w:pStyle w:val="GEFEG"/>
              <w:rPr>
                <w:sz w:val="12"/>
                <w:szCs w:val="12"/>
              </w:rPr>
            </w:pPr>
          </w:p>
        </w:tc>
      </w:tr>
      <w:tr w:rsidR="0039026F" w14:paraId="38F76445"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64EC1443" w14:textId="77777777" w:rsidR="0039026F" w:rsidRDefault="00BD3C4F">
            <w:pPr>
              <w:pStyle w:val="GEFEG"/>
              <w:rPr>
                <w:sz w:val="12"/>
                <w:szCs w:val="12"/>
              </w:rPr>
            </w:pPr>
            <w:r>
              <w:rPr>
                <w:noProof/>
              </w:rPr>
              <w:pict w14:anchorId="42159BD5">
                <v:group id="_x0000_s3263" style="position:absolute;margin-left:0;margin-top:.75pt;width:48.5pt;height:48.4pt;z-index:258014208;mso-position-horizontal-relative:text;mso-position-vertical-relative:text" coordorigin=",15" coordsize="970,968" o:allowincell="f">
                  <v:rect id="_x0000_s3264" style="position:absolute;left:357;top:15;width:15;height:968" fillcolor="gray" stroked="f" strokeweight="0"/>
                  <v:rect id="_x0000_s3265" style="position:absolute;left:600;top:15;width:15;height:108" fillcolor="gray" stroked="f" strokeweight="0"/>
                  <v:rect id="_x0000_s3266" style="position:absolute;left:600;top:123;width:372;height:15" fillcolor="gray" stroked="f" strokeweight="0"/>
                  <v:rect id="_x0000_s3267"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FD24853"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512D66E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5D1821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61785B7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tir68-103</w:t>
            </w:r>
          </w:p>
          <w:p w14:paraId="615A878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90F0E7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1AA570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ED87330" w14:textId="77777777" w:rsidR="0039026F" w:rsidRDefault="0039026F">
            <w:pPr>
              <w:pStyle w:val="GEFEG"/>
              <w:ind w:left="1215"/>
              <w:rPr>
                <w:sz w:val="16"/>
                <w:szCs w:val="16"/>
              </w:rPr>
            </w:pPr>
            <w:r>
              <w:rPr>
                <w:b/>
                <w:bCs/>
                <w:color w:val="000000"/>
                <w:sz w:val="16"/>
                <w:szCs w:val="16"/>
              </w:rPr>
              <w:t>Required related item/Related item quantity</w:t>
            </w:r>
          </w:p>
          <w:p w14:paraId="50C7F09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Quantity of a related item.</w:t>
            </w:r>
          </w:p>
          <w:p w14:paraId="2166F6A1" w14:textId="77777777" w:rsidR="0039026F" w:rsidRDefault="0039026F">
            <w:pPr>
              <w:pStyle w:val="GEFEG"/>
              <w:ind w:left="1229"/>
              <w:rPr>
                <w:sz w:val="16"/>
                <w:szCs w:val="16"/>
              </w:rPr>
            </w:pPr>
            <w:r>
              <w:rPr>
                <w:i/>
                <w:iCs/>
                <w:color w:val="000000"/>
                <w:sz w:val="16"/>
                <w:szCs w:val="16"/>
              </w:rPr>
              <w:t>UOM should be stated  by using recommendation 20 v10</w:t>
            </w:r>
          </w:p>
          <w:p w14:paraId="0610436D" w14:textId="77777777" w:rsidR="0039026F" w:rsidRDefault="0039026F">
            <w:pPr>
              <w:pStyle w:val="GEFEG"/>
              <w:rPr>
                <w:sz w:val="12"/>
                <w:szCs w:val="12"/>
              </w:rPr>
            </w:pPr>
            <w:r>
              <w:rPr>
                <w:color w:val="000000"/>
                <w:sz w:val="16"/>
                <w:szCs w:val="16"/>
              </w:rPr>
              <w:t xml:space="preserve">   </w:t>
            </w:r>
          </w:p>
        </w:tc>
      </w:tr>
      <w:tr w:rsidR="0039026F" w14:paraId="604417D3"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05CE8356" w14:textId="77777777" w:rsidR="0039026F" w:rsidRDefault="00BD3C4F">
            <w:pPr>
              <w:pStyle w:val="GEFEG"/>
              <w:rPr>
                <w:sz w:val="12"/>
                <w:szCs w:val="12"/>
              </w:rPr>
            </w:pPr>
            <w:r>
              <w:rPr>
                <w:noProof/>
              </w:rPr>
              <w:pict w14:anchorId="52080CA6">
                <v:group id="_x0000_s3268" style="position:absolute;margin-left:0;margin-top:.75pt;width:60.6pt;height:19.45pt;z-index:258015232;mso-position-horizontal-relative:text;mso-position-vertical-relative:text" coordorigin=",15" coordsize="1212,389" o:allowincell="f">
                  <v:rect id="_x0000_s3269" style="position:absolute;left:357;top:15;width:15;height:389" fillcolor="gray" stroked="f" strokeweight="0"/>
                  <v:rect id="_x0000_s3270" style="position:absolute;left:843;top:15;width:15;height:108" fillcolor="gray" stroked="f" strokeweight="0"/>
                  <v:rect id="_x0000_s327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E912CAB"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026B7F5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1007FDF"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3B367D5C"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3473F9D4"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32ADB0E5"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2F52E361" w14:textId="77777777" w:rsidR="0039026F" w:rsidRDefault="00BD3C4F">
            <w:pPr>
              <w:pStyle w:val="GEFEG"/>
              <w:rPr>
                <w:sz w:val="12"/>
                <w:szCs w:val="12"/>
              </w:rPr>
            </w:pPr>
            <w:r>
              <w:rPr>
                <w:noProof/>
              </w:rPr>
              <w:pict w14:anchorId="19DA2715">
                <v:group id="_x0000_s3272" style="position:absolute;margin-left:0;margin-top:.75pt;width:36.35pt;height:19.95pt;z-index:258016256;mso-position-horizontal-relative:text;mso-position-vertical-relative:text" coordorigin=",15" coordsize="727,399" o:allowincell="f">
                  <v:rect id="_x0000_s3273" style="position:absolute;left:357;top:15;width:15;height:399" fillcolor="gray" stroked="f" strokeweight="0"/>
                  <v:rect id="_x0000_s3274" style="position:absolute;left:357;top:123;width:372;height:15" fillcolor="gray" stroked="f" strokeweight="0"/>
                  <v:rect id="_x0000_s3275"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9E9BF08" w14:textId="77777777" w:rsidR="0039026F" w:rsidRDefault="0039026F">
            <w:pPr>
              <w:pStyle w:val="GEFEG"/>
              <w:ind w:left="58"/>
              <w:rPr>
                <w:sz w:val="12"/>
                <w:szCs w:val="12"/>
              </w:rPr>
            </w:pPr>
            <w:r>
              <w:rPr>
                <w:b/>
                <w:bCs/>
                <w:i/>
                <w:iCs/>
                <w:color w:val="000000"/>
                <w:sz w:val="16"/>
                <w:szCs w:val="16"/>
              </w:rPr>
              <w:t>cac:ComplementaryRelatedItem</w:t>
            </w:r>
          </w:p>
        </w:tc>
        <w:tc>
          <w:tcPr>
            <w:tcW w:w="4733" w:type="dxa"/>
            <w:tcBorders>
              <w:top w:val="nil"/>
              <w:left w:val="dotted" w:sz="6" w:space="0" w:color="C0C0C0"/>
              <w:bottom w:val="dotted" w:sz="6" w:space="0" w:color="C0C0C0"/>
              <w:right w:val="nil"/>
            </w:tcBorders>
            <w:shd w:val="clear" w:color="auto" w:fill="FFFFFF"/>
          </w:tcPr>
          <w:p w14:paraId="375251A0"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6C12380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cac:RelatedItemType</w:t>
            </w:r>
          </w:p>
        </w:tc>
        <w:tc>
          <w:tcPr>
            <w:tcW w:w="5682" w:type="dxa"/>
            <w:tcBorders>
              <w:top w:val="nil"/>
              <w:left w:val="dotted" w:sz="6" w:space="0" w:color="C0C0C0"/>
              <w:bottom w:val="dotted" w:sz="6" w:space="0" w:color="C0C0C0"/>
              <w:right w:val="nil"/>
            </w:tcBorders>
            <w:shd w:val="clear" w:color="auto" w:fill="FFFFFF"/>
          </w:tcPr>
          <w:p w14:paraId="11FD04CC" w14:textId="77777777" w:rsidR="0039026F" w:rsidRDefault="0039026F">
            <w:pPr>
              <w:pStyle w:val="GEFEG"/>
              <w:rPr>
                <w:sz w:val="12"/>
                <w:szCs w:val="12"/>
              </w:rPr>
            </w:pPr>
          </w:p>
        </w:tc>
      </w:tr>
      <w:tr w:rsidR="0039026F" w14:paraId="34BCD0F7"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C68102A" w14:textId="77777777" w:rsidR="0039026F" w:rsidRDefault="00BD3C4F">
            <w:pPr>
              <w:pStyle w:val="GEFEG"/>
              <w:rPr>
                <w:sz w:val="12"/>
                <w:szCs w:val="12"/>
              </w:rPr>
            </w:pPr>
            <w:r>
              <w:rPr>
                <w:noProof/>
              </w:rPr>
              <w:pict w14:anchorId="6119FDE2">
                <v:group id="_x0000_s3276" style="position:absolute;margin-left:0;margin-top:.75pt;width:48.5pt;height:48.4pt;z-index:258017280;mso-position-horizontal-relative:text;mso-position-vertical-relative:text" coordorigin=",15" coordsize="970,968" o:allowincell="f">
                  <v:rect id="_x0000_s3277" style="position:absolute;left:357;top:15;width:15;height:968" fillcolor="gray" stroked="f" strokeweight="0"/>
                  <v:rect id="_x0000_s3278" style="position:absolute;left:600;top:15;width:15;height:968" fillcolor="gray" stroked="f" strokeweight="0"/>
                  <v:rect id="_x0000_s3279" style="position:absolute;left:600;top:123;width:372;height:15" fillcolor="gray" stroked="f" strokeweight="0"/>
                  <v:rect id="_x0000_s3280"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F410654"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0C9CB40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2B2955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8189BB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tir68-104</w:t>
            </w:r>
          </w:p>
          <w:p w14:paraId="731AF62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C61155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37DBF2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A1ABBFD" w14:textId="77777777" w:rsidR="0039026F" w:rsidRDefault="0039026F">
            <w:pPr>
              <w:pStyle w:val="GEFEG"/>
              <w:ind w:left="1215"/>
              <w:rPr>
                <w:sz w:val="16"/>
                <w:szCs w:val="16"/>
              </w:rPr>
            </w:pPr>
            <w:r>
              <w:rPr>
                <w:b/>
                <w:bCs/>
                <w:color w:val="000000"/>
                <w:sz w:val="16"/>
                <w:szCs w:val="16"/>
              </w:rPr>
              <w:t>Accessory related item/Item standard identifier</w:t>
            </w:r>
          </w:p>
          <w:p w14:paraId="1EAAD90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1B551F57" w14:textId="77777777" w:rsidR="0039026F" w:rsidRDefault="0039026F">
            <w:pPr>
              <w:pStyle w:val="GEFEG"/>
              <w:ind w:left="1229"/>
              <w:rPr>
                <w:sz w:val="16"/>
                <w:szCs w:val="16"/>
              </w:rPr>
            </w:pPr>
            <w:r>
              <w:rPr>
                <w:i/>
                <w:iCs/>
                <w:color w:val="000000"/>
                <w:sz w:val="16"/>
                <w:szCs w:val="16"/>
              </w:rPr>
              <w:t>Indicate the seller's identifier for the related item.</w:t>
            </w:r>
          </w:p>
          <w:p w14:paraId="2BA003C1" w14:textId="77777777" w:rsidR="0039026F" w:rsidRDefault="0039026F">
            <w:pPr>
              <w:pStyle w:val="GEFEG"/>
              <w:rPr>
                <w:sz w:val="12"/>
                <w:szCs w:val="12"/>
              </w:rPr>
            </w:pPr>
            <w:r>
              <w:rPr>
                <w:color w:val="000000"/>
                <w:sz w:val="16"/>
                <w:szCs w:val="16"/>
              </w:rPr>
              <w:t xml:space="preserve">   </w:t>
            </w:r>
          </w:p>
        </w:tc>
      </w:tr>
      <w:tr w:rsidR="0039026F" w14:paraId="1396C383"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4AA96301" w14:textId="77777777" w:rsidR="0039026F" w:rsidRDefault="00BD3C4F">
            <w:pPr>
              <w:pStyle w:val="GEFEG"/>
              <w:rPr>
                <w:sz w:val="12"/>
                <w:szCs w:val="12"/>
              </w:rPr>
            </w:pPr>
            <w:r>
              <w:rPr>
                <w:noProof/>
              </w:rPr>
              <w:pict w14:anchorId="3D2DBC37">
                <v:group id="_x0000_s3281" style="position:absolute;margin-left:0;margin-top:.75pt;width:60.6pt;height:19.45pt;z-index:258018304;mso-position-horizontal-relative:text;mso-position-vertical-relative:text" coordorigin=",15" coordsize="1212,389" o:allowincell="f">
                  <v:rect id="_x0000_s3282" style="position:absolute;left:357;top:15;width:15;height:389" fillcolor="gray" stroked="f" strokeweight="0"/>
                  <v:rect id="_x0000_s3283" style="position:absolute;left:600;top:15;width:15;height:389" fillcolor="gray" stroked="f" strokeweight="0"/>
                  <v:rect id="_x0000_s3284" style="position:absolute;left:843;top:15;width:15;height:108" fillcolor="gray" stroked="f" strokeweight="0"/>
                  <v:rect id="_x0000_s328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F47FDF2"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67E60BEC"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F6442DC"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4465E1DD" w14:textId="77777777" w:rsidR="0039026F" w:rsidRDefault="0039026F">
            <w:pPr>
              <w:pStyle w:val="GEFEG"/>
              <w:rPr>
                <w:sz w:val="12"/>
                <w:szCs w:val="12"/>
              </w:rPr>
            </w:pPr>
          </w:p>
        </w:tc>
      </w:tr>
      <w:tr w:rsidR="0039026F" w14:paraId="1FB317FF"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9D74578" w14:textId="77777777" w:rsidR="0039026F" w:rsidRDefault="00BD3C4F">
            <w:pPr>
              <w:pStyle w:val="GEFEG"/>
              <w:rPr>
                <w:sz w:val="12"/>
                <w:szCs w:val="12"/>
              </w:rPr>
            </w:pPr>
            <w:r>
              <w:rPr>
                <w:noProof/>
              </w:rPr>
              <w:pict w14:anchorId="1E9A6026">
                <v:group id="_x0000_s3286" style="position:absolute;margin-left:0;margin-top:.75pt;width:48.5pt;height:48.4pt;z-index:258019328;mso-position-horizontal-relative:text;mso-position-vertical-relative:text" coordorigin=",15" coordsize="970,968" o:allowincell="f">
                  <v:rect id="_x0000_s3287" style="position:absolute;left:357;top:15;width:15;height:968" fillcolor="gray" stroked="f" strokeweight="0"/>
                  <v:rect id="_x0000_s3288" style="position:absolute;left:600;top:15;width:15;height:108" fillcolor="gray" stroked="f" strokeweight="0"/>
                  <v:rect id="_x0000_s3289" style="position:absolute;left:600;top:123;width:372;height:15" fillcolor="gray" stroked="f" strokeweight="0"/>
                  <v:rect id="_x0000_s3290"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290CE01"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383BEC2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DDF94A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355751A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tir68-105</w:t>
            </w:r>
          </w:p>
          <w:p w14:paraId="71E4D62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2F95A0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2FEDAA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61780CD" w14:textId="77777777" w:rsidR="0039026F" w:rsidRDefault="0039026F">
            <w:pPr>
              <w:pStyle w:val="GEFEG"/>
              <w:ind w:left="1215"/>
              <w:rPr>
                <w:sz w:val="16"/>
                <w:szCs w:val="16"/>
              </w:rPr>
            </w:pPr>
            <w:r>
              <w:rPr>
                <w:b/>
                <w:bCs/>
                <w:color w:val="000000"/>
                <w:sz w:val="16"/>
                <w:szCs w:val="16"/>
              </w:rPr>
              <w:t>Accessory related item/Related item quantity</w:t>
            </w:r>
          </w:p>
          <w:p w14:paraId="2EB5188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Quantity of a related item.</w:t>
            </w:r>
          </w:p>
          <w:p w14:paraId="747AEDFF" w14:textId="77777777" w:rsidR="0039026F" w:rsidRDefault="0039026F">
            <w:pPr>
              <w:pStyle w:val="GEFEG"/>
              <w:ind w:left="1229"/>
              <w:rPr>
                <w:sz w:val="16"/>
                <w:szCs w:val="16"/>
              </w:rPr>
            </w:pPr>
            <w:r>
              <w:rPr>
                <w:i/>
                <w:iCs/>
                <w:color w:val="000000"/>
                <w:sz w:val="16"/>
                <w:szCs w:val="16"/>
              </w:rPr>
              <w:t>UOM should be stated  by using recommendation 20 v10</w:t>
            </w:r>
          </w:p>
          <w:p w14:paraId="2B09529D" w14:textId="77777777" w:rsidR="0039026F" w:rsidRDefault="0039026F">
            <w:pPr>
              <w:pStyle w:val="GEFEG"/>
              <w:rPr>
                <w:sz w:val="12"/>
                <w:szCs w:val="12"/>
              </w:rPr>
            </w:pPr>
            <w:r>
              <w:rPr>
                <w:color w:val="000000"/>
                <w:sz w:val="16"/>
                <w:szCs w:val="16"/>
              </w:rPr>
              <w:t xml:space="preserve">   </w:t>
            </w:r>
          </w:p>
        </w:tc>
      </w:tr>
      <w:tr w:rsidR="0039026F" w14:paraId="2A6F9929"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34AC45A3" w14:textId="77777777" w:rsidR="0039026F" w:rsidRDefault="00BD3C4F">
            <w:pPr>
              <w:pStyle w:val="GEFEG"/>
              <w:rPr>
                <w:sz w:val="12"/>
                <w:szCs w:val="12"/>
              </w:rPr>
            </w:pPr>
            <w:r>
              <w:rPr>
                <w:noProof/>
              </w:rPr>
              <w:pict w14:anchorId="2367674D">
                <v:group id="_x0000_s3291" style="position:absolute;margin-left:0;margin-top:.75pt;width:60.6pt;height:19.45pt;z-index:258020352;mso-position-horizontal-relative:text;mso-position-vertical-relative:text" coordorigin=",15" coordsize="1212,389" o:allowincell="f">
                  <v:rect id="_x0000_s3292" style="position:absolute;left:357;top:15;width:15;height:389" fillcolor="gray" stroked="f" strokeweight="0"/>
                  <v:rect id="_x0000_s3293" style="position:absolute;left:843;top:15;width:15;height:108" fillcolor="gray" stroked="f" strokeweight="0"/>
                  <v:rect id="_x0000_s329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FF85A4D"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05AD1EE2"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D866E96"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094D49F6"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751B1132"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271ABEE5"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16538640" w14:textId="77777777" w:rsidR="0039026F" w:rsidRDefault="00BD3C4F">
            <w:pPr>
              <w:pStyle w:val="GEFEG"/>
              <w:rPr>
                <w:sz w:val="12"/>
                <w:szCs w:val="12"/>
              </w:rPr>
            </w:pPr>
            <w:r>
              <w:rPr>
                <w:noProof/>
              </w:rPr>
              <w:pict w14:anchorId="50F2B21D">
                <v:group id="_x0000_s3295" style="position:absolute;margin-left:0;margin-top:.75pt;width:36.35pt;height:19.95pt;z-index:258021376;mso-position-horizontal-relative:text;mso-position-vertical-relative:text" coordorigin=",15" coordsize="727,399" o:allowincell="f">
                  <v:rect id="_x0000_s3296" style="position:absolute;left:357;top:15;width:15;height:399" fillcolor="gray" stroked="f" strokeweight="0"/>
                  <v:rect id="_x0000_s3297" style="position:absolute;left:357;top:123;width:372;height:15" fillcolor="gray" stroked="f" strokeweight="0"/>
                  <v:rect id="_x0000_s3298"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D51FC40" w14:textId="77777777" w:rsidR="0039026F" w:rsidRDefault="0039026F">
            <w:pPr>
              <w:pStyle w:val="GEFEG"/>
              <w:ind w:left="58"/>
              <w:rPr>
                <w:sz w:val="12"/>
                <w:szCs w:val="12"/>
              </w:rPr>
            </w:pPr>
            <w:r>
              <w:rPr>
                <w:b/>
                <w:bCs/>
                <w:i/>
                <w:iCs/>
                <w:color w:val="000000"/>
                <w:sz w:val="16"/>
                <w:szCs w:val="16"/>
              </w:rPr>
              <w:t>cac:ReplacedRelatedItem</w:t>
            </w:r>
          </w:p>
        </w:tc>
        <w:tc>
          <w:tcPr>
            <w:tcW w:w="4733" w:type="dxa"/>
            <w:tcBorders>
              <w:top w:val="nil"/>
              <w:left w:val="dotted" w:sz="6" w:space="0" w:color="C0C0C0"/>
              <w:bottom w:val="dotted" w:sz="6" w:space="0" w:color="C0C0C0"/>
              <w:right w:val="nil"/>
            </w:tcBorders>
            <w:shd w:val="clear" w:color="auto" w:fill="FFFFFF"/>
          </w:tcPr>
          <w:p w14:paraId="6D46E32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38599C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cac:RelatedItemType</w:t>
            </w:r>
          </w:p>
        </w:tc>
        <w:tc>
          <w:tcPr>
            <w:tcW w:w="5682" w:type="dxa"/>
            <w:tcBorders>
              <w:top w:val="nil"/>
              <w:left w:val="dotted" w:sz="6" w:space="0" w:color="C0C0C0"/>
              <w:bottom w:val="dotted" w:sz="6" w:space="0" w:color="C0C0C0"/>
              <w:right w:val="nil"/>
            </w:tcBorders>
            <w:shd w:val="clear" w:color="auto" w:fill="FFFFFF"/>
          </w:tcPr>
          <w:p w14:paraId="476920C3" w14:textId="77777777" w:rsidR="0039026F" w:rsidRDefault="0039026F">
            <w:pPr>
              <w:pStyle w:val="GEFEG"/>
              <w:rPr>
                <w:sz w:val="12"/>
                <w:szCs w:val="12"/>
              </w:rPr>
            </w:pPr>
          </w:p>
        </w:tc>
      </w:tr>
      <w:tr w:rsidR="0039026F" w14:paraId="50EB0546"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53D2EE0" w14:textId="77777777" w:rsidR="0039026F" w:rsidRDefault="00BD3C4F">
            <w:pPr>
              <w:pStyle w:val="GEFEG"/>
              <w:rPr>
                <w:sz w:val="12"/>
                <w:szCs w:val="12"/>
              </w:rPr>
            </w:pPr>
            <w:r>
              <w:rPr>
                <w:noProof/>
              </w:rPr>
              <w:lastRenderedPageBreak/>
              <w:pict w14:anchorId="09A7E4C5">
                <v:group id="_x0000_s3299" style="position:absolute;margin-left:0;margin-top:0;width:48.5pt;height:48.4pt;z-index:258022400;mso-position-horizontal-relative:text;mso-position-vertical-relative:text" coordsize="970,968" o:allowincell="f">
                  <v:rect id="_x0000_s3300" style="position:absolute;left:357;width:15;height:968" fillcolor="gray" stroked="f" strokeweight="0"/>
                  <v:rect id="_x0000_s3301" style="position:absolute;left:600;width:15;height:968" fillcolor="gray" stroked="f" strokeweight="0"/>
                  <v:rect id="_x0000_s3302" style="position:absolute;left:600;top:108;width:372;height:15" fillcolor="gray" stroked="f" strokeweight="0"/>
                  <v:rect id="_x0000_s3303" style="position:absolute;left:843;top:108;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73C16F3"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7493E5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FEA910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4CAEDE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tir68-106</w:t>
            </w:r>
          </w:p>
          <w:p w14:paraId="48154C1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4162A9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16D8B5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287A5BB" w14:textId="77777777" w:rsidR="0039026F" w:rsidRDefault="0039026F">
            <w:pPr>
              <w:pStyle w:val="GEFEG"/>
              <w:ind w:left="1215"/>
              <w:rPr>
                <w:sz w:val="16"/>
                <w:szCs w:val="16"/>
              </w:rPr>
            </w:pPr>
            <w:r>
              <w:rPr>
                <w:b/>
                <w:bCs/>
                <w:color w:val="000000"/>
                <w:sz w:val="16"/>
                <w:szCs w:val="16"/>
              </w:rPr>
              <w:t>Replaced item/Item standard identifier</w:t>
            </w:r>
          </w:p>
          <w:p w14:paraId="18EDCCF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75DC7432" w14:textId="77777777" w:rsidR="0039026F" w:rsidRDefault="0039026F">
            <w:pPr>
              <w:pStyle w:val="GEFEG"/>
              <w:ind w:left="1229"/>
              <w:rPr>
                <w:sz w:val="16"/>
                <w:szCs w:val="16"/>
              </w:rPr>
            </w:pPr>
            <w:r>
              <w:rPr>
                <w:i/>
                <w:iCs/>
                <w:color w:val="000000"/>
                <w:sz w:val="16"/>
                <w:szCs w:val="16"/>
              </w:rPr>
              <w:t>Indicate the seller's identifier for the related item.</w:t>
            </w:r>
          </w:p>
          <w:p w14:paraId="25628DEA" w14:textId="77777777" w:rsidR="0039026F" w:rsidRDefault="0039026F">
            <w:pPr>
              <w:pStyle w:val="GEFEG"/>
              <w:rPr>
                <w:sz w:val="12"/>
                <w:szCs w:val="12"/>
              </w:rPr>
            </w:pPr>
            <w:r>
              <w:rPr>
                <w:color w:val="000000"/>
                <w:sz w:val="16"/>
                <w:szCs w:val="16"/>
              </w:rPr>
              <w:t xml:space="preserve">   </w:t>
            </w:r>
          </w:p>
        </w:tc>
      </w:tr>
      <w:tr w:rsidR="0039026F" w14:paraId="02949993"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63364244" w14:textId="77777777" w:rsidR="0039026F" w:rsidRDefault="00BD3C4F">
            <w:pPr>
              <w:pStyle w:val="GEFEG"/>
              <w:rPr>
                <w:sz w:val="12"/>
                <w:szCs w:val="12"/>
              </w:rPr>
            </w:pPr>
            <w:r>
              <w:rPr>
                <w:noProof/>
              </w:rPr>
              <w:pict w14:anchorId="09001211">
                <v:group id="_x0000_s3304" style="position:absolute;margin-left:0;margin-top:.75pt;width:60.6pt;height:19.45pt;z-index:258023424;mso-position-horizontal-relative:text;mso-position-vertical-relative:text" coordorigin=",15" coordsize="1212,389" o:allowincell="f">
                  <v:rect id="_x0000_s3305" style="position:absolute;left:357;top:15;width:15;height:389" fillcolor="gray" stroked="f" strokeweight="0"/>
                  <v:rect id="_x0000_s3306" style="position:absolute;left:600;top:15;width:15;height:389" fillcolor="gray" stroked="f" strokeweight="0"/>
                  <v:rect id="_x0000_s3307" style="position:absolute;left:843;top:15;width:15;height:108" fillcolor="gray" stroked="f" strokeweight="0"/>
                  <v:rect id="_x0000_s3308"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39923DD"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1501A41D"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B01A34E"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08E2DF13" w14:textId="77777777" w:rsidR="0039026F" w:rsidRDefault="0039026F">
            <w:pPr>
              <w:pStyle w:val="GEFEG"/>
              <w:rPr>
                <w:sz w:val="12"/>
                <w:szCs w:val="12"/>
              </w:rPr>
            </w:pPr>
          </w:p>
        </w:tc>
      </w:tr>
      <w:tr w:rsidR="0039026F" w14:paraId="6CD4FE54"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9D43C53" w14:textId="77777777" w:rsidR="0039026F" w:rsidRDefault="00BD3C4F">
            <w:pPr>
              <w:pStyle w:val="GEFEG"/>
              <w:rPr>
                <w:sz w:val="12"/>
                <w:szCs w:val="12"/>
              </w:rPr>
            </w:pPr>
            <w:r>
              <w:rPr>
                <w:noProof/>
              </w:rPr>
              <w:pict w14:anchorId="62C1C800">
                <v:group id="_x0000_s3309" style="position:absolute;margin-left:0;margin-top:.75pt;width:48.5pt;height:48.4pt;z-index:258024448;mso-position-horizontal-relative:text;mso-position-vertical-relative:text" coordorigin=",15" coordsize="970,968" o:allowincell="f">
                  <v:rect id="_x0000_s3310" style="position:absolute;left:357;top:15;width:15;height:968" fillcolor="gray" stroked="f" strokeweight="0"/>
                  <v:rect id="_x0000_s3311" style="position:absolute;left:600;top:15;width:15;height:108" fillcolor="gray" stroked="f" strokeweight="0"/>
                  <v:rect id="_x0000_s3312" style="position:absolute;left:600;top:123;width:372;height:15" fillcolor="gray" stroked="f" strokeweight="0"/>
                  <v:rect id="_x0000_s3313"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E1AFE2A"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6C95831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ED2467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23E5557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tr68-107</w:t>
            </w:r>
          </w:p>
          <w:p w14:paraId="300C65B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6A7BD4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C1540C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6631963" w14:textId="77777777" w:rsidR="0039026F" w:rsidRDefault="0039026F">
            <w:pPr>
              <w:pStyle w:val="GEFEG"/>
              <w:ind w:left="1215"/>
              <w:rPr>
                <w:sz w:val="16"/>
                <w:szCs w:val="16"/>
              </w:rPr>
            </w:pPr>
            <w:r>
              <w:rPr>
                <w:b/>
                <w:bCs/>
                <w:color w:val="000000"/>
                <w:sz w:val="16"/>
                <w:szCs w:val="16"/>
              </w:rPr>
              <w:t>Replaced item/Related item quantity</w:t>
            </w:r>
          </w:p>
          <w:p w14:paraId="02D1D7E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Quantity of a related item.</w:t>
            </w:r>
          </w:p>
          <w:p w14:paraId="4754E388" w14:textId="77777777" w:rsidR="0039026F" w:rsidRDefault="0039026F">
            <w:pPr>
              <w:pStyle w:val="GEFEG"/>
              <w:ind w:left="1229"/>
              <w:rPr>
                <w:sz w:val="16"/>
                <w:szCs w:val="16"/>
              </w:rPr>
            </w:pPr>
            <w:r>
              <w:rPr>
                <w:i/>
                <w:iCs/>
                <w:color w:val="000000"/>
                <w:sz w:val="16"/>
                <w:szCs w:val="16"/>
              </w:rPr>
              <w:t>UOM should be stated  by using recommendation 20 v10</w:t>
            </w:r>
          </w:p>
          <w:p w14:paraId="1EA9A2BD" w14:textId="77777777" w:rsidR="0039026F" w:rsidRDefault="0039026F">
            <w:pPr>
              <w:pStyle w:val="GEFEG"/>
              <w:rPr>
                <w:sz w:val="12"/>
                <w:szCs w:val="12"/>
              </w:rPr>
            </w:pPr>
            <w:r>
              <w:rPr>
                <w:color w:val="000000"/>
                <w:sz w:val="16"/>
                <w:szCs w:val="16"/>
              </w:rPr>
              <w:t xml:space="preserve">   </w:t>
            </w:r>
          </w:p>
        </w:tc>
      </w:tr>
      <w:tr w:rsidR="0039026F" w14:paraId="1724D832"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422DDC45" w14:textId="77777777" w:rsidR="0039026F" w:rsidRDefault="00BD3C4F">
            <w:pPr>
              <w:pStyle w:val="GEFEG"/>
              <w:rPr>
                <w:sz w:val="12"/>
                <w:szCs w:val="12"/>
              </w:rPr>
            </w:pPr>
            <w:r>
              <w:rPr>
                <w:noProof/>
              </w:rPr>
              <w:pict w14:anchorId="3F22A02F">
                <v:group id="_x0000_s3314" style="position:absolute;margin-left:0;margin-top:.75pt;width:60.6pt;height:19.45pt;z-index:258025472;mso-position-horizontal-relative:text;mso-position-vertical-relative:text" coordorigin=",15" coordsize="1212,389" o:allowincell="f">
                  <v:rect id="_x0000_s3315" style="position:absolute;left:357;top:15;width:15;height:389" fillcolor="gray" stroked="f" strokeweight="0"/>
                  <v:rect id="_x0000_s3316" style="position:absolute;left:843;top:15;width:15;height:108" fillcolor="gray" stroked="f" strokeweight="0"/>
                  <v:rect id="_x0000_s3317"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468115D"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576F15DE"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BA6D3DE"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A1ACCE8"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6133B147"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2BC63831"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7B86C31D" w14:textId="77777777" w:rsidR="0039026F" w:rsidRDefault="00BD3C4F">
            <w:pPr>
              <w:pStyle w:val="GEFEG"/>
              <w:rPr>
                <w:sz w:val="12"/>
                <w:szCs w:val="12"/>
              </w:rPr>
            </w:pPr>
            <w:r>
              <w:rPr>
                <w:noProof/>
              </w:rPr>
              <w:pict w14:anchorId="2E681267">
                <v:group id="_x0000_s3318" style="position:absolute;margin-left:0;margin-top:.75pt;width:36.35pt;height:19.95pt;z-index:258026496;mso-position-horizontal-relative:text;mso-position-vertical-relative:text" coordorigin=",15" coordsize="727,399" o:allowincell="f">
                  <v:rect id="_x0000_s3319" style="position:absolute;left:357;top:15;width:15;height:399" fillcolor="gray" stroked="f" strokeweight="0"/>
                  <v:rect id="_x0000_s3320" style="position:absolute;left:357;top:123;width:372;height:15" fillcolor="gray" stroked="f" strokeweight="0"/>
                  <v:rect id="_x0000_s3321"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7BF81E47" w14:textId="77777777" w:rsidR="0039026F" w:rsidRDefault="0039026F">
            <w:pPr>
              <w:pStyle w:val="GEFEG"/>
              <w:ind w:left="58"/>
              <w:rPr>
                <w:sz w:val="12"/>
                <w:szCs w:val="12"/>
              </w:rPr>
            </w:pPr>
            <w:r>
              <w:rPr>
                <w:b/>
                <w:bCs/>
                <w:i/>
                <w:iCs/>
                <w:color w:val="000000"/>
                <w:sz w:val="16"/>
                <w:szCs w:val="16"/>
              </w:rPr>
              <w:t>cac:RequiredItemLocationQuantity</w:t>
            </w:r>
          </w:p>
        </w:tc>
        <w:tc>
          <w:tcPr>
            <w:tcW w:w="4733" w:type="dxa"/>
            <w:tcBorders>
              <w:top w:val="nil"/>
              <w:left w:val="dotted" w:sz="6" w:space="0" w:color="C0C0C0"/>
              <w:bottom w:val="dotted" w:sz="6" w:space="0" w:color="C0C0C0"/>
              <w:right w:val="nil"/>
            </w:tcBorders>
            <w:shd w:val="clear" w:color="auto" w:fill="FFFFFF"/>
          </w:tcPr>
          <w:p w14:paraId="78AE759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7E2F08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cac:ItemLocationQuantityType</w:t>
            </w:r>
          </w:p>
        </w:tc>
        <w:tc>
          <w:tcPr>
            <w:tcW w:w="5682" w:type="dxa"/>
            <w:tcBorders>
              <w:top w:val="nil"/>
              <w:left w:val="dotted" w:sz="6" w:space="0" w:color="C0C0C0"/>
              <w:bottom w:val="dotted" w:sz="6" w:space="0" w:color="C0C0C0"/>
              <w:right w:val="nil"/>
            </w:tcBorders>
            <w:shd w:val="clear" w:color="auto" w:fill="FFFFFF"/>
          </w:tcPr>
          <w:p w14:paraId="383386C6" w14:textId="77777777" w:rsidR="0039026F" w:rsidRDefault="0039026F">
            <w:pPr>
              <w:pStyle w:val="GEFEG"/>
              <w:rPr>
                <w:sz w:val="12"/>
                <w:szCs w:val="12"/>
              </w:rPr>
            </w:pPr>
          </w:p>
        </w:tc>
      </w:tr>
      <w:tr w:rsidR="0039026F" w14:paraId="29A5D9A4"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E66769B" w14:textId="77777777" w:rsidR="0039026F" w:rsidRDefault="00BD3C4F">
            <w:pPr>
              <w:pStyle w:val="GEFEG"/>
              <w:rPr>
                <w:sz w:val="12"/>
                <w:szCs w:val="12"/>
              </w:rPr>
            </w:pPr>
            <w:r>
              <w:rPr>
                <w:noProof/>
              </w:rPr>
              <w:pict w14:anchorId="6996BF66">
                <v:group id="_x0000_s3322" style="position:absolute;margin-left:0;margin-top:.75pt;width:48.5pt;height:19.95pt;z-index:258027520;mso-position-horizontal-relative:text;mso-position-vertical-relative:text" coordorigin=",15" coordsize="970,399" o:allowincell="f">
                  <v:rect id="_x0000_s3323" style="position:absolute;left:357;top:15;width:15;height:399" fillcolor="gray" stroked="f" strokeweight="0"/>
                  <v:rect id="_x0000_s3324" style="position:absolute;left:600;top:15;width:15;height:399" fillcolor="gray" stroked="f" strokeweight="0"/>
                  <v:rect id="_x0000_s3325" style="position:absolute;left:600;top:123;width:372;height:15" fillcolor="gray" stroked="f" strokeweight="0"/>
                  <v:rect id="_x0000_s332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BE10B19" w14:textId="77777777" w:rsidR="0039026F" w:rsidRDefault="0039026F">
            <w:pPr>
              <w:pStyle w:val="GEFEG"/>
              <w:ind w:left="58"/>
              <w:rPr>
                <w:sz w:val="12"/>
                <w:szCs w:val="12"/>
              </w:rPr>
            </w:pPr>
            <w:r>
              <w:rPr>
                <w:b/>
                <w:bCs/>
                <w:i/>
                <w:iCs/>
                <w:color w:val="000000"/>
                <w:sz w:val="16"/>
                <w:szCs w:val="16"/>
              </w:rPr>
              <w:t>cac:ApplicableTerritoryAddress</w:t>
            </w:r>
          </w:p>
        </w:tc>
        <w:tc>
          <w:tcPr>
            <w:tcW w:w="4733" w:type="dxa"/>
            <w:tcBorders>
              <w:top w:val="nil"/>
              <w:left w:val="dotted" w:sz="6" w:space="0" w:color="C0C0C0"/>
              <w:bottom w:val="dotted" w:sz="6" w:space="0" w:color="C0C0C0"/>
              <w:right w:val="nil"/>
            </w:tcBorders>
            <w:shd w:val="clear" w:color="auto" w:fill="FFFFFF"/>
          </w:tcPr>
          <w:p w14:paraId="3373A26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762A785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5658D9BC" w14:textId="77777777" w:rsidR="0039026F" w:rsidRDefault="0039026F">
            <w:pPr>
              <w:pStyle w:val="GEFEG"/>
              <w:rPr>
                <w:sz w:val="12"/>
                <w:szCs w:val="12"/>
              </w:rPr>
            </w:pPr>
          </w:p>
        </w:tc>
      </w:tr>
      <w:tr w:rsidR="0039026F" w14:paraId="2503218C"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A9B21F9" w14:textId="77777777" w:rsidR="0039026F" w:rsidRDefault="00BD3C4F">
            <w:pPr>
              <w:pStyle w:val="GEFEG"/>
              <w:rPr>
                <w:sz w:val="12"/>
                <w:szCs w:val="12"/>
              </w:rPr>
            </w:pPr>
            <w:r>
              <w:rPr>
                <w:noProof/>
              </w:rPr>
              <w:pict w14:anchorId="57399EEB">
                <v:group id="_x0000_s3327" style="position:absolute;margin-left:0;margin-top:.75pt;width:60.6pt;height:48.4pt;z-index:258028544;mso-position-horizontal-relative:text;mso-position-vertical-relative:text" coordorigin=",15" coordsize="1212,968" o:allowincell="f">
                  <v:rect id="_x0000_s3328" style="position:absolute;left:357;top:15;width:15;height:968" fillcolor="gray" stroked="f" strokeweight="0"/>
                  <v:rect id="_x0000_s3329" style="position:absolute;left:600;top:15;width:15;height:968" fillcolor="gray" stroked="f" strokeweight="0"/>
                  <v:rect id="_x0000_s3330" style="position:absolute;left:843;top:15;width:15;height:968" fillcolor="gray" stroked="f" strokeweight="0"/>
                  <v:rect id="_x0000_s333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C732C8B" w14:textId="77777777" w:rsidR="0039026F" w:rsidRDefault="0039026F">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3980973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53677E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65A24E4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tir68-154</w:t>
            </w:r>
          </w:p>
          <w:p w14:paraId="1EA1DB9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427171D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528297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0CC2342" w14:textId="77777777" w:rsidR="0039026F" w:rsidRDefault="0039026F">
            <w:pPr>
              <w:pStyle w:val="GEFEG"/>
              <w:ind w:left="1215"/>
              <w:rPr>
                <w:sz w:val="16"/>
                <w:szCs w:val="16"/>
              </w:rPr>
            </w:pPr>
            <w:r>
              <w:rPr>
                <w:b/>
                <w:bCs/>
                <w:color w:val="000000"/>
                <w:sz w:val="16"/>
                <w:szCs w:val="16"/>
              </w:rPr>
              <w:t>Delivery location/Address line 1</w:t>
            </w:r>
          </w:p>
          <w:p w14:paraId="7271711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050B8E11" w14:textId="77777777" w:rsidR="0039026F" w:rsidRDefault="0039026F">
            <w:pPr>
              <w:pStyle w:val="GEFEG"/>
              <w:ind w:left="1229"/>
              <w:rPr>
                <w:sz w:val="16"/>
                <w:szCs w:val="16"/>
              </w:rPr>
            </w:pPr>
            <w:r>
              <w:rPr>
                <w:i/>
                <w:iCs/>
                <w:color w:val="000000"/>
                <w:sz w:val="16"/>
                <w:szCs w:val="16"/>
              </w:rPr>
              <w:t>Usually the street name and number or post office box.</w:t>
            </w:r>
          </w:p>
          <w:p w14:paraId="2755E371" w14:textId="77777777" w:rsidR="0039026F" w:rsidRDefault="0039026F">
            <w:pPr>
              <w:pStyle w:val="GEFEG"/>
              <w:rPr>
                <w:sz w:val="12"/>
                <w:szCs w:val="12"/>
              </w:rPr>
            </w:pPr>
            <w:r>
              <w:rPr>
                <w:color w:val="000000"/>
                <w:sz w:val="16"/>
                <w:szCs w:val="16"/>
              </w:rPr>
              <w:t xml:space="preserve">   </w:t>
            </w:r>
          </w:p>
        </w:tc>
      </w:tr>
      <w:tr w:rsidR="0039026F" w14:paraId="11C2BDE5"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042AB3E2" w14:textId="77777777" w:rsidR="0039026F" w:rsidRDefault="00BD3C4F">
            <w:pPr>
              <w:pStyle w:val="GEFEG"/>
              <w:rPr>
                <w:sz w:val="12"/>
                <w:szCs w:val="12"/>
              </w:rPr>
            </w:pPr>
            <w:r>
              <w:rPr>
                <w:noProof/>
              </w:rPr>
              <w:pict w14:anchorId="589288AB">
                <v:group id="_x0000_s3332" style="position:absolute;margin-left:0;margin-top:.75pt;width:60.6pt;height:48.4pt;z-index:258029568;mso-position-horizontal-relative:text;mso-position-vertical-relative:text" coordorigin=",15" coordsize="1212,968" o:allowincell="f">
                  <v:rect id="_x0000_s3333" style="position:absolute;left:357;top:15;width:15;height:968" fillcolor="gray" stroked="f" strokeweight="0"/>
                  <v:rect id="_x0000_s3334" style="position:absolute;left:600;top:15;width:15;height:968" fillcolor="gray" stroked="f" strokeweight="0"/>
                  <v:rect id="_x0000_s3335" style="position:absolute;left:843;top:15;width:15;height:968" fillcolor="gray" stroked="f" strokeweight="0"/>
                  <v:rect id="_x0000_s333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543852B" w14:textId="77777777" w:rsidR="0039026F" w:rsidRDefault="0039026F">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3A58B8E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8BB7B7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4B7C91D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tir68-155</w:t>
            </w:r>
          </w:p>
          <w:p w14:paraId="04F3F10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1D71453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7871D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0B44DC7" w14:textId="77777777" w:rsidR="0039026F" w:rsidRDefault="0039026F">
            <w:pPr>
              <w:pStyle w:val="GEFEG"/>
              <w:ind w:left="1215"/>
              <w:rPr>
                <w:sz w:val="16"/>
                <w:szCs w:val="16"/>
              </w:rPr>
            </w:pPr>
            <w:r>
              <w:rPr>
                <w:b/>
                <w:bCs/>
                <w:color w:val="000000"/>
                <w:sz w:val="16"/>
                <w:szCs w:val="16"/>
              </w:rPr>
              <w:t>Delivery location/Address line 2</w:t>
            </w:r>
          </w:p>
          <w:p w14:paraId="10188AC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1890088D" w14:textId="77777777" w:rsidR="0039026F" w:rsidRDefault="0039026F">
            <w:pPr>
              <w:pStyle w:val="GEFEG"/>
              <w:ind w:left="1229"/>
              <w:rPr>
                <w:sz w:val="16"/>
                <w:szCs w:val="16"/>
              </w:rPr>
            </w:pPr>
            <w:r>
              <w:rPr>
                <w:i/>
                <w:iCs/>
                <w:color w:val="000000"/>
                <w:sz w:val="16"/>
                <w:szCs w:val="16"/>
              </w:rPr>
              <w:t>used to give further details supplementing the main line.</w:t>
            </w:r>
          </w:p>
          <w:p w14:paraId="68A4B50E" w14:textId="77777777" w:rsidR="0039026F" w:rsidRDefault="0039026F">
            <w:pPr>
              <w:pStyle w:val="GEFEG"/>
              <w:rPr>
                <w:sz w:val="12"/>
                <w:szCs w:val="12"/>
              </w:rPr>
            </w:pPr>
            <w:r>
              <w:rPr>
                <w:color w:val="000000"/>
                <w:sz w:val="16"/>
                <w:szCs w:val="16"/>
              </w:rPr>
              <w:t xml:space="preserve">   </w:t>
            </w:r>
          </w:p>
        </w:tc>
      </w:tr>
      <w:tr w:rsidR="0039026F" w14:paraId="70AE4956"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76FBAB91" w14:textId="77777777" w:rsidR="0039026F" w:rsidRDefault="00BD3C4F">
            <w:pPr>
              <w:pStyle w:val="GEFEG"/>
              <w:rPr>
                <w:sz w:val="12"/>
                <w:szCs w:val="12"/>
              </w:rPr>
            </w:pPr>
            <w:r>
              <w:rPr>
                <w:noProof/>
              </w:rPr>
              <w:pict w14:anchorId="0891E629">
                <v:group id="_x0000_s3337" style="position:absolute;margin-left:0;margin-top:.75pt;width:60.6pt;height:86.8pt;z-index:258030592;mso-position-horizontal-relative:text;mso-position-vertical-relative:text" coordorigin=",15" coordsize="1212,1736" o:allowincell="f">
                  <v:rect id="_x0000_s3338" style="position:absolute;left:357;top:15;width:15;height:1736" fillcolor="gray" stroked="f" strokeweight="0"/>
                  <v:rect id="_x0000_s3339" style="position:absolute;left:600;top:15;width:15;height:1736" fillcolor="gray" stroked="f" strokeweight="0"/>
                  <v:rect id="_x0000_s3340" style="position:absolute;left:843;top:15;width:15;height:1736" fillcolor="gray" stroked="f" strokeweight="0"/>
                  <v:rect id="_x0000_s334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FF1CE6A" w14:textId="77777777" w:rsidR="0039026F" w:rsidRDefault="0039026F">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6A88925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63320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3C8229C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tir68-142</w:t>
            </w:r>
          </w:p>
          <w:p w14:paraId="68889F56" w14:textId="77777777" w:rsidR="0039026F" w:rsidRDefault="0039026F">
            <w:pPr>
              <w:pStyle w:val="GEFEG"/>
              <w:ind w:left="1047"/>
              <w:rPr>
                <w:sz w:val="16"/>
                <w:szCs w:val="16"/>
              </w:rPr>
            </w:pPr>
            <w:r>
              <w:rPr>
                <w:color w:val="000000"/>
                <w:sz w:val="16"/>
                <w:szCs w:val="16"/>
              </w:rPr>
              <w:t>tir68-156</w:t>
            </w:r>
          </w:p>
          <w:p w14:paraId="5C55985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AC2CD66" w14:textId="77777777" w:rsidR="0039026F" w:rsidRDefault="0039026F">
            <w:pPr>
              <w:pStyle w:val="GEFEG"/>
              <w:ind w:left="1047"/>
              <w:rPr>
                <w:sz w:val="16"/>
                <w:szCs w:val="16"/>
              </w:rPr>
            </w:pPr>
            <w:r>
              <w:rPr>
                <w:color w:val="000000"/>
                <w:sz w:val="16"/>
                <w:szCs w:val="16"/>
              </w:rPr>
              <w:t>tbr68-004</w:t>
            </w:r>
          </w:p>
          <w:p w14:paraId="7E4EA2E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9CDA5B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15AE665" w14:textId="77777777" w:rsidR="0039026F" w:rsidRDefault="0039026F">
            <w:pPr>
              <w:pStyle w:val="GEFEG"/>
              <w:ind w:left="1215"/>
              <w:rPr>
                <w:sz w:val="16"/>
                <w:szCs w:val="16"/>
              </w:rPr>
            </w:pPr>
            <w:r>
              <w:rPr>
                <w:b/>
                <w:bCs/>
                <w:color w:val="000000"/>
                <w:sz w:val="16"/>
                <w:szCs w:val="16"/>
              </w:rPr>
              <w:t>Catalogue item price/Price location/City</w:t>
            </w:r>
          </w:p>
          <w:p w14:paraId="2745A222" w14:textId="77777777" w:rsidR="0039026F" w:rsidRDefault="0039026F">
            <w:pPr>
              <w:pStyle w:val="GEFEG"/>
              <w:ind w:left="1215"/>
              <w:rPr>
                <w:sz w:val="16"/>
                <w:szCs w:val="16"/>
              </w:rPr>
            </w:pPr>
            <w:r>
              <w:rPr>
                <w:b/>
                <w:bCs/>
                <w:color w:val="000000"/>
                <w:sz w:val="16"/>
                <w:szCs w:val="16"/>
              </w:rPr>
              <w:t>Pre award catalogue/Pre award catalogue line/</w:t>
            </w:r>
          </w:p>
          <w:p w14:paraId="3569CC57" w14:textId="77777777" w:rsidR="0039026F" w:rsidRDefault="0039026F">
            <w:pPr>
              <w:pStyle w:val="GEFEG"/>
              <w:ind w:left="1215"/>
              <w:rPr>
                <w:sz w:val="16"/>
                <w:szCs w:val="16"/>
              </w:rPr>
            </w:pPr>
            <w:r>
              <w:rPr>
                <w:b/>
                <w:bCs/>
                <w:color w:val="000000"/>
                <w:sz w:val="16"/>
                <w:szCs w:val="16"/>
              </w:rPr>
              <w:t>Delivery location/City</w:t>
            </w:r>
          </w:p>
          <w:p w14:paraId="36D1053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0BC1E022" w14:textId="77777777" w:rsidR="0039026F" w:rsidRDefault="0039026F">
            <w:pPr>
              <w:pStyle w:val="GEFEG"/>
              <w:ind w:left="1229"/>
              <w:rPr>
                <w:sz w:val="16"/>
                <w:szCs w:val="16"/>
              </w:rPr>
            </w:pPr>
            <w:r>
              <w:rPr>
                <w:i/>
                <w:iCs/>
                <w:color w:val="000000"/>
                <w:sz w:val="16"/>
                <w:szCs w:val="16"/>
              </w:rPr>
              <w:t>located.</w:t>
            </w:r>
          </w:p>
          <w:p w14:paraId="27C020F7" w14:textId="77777777" w:rsidR="0039026F" w:rsidRDefault="0039026F">
            <w:pPr>
              <w:pStyle w:val="GEFEG"/>
              <w:ind w:left="1229"/>
              <w:rPr>
                <w:sz w:val="16"/>
                <w:szCs w:val="16"/>
              </w:rPr>
            </w:pPr>
            <w:r>
              <w:rPr>
                <w:i/>
                <w:iCs/>
                <w:color w:val="000000"/>
                <w:sz w:val="16"/>
                <w:szCs w:val="16"/>
              </w:rPr>
              <w:t>The common name of a city where the address is</w:t>
            </w:r>
          </w:p>
          <w:p w14:paraId="10BD6871" w14:textId="77777777" w:rsidR="0039026F" w:rsidRDefault="0039026F">
            <w:pPr>
              <w:pStyle w:val="GEFEG"/>
              <w:ind w:left="1229"/>
              <w:rPr>
                <w:sz w:val="16"/>
                <w:szCs w:val="16"/>
              </w:rPr>
            </w:pPr>
            <w:r>
              <w:rPr>
                <w:i/>
                <w:iCs/>
                <w:color w:val="000000"/>
                <w:sz w:val="16"/>
                <w:szCs w:val="16"/>
              </w:rPr>
              <w:t>located.</w:t>
            </w:r>
          </w:p>
          <w:p w14:paraId="4D5C802E" w14:textId="77777777" w:rsidR="0039026F" w:rsidRDefault="0039026F">
            <w:pPr>
              <w:pStyle w:val="GEFEG"/>
              <w:rPr>
                <w:sz w:val="12"/>
                <w:szCs w:val="12"/>
              </w:rPr>
            </w:pPr>
            <w:r>
              <w:rPr>
                <w:color w:val="000000"/>
                <w:sz w:val="16"/>
                <w:szCs w:val="16"/>
              </w:rPr>
              <w:t xml:space="preserve">   </w:t>
            </w:r>
          </w:p>
        </w:tc>
      </w:tr>
      <w:tr w:rsidR="0039026F" w14:paraId="30DEDEC5"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69406645" w14:textId="77777777" w:rsidR="0039026F" w:rsidRDefault="00BD3C4F">
            <w:pPr>
              <w:pStyle w:val="GEFEG"/>
              <w:rPr>
                <w:sz w:val="12"/>
                <w:szCs w:val="12"/>
              </w:rPr>
            </w:pPr>
            <w:r>
              <w:rPr>
                <w:noProof/>
              </w:rPr>
              <w:pict w14:anchorId="603764CC">
                <v:group id="_x0000_s3342" style="position:absolute;margin-left:0;margin-top:.75pt;width:60.6pt;height:58pt;z-index:258031616;mso-position-horizontal-relative:text;mso-position-vertical-relative:text" coordorigin=",15" coordsize="1212,1160" o:allowincell="f">
                  <v:rect id="_x0000_s3343" style="position:absolute;left:357;top:15;width:15;height:1160" fillcolor="gray" stroked="f" strokeweight="0"/>
                  <v:rect id="_x0000_s3344" style="position:absolute;left:600;top:15;width:15;height:1160" fillcolor="gray" stroked="f" strokeweight="0"/>
                  <v:rect id="_x0000_s3345" style="position:absolute;left:843;top:15;width:15;height:1160" fillcolor="gray" stroked="f" strokeweight="0"/>
                  <v:rect id="_x0000_s334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6A052FC" w14:textId="77777777" w:rsidR="0039026F" w:rsidRDefault="0039026F">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2F9C794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0E613B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358FAC7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tir68-157</w:t>
            </w:r>
          </w:p>
          <w:p w14:paraId="63D878F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02A69CB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CD6D64C"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8E7F5D4" w14:textId="77777777" w:rsidR="0039026F" w:rsidRDefault="0039026F">
            <w:pPr>
              <w:pStyle w:val="GEFEG"/>
              <w:ind w:left="1215"/>
              <w:rPr>
                <w:sz w:val="16"/>
                <w:szCs w:val="16"/>
              </w:rPr>
            </w:pPr>
            <w:r>
              <w:rPr>
                <w:b/>
                <w:bCs/>
                <w:color w:val="000000"/>
                <w:sz w:val="16"/>
                <w:szCs w:val="16"/>
              </w:rPr>
              <w:t>Delivery location/Post code</w:t>
            </w:r>
          </w:p>
          <w:p w14:paraId="25CEBD2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073B53AB" w14:textId="77777777" w:rsidR="0039026F" w:rsidRDefault="0039026F">
            <w:pPr>
              <w:pStyle w:val="GEFEG"/>
              <w:ind w:left="1229"/>
              <w:rPr>
                <w:sz w:val="16"/>
                <w:szCs w:val="16"/>
              </w:rPr>
            </w:pPr>
            <w:r>
              <w:rPr>
                <w:i/>
                <w:iCs/>
                <w:color w:val="000000"/>
                <w:sz w:val="16"/>
                <w:szCs w:val="16"/>
              </w:rPr>
              <w:t>according to the relevant postal service, such as a ZIP</w:t>
            </w:r>
          </w:p>
          <w:p w14:paraId="0A057A13" w14:textId="77777777" w:rsidR="0039026F" w:rsidRDefault="0039026F">
            <w:pPr>
              <w:pStyle w:val="GEFEG"/>
              <w:ind w:left="1229"/>
              <w:rPr>
                <w:sz w:val="16"/>
                <w:szCs w:val="16"/>
              </w:rPr>
            </w:pPr>
            <w:r>
              <w:rPr>
                <w:i/>
                <w:iCs/>
                <w:color w:val="000000"/>
                <w:sz w:val="16"/>
                <w:szCs w:val="16"/>
              </w:rPr>
              <w:t>code or Post Code.</w:t>
            </w:r>
          </w:p>
          <w:p w14:paraId="0F28F22A" w14:textId="77777777" w:rsidR="0039026F" w:rsidRDefault="0039026F">
            <w:pPr>
              <w:pStyle w:val="GEFEG"/>
              <w:rPr>
                <w:sz w:val="12"/>
                <w:szCs w:val="12"/>
              </w:rPr>
            </w:pPr>
            <w:r>
              <w:rPr>
                <w:color w:val="000000"/>
                <w:sz w:val="16"/>
                <w:szCs w:val="16"/>
              </w:rPr>
              <w:t xml:space="preserve">   </w:t>
            </w:r>
          </w:p>
        </w:tc>
      </w:tr>
      <w:tr w:rsidR="0039026F" w14:paraId="3361318A" w14:textId="77777777" w:rsidTr="0039026F">
        <w:trPr>
          <w:cantSplit/>
          <w:trHeight w:hRule="exact" w:val="1928"/>
        </w:trPr>
        <w:tc>
          <w:tcPr>
            <w:tcW w:w="1094" w:type="dxa"/>
            <w:gridSpan w:val="4"/>
            <w:tcBorders>
              <w:top w:val="nil"/>
              <w:left w:val="nil"/>
              <w:bottom w:val="dotted" w:sz="6" w:space="0" w:color="C0C0C0"/>
              <w:right w:val="nil"/>
            </w:tcBorders>
            <w:shd w:val="clear" w:color="auto" w:fill="FFFFFF"/>
          </w:tcPr>
          <w:p w14:paraId="2D085D3F" w14:textId="77777777" w:rsidR="0039026F" w:rsidRDefault="00BD3C4F">
            <w:pPr>
              <w:pStyle w:val="GEFEG"/>
              <w:rPr>
                <w:sz w:val="12"/>
                <w:szCs w:val="12"/>
              </w:rPr>
            </w:pPr>
            <w:r>
              <w:rPr>
                <w:noProof/>
              </w:rPr>
              <w:lastRenderedPageBreak/>
              <w:pict w14:anchorId="4822BEE6">
                <v:group id="_x0000_s3347" style="position:absolute;margin-left:0;margin-top:0;width:60.6pt;height:96.4pt;z-index:258032640;mso-position-horizontal-relative:text;mso-position-vertical-relative:text" coordsize="1212,1928" o:allowincell="f">
                  <v:rect id="_x0000_s3348" style="position:absolute;left:357;width:15;height:1928" fillcolor="gray" stroked="f" strokeweight="0"/>
                  <v:rect id="_x0000_s3349" style="position:absolute;left:600;width:15;height:1928" fillcolor="gray" stroked="f" strokeweight="0"/>
                  <v:rect id="_x0000_s3350" style="position:absolute;left:843;width:15;height:1928" fillcolor="gray" stroked="f" strokeweight="0"/>
                  <v:rect id="_x0000_s3351"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4EDF621" w14:textId="77777777" w:rsidR="0039026F" w:rsidRDefault="0039026F">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28082B5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C72F91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41CB2E2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tir68-143</w:t>
            </w:r>
          </w:p>
          <w:p w14:paraId="2AB5F0CC" w14:textId="77777777" w:rsidR="0039026F" w:rsidRDefault="0039026F">
            <w:pPr>
              <w:pStyle w:val="GEFEG"/>
              <w:ind w:left="1047"/>
              <w:rPr>
                <w:sz w:val="16"/>
                <w:szCs w:val="16"/>
              </w:rPr>
            </w:pPr>
            <w:r>
              <w:rPr>
                <w:color w:val="000000"/>
                <w:sz w:val="16"/>
                <w:szCs w:val="16"/>
              </w:rPr>
              <w:t>tir68-158</w:t>
            </w:r>
          </w:p>
          <w:p w14:paraId="20E3942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5B79866" w14:textId="77777777" w:rsidR="0039026F" w:rsidRDefault="0039026F">
            <w:pPr>
              <w:pStyle w:val="GEFEG"/>
              <w:ind w:left="1047"/>
              <w:rPr>
                <w:sz w:val="16"/>
                <w:szCs w:val="16"/>
              </w:rPr>
            </w:pPr>
            <w:r>
              <w:rPr>
                <w:color w:val="000000"/>
                <w:sz w:val="16"/>
                <w:szCs w:val="16"/>
              </w:rPr>
              <w:t>tbr68-004</w:t>
            </w:r>
          </w:p>
          <w:p w14:paraId="7F5E610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2BD8A4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C6DE6B6" w14:textId="77777777" w:rsidR="0039026F" w:rsidRDefault="0039026F">
            <w:pPr>
              <w:pStyle w:val="GEFEG"/>
              <w:ind w:left="1215"/>
              <w:rPr>
                <w:sz w:val="16"/>
                <w:szCs w:val="16"/>
              </w:rPr>
            </w:pPr>
            <w:r>
              <w:rPr>
                <w:b/>
                <w:bCs/>
                <w:color w:val="000000"/>
                <w:sz w:val="16"/>
                <w:szCs w:val="16"/>
              </w:rPr>
              <w:t>Catalogue item price/Price location/Country</w:t>
            </w:r>
          </w:p>
          <w:p w14:paraId="3F389AB3" w14:textId="77777777" w:rsidR="0039026F" w:rsidRDefault="0039026F">
            <w:pPr>
              <w:pStyle w:val="GEFEG"/>
              <w:ind w:left="1215"/>
              <w:rPr>
                <w:sz w:val="16"/>
                <w:szCs w:val="16"/>
              </w:rPr>
            </w:pPr>
            <w:r>
              <w:rPr>
                <w:b/>
                <w:bCs/>
                <w:color w:val="000000"/>
                <w:sz w:val="16"/>
                <w:szCs w:val="16"/>
              </w:rPr>
              <w:t>subdivision</w:t>
            </w:r>
          </w:p>
          <w:p w14:paraId="7993A2E9" w14:textId="77777777" w:rsidR="0039026F" w:rsidRDefault="0039026F">
            <w:pPr>
              <w:pStyle w:val="GEFEG"/>
              <w:ind w:left="1215"/>
              <w:rPr>
                <w:sz w:val="16"/>
                <w:szCs w:val="16"/>
              </w:rPr>
            </w:pPr>
            <w:r>
              <w:rPr>
                <w:b/>
                <w:bCs/>
                <w:color w:val="000000"/>
                <w:sz w:val="16"/>
                <w:szCs w:val="16"/>
              </w:rPr>
              <w:t>Pre award catalogue/Pre award catalogue line/</w:t>
            </w:r>
          </w:p>
          <w:p w14:paraId="2FDDB557" w14:textId="77777777" w:rsidR="0039026F" w:rsidRDefault="0039026F">
            <w:pPr>
              <w:pStyle w:val="GEFEG"/>
              <w:ind w:left="1215"/>
              <w:rPr>
                <w:sz w:val="16"/>
                <w:szCs w:val="16"/>
              </w:rPr>
            </w:pPr>
            <w:r>
              <w:rPr>
                <w:b/>
                <w:bCs/>
                <w:color w:val="000000"/>
                <w:sz w:val="16"/>
                <w:szCs w:val="16"/>
              </w:rPr>
              <w:t>Delivery location/Country subdivision</w:t>
            </w:r>
          </w:p>
          <w:p w14:paraId="6782854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153FB0E3" w14:textId="77777777" w:rsidR="0039026F" w:rsidRDefault="0039026F">
            <w:pPr>
              <w:pStyle w:val="GEFEG"/>
              <w:ind w:left="1229"/>
              <w:rPr>
                <w:sz w:val="16"/>
                <w:szCs w:val="16"/>
              </w:rPr>
            </w:pPr>
            <w:r>
              <w:rPr>
                <w:i/>
                <w:iCs/>
                <w:color w:val="000000"/>
                <w:sz w:val="16"/>
                <w:szCs w:val="16"/>
              </w:rPr>
              <w:t>state, province etc.</w:t>
            </w:r>
          </w:p>
          <w:p w14:paraId="4771C1DE" w14:textId="77777777" w:rsidR="0039026F" w:rsidRDefault="0039026F">
            <w:pPr>
              <w:pStyle w:val="GEFEG"/>
              <w:ind w:left="1229"/>
              <w:rPr>
                <w:sz w:val="16"/>
                <w:szCs w:val="16"/>
              </w:rPr>
            </w:pPr>
            <w:r>
              <w:rPr>
                <w:i/>
                <w:iCs/>
                <w:color w:val="000000"/>
                <w:sz w:val="16"/>
                <w:szCs w:val="16"/>
              </w:rPr>
              <w:t>The subdivision of a country such as region, county,</w:t>
            </w:r>
          </w:p>
          <w:p w14:paraId="72272D79" w14:textId="77777777" w:rsidR="0039026F" w:rsidRDefault="0039026F">
            <w:pPr>
              <w:pStyle w:val="GEFEG"/>
              <w:ind w:left="1229"/>
              <w:rPr>
                <w:sz w:val="16"/>
                <w:szCs w:val="16"/>
              </w:rPr>
            </w:pPr>
            <w:r>
              <w:rPr>
                <w:i/>
                <w:iCs/>
                <w:color w:val="000000"/>
                <w:sz w:val="16"/>
                <w:szCs w:val="16"/>
              </w:rPr>
              <w:t>state, province etc.</w:t>
            </w:r>
          </w:p>
          <w:p w14:paraId="64087444" w14:textId="77777777" w:rsidR="0039026F" w:rsidRDefault="0039026F">
            <w:pPr>
              <w:pStyle w:val="GEFEG"/>
              <w:rPr>
                <w:sz w:val="12"/>
                <w:szCs w:val="12"/>
              </w:rPr>
            </w:pPr>
            <w:r>
              <w:rPr>
                <w:color w:val="000000"/>
                <w:sz w:val="16"/>
                <w:szCs w:val="16"/>
              </w:rPr>
              <w:t xml:space="preserve">   </w:t>
            </w:r>
          </w:p>
        </w:tc>
      </w:tr>
      <w:tr w:rsidR="0039026F" w14:paraId="539689FF"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32B656FF" w14:textId="77777777" w:rsidR="0039026F" w:rsidRDefault="00BD3C4F">
            <w:pPr>
              <w:pStyle w:val="GEFEG"/>
              <w:rPr>
                <w:sz w:val="12"/>
                <w:szCs w:val="12"/>
              </w:rPr>
            </w:pPr>
            <w:r>
              <w:rPr>
                <w:noProof/>
              </w:rPr>
              <w:pict w14:anchorId="780260C2">
                <v:group id="_x0000_s3352" style="position:absolute;margin-left:0;margin-top:.75pt;width:60.6pt;height:19.95pt;z-index:258033664;mso-position-horizontal-relative:text;mso-position-vertical-relative:text" coordorigin=",15" coordsize="1212,399" o:allowincell="f">
                  <v:rect id="_x0000_s3353" style="position:absolute;left:357;top:15;width:15;height:399" fillcolor="gray" stroked="f" strokeweight="0"/>
                  <v:rect id="_x0000_s3354" style="position:absolute;left:600;top:15;width:15;height:399" fillcolor="gray" stroked="f" strokeweight="0"/>
                  <v:rect id="_x0000_s3355" style="position:absolute;left:843;top:15;width:15;height:108" fillcolor="gray" stroked="f" strokeweight="0"/>
                  <v:rect id="_x0000_s3356" style="position:absolute;left:843;top:123;width:372;height:15" fillcolor="gray" stroked="f" strokeweight="0"/>
                  <v:rect id="_x0000_s3357"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83442A4" w14:textId="77777777" w:rsidR="0039026F" w:rsidRDefault="0039026F">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27ED446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466E1F0"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09F693F3" w14:textId="77777777" w:rsidR="0039026F" w:rsidRDefault="0039026F">
            <w:pPr>
              <w:pStyle w:val="GEFEG"/>
              <w:rPr>
                <w:sz w:val="12"/>
                <w:szCs w:val="12"/>
              </w:rPr>
            </w:pPr>
          </w:p>
        </w:tc>
      </w:tr>
      <w:tr w:rsidR="0039026F" w14:paraId="2953A68D" w14:textId="77777777" w:rsidTr="0039026F">
        <w:trPr>
          <w:cantSplit/>
          <w:trHeight w:hRule="exact" w:val="3656"/>
        </w:trPr>
        <w:tc>
          <w:tcPr>
            <w:tcW w:w="1312" w:type="dxa"/>
            <w:gridSpan w:val="5"/>
            <w:tcBorders>
              <w:top w:val="nil"/>
              <w:left w:val="nil"/>
              <w:bottom w:val="dotted" w:sz="6" w:space="0" w:color="C0C0C0"/>
              <w:right w:val="nil"/>
            </w:tcBorders>
            <w:shd w:val="clear" w:color="auto" w:fill="FFFFFF"/>
          </w:tcPr>
          <w:p w14:paraId="5138E8BB" w14:textId="77777777" w:rsidR="0039026F" w:rsidRDefault="00BD3C4F">
            <w:pPr>
              <w:pStyle w:val="GEFEG"/>
              <w:rPr>
                <w:sz w:val="12"/>
                <w:szCs w:val="12"/>
              </w:rPr>
            </w:pPr>
            <w:r>
              <w:rPr>
                <w:noProof/>
              </w:rPr>
              <w:pict w14:anchorId="0E46DF33">
                <v:group id="_x0000_s3358" style="position:absolute;margin-left:0;margin-top:.75pt;width:72.7pt;height:182.8pt;z-index:258034688;mso-position-horizontal-relative:text;mso-position-vertical-relative:text" coordorigin=",15" coordsize="1454,3656" o:allowincell="f">
                  <v:rect id="_x0000_s3359" style="position:absolute;left:357;top:15;width:15;height:3656" fillcolor="gray" stroked="f" strokeweight="0"/>
                  <v:rect id="_x0000_s3360" style="position:absolute;left:600;top:15;width:15;height:3656" fillcolor="gray" stroked="f" strokeweight="0"/>
                  <v:rect id="_x0000_s3361" style="position:absolute;left:1086;top:15;width:15;height:108" fillcolor="gray" stroked="f" strokeweight="0"/>
                  <v:rect id="_x0000_s3362" style="position:absolute;left:1086;top:123;width:372;height:15" fillcolor="gray" stroked="f" strokeweight="0"/>
                  <v:rect id="_x0000_s3363" style="position:absolute;left:1329;top:123;width:15;height:3548"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F4539C2"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6DC5899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E3B3B1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5156E33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tir68-144</w:t>
            </w:r>
          </w:p>
          <w:p w14:paraId="0D5739C8" w14:textId="77777777" w:rsidR="0039026F" w:rsidRDefault="0039026F">
            <w:pPr>
              <w:pStyle w:val="GEFEG"/>
              <w:ind w:left="1047"/>
              <w:rPr>
                <w:sz w:val="16"/>
                <w:szCs w:val="16"/>
              </w:rPr>
            </w:pPr>
            <w:r>
              <w:rPr>
                <w:color w:val="000000"/>
                <w:sz w:val="16"/>
                <w:szCs w:val="16"/>
              </w:rPr>
              <w:t>tir68-159</w:t>
            </w:r>
          </w:p>
          <w:p w14:paraId="665052B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32833FDB" w14:textId="77777777" w:rsidR="0039026F" w:rsidRDefault="0039026F">
            <w:pPr>
              <w:pStyle w:val="GEFEG"/>
              <w:ind w:left="1047"/>
              <w:rPr>
                <w:sz w:val="16"/>
                <w:szCs w:val="16"/>
              </w:rPr>
            </w:pPr>
            <w:r>
              <w:rPr>
                <w:color w:val="000000"/>
                <w:sz w:val="16"/>
                <w:szCs w:val="16"/>
              </w:rPr>
              <w:t>tbr68-004</w:t>
            </w:r>
          </w:p>
          <w:p w14:paraId="70357F8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F6B8A5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BA6C29B" w14:textId="77777777" w:rsidR="0039026F" w:rsidRDefault="0039026F">
            <w:pPr>
              <w:pStyle w:val="GEFEG"/>
              <w:ind w:left="1215"/>
              <w:rPr>
                <w:sz w:val="16"/>
                <w:szCs w:val="16"/>
              </w:rPr>
            </w:pPr>
            <w:r>
              <w:rPr>
                <w:b/>
                <w:bCs/>
                <w:color w:val="000000"/>
                <w:sz w:val="16"/>
                <w:szCs w:val="16"/>
              </w:rPr>
              <w:t>Catalogue item price/Price location/Country code</w:t>
            </w:r>
          </w:p>
          <w:p w14:paraId="7784AB71" w14:textId="77777777" w:rsidR="0039026F" w:rsidRDefault="0039026F">
            <w:pPr>
              <w:pStyle w:val="GEFEG"/>
              <w:ind w:left="1215"/>
              <w:rPr>
                <w:sz w:val="16"/>
                <w:szCs w:val="16"/>
              </w:rPr>
            </w:pPr>
            <w:r>
              <w:rPr>
                <w:b/>
                <w:bCs/>
                <w:color w:val="000000"/>
                <w:sz w:val="16"/>
                <w:szCs w:val="16"/>
              </w:rPr>
              <w:t>Pre award catalogue/Pre award catalogue line/</w:t>
            </w:r>
          </w:p>
          <w:p w14:paraId="37B20710" w14:textId="77777777" w:rsidR="0039026F" w:rsidRDefault="0039026F">
            <w:pPr>
              <w:pStyle w:val="GEFEG"/>
              <w:ind w:left="1215"/>
              <w:rPr>
                <w:sz w:val="16"/>
                <w:szCs w:val="16"/>
              </w:rPr>
            </w:pPr>
            <w:r>
              <w:rPr>
                <w:b/>
                <w:bCs/>
                <w:color w:val="000000"/>
                <w:sz w:val="16"/>
                <w:szCs w:val="16"/>
              </w:rPr>
              <w:t>Delivery location/Country code</w:t>
            </w:r>
          </w:p>
          <w:p w14:paraId="43C5B1C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1241E547" w14:textId="77777777" w:rsidR="0039026F" w:rsidRDefault="0039026F">
            <w:pPr>
              <w:pStyle w:val="GEFEG"/>
              <w:ind w:left="1229"/>
              <w:rPr>
                <w:sz w:val="16"/>
                <w:szCs w:val="16"/>
              </w:rPr>
            </w:pPr>
            <w:r>
              <w:rPr>
                <w:i/>
                <w:iCs/>
                <w:color w:val="000000"/>
                <w:sz w:val="16"/>
                <w:szCs w:val="16"/>
              </w:rPr>
              <w:t>The lists of valid countries are registered with the ISO</w:t>
            </w:r>
          </w:p>
          <w:p w14:paraId="0505A14C" w14:textId="77777777" w:rsidR="0039026F" w:rsidRDefault="0039026F">
            <w:pPr>
              <w:pStyle w:val="GEFEG"/>
              <w:ind w:left="1229"/>
              <w:rPr>
                <w:sz w:val="16"/>
                <w:szCs w:val="16"/>
              </w:rPr>
            </w:pPr>
            <w:r>
              <w:rPr>
                <w:i/>
                <w:iCs/>
                <w:color w:val="000000"/>
                <w:sz w:val="16"/>
                <w:szCs w:val="16"/>
              </w:rPr>
              <w:t>3166-1 Maintenance agency, "Codes for the</w:t>
            </w:r>
          </w:p>
          <w:p w14:paraId="4409A58B" w14:textId="77777777" w:rsidR="0039026F" w:rsidRDefault="0039026F">
            <w:pPr>
              <w:pStyle w:val="GEFEG"/>
              <w:ind w:left="1229"/>
              <w:rPr>
                <w:sz w:val="16"/>
                <w:szCs w:val="16"/>
              </w:rPr>
            </w:pPr>
            <w:r>
              <w:rPr>
                <w:i/>
                <w:iCs/>
                <w:color w:val="000000"/>
                <w:sz w:val="16"/>
                <w:szCs w:val="16"/>
              </w:rPr>
              <w:t>representation of names of countries and their</w:t>
            </w:r>
          </w:p>
          <w:p w14:paraId="4120A388" w14:textId="77777777" w:rsidR="0039026F" w:rsidRDefault="0039026F">
            <w:pPr>
              <w:pStyle w:val="GEFEG"/>
              <w:ind w:left="1229"/>
              <w:rPr>
                <w:sz w:val="16"/>
                <w:szCs w:val="16"/>
              </w:rPr>
            </w:pPr>
            <w:r>
              <w:rPr>
                <w:i/>
                <w:iCs/>
                <w:color w:val="000000"/>
                <w:sz w:val="16"/>
                <w:szCs w:val="16"/>
              </w:rPr>
              <w:t>subdivisions". It is recommended to use the alpha-2</w:t>
            </w:r>
          </w:p>
          <w:p w14:paraId="1C2E70AD" w14:textId="77777777" w:rsidR="0039026F" w:rsidRDefault="0039026F">
            <w:pPr>
              <w:pStyle w:val="GEFEG"/>
              <w:ind w:left="1229"/>
              <w:rPr>
                <w:sz w:val="16"/>
                <w:szCs w:val="16"/>
              </w:rPr>
            </w:pPr>
            <w:r>
              <w:rPr>
                <w:i/>
                <w:iCs/>
                <w:color w:val="000000"/>
                <w:sz w:val="16"/>
                <w:szCs w:val="16"/>
              </w:rPr>
              <w:t>representation.</w:t>
            </w:r>
          </w:p>
          <w:p w14:paraId="3CA54F46" w14:textId="77777777" w:rsidR="0039026F" w:rsidRDefault="0039026F">
            <w:pPr>
              <w:pStyle w:val="GEFEG"/>
              <w:ind w:left="1229"/>
              <w:rPr>
                <w:sz w:val="16"/>
                <w:szCs w:val="16"/>
              </w:rPr>
            </w:pPr>
            <w:r>
              <w:rPr>
                <w:i/>
                <w:iCs/>
                <w:color w:val="000000"/>
                <w:sz w:val="16"/>
                <w:szCs w:val="16"/>
              </w:rPr>
              <w:t>A code that identifies the country.</w:t>
            </w:r>
          </w:p>
          <w:p w14:paraId="2CDF13A3" w14:textId="77777777" w:rsidR="0039026F" w:rsidRDefault="0039026F">
            <w:pPr>
              <w:pStyle w:val="GEFEG"/>
              <w:ind w:left="1229"/>
              <w:rPr>
                <w:sz w:val="16"/>
                <w:szCs w:val="16"/>
              </w:rPr>
            </w:pPr>
            <w:r>
              <w:rPr>
                <w:i/>
                <w:iCs/>
                <w:color w:val="000000"/>
                <w:sz w:val="16"/>
                <w:szCs w:val="16"/>
              </w:rPr>
              <w:t>The lists of valid countries are registered with the ISO</w:t>
            </w:r>
          </w:p>
          <w:p w14:paraId="05011A94" w14:textId="77777777" w:rsidR="0039026F" w:rsidRDefault="0039026F">
            <w:pPr>
              <w:pStyle w:val="GEFEG"/>
              <w:ind w:left="1229"/>
              <w:rPr>
                <w:sz w:val="16"/>
                <w:szCs w:val="16"/>
              </w:rPr>
            </w:pPr>
            <w:r>
              <w:rPr>
                <w:i/>
                <w:iCs/>
                <w:color w:val="000000"/>
                <w:sz w:val="16"/>
                <w:szCs w:val="16"/>
              </w:rPr>
              <w:t>3166-1 Maintenance agency, "Codes for the</w:t>
            </w:r>
          </w:p>
          <w:p w14:paraId="16654263" w14:textId="77777777" w:rsidR="0039026F" w:rsidRDefault="0039026F">
            <w:pPr>
              <w:pStyle w:val="GEFEG"/>
              <w:ind w:left="1229"/>
              <w:rPr>
                <w:sz w:val="16"/>
                <w:szCs w:val="16"/>
              </w:rPr>
            </w:pPr>
            <w:r>
              <w:rPr>
                <w:i/>
                <w:iCs/>
                <w:color w:val="000000"/>
                <w:sz w:val="16"/>
                <w:szCs w:val="16"/>
              </w:rPr>
              <w:t>representation of names of countries and their</w:t>
            </w:r>
          </w:p>
          <w:p w14:paraId="45B0804B" w14:textId="77777777" w:rsidR="0039026F" w:rsidRDefault="0039026F">
            <w:pPr>
              <w:pStyle w:val="GEFEG"/>
              <w:ind w:left="1229"/>
              <w:rPr>
                <w:sz w:val="16"/>
                <w:szCs w:val="16"/>
              </w:rPr>
            </w:pPr>
            <w:r>
              <w:rPr>
                <w:i/>
                <w:iCs/>
                <w:color w:val="000000"/>
                <w:sz w:val="16"/>
                <w:szCs w:val="16"/>
              </w:rPr>
              <w:t>subdivisions". It is recommended to use the alpha-2</w:t>
            </w:r>
          </w:p>
          <w:p w14:paraId="1F369D28" w14:textId="77777777" w:rsidR="0039026F" w:rsidRDefault="0039026F">
            <w:pPr>
              <w:pStyle w:val="GEFEG"/>
              <w:ind w:left="1229"/>
              <w:rPr>
                <w:sz w:val="16"/>
                <w:szCs w:val="16"/>
              </w:rPr>
            </w:pPr>
            <w:r>
              <w:rPr>
                <w:i/>
                <w:iCs/>
                <w:color w:val="000000"/>
                <w:sz w:val="16"/>
                <w:szCs w:val="16"/>
              </w:rPr>
              <w:t>representation.</w:t>
            </w:r>
          </w:p>
          <w:p w14:paraId="0D37CE31"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30EDEC4B" w14:textId="77777777" w:rsidR="0039026F" w:rsidRDefault="0039026F">
            <w:pPr>
              <w:pStyle w:val="GEFEG"/>
              <w:rPr>
                <w:sz w:val="16"/>
                <w:szCs w:val="16"/>
              </w:rPr>
            </w:pPr>
            <w:r>
              <w:rPr>
                <w:color w:val="000000"/>
                <w:sz w:val="16"/>
                <w:szCs w:val="16"/>
              </w:rPr>
              <w:t xml:space="preserve">   </w:t>
            </w:r>
          </w:p>
          <w:p w14:paraId="328EBF74"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51C04E5B"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092927CC" w14:textId="77777777" w:rsidR="0039026F" w:rsidRDefault="00BD3C4F">
            <w:pPr>
              <w:pStyle w:val="GEFEG"/>
              <w:rPr>
                <w:sz w:val="12"/>
                <w:szCs w:val="12"/>
              </w:rPr>
            </w:pPr>
            <w:r>
              <w:rPr>
                <w:noProof/>
              </w:rPr>
              <w:pict w14:anchorId="4FED7095">
                <v:group id="_x0000_s3364" style="position:absolute;margin-left:0;margin-top:.75pt;width:84.85pt;height:19.45pt;z-index:258035712;mso-position-horizontal-relative:text;mso-position-vertical-relative:text" coordorigin=",15" coordsize="1697,389" o:allowincell="f">
                  <v:rect id="_x0000_s3365" style="position:absolute;left:357;top:15;width:15;height:389" fillcolor="gray" stroked="f" strokeweight="0"/>
                  <v:rect id="_x0000_s3366" style="position:absolute;left:600;top:15;width:15;height:389" fillcolor="gray" stroked="f" strokeweight="0"/>
                  <v:rect id="_x0000_s3367" style="position:absolute;left:1329;top:15;width:15;height:108" fillcolor="gray" stroked="f" strokeweight="0"/>
                  <v:rect id="_x0000_s3368"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0AE875E9"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130012FC"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4E50EE3"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278DCED"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6B2589D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598AE63A" w14:textId="77777777" w:rsidR="0039026F" w:rsidRDefault="00BD3C4F">
            <w:pPr>
              <w:pStyle w:val="GEFEG"/>
              <w:rPr>
                <w:sz w:val="12"/>
                <w:szCs w:val="12"/>
              </w:rPr>
            </w:pPr>
            <w:r>
              <w:rPr>
                <w:noProof/>
              </w:rPr>
              <w:pict w14:anchorId="6304E1CA">
                <v:group id="_x0000_s3369" style="position:absolute;margin-left:0;margin-top:.75pt;width:48.5pt;height:19.95pt;z-index:258036736;mso-position-horizontal-relative:text;mso-position-vertical-relative:text" coordorigin=",15" coordsize="970,399" o:allowincell="f">
                  <v:rect id="_x0000_s3370" style="position:absolute;left:357;top:15;width:15;height:399" fillcolor="gray" stroked="f" strokeweight="0"/>
                  <v:rect id="_x0000_s3371" style="position:absolute;left:600;top:15;width:15;height:399" fillcolor="gray" stroked="f" strokeweight="0"/>
                  <v:rect id="_x0000_s3372" style="position:absolute;left:600;top:123;width:372;height:15" fillcolor="gray" stroked="f" strokeweight="0"/>
                  <v:rect id="_x0000_s3373"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0AF31DC" w14:textId="77777777" w:rsidR="0039026F" w:rsidRDefault="0039026F">
            <w:pPr>
              <w:pStyle w:val="GEFEG"/>
              <w:ind w:left="58"/>
              <w:rPr>
                <w:sz w:val="12"/>
                <w:szCs w:val="12"/>
              </w:rPr>
            </w:pPr>
            <w:r>
              <w:rPr>
                <w:b/>
                <w:bCs/>
                <w:i/>
                <w:iCs/>
                <w:color w:val="000000"/>
                <w:sz w:val="16"/>
                <w:szCs w:val="16"/>
              </w:rPr>
              <w:t>cac:Price</w:t>
            </w:r>
          </w:p>
        </w:tc>
        <w:tc>
          <w:tcPr>
            <w:tcW w:w="4733" w:type="dxa"/>
            <w:tcBorders>
              <w:top w:val="nil"/>
              <w:left w:val="dotted" w:sz="6" w:space="0" w:color="C0C0C0"/>
              <w:bottom w:val="dotted" w:sz="6" w:space="0" w:color="C0C0C0"/>
              <w:right w:val="nil"/>
            </w:tcBorders>
            <w:shd w:val="clear" w:color="auto" w:fill="FFFFFF"/>
          </w:tcPr>
          <w:p w14:paraId="1C18A941"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921DE67"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cac:PriceType</w:t>
            </w:r>
          </w:p>
        </w:tc>
        <w:tc>
          <w:tcPr>
            <w:tcW w:w="5682" w:type="dxa"/>
            <w:tcBorders>
              <w:top w:val="nil"/>
              <w:left w:val="dotted" w:sz="6" w:space="0" w:color="C0C0C0"/>
              <w:bottom w:val="dotted" w:sz="6" w:space="0" w:color="C0C0C0"/>
              <w:right w:val="nil"/>
            </w:tcBorders>
            <w:shd w:val="clear" w:color="auto" w:fill="FFFFFF"/>
          </w:tcPr>
          <w:p w14:paraId="235E13AD" w14:textId="77777777" w:rsidR="0039026F" w:rsidRDefault="0039026F">
            <w:pPr>
              <w:pStyle w:val="GEFEG"/>
              <w:rPr>
                <w:sz w:val="12"/>
                <w:szCs w:val="12"/>
              </w:rPr>
            </w:pPr>
          </w:p>
        </w:tc>
      </w:tr>
      <w:tr w:rsidR="0039026F" w14:paraId="1965D9E6" w14:textId="77777777" w:rsidTr="0039026F">
        <w:trPr>
          <w:cantSplit/>
          <w:trHeight w:hRule="exact" w:val="1544"/>
        </w:trPr>
        <w:tc>
          <w:tcPr>
            <w:tcW w:w="1094" w:type="dxa"/>
            <w:gridSpan w:val="4"/>
            <w:tcBorders>
              <w:top w:val="nil"/>
              <w:left w:val="nil"/>
              <w:bottom w:val="dotted" w:sz="6" w:space="0" w:color="C0C0C0"/>
              <w:right w:val="nil"/>
            </w:tcBorders>
            <w:shd w:val="clear" w:color="auto" w:fill="FFFFFF"/>
          </w:tcPr>
          <w:p w14:paraId="1A27086E" w14:textId="77777777" w:rsidR="0039026F" w:rsidRDefault="00BD3C4F">
            <w:pPr>
              <w:pStyle w:val="GEFEG"/>
              <w:rPr>
                <w:sz w:val="12"/>
                <w:szCs w:val="12"/>
              </w:rPr>
            </w:pPr>
            <w:r>
              <w:rPr>
                <w:noProof/>
              </w:rPr>
              <w:pict w14:anchorId="4D56DE2B">
                <v:group id="_x0000_s3374" style="position:absolute;margin-left:0;margin-top:.75pt;width:60.6pt;height:77.2pt;z-index:258037760;mso-position-horizontal-relative:text;mso-position-vertical-relative:text" coordorigin=",15" coordsize="1212,1544" o:allowincell="f">
                  <v:rect id="_x0000_s3375" style="position:absolute;left:357;top:15;width:15;height:1544" fillcolor="gray" stroked="f" strokeweight="0"/>
                  <v:rect id="_x0000_s3376" style="position:absolute;left:600;top:15;width:15;height:1544" fillcolor="gray" stroked="f" strokeweight="0"/>
                  <v:rect id="_x0000_s3377" style="position:absolute;left:843;top:15;width:15;height:1544" fillcolor="gray" stroked="f" strokeweight="0"/>
                  <v:rect id="_x0000_s3378" style="position:absolute;left:843;top:123;width:372;height:15" fillcolor="gray" stroked="f" strokeweight="0"/>
                  <v:rect id="_x0000_s3379" style="position:absolute;left:1086;top:123;width:15;height:1436"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67B2453" w14:textId="77777777" w:rsidR="0039026F" w:rsidRDefault="0039026F">
            <w:pPr>
              <w:pStyle w:val="GEFEG"/>
              <w:ind w:left="58"/>
              <w:rPr>
                <w:sz w:val="12"/>
                <w:szCs w:val="12"/>
              </w:rPr>
            </w:pPr>
            <w:r>
              <w:rPr>
                <w:b/>
                <w:bCs/>
                <w:color w:val="000000"/>
                <w:sz w:val="16"/>
                <w:szCs w:val="16"/>
              </w:rPr>
              <w:t>cbc:PriceAmount</w:t>
            </w:r>
          </w:p>
        </w:tc>
        <w:tc>
          <w:tcPr>
            <w:tcW w:w="4733" w:type="dxa"/>
            <w:tcBorders>
              <w:top w:val="nil"/>
              <w:left w:val="dotted" w:sz="6" w:space="0" w:color="C0C0C0"/>
              <w:bottom w:val="dotted" w:sz="6" w:space="0" w:color="C0C0C0"/>
              <w:right w:val="nil"/>
            </w:tcBorders>
            <w:shd w:val="clear" w:color="auto" w:fill="FFFFFF"/>
          </w:tcPr>
          <w:p w14:paraId="1D2D5F1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0A6C90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cbc:PriceAmountType</w:t>
            </w:r>
          </w:p>
          <w:p w14:paraId="497A13A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tir68-042</w:t>
            </w:r>
          </w:p>
          <w:p w14:paraId="6B51349A"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255BDB9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0046CE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4D2981C" w14:textId="77777777" w:rsidR="0039026F" w:rsidRDefault="0039026F">
            <w:pPr>
              <w:pStyle w:val="GEFEG"/>
              <w:ind w:left="1215"/>
              <w:rPr>
                <w:sz w:val="16"/>
                <w:szCs w:val="16"/>
              </w:rPr>
            </w:pPr>
            <w:r>
              <w:rPr>
                <w:b/>
                <w:bCs/>
                <w:color w:val="000000"/>
                <w:sz w:val="16"/>
                <w:szCs w:val="16"/>
              </w:rPr>
              <w:t>Catalogue item price/Item net price</w:t>
            </w:r>
          </w:p>
          <w:p w14:paraId="2E223AD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price of an item, exclusive of VAT, after subtracting</w:t>
            </w:r>
          </w:p>
          <w:p w14:paraId="72394889" w14:textId="77777777" w:rsidR="0039026F" w:rsidRDefault="0039026F">
            <w:pPr>
              <w:pStyle w:val="GEFEG"/>
              <w:ind w:left="1229"/>
              <w:rPr>
                <w:sz w:val="16"/>
                <w:szCs w:val="16"/>
              </w:rPr>
            </w:pPr>
            <w:r>
              <w:rPr>
                <w:i/>
                <w:iCs/>
                <w:color w:val="000000"/>
                <w:sz w:val="16"/>
                <w:szCs w:val="16"/>
              </w:rPr>
              <w:t>item price discount.</w:t>
            </w:r>
          </w:p>
          <w:p w14:paraId="1AA0B392" w14:textId="77777777" w:rsidR="0039026F" w:rsidRDefault="0039026F">
            <w:pPr>
              <w:pStyle w:val="GEFEG"/>
              <w:ind w:left="1229"/>
              <w:rPr>
                <w:sz w:val="16"/>
                <w:szCs w:val="16"/>
              </w:rPr>
            </w:pPr>
            <w:r>
              <w:rPr>
                <w:i/>
                <w:iCs/>
                <w:color w:val="000000"/>
                <w:sz w:val="16"/>
                <w:szCs w:val="16"/>
              </w:rPr>
              <w:t>"The net price has to be equal with the gross price less</w:t>
            </w:r>
          </w:p>
          <w:p w14:paraId="2215AF00" w14:textId="77777777" w:rsidR="0039026F" w:rsidRDefault="0039026F">
            <w:pPr>
              <w:pStyle w:val="GEFEG"/>
              <w:ind w:left="1229"/>
              <w:rPr>
                <w:sz w:val="16"/>
                <w:szCs w:val="16"/>
              </w:rPr>
            </w:pPr>
            <w:r>
              <w:rPr>
                <w:i/>
                <w:iCs/>
                <w:color w:val="000000"/>
                <w:sz w:val="16"/>
                <w:szCs w:val="16"/>
              </w:rPr>
              <w:t>the item price discount.</w:t>
            </w:r>
          </w:p>
          <w:p w14:paraId="34E74700" w14:textId="77777777" w:rsidR="0039026F" w:rsidRDefault="0039026F">
            <w:pPr>
              <w:pStyle w:val="GEFEG"/>
              <w:ind w:left="1229"/>
              <w:rPr>
                <w:sz w:val="16"/>
                <w:szCs w:val="16"/>
              </w:rPr>
            </w:pPr>
            <w:r>
              <w:rPr>
                <w:i/>
                <w:iCs/>
                <w:color w:val="000000"/>
                <w:sz w:val="16"/>
                <w:szCs w:val="16"/>
              </w:rPr>
              <w:t>The price for the item at the specified locations.</w:t>
            </w:r>
          </w:p>
          <w:p w14:paraId="279BA717" w14:textId="77777777" w:rsidR="0039026F" w:rsidRDefault="0039026F">
            <w:pPr>
              <w:pStyle w:val="GEFEG"/>
              <w:rPr>
                <w:sz w:val="12"/>
                <w:szCs w:val="12"/>
              </w:rPr>
            </w:pPr>
            <w:r>
              <w:rPr>
                <w:color w:val="000000"/>
                <w:sz w:val="16"/>
                <w:szCs w:val="16"/>
              </w:rPr>
              <w:t xml:space="preserve">   </w:t>
            </w:r>
          </w:p>
        </w:tc>
      </w:tr>
      <w:tr w:rsidR="0039026F" w14:paraId="40A329A8" w14:textId="77777777" w:rsidTr="0039026F">
        <w:trPr>
          <w:cantSplit/>
          <w:trHeight w:hRule="exact" w:val="202"/>
        </w:trPr>
        <w:tc>
          <w:tcPr>
            <w:tcW w:w="1312" w:type="dxa"/>
            <w:gridSpan w:val="5"/>
            <w:tcBorders>
              <w:top w:val="nil"/>
              <w:left w:val="nil"/>
              <w:bottom w:val="dotted" w:sz="6" w:space="0" w:color="C0C0C0"/>
              <w:right w:val="nil"/>
            </w:tcBorders>
            <w:shd w:val="clear" w:color="auto" w:fill="FFFFFF"/>
          </w:tcPr>
          <w:p w14:paraId="73651D66" w14:textId="77777777" w:rsidR="0039026F" w:rsidRDefault="00BD3C4F">
            <w:pPr>
              <w:pStyle w:val="GEFEG"/>
              <w:rPr>
                <w:sz w:val="12"/>
                <w:szCs w:val="12"/>
              </w:rPr>
            </w:pPr>
            <w:r>
              <w:rPr>
                <w:noProof/>
              </w:rPr>
              <w:pict w14:anchorId="18960505">
                <v:group id="_x0000_s3380" style="position:absolute;margin-left:0;margin-top:.75pt;width:72.7pt;height:10.1pt;z-index:258038784;mso-position-horizontal-relative:text;mso-position-vertical-relative:text" coordorigin=",15" coordsize="1454,202" o:allowincell="f">
                  <v:rect id="_x0000_s3381" style="position:absolute;left:357;top:15;width:15;height:202" fillcolor="gray" stroked="f" strokeweight="0"/>
                  <v:rect id="_x0000_s3382" style="position:absolute;left:600;top:15;width:15;height:202" fillcolor="gray" stroked="f" strokeweight="0"/>
                  <v:rect id="_x0000_s3383" style="position:absolute;left:843;top:15;width:15;height:202" fillcolor="gray" stroked="f" strokeweight="0"/>
                  <v:rect id="_x0000_s3384" style="position:absolute;left:1086;top:15;width:15;height:108" fillcolor="gray" stroked="f" strokeweight="0"/>
                  <v:rect id="_x0000_s3385"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925D1E3" w14:textId="77777777" w:rsidR="0039026F" w:rsidRDefault="0039026F">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0AF1A073" w14:textId="77777777" w:rsidR="0039026F" w:rsidRDefault="0039026F">
            <w:pPr>
              <w:pStyle w:val="GEFEG"/>
              <w:tabs>
                <w:tab w:val="left" w:pos="1047"/>
              </w:tabs>
              <w:rPr>
                <w:sz w:val="12"/>
                <w:szCs w:val="12"/>
              </w:rPr>
            </w:pPr>
            <w:r>
              <w:rPr>
                <w:i/>
                <w:iCs/>
                <w:color w:val="000000"/>
                <w:sz w:val="16"/>
                <w:szCs w:val="16"/>
              </w:rPr>
              <w:t>Type</w:t>
            </w:r>
            <w:r>
              <w:rPr>
                <w:sz w:val="16"/>
                <w:szCs w:val="16"/>
              </w:rPr>
              <w:tab/>
            </w:r>
            <w:r>
              <w:rPr>
                <w:i/>
                <w:iCs/>
                <w:color w:val="000000"/>
                <w:sz w:val="16"/>
                <w:szCs w:val="16"/>
              </w:rPr>
              <w:t>xs:normalizedString</w:t>
            </w:r>
          </w:p>
        </w:tc>
        <w:tc>
          <w:tcPr>
            <w:tcW w:w="5682" w:type="dxa"/>
            <w:tcBorders>
              <w:top w:val="nil"/>
              <w:left w:val="dotted" w:sz="6" w:space="0" w:color="C0C0C0"/>
              <w:bottom w:val="dotted" w:sz="6" w:space="0" w:color="C0C0C0"/>
              <w:right w:val="nil"/>
            </w:tcBorders>
            <w:shd w:val="clear" w:color="auto" w:fill="FFFFFF"/>
          </w:tcPr>
          <w:p w14:paraId="72A50AFB"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CL-T68-R009</w:t>
            </w:r>
          </w:p>
        </w:tc>
      </w:tr>
      <w:tr w:rsidR="0039026F" w14:paraId="40CDEB25" w14:textId="77777777" w:rsidTr="0039026F">
        <w:trPr>
          <w:cantSplit/>
          <w:trHeight w:hRule="exact" w:val="202"/>
        </w:trPr>
        <w:tc>
          <w:tcPr>
            <w:tcW w:w="1312" w:type="dxa"/>
            <w:gridSpan w:val="5"/>
            <w:tcBorders>
              <w:top w:val="nil"/>
              <w:left w:val="nil"/>
              <w:bottom w:val="dotted" w:sz="6" w:space="0" w:color="C0C0C0"/>
              <w:right w:val="nil"/>
            </w:tcBorders>
            <w:shd w:val="clear" w:color="auto" w:fill="FFFFFF"/>
          </w:tcPr>
          <w:p w14:paraId="76A3A425" w14:textId="77777777" w:rsidR="0039026F" w:rsidRDefault="00BD3C4F">
            <w:pPr>
              <w:pStyle w:val="GEFEG"/>
              <w:rPr>
                <w:sz w:val="12"/>
                <w:szCs w:val="12"/>
              </w:rPr>
            </w:pPr>
            <w:r>
              <w:rPr>
                <w:noProof/>
              </w:rPr>
              <w:lastRenderedPageBreak/>
              <w:pict w14:anchorId="4E4B4BC9">
                <v:group id="_x0000_s3386" style="position:absolute;margin-left:0;margin-top:0;width:72.7pt;height:10.1pt;z-index:258039808;mso-position-horizontal-relative:text;mso-position-vertical-relative:text" coordsize="1454,202" o:allowincell="f">
                  <v:rect id="_x0000_s3387" style="position:absolute;left:357;width:15;height:202" fillcolor="gray" stroked="f" strokeweight="0"/>
                  <v:rect id="_x0000_s3388" style="position:absolute;left:600;width:15;height:202" fillcolor="gray" stroked="f" strokeweight="0"/>
                  <v:rect id="_x0000_s3389" style="position:absolute;left:843;width:15;height:20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EDD13A7" w14:textId="77777777" w:rsidR="0039026F" w:rsidRDefault="0039026F">
            <w:pPr>
              <w:pStyle w:val="GEFEG"/>
              <w:rPr>
                <w:sz w:val="12"/>
                <w:szCs w:val="12"/>
              </w:rPr>
            </w:pPr>
          </w:p>
        </w:tc>
        <w:tc>
          <w:tcPr>
            <w:tcW w:w="4733" w:type="dxa"/>
            <w:tcBorders>
              <w:top w:val="nil"/>
              <w:left w:val="dotted" w:sz="6" w:space="0" w:color="C0C0C0"/>
              <w:bottom w:val="dotted" w:sz="6" w:space="0" w:color="C0C0C0"/>
              <w:right w:val="nil"/>
            </w:tcBorders>
            <w:shd w:val="clear" w:color="auto" w:fill="FFFFFF"/>
          </w:tcPr>
          <w:p w14:paraId="0247E362"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1AEAE7DE"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Constrained by the code list Currency Code ISO4217</w:t>
            </w:r>
          </w:p>
        </w:tc>
      </w:tr>
      <w:tr w:rsidR="0039026F" w14:paraId="41CA65BE"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36C2BD76" w14:textId="77777777" w:rsidR="0039026F" w:rsidRDefault="00BD3C4F">
            <w:pPr>
              <w:pStyle w:val="GEFEG"/>
              <w:rPr>
                <w:sz w:val="12"/>
                <w:szCs w:val="12"/>
              </w:rPr>
            </w:pPr>
            <w:r>
              <w:rPr>
                <w:noProof/>
              </w:rPr>
              <w:pict w14:anchorId="39A735FC">
                <v:group id="_x0000_s3390" style="position:absolute;margin-left:0;margin-top:.75pt;width:60.6pt;height:86.8pt;z-index:258040832;mso-position-horizontal-relative:text;mso-position-vertical-relative:text" coordorigin=",15" coordsize="1212,1736" o:allowincell="f">
                  <v:rect id="_x0000_s3391" style="position:absolute;left:357;top:15;width:15;height:1736" fillcolor="gray" stroked="f" strokeweight="0"/>
                  <v:rect id="_x0000_s3392" style="position:absolute;left:600;top:15;width:15;height:1736" fillcolor="gray" stroked="f" strokeweight="0"/>
                  <v:rect id="_x0000_s3393" style="position:absolute;left:843;top:15;width:15;height:1736" fillcolor="gray" stroked="f" strokeweight="0"/>
                  <v:rect id="_x0000_s3394" style="position:absolute;left:843;top:123;width:372;height:15" fillcolor="gray" stroked="f" strokeweight="0"/>
                  <v:rect id="_x0000_s3395" style="position:absolute;left:1086;top:123;width:15;height:1628"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7EB3B98" w14:textId="77777777" w:rsidR="0039026F" w:rsidRDefault="0039026F">
            <w:pPr>
              <w:pStyle w:val="GEFEG"/>
              <w:ind w:left="58"/>
              <w:rPr>
                <w:sz w:val="12"/>
                <w:szCs w:val="12"/>
              </w:rPr>
            </w:pPr>
            <w:r>
              <w:rPr>
                <w:b/>
                <w:bCs/>
                <w:color w:val="000000"/>
                <w:sz w:val="16"/>
                <w:szCs w:val="16"/>
              </w:rPr>
              <w:t>cbc:PriceTypeCode</w:t>
            </w:r>
          </w:p>
        </w:tc>
        <w:tc>
          <w:tcPr>
            <w:tcW w:w="4733" w:type="dxa"/>
            <w:tcBorders>
              <w:top w:val="nil"/>
              <w:left w:val="dotted" w:sz="6" w:space="0" w:color="C0C0C0"/>
              <w:bottom w:val="dotted" w:sz="6" w:space="0" w:color="C0C0C0"/>
              <w:right w:val="nil"/>
            </w:tcBorders>
            <w:shd w:val="clear" w:color="auto" w:fill="FFFFFF"/>
          </w:tcPr>
          <w:p w14:paraId="465A2D5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8ACE8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cbc:PriceTypeCodeType</w:t>
            </w:r>
          </w:p>
          <w:p w14:paraId="4422F6E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tir68-093</w:t>
            </w:r>
          </w:p>
          <w:p w14:paraId="0C66C32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D5A653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FEA074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027461B" w14:textId="77777777" w:rsidR="0039026F" w:rsidRDefault="0039026F">
            <w:pPr>
              <w:pStyle w:val="GEFEG"/>
              <w:ind w:left="1215"/>
              <w:rPr>
                <w:sz w:val="16"/>
                <w:szCs w:val="16"/>
              </w:rPr>
            </w:pPr>
            <w:r>
              <w:rPr>
                <w:b/>
                <w:bCs/>
                <w:color w:val="000000"/>
                <w:sz w:val="16"/>
                <w:szCs w:val="16"/>
              </w:rPr>
              <w:t>Catalogue item price/Item price type</w:t>
            </w:r>
          </w:p>
          <w:p w14:paraId="7DB93C9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type of the price so that the receiver knows if the</w:t>
            </w:r>
          </w:p>
          <w:p w14:paraId="465580CF" w14:textId="77777777" w:rsidR="0039026F" w:rsidRDefault="0039026F">
            <w:pPr>
              <w:pStyle w:val="GEFEG"/>
              <w:ind w:left="1229"/>
              <w:rPr>
                <w:sz w:val="16"/>
                <w:szCs w:val="16"/>
              </w:rPr>
            </w:pPr>
            <w:r>
              <w:rPr>
                <w:i/>
                <w:iCs/>
                <w:color w:val="000000"/>
                <w:sz w:val="16"/>
                <w:szCs w:val="16"/>
              </w:rPr>
              <w:t>price may be changed is indicative. When prices are</w:t>
            </w:r>
          </w:p>
          <w:p w14:paraId="593B7045" w14:textId="77777777" w:rsidR="0039026F" w:rsidRDefault="0039026F">
            <w:pPr>
              <w:pStyle w:val="GEFEG"/>
              <w:ind w:left="1229"/>
              <w:rPr>
                <w:sz w:val="16"/>
                <w:szCs w:val="16"/>
              </w:rPr>
            </w:pPr>
            <w:r>
              <w:rPr>
                <w:i/>
                <w:iCs/>
                <w:color w:val="000000"/>
                <w:sz w:val="16"/>
                <w:szCs w:val="16"/>
              </w:rPr>
              <w:t>temporary the validity period for the price should be</w:t>
            </w:r>
          </w:p>
          <w:p w14:paraId="584EF68F" w14:textId="77777777" w:rsidR="0039026F" w:rsidRDefault="0039026F">
            <w:pPr>
              <w:pStyle w:val="GEFEG"/>
              <w:ind w:left="1229"/>
              <w:rPr>
                <w:sz w:val="16"/>
                <w:szCs w:val="16"/>
              </w:rPr>
            </w:pPr>
            <w:r>
              <w:rPr>
                <w:i/>
                <w:iCs/>
                <w:color w:val="000000"/>
                <w:sz w:val="16"/>
                <w:szCs w:val="16"/>
              </w:rPr>
              <w:t>defined by stating the price validity period.</w:t>
            </w:r>
          </w:p>
          <w:p w14:paraId="6855B093"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Constrained by UN/ECE 5387 code list</w:t>
            </w:r>
          </w:p>
          <w:p w14:paraId="3A63F56F" w14:textId="77777777" w:rsidR="0039026F" w:rsidRDefault="0039026F">
            <w:pPr>
              <w:pStyle w:val="GEFEG"/>
              <w:rPr>
                <w:sz w:val="16"/>
                <w:szCs w:val="16"/>
              </w:rPr>
            </w:pPr>
            <w:r>
              <w:rPr>
                <w:color w:val="000000"/>
                <w:sz w:val="16"/>
                <w:szCs w:val="16"/>
              </w:rPr>
              <w:t xml:space="preserve">   </w:t>
            </w:r>
          </w:p>
          <w:p w14:paraId="27CB6ABC"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CL-T68-R010</w:t>
            </w:r>
          </w:p>
        </w:tc>
      </w:tr>
      <w:tr w:rsidR="0039026F" w14:paraId="17313CC5"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0CAE13C0" w14:textId="77777777" w:rsidR="0039026F" w:rsidRDefault="00BD3C4F">
            <w:pPr>
              <w:pStyle w:val="GEFEG"/>
              <w:rPr>
                <w:sz w:val="12"/>
                <w:szCs w:val="12"/>
              </w:rPr>
            </w:pPr>
            <w:r>
              <w:rPr>
                <w:noProof/>
              </w:rPr>
              <w:pict w14:anchorId="5ECEE7D3">
                <v:group id="_x0000_s3396" style="position:absolute;margin-left:0;margin-top:.75pt;width:72.7pt;height:19.45pt;z-index:258041856;mso-position-horizontal-relative:text;mso-position-vertical-relative:text" coordorigin=",15" coordsize="1454,389" o:allowincell="f">
                  <v:rect id="_x0000_s3397" style="position:absolute;left:357;top:15;width:15;height:389" fillcolor="gray" stroked="f" strokeweight="0"/>
                  <v:rect id="_x0000_s3398" style="position:absolute;left:600;top:15;width:15;height:389" fillcolor="gray" stroked="f" strokeweight="0"/>
                  <v:rect id="_x0000_s3399" style="position:absolute;left:843;top:15;width:15;height:389" fillcolor="gray" stroked="f" strokeweight="0"/>
                  <v:rect id="_x0000_s3400" style="position:absolute;left:1086;top:15;width:15;height:108" fillcolor="gray" stroked="f" strokeweight="0"/>
                  <v:rect id="_x0000_s3401"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D386B8B"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48826F37"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EF161E7"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D45BB5A"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BII-T68-R030</w:t>
            </w:r>
          </w:p>
        </w:tc>
      </w:tr>
      <w:tr w:rsidR="0039026F" w14:paraId="1CFCB90B"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6F51992" w14:textId="77777777" w:rsidR="0039026F" w:rsidRDefault="00BD3C4F">
            <w:pPr>
              <w:pStyle w:val="GEFEG"/>
              <w:rPr>
                <w:sz w:val="12"/>
                <w:szCs w:val="12"/>
              </w:rPr>
            </w:pPr>
            <w:r>
              <w:rPr>
                <w:noProof/>
              </w:rPr>
              <w:pict w14:anchorId="42A07D57">
                <v:group id="_x0000_s3402" style="position:absolute;margin-left:0;margin-top:.75pt;width:60.6pt;height:48.4pt;z-index:258042880;mso-position-horizontal-relative:text;mso-position-vertical-relative:text" coordorigin=",15" coordsize="1212,968" o:allowincell="f">
                  <v:rect id="_x0000_s3403" style="position:absolute;left:357;top:15;width:15;height:968" fillcolor="gray" stroked="f" strokeweight="0"/>
                  <v:rect id="_x0000_s3404" style="position:absolute;left:600;top:15;width:15;height:968" fillcolor="gray" stroked="f" strokeweight="0"/>
                  <v:rect id="_x0000_s3405" style="position:absolute;left:843;top:15;width:15;height:968" fillcolor="gray" stroked="f" strokeweight="0"/>
                  <v:rect id="_x0000_s340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3E2E53C" w14:textId="77777777" w:rsidR="0039026F" w:rsidRDefault="0039026F">
            <w:pPr>
              <w:pStyle w:val="GEFEG"/>
              <w:ind w:left="58"/>
              <w:rPr>
                <w:sz w:val="12"/>
                <w:szCs w:val="12"/>
              </w:rPr>
            </w:pPr>
            <w:r>
              <w:rPr>
                <w:b/>
                <w:bCs/>
                <w:color w:val="000000"/>
                <w:sz w:val="16"/>
                <w:szCs w:val="16"/>
              </w:rPr>
              <w:t>cbc:OrderableUnitFactorRate</w:t>
            </w:r>
          </w:p>
        </w:tc>
        <w:tc>
          <w:tcPr>
            <w:tcW w:w="4733" w:type="dxa"/>
            <w:tcBorders>
              <w:top w:val="nil"/>
              <w:left w:val="dotted" w:sz="6" w:space="0" w:color="C0C0C0"/>
              <w:bottom w:val="dotted" w:sz="6" w:space="0" w:color="C0C0C0"/>
              <w:right w:val="nil"/>
            </w:tcBorders>
            <w:shd w:val="clear" w:color="auto" w:fill="FFFFFF"/>
          </w:tcPr>
          <w:p w14:paraId="0280F78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8A5C46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cbc:OrderableUnitFactorRateType</w:t>
            </w:r>
          </w:p>
          <w:p w14:paraId="7A6B5CC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tir68-089</w:t>
            </w:r>
          </w:p>
          <w:p w14:paraId="03D3678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038990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652ED8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66FC516" w14:textId="77777777" w:rsidR="0039026F" w:rsidRDefault="0039026F">
            <w:pPr>
              <w:pStyle w:val="GEFEG"/>
              <w:ind w:left="1215"/>
              <w:rPr>
                <w:sz w:val="16"/>
                <w:szCs w:val="16"/>
              </w:rPr>
            </w:pPr>
            <w:r>
              <w:rPr>
                <w:b/>
                <w:bCs/>
                <w:color w:val="000000"/>
                <w:sz w:val="16"/>
                <w:szCs w:val="16"/>
              </w:rPr>
              <w:t>Orderable unit factor rate</w:t>
            </w:r>
          </w:p>
          <w:p w14:paraId="68E8C3D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factor by which the base price unit of an item can be</w:t>
            </w:r>
          </w:p>
          <w:p w14:paraId="44AF048C" w14:textId="77777777" w:rsidR="0039026F" w:rsidRDefault="0039026F">
            <w:pPr>
              <w:pStyle w:val="GEFEG"/>
              <w:ind w:left="1229"/>
              <w:rPr>
                <w:sz w:val="16"/>
                <w:szCs w:val="16"/>
              </w:rPr>
            </w:pPr>
            <w:r>
              <w:rPr>
                <w:i/>
                <w:iCs/>
                <w:color w:val="000000"/>
                <w:sz w:val="16"/>
                <w:szCs w:val="16"/>
              </w:rPr>
              <w:t>converted to the orderable unit.</w:t>
            </w:r>
          </w:p>
          <w:p w14:paraId="094E5417" w14:textId="77777777" w:rsidR="0039026F" w:rsidRDefault="0039026F">
            <w:pPr>
              <w:pStyle w:val="GEFEG"/>
              <w:rPr>
                <w:sz w:val="12"/>
                <w:szCs w:val="12"/>
              </w:rPr>
            </w:pPr>
            <w:r>
              <w:rPr>
                <w:color w:val="000000"/>
                <w:sz w:val="16"/>
                <w:szCs w:val="16"/>
              </w:rPr>
              <w:t xml:space="preserve">   </w:t>
            </w:r>
          </w:p>
        </w:tc>
      </w:tr>
      <w:tr w:rsidR="0039026F" w14:paraId="49E0774B"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2653A7CD" w14:textId="77777777" w:rsidR="0039026F" w:rsidRDefault="00BD3C4F">
            <w:pPr>
              <w:pStyle w:val="GEFEG"/>
              <w:rPr>
                <w:sz w:val="12"/>
                <w:szCs w:val="12"/>
              </w:rPr>
            </w:pPr>
            <w:r>
              <w:rPr>
                <w:noProof/>
              </w:rPr>
              <w:pict w14:anchorId="21F55DD4">
                <v:group id="_x0000_s3407" style="position:absolute;margin-left:0;margin-top:.75pt;width:60.6pt;height:19.95pt;z-index:258043904;mso-position-horizontal-relative:text;mso-position-vertical-relative:text" coordorigin=",15" coordsize="1212,399" o:allowincell="f">
                  <v:rect id="_x0000_s3408" style="position:absolute;left:357;top:15;width:15;height:399" fillcolor="gray" stroked="f" strokeweight="0"/>
                  <v:rect id="_x0000_s3409" style="position:absolute;left:600;top:15;width:15;height:399" fillcolor="gray" stroked="f" strokeweight="0"/>
                  <v:rect id="_x0000_s3410" style="position:absolute;left:843;top:15;width:15;height:399" fillcolor="gray" stroked="f" strokeweight="0"/>
                  <v:rect id="_x0000_s3411" style="position:absolute;left:843;top:123;width:372;height:15" fillcolor="gray" stroked="f" strokeweight="0"/>
                  <v:rect id="_x0000_s3412"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2591DEA" w14:textId="77777777" w:rsidR="0039026F" w:rsidRDefault="0039026F">
            <w:pPr>
              <w:pStyle w:val="GEFEG"/>
              <w:ind w:left="58"/>
              <w:rPr>
                <w:sz w:val="12"/>
                <w:szCs w:val="12"/>
              </w:rPr>
            </w:pPr>
            <w:r>
              <w:rPr>
                <w:b/>
                <w:bCs/>
                <w:i/>
                <w:iCs/>
                <w:color w:val="000000"/>
                <w:sz w:val="16"/>
                <w:szCs w:val="16"/>
              </w:rPr>
              <w:t>cac:ValidityPeriod</w:t>
            </w:r>
          </w:p>
        </w:tc>
        <w:tc>
          <w:tcPr>
            <w:tcW w:w="4733" w:type="dxa"/>
            <w:tcBorders>
              <w:top w:val="nil"/>
              <w:left w:val="dotted" w:sz="6" w:space="0" w:color="C0C0C0"/>
              <w:bottom w:val="dotted" w:sz="6" w:space="0" w:color="C0C0C0"/>
              <w:right w:val="nil"/>
            </w:tcBorders>
            <w:shd w:val="clear" w:color="auto" w:fill="FFFFFF"/>
          </w:tcPr>
          <w:p w14:paraId="5FDD8DE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19A709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5682" w:type="dxa"/>
            <w:tcBorders>
              <w:top w:val="nil"/>
              <w:left w:val="dotted" w:sz="6" w:space="0" w:color="C0C0C0"/>
              <w:bottom w:val="dotted" w:sz="6" w:space="0" w:color="C0C0C0"/>
              <w:right w:val="nil"/>
            </w:tcBorders>
            <w:shd w:val="clear" w:color="auto" w:fill="FFFFFF"/>
          </w:tcPr>
          <w:p w14:paraId="2CDD8913" w14:textId="77777777" w:rsidR="0039026F" w:rsidRDefault="0039026F">
            <w:pPr>
              <w:pStyle w:val="GEFEG"/>
              <w:rPr>
                <w:sz w:val="12"/>
                <w:szCs w:val="12"/>
              </w:rPr>
            </w:pPr>
          </w:p>
        </w:tc>
      </w:tr>
      <w:tr w:rsidR="0039026F" w14:paraId="32D92D0F" w14:textId="77777777" w:rsidTr="0039026F">
        <w:trPr>
          <w:cantSplit/>
          <w:trHeight w:hRule="exact" w:val="1352"/>
        </w:trPr>
        <w:tc>
          <w:tcPr>
            <w:tcW w:w="1312" w:type="dxa"/>
            <w:gridSpan w:val="5"/>
            <w:tcBorders>
              <w:top w:val="nil"/>
              <w:left w:val="nil"/>
              <w:bottom w:val="dotted" w:sz="6" w:space="0" w:color="C0C0C0"/>
              <w:right w:val="nil"/>
            </w:tcBorders>
            <w:shd w:val="clear" w:color="auto" w:fill="FFFFFF"/>
          </w:tcPr>
          <w:p w14:paraId="434D4679" w14:textId="77777777" w:rsidR="0039026F" w:rsidRDefault="00BD3C4F">
            <w:pPr>
              <w:pStyle w:val="GEFEG"/>
              <w:rPr>
                <w:sz w:val="12"/>
                <w:szCs w:val="12"/>
              </w:rPr>
            </w:pPr>
            <w:r>
              <w:rPr>
                <w:noProof/>
              </w:rPr>
              <w:pict w14:anchorId="5D1D6515">
                <v:group id="_x0000_s3413" style="position:absolute;margin-left:0;margin-top:.75pt;width:72.7pt;height:67.6pt;z-index:258044928;mso-position-horizontal-relative:text;mso-position-vertical-relative:text" coordorigin=",15" coordsize="1454,1352" o:allowincell="f">
                  <v:rect id="_x0000_s3414" style="position:absolute;left:357;top:15;width:15;height:1352" fillcolor="gray" stroked="f" strokeweight="0"/>
                  <v:rect id="_x0000_s3415" style="position:absolute;left:600;top:15;width:15;height:1352" fillcolor="gray" stroked="f" strokeweight="0"/>
                  <v:rect id="_x0000_s3416" style="position:absolute;left:843;top:15;width:15;height:1352" fillcolor="gray" stroked="f" strokeweight="0"/>
                  <v:rect id="_x0000_s3417" style="position:absolute;left:1086;top:15;width:15;height:1352" fillcolor="gray" stroked="f" strokeweight="0"/>
                  <v:rect id="_x0000_s3418"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6955BB7" w14:textId="77777777" w:rsidR="0039026F" w:rsidRDefault="0039026F">
            <w:pPr>
              <w:pStyle w:val="GEFEG"/>
              <w:ind w:left="58"/>
              <w:rPr>
                <w:sz w:val="12"/>
                <w:szCs w:val="12"/>
              </w:rPr>
            </w:pPr>
            <w:r>
              <w:rPr>
                <w:b/>
                <w:bCs/>
                <w:color w:val="000000"/>
                <w:sz w:val="16"/>
                <w:szCs w:val="16"/>
              </w:rPr>
              <w:t>cbc:StartDate</w:t>
            </w:r>
          </w:p>
        </w:tc>
        <w:tc>
          <w:tcPr>
            <w:tcW w:w="4733" w:type="dxa"/>
            <w:tcBorders>
              <w:top w:val="nil"/>
              <w:left w:val="dotted" w:sz="6" w:space="0" w:color="C0C0C0"/>
              <w:bottom w:val="dotted" w:sz="6" w:space="0" w:color="C0C0C0"/>
              <w:right w:val="nil"/>
            </w:tcBorders>
            <w:shd w:val="clear" w:color="auto" w:fill="FFFFFF"/>
          </w:tcPr>
          <w:p w14:paraId="2AEC211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FBE769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cbc:StartDateType</w:t>
            </w:r>
          </w:p>
          <w:p w14:paraId="08D8C67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tir68-075</w:t>
            </w:r>
          </w:p>
          <w:p w14:paraId="7F4298D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38EF947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A1F004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25A9156" w14:textId="77777777" w:rsidR="0039026F" w:rsidRDefault="0039026F">
            <w:pPr>
              <w:pStyle w:val="GEFEG"/>
              <w:ind w:left="1215"/>
              <w:rPr>
                <w:sz w:val="16"/>
                <w:szCs w:val="16"/>
              </w:rPr>
            </w:pPr>
            <w:r>
              <w:rPr>
                <w:b/>
                <w:bCs/>
                <w:color w:val="000000"/>
                <w:sz w:val="16"/>
                <w:szCs w:val="16"/>
              </w:rPr>
              <w:t>Catalogue item price/Price validity period/Period</w:t>
            </w:r>
          </w:p>
          <w:p w14:paraId="17867F83" w14:textId="77777777" w:rsidR="0039026F" w:rsidRDefault="0039026F">
            <w:pPr>
              <w:pStyle w:val="GEFEG"/>
              <w:ind w:left="1215"/>
              <w:rPr>
                <w:sz w:val="16"/>
                <w:szCs w:val="16"/>
              </w:rPr>
            </w:pPr>
            <w:r>
              <w:rPr>
                <w:b/>
                <w:bCs/>
                <w:color w:val="000000"/>
                <w:sz w:val="16"/>
                <w:szCs w:val="16"/>
              </w:rPr>
              <w:t>start date</w:t>
            </w:r>
          </w:p>
          <w:p w14:paraId="1DD6946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when the period starts.</w:t>
            </w:r>
          </w:p>
          <w:p w14:paraId="4C0784F6" w14:textId="77777777" w:rsidR="0039026F" w:rsidRDefault="0039026F">
            <w:pPr>
              <w:pStyle w:val="GEFEG"/>
              <w:ind w:left="1229"/>
              <w:rPr>
                <w:sz w:val="16"/>
                <w:szCs w:val="16"/>
              </w:rPr>
            </w:pPr>
            <w:r>
              <w:rPr>
                <w:i/>
                <w:iCs/>
                <w:color w:val="000000"/>
                <w:sz w:val="16"/>
                <w:szCs w:val="16"/>
              </w:rPr>
              <w:t>The date is the first day of the period.</w:t>
            </w:r>
          </w:p>
          <w:p w14:paraId="5784B9E4" w14:textId="77777777" w:rsidR="0039026F" w:rsidRDefault="0039026F">
            <w:pPr>
              <w:pStyle w:val="GEFEG"/>
              <w:rPr>
                <w:sz w:val="16"/>
                <w:szCs w:val="16"/>
              </w:rPr>
            </w:pPr>
            <w:r>
              <w:rPr>
                <w:color w:val="000000"/>
                <w:sz w:val="16"/>
                <w:szCs w:val="16"/>
              </w:rPr>
              <w:t xml:space="preserve">   </w:t>
            </w:r>
          </w:p>
          <w:p w14:paraId="19DC4895"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BII3-T68-R017;BII3-T68-R021</w:t>
            </w:r>
          </w:p>
        </w:tc>
      </w:tr>
      <w:tr w:rsidR="0039026F" w14:paraId="6B2FC788" w14:textId="77777777" w:rsidTr="0039026F">
        <w:trPr>
          <w:cantSplit/>
          <w:trHeight w:hRule="exact" w:val="1352"/>
        </w:trPr>
        <w:tc>
          <w:tcPr>
            <w:tcW w:w="1312" w:type="dxa"/>
            <w:gridSpan w:val="5"/>
            <w:tcBorders>
              <w:top w:val="nil"/>
              <w:left w:val="nil"/>
              <w:bottom w:val="dotted" w:sz="6" w:space="0" w:color="C0C0C0"/>
              <w:right w:val="nil"/>
            </w:tcBorders>
            <w:shd w:val="clear" w:color="auto" w:fill="FFFFFF"/>
          </w:tcPr>
          <w:p w14:paraId="50A26360" w14:textId="77777777" w:rsidR="0039026F" w:rsidRDefault="00BD3C4F">
            <w:pPr>
              <w:pStyle w:val="GEFEG"/>
              <w:rPr>
                <w:sz w:val="12"/>
                <w:szCs w:val="12"/>
              </w:rPr>
            </w:pPr>
            <w:r>
              <w:rPr>
                <w:noProof/>
              </w:rPr>
              <w:pict w14:anchorId="4BBBB304">
                <v:group id="_x0000_s3419" style="position:absolute;margin-left:0;margin-top:.75pt;width:72.7pt;height:67.6pt;z-index:258045952;mso-position-horizontal-relative:text;mso-position-vertical-relative:text" coordorigin=",15" coordsize="1454,1352" o:allowincell="f">
                  <v:rect id="_x0000_s3420" style="position:absolute;left:357;top:15;width:15;height:1352" fillcolor="gray" stroked="f" strokeweight="0"/>
                  <v:rect id="_x0000_s3421" style="position:absolute;left:600;top:15;width:15;height:1352" fillcolor="gray" stroked="f" strokeweight="0"/>
                  <v:rect id="_x0000_s3422" style="position:absolute;left:843;top:15;width:15;height:1352" fillcolor="gray" stroked="f" strokeweight="0"/>
                  <v:rect id="_x0000_s3423" style="position:absolute;left:1086;top:15;width:15;height:108" fillcolor="gray" stroked="f" strokeweight="0"/>
                  <v:rect id="_x0000_s3424"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0CB4C4B" w14:textId="77777777" w:rsidR="0039026F" w:rsidRDefault="0039026F">
            <w:pPr>
              <w:pStyle w:val="GEFEG"/>
              <w:ind w:left="58"/>
              <w:rPr>
                <w:sz w:val="12"/>
                <w:szCs w:val="12"/>
              </w:rPr>
            </w:pPr>
            <w:r>
              <w:rPr>
                <w:b/>
                <w:bCs/>
                <w:color w:val="000000"/>
                <w:sz w:val="16"/>
                <w:szCs w:val="16"/>
              </w:rPr>
              <w:t>cbc:EndDate</w:t>
            </w:r>
          </w:p>
        </w:tc>
        <w:tc>
          <w:tcPr>
            <w:tcW w:w="4733" w:type="dxa"/>
            <w:tcBorders>
              <w:top w:val="nil"/>
              <w:left w:val="dotted" w:sz="6" w:space="0" w:color="C0C0C0"/>
              <w:bottom w:val="dotted" w:sz="6" w:space="0" w:color="C0C0C0"/>
              <w:right w:val="nil"/>
            </w:tcBorders>
            <w:shd w:val="clear" w:color="auto" w:fill="FFFFFF"/>
          </w:tcPr>
          <w:p w14:paraId="123A9AB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D4EEEB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cbc:EndDateType</w:t>
            </w:r>
          </w:p>
          <w:p w14:paraId="0828043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tir68-076</w:t>
            </w:r>
          </w:p>
          <w:p w14:paraId="0235555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316E0E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FBE43D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13DD571" w14:textId="77777777" w:rsidR="0039026F" w:rsidRDefault="0039026F">
            <w:pPr>
              <w:pStyle w:val="GEFEG"/>
              <w:ind w:left="1215"/>
              <w:rPr>
                <w:sz w:val="16"/>
                <w:szCs w:val="16"/>
              </w:rPr>
            </w:pPr>
            <w:r>
              <w:rPr>
                <w:b/>
                <w:bCs/>
                <w:color w:val="000000"/>
                <w:sz w:val="16"/>
                <w:szCs w:val="16"/>
              </w:rPr>
              <w:t>Catalogue item price/Price validity period/Period end</w:t>
            </w:r>
          </w:p>
          <w:p w14:paraId="2C322253" w14:textId="77777777" w:rsidR="0039026F" w:rsidRDefault="0039026F">
            <w:pPr>
              <w:pStyle w:val="GEFEG"/>
              <w:ind w:left="1215"/>
              <w:rPr>
                <w:sz w:val="16"/>
                <w:szCs w:val="16"/>
              </w:rPr>
            </w:pPr>
            <w:r>
              <w:rPr>
                <w:b/>
                <w:bCs/>
                <w:color w:val="000000"/>
                <w:sz w:val="16"/>
                <w:szCs w:val="16"/>
              </w:rPr>
              <w:t>date</w:t>
            </w:r>
          </w:p>
          <w:p w14:paraId="1A5B8E9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period ends.</w:t>
            </w:r>
          </w:p>
          <w:p w14:paraId="4578FDEF" w14:textId="77777777" w:rsidR="0039026F" w:rsidRDefault="0039026F">
            <w:pPr>
              <w:pStyle w:val="GEFEG"/>
              <w:ind w:left="1229"/>
              <w:rPr>
                <w:sz w:val="16"/>
                <w:szCs w:val="16"/>
              </w:rPr>
            </w:pPr>
            <w:r>
              <w:rPr>
                <w:i/>
                <w:iCs/>
                <w:color w:val="000000"/>
                <w:sz w:val="16"/>
                <w:szCs w:val="16"/>
              </w:rPr>
              <w:t>The date is the last day of the period.</w:t>
            </w:r>
          </w:p>
          <w:p w14:paraId="4DB28893" w14:textId="77777777" w:rsidR="0039026F" w:rsidRDefault="0039026F">
            <w:pPr>
              <w:pStyle w:val="GEFEG"/>
              <w:rPr>
                <w:sz w:val="16"/>
                <w:szCs w:val="16"/>
              </w:rPr>
            </w:pPr>
            <w:r>
              <w:rPr>
                <w:color w:val="000000"/>
                <w:sz w:val="16"/>
                <w:szCs w:val="16"/>
              </w:rPr>
              <w:t xml:space="preserve">   </w:t>
            </w:r>
          </w:p>
          <w:p w14:paraId="552E4592"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BII3-T68-R017;BII3-T68-R021</w:t>
            </w:r>
          </w:p>
        </w:tc>
      </w:tr>
      <w:tr w:rsidR="0039026F" w14:paraId="4E563842"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23068FEA" w14:textId="77777777" w:rsidR="0039026F" w:rsidRDefault="00BD3C4F">
            <w:pPr>
              <w:pStyle w:val="GEFEG"/>
              <w:rPr>
                <w:sz w:val="12"/>
                <w:szCs w:val="12"/>
              </w:rPr>
            </w:pPr>
            <w:r>
              <w:rPr>
                <w:noProof/>
              </w:rPr>
              <w:pict w14:anchorId="7ACF78DE">
                <v:group id="_x0000_s3425" style="position:absolute;margin-left:0;margin-top:.75pt;width:60.6pt;height:19.95pt;z-index:258046976;mso-position-horizontal-relative:text;mso-position-vertical-relative:text" coordorigin=",15" coordsize="1212,399" o:allowincell="f">
                  <v:rect id="_x0000_s3426" style="position:absolute;left:357;top:15;width:15;height:399" fillcolor="gray" stroked="f" strokeweight="0"/>
                  <v:rect id="_x0000_s3427" style="position:absolute;left:600;top:15;width:15;height:399" fillcolor="gray" stroked="f" strokeweight="0"/>
                  <v:rect id="_x0000_s3428" style="position:absolute;left:843;top:15;width:15;height:108" fillcolor="gray" stroked="f" strokeweight="0"/>
                  <v:rect id="_x0000_s3429" style="position:absolute;left:843;top:123;width:372;height:15" fillcolor="gray" stroked="f" strokeweight="0"/>
                  <v:rect id="_x0000_s3430"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DCBBFE0" w14:textId="77777777" w:rsidR="0039026F" w:rsidRDefault="0039026F">
            <w:pPr>
              <w:pStyle w:val="GEFEG"/>
              <w:ind w:left="58"/>
              <w:rPr>
                <w:sz w:val="12"/>
                <w:szCs w:val="12"/>
              </w:rPr>
            </w:pPr>
            <w:r>
              <w:rPr>
                <w:b/>
                <w:bCs/>
                <w:i/>
                <w:iCs/>
                <w:color w:val="000000"/>
                <w:sz w:val="16"/>
                <w:szCs w:val="16"/>
              </w:rPr>
              <w:t>cac:AllowanceCharge</w:t>
            </w:r>
          </w:p>
        </w:tc>
        <w:tc>
          <w:tcPr>
            <w:tcW w:w="4733" w:type="dxa"/>
            <w:tcBorders>
              <w:top w:val="nil"/>
              <w:left w:val="dotted" w:sz="6" w:space="0" w:color="C0C0C0"/>
              <w:bottom w:val="dotted" w:sz="6" w:space="0" w:color="C0C0C0"/>
              <w:right w:val="nil"/>
            </w:tcBorders>
            <w:shd w:val="clear" w:color="auto" w:fill="FFFFFF"/>
          </w:tcPr>
          <w:p w14:paraId="1C8CD33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1907CF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cac:AllowanceChargeType</w:t>
            </w:r>
          </w:p>
        </w:tc>
        <w:tc>
          <w:tcPr>
            <w:tcW w:w="5682" w:type="dxa"/>
            <w:tcBorders>
              <w:top w:val="nil"/>
              <w:left w:val="dotted" w:sz="6" w:space="0" w:color="C0C0C0"/>
              <w:bottom w:val="dotted" w:sz="6" w:space="0" w:color="C0C0C0"/>
              <w:right w:val="nil"/>
            </w:tcBorders>
            <w:shd w:val="clear" w:color="auto" w:fill="FFFFFF"/>
          </w:tcPr>
          <w:p w14:paraId="7F17C7BA" w14:textId="77777777" w:rsidR="0039026F" w:rsidRDefault="0039026F">
            <w:pPr>
              <w:pStyle w:val="GEFEG"/>
              <w:rPr>
                <w:sz w:val="12"/>
                <w:szCs w:val="12"/>
              </w:rPr>
            </w:pPr>
          </w:p>
        </w:tc>
      </w:tr>
      <w:tr w:rsidR="0039026F" w14:paraId="394F201D" w14:textId="77777777" w:rsidTr="0039026F">
        <w:trPr>
          <w:cantSplit/>
          <w:trHeight w:hRule="exact" w:val="584"/>
        </w:trPr>
        <w:tc>
          <w:tcPr>
            <w:tcW w:w="1312" w:type="dxa"/>
            <w:gridSpan w:val="5"/>
            <w:tcBorders>
              <w:top w:val="nil"/>
              <w:left w:val="nil"/>
              <w:bottom w:val="dotted" w:sz="6" w:space="0" w:color="C0C0C0"/>
              <w:right w:val="nil"/>
            </w:tcBorders>
            <w:shd w:val="clear" w:color="auto" w:fill="FFFFFF"/>
          </w:tcPr>
          <w:p w14:paraId="5CB92865" w14:textId="77777777" w:rsidR="0039026F" w:rsidRDefault="00BD3C4F">
            <w:pPr>
              <w:pStyle w:val="GEFEG"/>
              <w:rPr>
                <w:sz w:val="12"/>
                <w:szCs w:val="12"/>
              </w:rPr>
            </w:pPr>
            <w:r>
              <w:rPr>
                <w:noProof/>
              </w:rPr>
              <w:pict w14:anchorId="045CC361">
                <v:group id="_x0000_s3431" style="position:absolute;margin-left:0;margin-top:.75pt;width:72.7pt;height:29.2pt;z-index:258048000;mso-position-horizontal-relative:text;mso-position-vertical-relative:text" coordorigin=",15" coordsize="1454,584" o:allowincell="f">
                  <v:rect id="_x0000_s3432" style="position:absolute;left:357;top:15;width:15;height:584" fillcolor="gray" stroked="f" strokeweight="0"/>
                  <v:rect id="_x0000_s3433" style="position:absolute;left:600;top:15;width:15;height:584" fillcolor="gray" stroked="f" strokeweight="0"/>
                  <v:rect id="_x0000_s3434" style="position:absolute;left:1086;top:15;width:15;height:584" fillcolor="gray" stroked="f" strokeweight="0"/>
                  <v:rect id="_x0000_s3435"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64FA486" w14:textId="77777777" w:rsidR="0039026F" w:rsidRDefault="0039026F">
            <w:pPr>
              <w:pStyle w:val="GEFEG"/>
              <w:ind w:left="58"/>
              <w:rPr>
                <w:sz w:val="12"/>
                <w:szCs w:val="12"/>
              </w:rPr>
            </w:pPr>
            <w:r>
              <w:rPr>
                <w:b/>
                <w:bCs/>
                <w:color w:val="000000"/>
                <w:sz w:val="16"/>
                <w:szCs w:val="16"/>
              </w:rPr>
              <w:t>cbc:ChargeIndicator</w:t>
            </w:r>
          </w:p>
        </w:tc>
        <w:tc>
          <w:tcPr>
            <w:tcW w:w="4733" w:type="dxa"/>
            <w:tcBorders>
              <w:top w:val="nil"/>
              <w:left w:val="dotted" w:sz="6" w:space="0" w:color="C0C0C0"/>
              <w:bottom w:val="dotted" w:sz="6" w:space="0" w:color="C0C0C0"/>
              <w:right w:val="nil"/>
            </w:tcBorders>
            <w:shd w:val="clear" w:color="auto" w:fill="FFFFFF"/>
          </w:tcPr>
          <w:p w14:paraId="78678FD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806A2F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cbc:ChargeIndicatorType</w:t>
            </w:r>
          </w:p>
          <w:p w14:paraId="71A6D8D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8D9744B" w14:textId="77777777" w:rsidR="0039026F" w:rsidRDefault="0039026F">
            <w:pPr>
              <w:pStyle w:val="GEFEG"/>
              <w:rPr>
                <w:sz w:val="12"/>
                <w:szCs w:val="12"/>
              </w:rPr>
            </w:pPr>
            <w:r>
              <w:rPr>
                <w:color w:val="000000"/>
                <w:sz w:val="16"/>
                <w:szCs w:val="16"/>
              </w:rPr>
              <w:t xml:space="preserve">   </w:t>
            </w:r>
          </w:p>
        </w:tc>
      </w:tr>
      <w:tr w:rsidR="0039026F" w14:paraId="08D1DF9A" w14:textId="77777777" w:rsidTr="0039026F">
        <w:trPr>
          <w:cantSplit/>
          <w:trHeight w:hRule="exact" w:val="1352"/>
        </w:trPr>
        <w:tc>
          <w:tcPr>
            <w:tcW w:w="1312" w:type="dxa"/>
            <w:gridSpan w:val="5"/>
            <w:tcBorders>
              <w:top w:val="nil"/>
              <w:left w:val="nil"/>
              <w:bottom w:val="dotted" w:sz="6" w:space="0" w:color="C0C0C0"/>
              <w:right w:val="nil"/>
            </w:tcBorders>
            <w:shd w:val="clear" w:color="auto" w:fill="FFFFFF"/>
          </w:tcPr>
          <w:p w14:paraId="122ADAEC" w14:textId="77777777" w:rsidR="0039026F" w:rsidRDefault="00BD3C4F">
            <w:pPr>
              <w:pStyle w:val="GEFEG"/>
              <w:rPr>
                <w:sz w:val="12"/>
                <w:szCs w:val="12"/>
              </w:rPr>
            </w:pPr>
            <w:r>
              <w:rPr>
                <w:noProof/>
              </w:rPr>
              <w:lastRenderedPageBreak/>
              <w:pict w14:anchorId="75C014E9">
                <v:group id="_x0000_s3436" style="position:absolute;margin-left:0;margin-top:0;width:72.7pt;height:67.6pt;z-index:258049024;mso-position-horizontal-relative:text;mso-position-vertical-relative:text" coordsize="1454,1352" o:allowincell="f">
                  <v:rect id="_x0000_s3437" style="position:absolute;left:357;width:15;height:1352" fillcolor="gray" stroked="f" strokeweight="0"/>
                  <v:rect id="_x0000_s3438" style="position:absolute;left:600;width:15;height:1352" fillcolor="gray" stroked="f" strokeweight="0"/>
                  <v:rect id="_x0000_s3439" style="position:absolute;left:1086;width:15;height:1352" fillcolor="gray" stroked="f" strokeweight="0"/>
                  <v:rect id="_x0000_s3440"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11D38CC" w14:textId="77777777" w:rsidR="0039026F" w:rsidRDefault="0039026F">
            <w:pPr>
              <w:pStyle w:val="GEFEG"/>
              <w:ind w:left="58"/>
              <w:rPr>
                <w:sz w:val="12"/>
                <w:szCs w:val="12"/>
              </w:rPr>
            </w:pPr>
            <w:r>
              <w:rPr>
                <w:b/>
                <w:bCs/>
                <w:color w:val="000000"/>
                <w:sz w:val="16"/>
                <w:szCs w:val="16"/>
              </w:rPr>
              <w:t>cbc:AllowanceChargeReason</w:t>
            </w:r>
          </w:p>
        </w:tc>
        <w:tc>
          <w:tcPr>
            <w:tcW w:w="4733" w:type="dxa"/>
            <w:tcBorders>
              <w:top w:val="nil"/>
              <w:left w:val="dotted" w:sz="6" w:space="0" w:color="C0C0C0"/>
              <w:bottom w:val="dotted" w:sz="6" w:space="0" w:color="C0C0C0"/>
              <w:right w:val="nil"/>
            </w:tcBorders>
            <w:shd w:val="clear" w:color="auto" w:fill="FFFFFF"/>
          </w:tcPr>
          <w:p w14:paraId="2918B24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37BB17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cbc:AllowanceChargeReasonType</w:t>
            </w:r>
          </w:p>
          <w:p w14:paraId="2B542F7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tir68-171</w:t>
            </w:r>
          </w:p>
          <w:p w14:paraId="57ADF77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47FC8200" w14:textId="77777777" w:rsidR="0039026F" w:rsidRDefault="0039026F">
            <w:pPr>
              <w:pStyle w:val="GEFEG"/>
              <w:rPr>
                <w:sz w:val="16"/>
                <w:szCs w:val="16"/>
              </w:rPr>
            </w:pPr>
            <w:r>
              <w:rPr>
                <w:color w:val="000000"/>
                <w:sz w:val="16"/>
                <w:szCs w:val="16"/>
              </w:rPr>
              <w:t xml:space="preserve">   </w:t>
            </w:r>
          </w:p>
          <w:p w14:paraId="3D14230D" w14:textId="77777777" w:rsidR="0039026F" w:rsidRDefault="0039026F">
            <w:pPr>
              <w:pStyle w:val="GEFEG"/>
              <w:tabs>
                <w:tab w:val="left" w:pos="1047"/>
              </w:tabs>
              <w:rPr>
                <w:sz w:val="12"/>
                <w:szCs w:val="12"/>
              </w:rPr>
            </w:pPr>
            <w:r>
              <w:rPr>
                <w:b/>
                <w:bCs/>
                <w:color w:val="000000"/>
                <w:sz w:val="16"/>
                <w:szCs w:val="16"/>
              </w:rPr>
              <w:t>XML Note</w:t>
            </w:r>
            <w:r>
              <w:rPr>
                <w:sz w:val="16"/>
                <w:szCs w:val="16"/>
              </w:rPr>
              <w:tab/>
            </w:r>
            <w:r>
              <w:rPr>
                <w:color w:val="000000"/>
                <w:sz w:val="16"/>
                <w:szCs w:val="16"/>
              </w:rPr>
              <w:t>Use just for information purposes.</w:t>
            </w:r>
          </w:p>
        </w:tc>
        <w:tc>
          <w:tcPr>
            <w:tcW w:w="5682" w:type="dxa"/>
            <w:tcBorders>
              <w:top w:val="nil"/>
              <w:left w:val="dotted" w:sz="6" w:space="0" w:color="C0C0C0"/>
              <w:bottom w:val="dotted" w:sz="6" w:space="0" w:color="C0C0C0"/>
              <w:right w:val="nil"/>
            </w:tcBorders>
            <w:shd w:val="clear" w:color="auto" w:fill="FFFFFF"/>
          </w:tcPr>
          <w:p w14:paraId="4891768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F7CD37E" w14:textId="77777777" w:rsidR="0039026F" w:rsidRDefault="0039026F">
            <w:pPr>
              <w:pStyle w:val="GEFEG"/>
              <w:ind w:left="1215"/>
              <w:rPr>
                <w:sz w:val="16"/>
                <w:szCs w:val="16"/>
              </w:rPr>
            </w:pPr>
            <w:r>
              <w:rPr>
                <w:b/>
                <w:bCs/>
                <w:color w:val="000000"/>
                <w:sz w:val="16"/>
                <w:szCs w:val="16"/>
              </w:rPr>
              <w:t>Catalogue item price/Line allowances/Allowance</w:t>
            </w:r>
          </w:p>
          <w:p w14:paraId="42CA2FF6" w14:textId="77777777" w:rsidR="0039026F" w:rsidRDefault="0039026F">
            <w:pPr>
              <w:pStyle w:val="GEFEG"/>
              <w:ind w:left="1215"/>
              <w:rPr>
                <w:sz w:val="16"/>
                <w:szCs w:val="16"/>
              </w:rPr>
            </w:pPr>
            <w:r>
              <w:rPr>
                <w:b/>
                <w:bCs/>
                <w:color w:val="000000"/>
                <w:sz w:val="16"/>
                <w:szCs w:val="16"/>
              </w:rPr>
              <w:t>reason</w:t>
            </w:r>
          </w:p>
          <w:p w14:paraId="619ECA2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reason for the allowance, expressed as text.</w:t>
            </w:r>
          </w:p>
          <w:p w14:paraId="23BD450F" w14:textId="77777777" w:rsidR="0039026F" w:rsidRDefault="0039026F">
            <w:pPr>
              <w:pStyle w:val="GEFEG"/>
              <w:ind w:left="1229"/>
              <w:rPr>
                <w:sz w:val="16"/>
                <w:szCs w:val="16"/>
              </w:rPr>
            </w:pPr>
            <w:r>
              <w:rPr>
                <w:i/>
                <w:iCs/>
                <w:color w:val="000000"/>
                <w:sz w:val="16"/>
                <w:szCs w:val="16"/>
              </w:rPr>
              <w:t>Allowance reason code and allowance reason shall</w:t>
            </w:r>
          </w:p>
          <w:p w14:paraId="2F0F0799" w14:textId="77777777" w:rsidR="0039026F" w:rsidRDefault="0039026F">
            <w:pPr>
              <w:pStyle w:val="GEFEG"/>
              <w:ind w:left="1229"/>
              <w:rPr>
                <w:sz w:val="16"/>
                <w:szCs w:val="16"/>
              </w:rPr>
            </w:pPr>
            <w:r>
              <w:rPr>
                <w:i/>
                <w:iCs/>
                <w:color w:val="000000"/>
                <w:sz w:val="16"/>
                <w:szCs w:val="16"/>
              </w:rPr>
              <w:t>indicate the same type of allowance.</w:t>
            </w:r>
          </w:p>
          <w:p w14:paraId="6EA3466E" w14:textId="77777777" w:rsidR="0039026F" w:rsidRDefault="0039026F">
            <w:pPr>
              <w:pStyle w:val="GEFEG"/>
              <w:rPr>
                <w:sz w:val="12"/>
                <w:szCs w:val="12"/>
              </w:rPr>
            </w:pPr>
            <w:r>
              <w:rPr>
                <w:color w:val="000000"/>
                <w:sz w:val="16"/>
                <w:szCs w:val="16"/>
              </w:rPr>
              <w:t xml:space="preserve">   </w:t>
            </w:r>
          </w:p>
        </w:tc>
      </w:tr>
      <w:tr w:rsidR="0039026F" w14:paraId="19F1B006" w14:textId="77777777" w:rsidTr="0039026F">
        <w:trPr>
          <w:cantSplit/>
          <w:trHeight w:hRule="exact" w:val="1160"/>
        </w:trPr>
        <w:tc>
          <w:tcPr>
            <w:tcW w:w="1312" w:type="dxa"/>
            <w:gridSpan w:val="5"/>
            <w:tcBorders>
              <w:top w:val="nil"/>
              <w:left w:val="nil"/>
              <w:bottom w:val="dotted" w:sz="6" w:space="0" w:color="C0C0C0"/>
              <w:right w:val="nil"/>
            </w:tcBorders>
            <w:shd w:val="clear" w:color="auto" w:fill="FFFFFF"/>
          </w:tcPr>
          <w:p w14:paraId="767BD150" w14:textId="77777777" w:rsidR="0039026F" w:rsidRDefault="00BD3C4F">
            <w:pPr>
              <w:pStyle w:val="GEFEG"/>
              <w:rPr>
                <w:sz w:val="12"/>
                <w:szCs w:val="12"/>
              </w:rPr>
            </w:pPr>
            <w:r>
              <w:rPr>
                <w:noProof/>
              </w:rPr>
              <w:pict w14:anchorId="64EF2315">
                <v:group id="_x0000_s3441" style="position:absolute;margin-left:0;margin-top:.75pt;width:72.7pt;height:58pt;z-index:258050048;mso-position-horizontal-relative:text;mso-position-vertical-relative:text" coordorigin=",15" coordsize="1454,1160" o:allowincell="f">
                  <v:rect id="_x0000_s3442" style="position:absolute;left:357;top:15;width:15;height:1160" fillcolor="gray" stroked="f" strokeweight="0"/>
                  <v:rect id="_x0000_s3443" style="position:absolute;left:600;top:15;width:15;height:1160" fillcolor="gray" stroked="f" strokeweight="0"/>
                  <v:rect id="_x0000_s3444" style="position:absolute;left:1086;top:15;width:15;height:108" fillcolor="gray" stroked="f" strokeweight="0"/>
                  <v:rect id="_x0000_s3445" style="position:absolute;left:1086;top:123;width:372;height:15" fillcolor="gray" stroked="f" strokeweight="0"/>
                  <v:rect id="_x0000_s3446" style="position:absolute;left:1329;top:123;width:15;height:105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719D703" w14:textId="77777777" w:rsidR="0039026F" w:rsidRDefault="0039026F">
            <w:pPr>
              <w:pStyle w:val="GEFEG"/>
              <w:ind w:left="58"/>
              <w:rPr>
                <w:sz w:val="12"/>
                <w:szCs w:val="12"/>
              </w:rPr>
            </w:pPr>
            <w:r>
              <w:rPr>
                <w:b/>
                <w:bCs/>
                <w:color w:val="000000"/>
                <w:sz w:val="16"/>
                <w:szCs w:val="16"/>
              </w:rPr>
              <w:t>cbc:Amount</w:t>
            </w:r>
          </w:p>
        </w:tc>
        <w:tc>
          <w:tcPr>
            <w:tcW w:w="4733" w:type="dxa"/>
            <w:tcBorders>
              <w:top w:val="nil"/>
              <w:left w:val="dotted" w:sz="6" w:space="0" w:color="C0C0C0"/>
              <w:bottom w:val="dotted" w:sz="6" w:space="0" w:color="C0C0C0"/>
              <w:right w:val="nil"/>
            </w:tcBorders>
            <w:shd w:val="clear" w:color="auto" w:fill="FFFFFF"/>
          </w:tcPr>
          <w:p w14:paraId="055A45C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333221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cbc:AmountType</w:t>
            </w:r>
          </w:p>
          <w:p w14:paraId="0BB03E9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tir68-170</w:t>
            </w:r>
          </w:p>
          <w:p w14:paraId="035E56D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537299C" w14:textId="77777777" w:rsidR="0039026F" w:rsidRDefault="0039026F">
            <w:pPr>
              <w:pStyle w:val="GEFEG"/>
              <w:rPr>
                <w:sz w:val="16"/>
                <w:szCs w:val="16"/>
              </w:rPr>
            </w:pPr>
            <w:r>
              <w:rPr>
                <w:color w:val="000000"/>
                <w:sz w:val="16"/>
                <w:szCs w:val="16"/>
              </w:rPr>
              <w:t xml:space="preserve">   </w:t>
            </w:r>
          </w:p>
          <w:p w14:paraId="404430E5" w14:textId="77777777" w:rsidR="0039026F" w:rsidRDefault="0039026F">
            <w:pPr>
              <w:pStyle w:val="GEFEG"/>
              <w:tabs>
                <w:tab w:val="left" w:pos="1047"/>
              </w:tabs>
              <w:rPr>
                <w:sz w:val="12"/>
                <w:szCs w:val="12"/>
              </w:rPr>
            </w:pPr>
            <w:r>
              <w:rPr>
                <w:b/>
                <w:bCs/>
                <w:color w:val="000000"/>
                <w:sz w:val="16"/>
                <w:szCs w:val="16"/>
              </w:rPr>
              <w:t>XML Note</w:t>
            </w:r>
            <w:r>
              <w:rPr>
                <w:sz w:val="16"/>
                <w:szCs w:val="16"/>
              </w:rPr>
              <w:tab/>
            </w:r>
            <w:r>
              <w:rPr>
                <w:color w:val="000000"/>
                <w:sz w:val="16"/>
                <w:szCs w:val="16"/>
              </w:rPr>
              <w:t>Use just for information purposes.</w:t>
            </w:r>
          </w:p>
        </w:tc>
        <w:tc>
          <w:tcPr>
            <w:tcW w:w="5682" w:type="dxa"/>
            <w:tcBorders>
              <w:top w:val="nil"/>
              <w:left w:val="dotted" w:sz="6" w:space="0" w:color="C0C0C0"/>
              <w:bottom w:val="dotted" w:sz="6" w:space="0" w:color="C0C0C0"/>
              <w:right w:val="nil"/>
            </w:tcBorders>
            <w:shd w:val="clear" w:color="auto" w:fill="FFFFFF"/>
          </w:tcPr>
          <w:p w14:paraId="1314984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821F85E" w14:textId="77777777" w:rsidR="0039026F" w:rsidRDefault="0039026F">
            <w:pPr>
              <w:pStyle w:val="GEFEG"/>
              <w:ind w:left="1215"/>
              <w:rPr>
                <w:sz w:val="16"/>
                <w:szCs w:val="16"/>
              </w:rPr>
            </w:pPr>
            <w:r>
              <w:rPr>
                <w:b/>
                <w:bCs/>
                <w:color w:val="000000"/>
                <w:sz w:val="16"/>
                <w:szCs w:val="16"/>
              </w:rPr>
              <w:t>Catalogue item price/Line allowances/Allowance</w:t>
            </w:r>
          </w:p>
          <w:p w14:paraId="6A41E033" w14:textId="77777777" w:rsidR="0039026F" w:rsidRDefault="0039026F">
            <w:pPr>
              <w:pStyle w:val="GEFEG"/>
              <w:ind w:left="1215"/>
              <w:rPr>
                <w:sz w:val="16"/>
                <w:szCs w:val="16"/>
              </w:rPr>
            </w:pPr>
            <w:r>
              <w:rPr>
                <w:b/>
                <w:bCs/>
                <w:color w:val="000000"/>
                <w:sz w:val="16"/>
                <w:szCs w:val="16"/>
              </w:rPr>
              <w:t>amount</w:t>
            </w:r>
          </w:p>
          <w:p w14:paraId="7C42EB4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net amount of an allowance.</w:t>
            </w:r>
          </w:p>
          <w:p w14:paraId="2E47F794" w14:textId="77777777" w:rsidR="0039026F" w:rsidRDefault="0039026F">
            <w:pPr>
              <w:pStyle w:val="GEFEG"/>
              <w:rPr>
                <w:sz w:val="12"/>
                <w:szCs w:val="12"/>
              </w:rPr>
            </w:pPr>
            <w:r>
              <w:rPr>
                <w:color w:val="000000"/>
                <w:sz w:val="16"/>
                <w:szCs w:val="16"/>
              </w:rPr>
              <w:t xml:space="preserve">   </w:t>
            </w:r>
          </w:p>
        </w:tc>
      </w:tr>
      <w:tr w:rsidR="0039026F" w14:paraId="7F237430"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67FAA60D" w14:textId="77777777" w:rsidR="0039026F" w:rsidRDefault="00BD3C4F">
            <w:pPr>
              <w:pStyle w:val="GEFEG"/>
              <w:rPr>
                <w:sz w:val="12"/>
                <w:szCs w:val="12"/>
              </w:rPr>
            </w:pPr>
            <w:r>
              <w:rPr>
                <w:noProof/>
              </w:rPr>
              <w:pict w14:anchorId="4521C0F5">
                <v:group id="_x0000_s3447" style="position:absolute;margin-left:0;margin-top:.75pt;width:84.85pt;height:19.45pt;z-index:258051072;mso-position-horizontal-relative:text;mso-position-vertical-relative:text" coordorigin=",15" coordsize="1697,389" o:allowincell="f">
                  <v:rect id="_x0000_s3448" style="position:absolute;left:357;top:15;width:15;height:389" fillcolor="gray" stroked="f" strokeweight="0"/>
                  <v:rect id="_x0000_s3449" style="position:absolute;left:600;top:15;width:15;height:389" fillcolor="gray" stroked="f" strokeweight="0"/>
                  <v:rect id="_x0000_s3450" style="position:absolute;left:1329;top:15;width:15;height:108" fillcolor="gray" stroked="f" strokeweight="0"/>
                  <v:rect id="_x0000_s3451"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15C132B1" w14:textId="77777777" w:rsidR="0039026F" w:rsidRDefault="0039026F">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2FC26E58"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10FE8BB"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6A6021B3"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CL-T68-R009</w:t>
            </w:r>
          </w:p>
          <w:p w14:paraId="04F9D315"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Constrained by the code list Currency Code ISO4217</w:t>
            </w:r>
          </w:p>
        </w:tc>
      </w:tr>
      <w:tr w:rsidR="0039026F" w14:paraId="71B1CD79"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0E2D520C" w14:textId="77777777" w:rsidR="0039026F" w:rsidRDefault="00BD3C4F">
            <w:pPr>
              <w:pStyle w:val="GEFEG"/>
              <w:rPr>
                <w:sz w:val="12"/>
                <w:szCs w:val="12"/>
              </w:rPr>
            </w:pPr>
            <w:r>
              <w:rPr>
                <w:noProof/>
              </w:rPr>
              <w:pict w14:anchorId="3AF45929">
                <v:group id="_x0000_s3452" style="position:absolute;margin-left:0;margin-top:.75pt;width:48.5pt;height:19.95pt;z-index:258052096;mso-position-horizontal-relative:text;mso-position-vertical-relative:text" coordorigin=",15" coordsize="970,399" o:allowincell="f">
                  <v:rect id="_x0000_s3453" style="position:absolute;left:357;top:15;width:15;height:399" fillcolor="gray" stroked="f" strokeweight="0"/>
                  <v:rect id="_x0000_s3454" style="position:absolute;left:600;top:15;width:15;height:108" fillcolor="gray" stroked="f" strokeweight="0"/>
                  <v:rect id="_x0000_s3455" style="position:absolute;left:600;top:123;width:372;height:15" fillcolor="gray" stroked="f" strokeweight="0"/>
                  <v:rect id="_x0000_s345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BB14C87" w14:textId="77777777" w:rsidR="0039026F" w:rsidRDefault="0039026F">
            <w:pPr>
              <w:pStyle w:val="GEFEG"/>
              <w:ind w:left="58"/>
              <w:rPr>
                <w:sz w:val="12"/>
                <w:szCs w:val="12"/>
              </w:rPr>
            </w:pPr>
            <w:r>
              <w:rPr>
                <w:b/>
                <w:bCs/>
                <w:i/>
                <w:iCs/>
                <w:color w:val="000000"/>
                <w:sz w:val="16"/>
                <w:szCs w:val="16"/>
              </w:rPr>
              <w:t>cac:DeliveryUnit</w:t>
            </w:r>
          </w:p>
        </w:tc>
        <w:tc>
          <w:tcPr>
            <w:tcW w:w="4733" w:type="dxa"/>
            <w:tcBorders>
              <w:top w:val="nil"/>
              <w:left w:val="dotted" w:sz="6" w:space="0" w:color="C0C0C0"/>
              <w:bottom w:val="dotted" w:sz="6" w:space="0" w:color="C0C0C0"/>
              <w:right w:val="nil"/>
            </w:tcBorders>
            <w:shd w:val="clear" w:color="auto" w:fill="FFFFFF"/>
          </w:tcPr>
          <w:p w14:paraId="5BD1E3C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1E1B681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cac:DeliveryUnitType</w:t>
            </w:r>
          </w:p>
        </w:tc>
        <w:tc>
          <w:tcPr>
            <w:tcW w:w="5682" w:type="dxa"/>
            <w:tcBorders>
              <w:top w:val="nil"/>
              <w:left w:val="dotted" w:sz="6" w:space="0" w:color="C0C0C0"/>
              <w:bottom w:val="dotted" w:sz="6" w:space="0" w:color="C0C0C0"/>
              <w:right w:val="nil"/>
            </w:tcBorders>
            <w:shd w:val="clear" w:color="auto" w:fill="FFFFFF"/>
          </w:tcPr>
          <w:p w14:paraId="1C75E3D3" w14:textId="77777777" w:rsidR="0039026F" w:rsidRDefault="0039026F">
            <w:pPr>
              <w:pStyle w:val="GEFEG"/>
              <w:rPr>
                <w:sz w:val="12"/>
                <w:szCs w:val="12"/>
              </w:rPr>
            </w:pPr>
          </w:p>
        </w:tc>
      </w:tr>
      <w:tr w:rsidR="0039026F" w14:paraId="65A409A7" w14:textId="77777777" w:rsidTr="0039026F">
        <w:trPr>
          <w:cantSplit/>
          <w:trHeight w:hRule="exact" w:val="584"/>
        </w:trPr>
        <w:tc>
          <w:tcPr>
            <w:tcW w:w="1094" w:type="dxa"/>
            <w:gridSpan w:val="4"/>
            <w:tcBorders>
              <w:top w:val="nil"/>
              <w:left w:val="nil"/>
              <w:bottom w:val="dotted" w:sz="6" w:space="0" w:color="C0C0C0"/>
              <w:right w:val="nil"/>
            </w:tcBorders>
            <w:shd w:val="clear" w:color="auto" w:fill="FFFFFF"/>
          </w:tcPr>
          <w:p w14:paraId="4D248129" w14:textId="77777777" w:rsidR="0039026F" w:rsidRDefault="00BD3C4F">
            <w:pPr>
              <w:pStyle w:val="GEFEG"/>
              <w:rPr>
                <w:sz w:val="12"/>
                <w:szCs w:val="12"/>
              </w:rPr>
            </w:pPr>
            <w:r>
              <w:rPr>
                <w:noProof/>
              </w:rPr>
              <w:pict w14:anchorId="4B0D51C9">
                <v:group id="_x0000_s3457" style="position:absolute;margin-left:0;margin-top:.75pt;width:60.6pt;height:29.2pt;z-index:258053120;mso-position-horizontal-relative:text;mso-position-vertical-relative:text" coordorigin=",15" coordsize="1212,584" o:allowincell="f">
                  <v:rect id="_x0000_s3458" style="position:absolute;left:357;top:15;width:15;height:584" fillcolor="gray" stroked="f" strokeweight="0"/>
                  <v:rect id="_x0000_s3459" style="position:absolute;left:843;top:15;width:15;height:584" fillcolor="gray" stroked="f" strokeweight="0"/>
                  <v:rect id="_x0000_s346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C7BD272" w14:textId="77777777" w:rsidR="0039026F" w:rsidRDefault="0039026F">
            <w:pPr>
              <w:pStyle w:val="GEFEG"/>
              <w:ind w:left="58"/>
              <w:rPr>
                <w:sz w:val="12"/>
                <w:szCs w:val="12"/>
              </w:rPr>
            </w:pPr>
            <w:r>
              <w:rPr>
                <w:b/>
                <w:bCs/>
                <w:color w:val="000000"/>
                <w:sz w:val="16"/>
                <w:szCs w:val="16"/>
              </w:rPr>
              <w:t>cbc:BatchQuantity</w:t>
            </w:r>
          </w:p>
        </w:tc>
        <w:tc>
          <w:tcPr>
            <w:tcW w:w="4733" w:type="dxa"/>
            <w:tcBorders>
              <w:top w:val="nil"/>
              <w:left w:val="dotted" w:sz="6" w:space="0" w:color="C0C0C0"/>
              <w:bottom w:val="dotted" w:sz="6" w:space="0" w:color="C0C0C0"/>
              <w:right w:val="nil"/>
            </w:tcBorders>
            <w:shd w:val="clear" w:color="auto" w:fill="FFFFFF"/>
          </w:tcPr>
          <w:p w14:paraId="05451D0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776950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cbc:BatchQuantityType</w:t>
            </w:r>
          </w:p>
          <w:p w14:paraId="2B408D2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673056D" w14:textId="77777777" w:rsidR="0039026F" w:rsidRDefault="0039026F">
            <w:pPr>
              <w:pStyle w:val="GEFEG"/>
              <w:rPr>
                <w:sz w:val="12"/>
                <w:szCs w:val="12"/>
              </w:rPr>
            </w:pPr>
            <w:r>
              <w:rPr>
                <w:color w:val="000000"/>
                <w:sz w:val="16"/>
                <w:szCs w:val="16"/>
              </w:rPr>
              <w:t xml:space="preserve">   </w:t>
            </w:r>
          </w:p>
        </w:tc>
      </w:tr>
      <w:tr w:rsidR="0039026F" w14:paraId="2897B822"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61132A73" w14:textId="77777777" w:rsidR="0039026F" w:rsidRDefault="00BD3C4F">
            <w:pPr>
              <w:pStyle w:val="GEFEG"/>
              <w:rPr>
                <w:sz w:val="12"/>
                <w:szCs w:val="12"/>
              </w:rPr>
            </w:pPr>
            <w:r>
              <w:rPr>
                <w:noProof/>
              </w:rPr>
              <w:pict w14:anchorId="59076854">
                <v:group id="_x0000_s3461" style="position:absolute;margin-left:0;margin-top:.75pt;width:60.6pt;height:58pt;z-index:258054144;mso-position-horizontal-relative:text;mso-position-vertical-relative:text" coordorigin=",15" coordsize="1212,1160" o:allowincell="f">
                  <v:rect id="_x0000_s3462" style="position:absolute;left:357;top:15;width:15;height:1160" fillcolor="gray" stroked="f" strokeweight="0"/>
                  <v:rect id="_x0000_s3463" style="position:absolute;left:843;top:15;width:15;height:108" fillcolor="gray" stroked="f" strokeweight="0"/>
                  <v:rect id="_x0000_s3464" style="position:absolute;left:843;top:123;width:372;height:15" fillcolor="gray" stroked="f" strokeweight="0"/>
                  <v:rect id="_x0000_s3465" style="position:absolute;left:1086;top:123;width:15;height:105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750755D" w14:textId="77777777" w:rsidR="0039026F" w:rsidRDefault="0039026F">
            <w:pPr>
              <w:pStyle w:val="GEFEG"/>
              <w:ind w:left="58"/>
              <w:rPr>
                <w:sz w:val="12"/>
                <w:szCs w:val="12"/>
              </w:rPr>
            </w:pPr>
            <w:r>
              <w:rPr>
                <w:b/>
                <w:bCs/>
                <w:color w:val="000000"/>
                <w:sz w:val="16"/>
                <w:szCs w:val="16"/>
              </w:rPr>
              <w:t>cbc:ConsumerUnitQuantity</w:t>
            </w:r>
          </w:p>
        </w:tc>
        <w:tc>
          <w:tcPr>
            <w:tcW w:w="4733" w:type="dxa"/>
            <w:tcBorders>
              <w:top w:val="nil"/>
              <w:left w:val="dotted" w:sz="6" w:space="0" w:color="C0C0C0"/>
              <w:bottom w:val="dotted" w:sz="6" w:space="0" w:color="C0C0C0"/>
              <w:right w:val="nil"/>
            </w:tcBorders>
            <w:shd w:val="clear" w:color="auto" w:fill="FFFFFF"/>
          </w:tcPr>
          <w:p w14:paraId="24B346B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AD348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cbc:ConsumerUnitQuantityType</w:t>
            </w:r>
          </w:p>
          <w:p w14:paraId="6BC4C22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tir68-081</w:t>
            </w:r>
          </w:p>
          <w:p w14:paraId="765A662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050EDC2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61FF41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32E329B6" w14:textId="77777777" w:rsidR="0039026F" w:rsidRDefault="0039026F">
            <w:pPr>
              <w:pStyle w:val="GEFEG"/>
              <w:ind w:left="1215"/>
              <w:rPr>
                <w:sz w:val="16"/>
                <w:szCs w:val="16"/>
              </w:rPr>
            </w:pPr>
            <w:r>
              <w:rPr>
                <w:b/>
                <w:bCs/>
                <w:color w:val="000000"/>
                <w:sz w:val="16"/>
                <w:szCs w:val="16"/>
              </w:rPr>
              <w:t>packaging/Consumable unit quantity</w:t>
            </w:r>
          </w:p>
          <w:p w14:paraId="4FC3F66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Specifies the number of consumable units that are in</w:t>
            </w:r>
          </w:p>
          <w:p w14:paraId="2BD155C4" w14:textId="77777777" w:rsidR="0039026F" w:rsidRDefault="0039026F">
            <w:pPr>
              <w:pStyle w:val="GEFEG"/>
              <w:ind w:left="1229"/>
              <w:rPr>
                <w:sz w:val="16"/>
                <w:szCs w:val="16"/>
              </w:rPr>
            </w:pPr>
            <w:r>
              <w:rPr>
                <w:i/>
                <w:iCs/>
                <w:color w:val="000000"/>
                <w:sz w:val="16"/>
                <w:szCs w:val="16"/>
              </w:rPr>
              <w:t>each orderable unit.</w:t>
            </w:r>
          </w:p>
          <w:p w14:paraId="18D41374" w14:textId="77777777" w:rsidR="0039026F" w:rsidRDefault="0039026F">
            <w:pPr>
              <w:pStyle w:val="GEFEG"/>
              <w:ind w:left="1229"/>
              <w:rPr>
                <w:sz w:val="16"/>
                <w:szCs w:val="16"/>
              </w:rPr>
            </w:pPr>
            <w:r>
              <w:rPr>
                <w:i/>
                <w:iCs/>
                <w:color w:val="000000"/>
                <w:sz w:val="16"/>
                <w:szCs w:val="16"/>
              </w:rPr>
              <w:t>UOM should be stated  by using recommendation 20 v10</w:t>
            </w:r>
          </w:p>
          <w:p w14:paraId="1AFAF50D" w14:textId="77777777" w:rsidR="0039026F" w:rsidRDefault="0039026F">
            <w:pPr>
              <w:pStyle w:val="GEFEG"/>
              <w:rPr>
                <w:sz w:val="12"/>
                <w:szCs w:val="12"/>
              </w:rPr>
            </w:pPr>
            <w:r>
              <w:rPr>
                <w:color w:val="000000"/>
                <w:sz w:val="16"/>
                <w:szCs w:val="16"/>
              </w:rPr>
              <w:t xml:space="preserve">   </w:t>
            </w:r>
          </w:p>
        </w:tc>
      </w:tr>
      <w:tr w:rsidR="0039026F" w14:paraId="03504A37"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5F7FC3F8" w14:textId="77777777" w:rsidR="0039026F" w:rsidRDefault="00BD3C4F">
            <w:pPr>
              <w:pStyle w:val="GEFEG"/>
              <w:rPr>
                <w:sz w:val="12"/>
                <w:szCs w:val="12"/>
              </w:rPr>
            </w:pPr>
            <w:r>
              <w:rPr>
                <w:noProof/>
              </w:rPr>
              <w:pict w14:anchorId="0C3A5654">
                <v:group id="_x0000_s3466" style="position:absolute;margin-left:0;margin-top:.75pt;width:72.7pt;height:19.45pt;z-index:258055168;mso-position-horizontal-relative:text;mso-position-vertical-relative:text" coordorigin=",15" coordsize="1454,389" o:allowincell="f">
                  <v:rect id="_x0000_s3467" style="position:absolute;left:357;top:15;width:15;height:389" fillcolor="gray" stroked="f" strokeweight="0"/>
                  <v:rect id="_x0000_s3468" style="position:absolute;left:1086;top:15;width:15;height:108" fillcolor="gray" stroked="f" strokeweight="0"/>
                  <v:rect id="_x0000_s3469"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38DF635"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382B256C"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A4775BA"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27C4413"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044C6F23"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604912A1"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3A3BD1CF" w14:textId="77777777" w:rsidR="0039026F" w:rsidRDefault="00BD3C4F">
            <w:pPr>
              <w:pStyle w:val="GEFEG"/>
              <w:rPr>
                <w:sz w:val="12"/>
                <w:szCs w:val="12"/>
              </w:rPr>
            </w:pPr>
            <w:r>
              <w:rPr>
                <w:noProof/>
              </w:rPr>
              <w:pict w14:anchorId="350E9900">
                <v:group id="_x0000_s3470" style="position:absolute;margin-left:0;margin-top:.75pt;width:36.35pt;height:19.95pt;z-index:258056192;mso-position-horizontal-relative:text;mso-position-vertical-relative:text" coordorigin=",15" coordsize="727,399" o:allowincell="f">
                  <v:rect id="_x0000_s3471" style="position:absolute;left:357;top:15;width:15;height:399" fillcolor="gray" stroked="f" strokeweight="0"/>
                  <v:rect id="_x0000_s3472" style="position:absolute;left:357;top:123;width:372;height:15" fillcolor="gray" stroked="f" strokeweight="0"/>
                  <v:rect id="_x0000_s3473"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3ECC406" w14:textId="77777777" w:rsidR="0039026F" w:rsidRDefault="0039026F">
            <w:pPr>
              <w:pStyle w:val="GEFEG"/>
              <w:ind w:left="58"/>
              <w:rPr>
                <w:sz w:val="12"/>
                <w:szCs w:val="12"/>
              </w:rPr>
            </w:pPr>
            <w:r>
              <w:rPr>
                <w:b/>
                <w:bCs/>
                <w:i/>
                <w:iCs/>
                <w:color w:val="000000"/>
                <w:sz w:val="16"/>
                <w:szCs w:val="16"/>
              </w:rPr>
              <w:t>cac:Item</w:t>
            </w:r>
          </w:p>
        </w:tc>
        <w:tc>
          <w:tcPr>
            <w:tcW w:w="4733" w:type="dxa"/>
            <w:tcBorders>
              <w:top w:val="nil"/>
              <w:left w:val="dotted" w:sz="6" w:space="0" w:color="C0C0C0"/>
              <w:bottom w:val="dotted" w:sz="6" w:space="0" w:color="C0C0C0"/>
              <w:right w:val="nil"/>
            </w:tcBorders>
            <w:shd w:val="clear" w:color="auto" w:fill="FFFFFF"/>
          </w:tcPr>
          <w:p w14:paraId="4D28F22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6DE58B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cac:ItemType</w:t>
            </w:r>
          </w:p>
        </w:tc>
        <w:tc>
          <w:tcPr>
            <w:tcW w:w="5682" w:type="dxa"/>
            <w:tcBorders>
              <w:top w:val="nil"/>
              <w:left w:val="dotted" w:sz="6" w:space="0" w:color="C0C0C0"/>
              <w:bottom w:val="dotted" w:sz="6" w:space="0" w:color="C0C0C0"/>
              <w:right w:val="nil"/>
            </w:tcBorders>
            <w:shd w:val="clear" w:color="auto" w:fill="FFFFFF"/>
          </w:tcPr>
          <w:p w14:paraId="0AFE7E89"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BII3-T68-R012</w:t>
            </w:r>
          </w:p>
        </w:tc>
      </w:tr>
      <w:tr w:rsidR="0039026F" w14:paraId="4FB162DF" w14:textId="77777777" w:rsidTr="0039026F">
        <w:trPr>
          <w:cantSplit/>
          <w:trHeight w:hRule="exact" w:val="1352"/>
        </w:trPr>
        <w:tc>
          <w:tcPr>
            <w:tcW w:w="876" w:type="dxa"/>
            <w:gridSpan w:val="3"/>
            <w:tcBorders>
              <w:top w:val="nil"/>
              <w:left w:val="nil"/>
              <w:bottom w:val="dotted" w:sz="6" w:space="0" w:color="C0C0C0"/>
              <w:right w:val="nil"/>
            </w:tcBorders>
            <w:shd w:val="clear" w:color="auto" w:fill="FFFFFF"/>
          </w:tcPr>
          <w:p w14:paraId="6E5C818D" w14:textId="77777777" w:rsidR="0039026F" w:rsidRDefault="00BD3C4F">
            <w:pPr>
              <w:pStyle w:val="GEFEG"/>
              <w:rPr>
                <w:sz w:val="12"/>
                <w:szCs w:val="12"/>
              </w:rPr>
            </w:pPr>
            <w:r>
              <w:rPr>
                <w:noProof/>
              </w:rPr>
              <w:pict w14:anchorId="0C106F98">
                <v:group id="_x0000_s3474" style="position:absolute;margin-left:0;margin-top:.75pt;width:48.5pt;height:67.6pt;z-index:258057216;mso-position-horizontal-relative:text;mso-position-vertical-relative:text" coordorigin=",15" coordsize="970,1352" o:allowincell="f">
                  <v:rect id="_x0000_s3475" style="position:absolute;left:357;top:15;width:15;height:1352" fillcolor="gray" stroked="f" strokeweight="0"/>
                  <v:rect id="_x0000_s3476" style="position:absolute;left:600;top:15;width:15;height:1352" fillcolor="gray" stroked="f" strokeweight="0"/>
                  <v:rect id="_x0000_s3477"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DE300F8" w14:textId="77777777" w:rsidR="0039026F" w:rsidRDefault="0039026F">
            <w:pPr>
              <w:pStyle w:val="GEFEG"/>
              <w:ind w:left="58"/>
              <w:rPr>
                <w:sz w:val="12"/>
                <w:szCs w:val="12"/>
              </w:rPr>
            </w:pPr>
            <w:r>
              <w:rPr>
                <w:b/>
                <w:bCs/>
                <w:color w:val="000000"/>
                <w:sz w:val="16"/>
                <w:szCs w:val="16"/>
              </w:rPr>
              <w:t>cbc:Description</w:t>
            </w:r>
          </w:p>
        </w:tc>
        <w:tc>
          <w:tcPr>
            <w:tcW w:w="4733" w:type="dxa"/>
            <w:tcBorders>
              <w:top w:val="nil"/>
              <w:left w:val="dotted" w:sz="6" w:space="0" w:color="C0C0C0"/>
              <w:bottom w:val="dotted" w:sz="6" w:space="0" w:color="C0C0C0"/>
              <w:right w:val="nil"/>
            </w:tcBorders>
            <w:shd w:val="clear" w:color="auto" w:fill="FFFFFF"/>
          </w:tcPr>
          <w:p w14:paraId="38A928F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C94B9A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14:paraId="00A44C6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tir68-024</w:t>
            </w:r>
          </w:p>
          <w:p w14:paraId="3A13355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0DF1964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8201BE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2DA7602" w14:textId="77777777" w:rsidR="0039026F" w:rsidRDefault="0039026F">
            <w:pPr>
              <w:pStyle w:val="GEFEG"/>
              <w:ind w:left="1215"/>
              <w:rPr>
                <w:sz w:val="16"/>
                <w:szCs w:val="16"/>
              </w:rPr>
            </w:pPr>
            <w:r>
              <w:rPr>
                <w:b/>
                <w:bCs/>
                <w:color w:val="000000"/>
                <w:sz w:val="16"/>
                <w:szCs w:val="16"/>
              </w:rPr>
              <w:t>Catalogue item details/Item description</w:t>
            </w:r>
          </w:p>
          <w:p w14:paraId="21EDFA7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description for an item.</w:t>
            </w:r>
          </w:p>
          <w:p w14:paraId="41ADF1CF" w14:textId="77777777" w:rsidR="0039026F" w:rsidRDefault="0039026F">
            <w:pPr>
              <w:pStyle w:val="GEFEG"/>
              <w:ind w:left="1229"/>
              <w:rPr>
                <w:sz w:val="16"/>
                <w:szCs w:val="16"/>
              </w:rPr>
            </w:pPr>
            <w:r>
              <w:rPr>
                <w:i/>
                <w:iCs/>
                <w:color w:val="000000"/>
                <w:sz w:val="16"/>
                <w:szCs w:val="16"/>
              </w:rPr>
              <w:t>The Item description allows for describing the item and</w:t>
            </w:r>
          </w:p>
          <w:p w14:paraId="4922587B" w14:textId="77777777" w:rsidR="0039026F" w:rsidRDefault="0039026F">
            <w:pPr>
              <w:pStyle w:val="GEFEG"/>
              <w:ind w:left="1229"/>
              <w:rPr>
                <w:sz w:val="16"/>
                <w:szCs w:val="16"/>
              </w:rPr>
            </w:pPr>
            <w:r>
              <w:rPr>
                <w:i/>
                <w:iCs/>
                <w:color w:val="000000"/>
                <w:sz w:val="16"/>
                <w:szCs w:val="16"/>
              </w:rPr>
              <w:t>its features in more detail than the Item name.</w:t>
            </w:r>
          </w:p>
          <w:p w14:paraId="45A94F0F" w14:textId="77777777" w:rsidR="0039026F" w:rsidRDefault="0039026F">
            <w:pPr>
              <w:pStyle w:val="GEFEG"/>
              <w:ind w:left="1229"/>
              <w:rPr>
                <w:sz w:val="16"/>
                <w:szCs w:val="16"/>
              </w:rPr>
            </w:pPr>
            <w:r>
              <w:rPr>
                <w:i/>
                <w:iCs/>
                <w:color w:val="000000"/>
                <w:sz w:val="16"/>
                <w:szCs w:val="16"/>
              </w:rPr>
              <w:t>Use one description pr. language</w:t>
            </w:r>
          </w:p>
          <w:p w14:paraId="0B4ACD44" w14:textId="77777777" w:rsidR="0039026F" w:rsidRDefault="0039026F">
            <w:pPr>
              <w:pStyle w:val="GEFEG"/>
              <w:rPr>
                <w:sz w:val="12"/>
                <w:szCs w:val="12"/>
              </w:rPr>
            </w:pPr>
            <w:r>
              <w:rPr>
                <w:color w:val="000000"/>
                <w:sz w:val="16"/>
                <w:szCs w:val="16"/>
              </w:rPr>
              <w:t xml:space="preserve">   </w:t>
            </w:r>
          </w:p>
        </w:tc>
      </w:tr>
      <w:tr w:rsidR="0039026F" w14:paraId="0E1A917D"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632AF58D" w14:textId="77777777" w:rsidR="0039026F" w:rsidRDefault="00BD3C4F">
            <w:pPr>
              <w:pStyle w:val="GEFEG"/>
              <w:rPr>
                <w:sz w:val="12"/>
                <w:szCs w:val="12"/>
              </w:rPr>
            </w:pPr>
            <w:r>
              <w:rPr>
                <w:noProof/>
              </w:rPr>
              <w:pict w14:anchorId="6D95BE7B">
                <v:group id="_x0000_s3478" style="position:absolute;margin-left:0;margin-top:.75pt;width:48.5pt;height:48.4pt;z-index:258058240;mso-position-horizontal-relative:text;mso-position-vertical-relative:text" coordorigin=",15" coordsize="970,968" o:allowincell="f">
                  <v:rect id="_x0000_s3479" style="position:absolute;left:357;top:15;width:15;height:968" fillcolor="gray" stroked="f" strokeweight="0"/>
                  <v:rect id="_x0000_s3480" style="position:absolute;left:600;top:15;width:15;height:968" fillcolor="gray" stroked="f" strokeweight="0"/>
                  <v:rect id="_x0000_s3481" style="position:absolute;left:600;top:123;width:372;height:15" fillcolor="gray" stroked="f" strokeweight="0"/>
                  <v:rect id="_x0000_s3482"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21B1BAF" w14:textId="77777777" w:rsidR="0039026F" w:rsidRDefault="0039026F">
            <w:pPr>
              <w:pStyle w:val="GEFEG"/>
              <w:ind w:left="58"/>
              <w:rPr>
                <w:sz w:val="12"/>
                <w:szCs w:val="12"/>
              </w:rPr>
            </w:pPr>
            <w:r>
              <w:rPr>
                <w:b/>
                <w:bCs/>
                <w:color w:val="000000"/>
                <w:sz w:val="16"/>
                <w:szCs w:val="16"/>
              </w:rPr>
              <w:t>cbc:PackQuantity</w:t>
            </w:r>
          </w:p>
        </w:tc>
        <w:tc>
          <w:tcPr>
            <w:tcW w:w="4733" w:type="dxa"/>
            <w:tcBorders>
              <w:top w:val="nil"/>
              <w:left w:val="dotted" w:sz="6" w:space="0" w:color="C0C0C0"/>
              <w:bottom w:val="dotted" w:sz="6" w:space="0" w:color="C0C0C0"/>
              <w:right w:val="nil"/>
            </w:tcBorders>
            <w:shd w:val="clear" w:color="auto" w:fill="FFFFFF"/>
          </w:tcPr>
          <w:p w14:paraId="6501CCE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11ED34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cbc:PackQuantityType</w:t>
            </w:r>
          </w:p>
          <w:p w14:paraId="669CF47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tir68-036</w:t>
            </w:r>
          </w:p>
          <w:p w14:paraId="2E5C05C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1B5656C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A4B953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20A91E8D" w14:textId="77777777" w:rsidR="0039026F" w:rsidRDefault="0039026F">
            <w:pPr>
              <w:pStyle w:val="GEFEG"/>
              <w:ind w:left="1215"/>
              <w:rPr>
                <w:sz w:val="16"/>
                <w:szCs w:val="16"/>
              </w:rPr>
            </w:pPr>
            <w:r>
              <w:rPr>
                <w:b/>
                <w:bCs/>
                <w:color w:val="000000"/>
                <w:sz w:val="16"/>
                <w:szCs w:val="16"/>
              </w:rPr>
              <w:t>packaging/Packed Quantity</w:t>
            </w:r>
          </w:p>
          <w:p w14:paraId="1305D57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number of packed units that are in the orderable</w:t>
            </w:r>
          </w:p>
          <w:p w14:paraId="61DA6887" w14:textId="77777777" w:rsidR="0039026F" w:rsidRDefault="0039026F">
            <w:pPr>
              <w:pStyle w:val="GEFEG"/>
              <w:ind w:left="1229"/>
              <w:rPr>
                <w:sz w:val="16"/>
                <w:szCs w:val="16"/>
              </w:rPr>
            </w:pPr>
            <w:r>
              <w:rPr>
                <w:i/>
                <w:iCs/>
                <w:color w:val="000000"/>
                <w:sz w:val="16"/>
                <w:szCs w:val="16"/>
              </w:rPr>
              <w:t>unit.</w:t>
            </w:r>
          </w:p>
          <w:p w14:paraId="12E8F563" w14:textId="77777777" w:rsidR="0039026F" w:rsidRDefault="0039026F">
            <w:pPr>
              <w:pStyle w:val="GEFEG"/>
              <w:rPr>
                <w:sz w:val="12"/>
                <w:szCs w:val="12"/>
              </w:rPr>
            </w:pPr>
            <w:r>
              <w:rPr>
                <w:color w:val="000000"/>
                <w:sz w:val="16"/>
                <w:szCs w:val="16"/>
              </w:rPr>
              <w:t xml:space="preserve">   </w:t>
            </w:r>
          </w:p>
        </w:tc>
      </w:tr>
      <w:tr w:rsidR="0039026F" w14:paraId="08F6F0BF"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2C4C1691" w14:textId="77777777" w:rsidR="0039026F" w:rsidRDefault="00BD3C4F">
            <w:pPr>
              <w:pStyle w:val="GEFEG"/>
              <w:rPr>
                <w:sz w:val="12"/>
                <w:szCs w:val="12"/>
              </w:rPr>
            </w:pPr>
            <w:r>
              <w:rPr>
                <w:noProof/>
              </w:rPr>
              <w:pict w14:anchorId="24B97197">
                <v:group id="_x0000_s3483" style="position:absolute;margin-left:0;margin-top:.75pt;width:60.6pt;height:19.45pt;z-index:258059264;mso-position-horizontal-relative:text;mso-position-vertical-relative:text" coordorigin=",15" coordsize="1212,389" o:allowincell="f">
                  <v:rect id="_x0000_s3484" style="position:absolute;left:357;top:15;width:15;height:389" fillcolor="gray" stroked="f" strokeweight="0"/>
                  <v:rect id="_x0000_s3485" style="position:absolute;left:600;top:15;width:15;height:389" fillcolor="gray" stroked="f" strokeweight="0"/>
                  <v:rect id="_x0000_s3486" style="position:absolute;left:843;top:15;width:15;height:108" fillcolor="gray" stroked="f" strokeweight="0"/>
                  <v:rect id="_x0000_s3487"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E0A8E51"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7602AADD"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F61E0C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48F96CA4"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23C99F74"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056E1715" w14:textId="77777777" w:rsidTr="0039026F">
        <w:trPr>
          <w:cantSplit/>
          <w:trHeight w:hRule="exact" w:val="1736"/>
        </w:trPr>
        <w:tc>
          <w:tcPr>
            <w:tcW w:w="876" w:type="dxa"/>
            <w:gridSpan w:val="3"/>
            <w:tcBorders>
              <w:top w:val="nil"/>
              <w:left w:val="nil"/>
              <w:bottom w:val="dotted" w:sz="6" w:space="0" w:color="C0C0C0"/>
              <w:right w:val="nil"/>
            </w:tcBorders>
            <w:shd w:val="clear" w:color="auto" w:fill="FFFFFF"/>
          </w:tcPr>
          <w:p w14:paraId="33A5F247" w14:textId="77777777" w:rsidR="0039026F" w:rsidRDefault="00BD3C4F">
            <w:pPr>
              <w:pStyle w:val="GEFEG"/>
              <w:rPr>
                <w:sz w:val="12"/>
                <w:szCs w:val="12"/>
              </w:rPr>
            </w:pPr>
            <w:r>
              <w:rPr>
                <w:noProof/>
              </w:rPr>
              <w:lastRenderedPageBreak/>
              <w:pict w14:anchorId="79477FE6">
                <v:group id="_x0000_s3488" style="position:absolute;margin-left:0;margin-top:0;width:48.5pt;height:86.8pt;z-index:258060288;mso-position-horizontal-relative:text;mso-position-vertical-relative:text" coordsize="970,1736" o:allowincell="f">
                  <v:rect id="_x0000_s3489" style="position:absolute;left:357;width:15;height:1736" fillcolor="gray" stroked="f" strokeweight="0"/>
                  <v:rect id="_x0000_s3490" style="position:absolute;left:600;width:15;height:1736" fillcolor="gray" stroked="f" strokeweight="0"/>
                  <v:rect id="_x0000_s3491" style="position:absolute;left:600;top:108;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04C549B" w14:textId="77777777" w:rsidR="0039026F" w:rsidRDefault="0039026F">
            <w:pPr>
              <w:pStyle w:val="GEFEG"/>
              <w:ind w:left="58"/>
              <w:rPr>
                <w:sz w:val="12"/>
                <w:szCs w:val="12"/>
              </w:rPr>
            </w:pPr>
            <w:r>
              <w:rPr>
                <w:b/>
                <w:bCs/>
                <w:color w:val="000000"/>
                <w:sz w:val="16"/>
                <w:szCs w:val="16"/>
              </w:rPr>
              <w:t>cbc:PackSizeNumeric</w:t>
            </w:r>
          </w:p>
        </w:tc>
        <w:tc>
          <w:tcPr>
            <w:tcW w:w="4733" w:type="dxa"/>
            <w:tcBorders>
              <w:top w:val="nil"/>
              <w:left w:val="dotted" w:sz="6" w:space="0" w:color="C0C0C0"/>
              <w:bottom w:val="dotted" w:sz="6" w:space="0" w:color="C0C0C0"/>
              <w:right w:val="nil"/>
            </w:tcBorders>
            <w:shd w:val="clear" w:color="auto" w:fill="FFFFFF"/>
          </w:tcPr>
          <w:p w14:paraId="0B56646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5574D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cbc:PackSizeNumericType</w:t>
            </w:r>
          </w:p>
          <w:p w14:paraId="45704CA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tir68-035</w:t>
            </w:r>
          </w:p>
          <w:p w14:paraId="0038F36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3DF198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0E318B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633860C6" w14:textId="77777777" w:rsidR="0039026F" w:rsidRDefault="0039026F">
            <w:pPr>
              <w:pStyle w:val="GEFEG"/>
              <w:ind w:left="1215"/>
              <w:rPr>
                <w:sz w:val="16"/>
                <w:szCs w:val="16"/>
              </w:rPr>
            </w:pPr>
            <w:r>
              <w:rPr>
                <w:b/>
                <w:bCs/>
                <w:color w:val="000000"/>
                <w:sz w:val="16"/>
                <w:szCs w:val="16"/>
              </w:rPr>
              <w:t>packaging/Packed units</w:t>
            </w:r>
          </w:p>
          <w:p w14:paraId="04E5778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packaging the item is available inside the orderable</w:t>
            </w:r>
          </w:p>
          <w:p w14:paraId="72274996" w14:textId="77777777" w:rsidR="0039026F" w:rsidRDefault="0039026F">
            <w:pPr>
              <w:pStyle w:val="GEFEG"/>
              <w:ind w:left="1229"/>
              <w:rPr>
                <w:sz w:val="16"/>
                <w:szCs w:val="16"/>
              </w:rPr>
            </w:pPr>
            <w:r>
              <w:rPr>
                <w:i/>
                <w:iCs/>
                <w:color w:val="000000"/>
                <w:sz w:val="16"/>
                <w:szCs w:val="16"/>
              </w:rPr>
              <w:t>unit (next lower level packaging), and which contains the</w:t>
            </w:r>
          </w:p>
          <w:p w14:paraId="683EEDA2" w14:textId="77777777" w:rsidR="0039026F" w:rsidRDefault="0039026F">
            <w:pPr>
              <w:pStyle w:val="GEFEG"/>
              <w:ind w:left="1229"/>
              <w:rPr>
                <w:sz w:val="16"/>
                <w:szCs w:val="16"/>
              </w:rPr>
            </w:pPr>
            <w:r>
              <w:rPr>
                <w:i/>
                <w:iCs/>
                <w:color w:val="000000"/>
                <w:sz w:val="16"/>
                <w:szCs w:val="16"/>
              </w:rPr>
              <w:t>number of the unit described in Packed quantity. The</w:t>
            </w:r>
          </w:p>
          <w:p w14:paraId="512F60A7" w14:textId="77777777" w:rsidR="0039026F" w:rsidRDefault="0039026F">
            <w:pPr>
              <w:pStyle w:val="GEFEG"/>
              <w:ind w:left="1229"/>
              <w:rPr>
                <w:sz w:val="16"/>
                <w:szCs w:val="16"/>
              </w:rPr>
            </w:pPr>
            <w:r>
              <w:rPr>
                <w:i/>
                <w:iCs/>
                <w:color w:val="000000"/>
                <w:sz w:val="16"/>
                <w:szCs w:val="16"/>
              </w:rPr>
              <w:t>value should be a valid UOM code like CS for case.</w:t>
            </w:r>
          </w:p>
          <w:p w14:paraId="219BC9BA" w14:textId="77777777" w:rsidR="0039026F" w:rsidRDefault="0039026F">
            <w:pPr>
              <w:pStyle w:val="GEFEG"/>
              <w:ind w:left="1229"/>
              <w:rPr>
                <w:sz w:val="16"/>
                <w:szCs w:val="16"/>
              </w:rPr>
            </w:pPr>
            <w:r>
              <w:rPr>
                <w:i/>
                <w:iCs/>
                <w:color w:val="000000"/>
                <w:sz w:val="16"/>
                <w:szCs w:val="16"/>
              </w:rPr>
              <w:t>It must be possible to specify the package unit code</w:t>
            </w:r>
          </w:p>
          <w:p w14:paraId="70969CFD" w14:textId="77777777" w:rsidR="0039026F" w:rsidRDefault="0039026F">
            <w:pPr>
              <w:pStyle w:val="GEFEG"/>
              <w:ind w:left="1229"/>
              <w:rPr>
                <w:sz w:val="16"/>
                <w:szCs w:val="16"/>
              </w:rPr>
            </w:pPr>
            <w:r>
              <w:rPr>
                <w:i/>
                <w:iCs/>
                <w:color w:val="000000"/>
                <w:sz w:val="16"/>
                <w:szCs w:val="16"/>
              </w:rPr>
              <w:t>according to a standard.</w:t>
            </w:r>
          </w:p>
          <w:p w14:paraId="5D118D7F" w14:textId="77777777" w:rsidR="0039026F" w:rsidRDefault="0039026F">
            <w:pPr>
              <w:pStyle w:val="GEFEG"/>
              <w:rPr>
                <w:sz w:val="12"/>
                <w:szCs w:val="12"/>
              </w:rPr>
            </w:pPr>
            <w:r>
              <w:rPr>
                <w:color w:val="000000"/>
                <w:sz w:val="16"/>
                <w:szCs w:val="16"/>
              </w:rPr>
              <w:t xml:space="preserve">   </w:t>
            </w:r>
          </w:p>
        </w:tc>
      </w:tr>
      <w:tr w:rsidR="0039026F" w14:paraId="1E0DDB75" w14:textId="77777777" w:rsidTr="0039026F">
        <w:trPr>
          <w:cantSplit/>
          <w:trHeight w:hRule="exact" w:val="1352"/>
        </w:trPr>
        <w:tc>
          <w:tcPr>
            <w:tcW w:w="876" w:type="dxa"/>
            <w:gridSpan w:val="3"/>
            <w:tcBorders>
              <w:top w:val="nil"/>
              <w:left w:val="nil"/>
              <w:bottom w:val="dotted" w:sz="6" w:space="0" w:color="C0C0C0"/>
              <w:right w:val="nil"/>
            </w:tcBorders>
            <w:shd w:val="clear" w:color="auto" w:fill="FFFFFF"/>
          </w:tcPr>
          <w:p w14:paraId="6B784137" w14:textId="77777777" w:rsidR="0039026F" w:rsidRDefault="00BD3C4F">
            <w:pPr>
              <w:pStyle w:val="GEFEG"/>
              <w:rPr>
                <w:sz w:val="12"/>
                <w:szCs w:val="12"/>
              </w:rPr>
            </w:pPr>
            <w:r>
              <w:rPr>
                <w:noProof/>
              </w:rPr>
              <w:pict w14:anchorId="470296C9">
                <v:group id="_x0000_s3492" style="position:absolute;margin-left:0;margin-top:.75pt;width:48.5pt;height:67.6pt;z-index:258061312;mso-position-horizontal-relative:text;mso-position-vertical-relative:text" coordorigin=",15" coordsize="970,1352" o:allowincell="f">
                  <v:rect id="_x0000_s3493" style="position:absolute;left:357;top:15;width:15;height:1352" fillcolor="gray" stroked="f" strokeweight="0"/>
                  <v:rect id="_x0000_s3494" style="position:absolute;left:600;top:15;width:15;height:1352" fillcolor="gray" stroked="f" strokeweight="0"/>
                  <v:rect id="_x0000_s3495"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F6ACAD8"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3EF4C80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FAA0B8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498A391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tir68-026</w:t>
            </w:r>
          </w:p>
          <w:p w14:paraId="56BC7CB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809917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21F187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DF96B16" w14:textId="77777777" w:rsidR="0039026F" w:rsidRDefault="0039026F">
            <w:pPr>
              <w:pStyle w:val="GEFEG"/>
              <w:ind w:left="1215"/>
              <w:rPr>
                <w:sz w:val="16"/>
                <w:szCs w:val="16"/>
              </w:rPr>
            </w:pPr>
            <w:r>
              <w:rPr>
                <w:b/>
                <w:bCs/>
                <w:color w:val="000000"/>
                <w:sz w:val="16"/>
                <w:szCs w:val="16"/>
              </w:rPr>
              <w:t>Catalogue item details/Item name</w:t>
            </w:r>
          </w:p>
          <w:p w14:paraId="248E022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name for an item.</w:t>
            </w:r>
          </w:p>
          <w:p w14:paraId="76F4B5B4" w14:textId="77777777" w:rsidR="0039026F" w:rsidRDefault="0039026F">
            <w:pPr>
              <w:pStyle w:val="GEFEG"/>
              <w:ind w:left="1229"/>
              <w:rPr>
                <w:sz w:val="16"/>
                <w:szCs w:val="16"/>
              </w:rPr>
            </w:pPr>
            <w:r>
              <w:rPr>
                <w:i/>
                <w:iCs/>
                <w:color w:val="000000"/>
                <w:sz w:val="16"/>
                <w:szCs w:val="16"/>
              </w:rPr>
              <w:t>One of, Item name, Item identifier or Item description</w:t>
            </w:r>
          </w:p>
          <w:p w14:paraId="24EBB50D" w14:textId="77777777" w:rsidR="0039026F" w:rsidRDefault="0039026F">
            <w:pPr>
              <w:pStyle w:val="GEFEG"/>
              <w:ind w:left="1229"/>
              <w:rPr>
                <w:sz w:val="16"/>
                <w:szCs w:val="16"/>
              </w:rPr>
            </w:pPr>
            <w:r>
              <w:rPr>
                <w:i/>
                <w:iCs/>
                <w:color w:val="000000"/>
                <w:sz w:val="16"/>
                <w:szCs w:val="16"/>
              </w:rPr>
              <w:t>shall be provided.</w:t>
            </w:r>
          </w:p>
          <w:p w14:paraId="018D748A" w14:textId="77777777" w:rsidR="0039026F" w:rsidRDefault="0039026F">
            <w:pPr>
              <w:pStyle w:val="GEFEG"/>
              <w:rPr>
                <w:sz w:val="16"/>
                <w:szCs w:val="16"/>
              </w:rPr>
            </w:pPr>
            <w:r>
              <w:rPr>
                <w:color w:val="000000"/>
                <w:sz w:val="16"/>
                <w:szCs w:val="16"/>
              </w:rPr>
              <w:t xml:space="preserve">   </w:t>
            </w:r>
          </w:p>
          <w:p w14:paraId="2ABC8A2E"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BII3-T68-R013</w:t>
            </w:r>
          </w:p>
        </w:tc>
      </w:tr>
      <w:tr w:rsidR="0039026F" w14:paraId="3F9C5DB4" w14:textId="77777777" w:rsidTr="0039026F">
        <w:trPr>
          <w:cantSplit/>
          <w:trHeight w:hRule="exact" w:val="1160"/>
        </w:trPr>
        <w:tc>
          <w:tcPr>
            <w:tcW w:w="876" w:type="dxa"/>
            <w:gridSpan w:val="3"/>
            <w:tcBorders>
              <w:top w:val="nil"/>
              <w:left w:val="nil"/>
              <w:bottom w:val="dotted" w:sz="6" w:space="0" w:color="C0C0C0"/>
              <w:right w:val="nil"/>
            </w:tcBorders>
            <w:shd w:val="clear" w:color="auto" w:fill="FFFFFF"/>
          </w:tcPr>
          <w:p w14:paraId="14A8E731" w14:textId="77777777" w:rsidR="0039026F" w:rsidRDefault="00BD3C4F">
            <w:pPr>
              <w:pStyle w:val="GEFEG"/>
              <w:rPr>
                <w:sz w:val="12"/>
                <w:szCs w:val="12"/>
              </w:rPr>
            </w:pPr>
            <w:r>
              <w:rPr>
                <w:noProof/>
              </w:rPr>
              <w:pict w14:anchorId="495F7D27">
                <v:group id="_x0000_s3496" style="position:absolute;margin-left:0;margin-top:.75pt;width:48.5pt;height:58pt;z-index:258062336;mso-position-horizontal-relative:text;mso-position-vertical-relative:text" coordorigin=",15" coordsize="970,1160" o:allowincell="f">
                  <v:rect id="_x0000_s3497" style="position:absolute;left:357;top:15;width:15;height:1160" fillcolor="gray" stroked="f" strokeweight="0"/>
                  <v:rect id="_x0000_s3498" style="position:absolute;left:600;top:15;width:15;height:1160" fillcolor="gray" stroked="f" strokeweight="0"/>
                  <v:rect id="_x0000_s3499"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EBA102A" w14:textId="77777777" w:rsidR="0039026F" w:rsidRDefault="0039026F">
            <w:pPr>
              <w:pStyle w:val="GEFEG"/>
              <w:ind w:left="58"/>
              <w:rPr>
                <w:sz w:val="12"/>
                <w:szCs w:val="12"/>
              </w:rPr>
            </w:pPr>
            <w:r>
              <w:rPr>
                <w:b/>
                <w:bCs/>
                <w:color w:val="000000"/>
                <w:sz w:val="16"/>
                <w:szCs w:val="16"/>
              </w:rPr>
              <w:t>cbc:Keyword</w:t>
            </w:r>
          </w:p>
        </w:tc>
        <w:tc>
          <w:tcPr>
            <w:tcW w:w="4733" w:type="dxa"/>
            <w:tcBorders>
              <w:top w:val="nil"/>
              <w:left w:val="dotted" w:sz="6" w:space="0" w:color="C0C0C0"/>
              <w:bottom w:val="dotted" w:sz="6" w:space="0" w:color="C0C0C0"/>
              <w:right w:val="nil"/>
            </w:tcBorders>
            <w:shd w:val="clear" w:color="auto" w:fill="FFFFFF"/>
          </w:tcPr>
          <w:p w14:paraId="330AF6C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6AA3ED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cbc:KeywordType</w:t>
            </w:r>
          </w:p>
          <w:p w14:paraId="0C39C10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tir68-025</w:t>
            </w:r>
          </w:p>
          <w:p w14:paraId="1EAF999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51A4F4F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056E59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0B3030F" w14:textId="77777777" w:rsidR="0039026F" w:rsidRDefault="0039026F">
            <w:pPr>
              <w:pStyle w:val="GEFEG"/>
              <w:ind w:left="1215"/>
              <w:rPr>
                <w:sz w:val="16"/>
                <w:szCs w:val="16"/>
              </w:rPr>
            </w:pPr>
            <w:r>
              <w:rPr>
                <w:b/>
                <w:bCs/>
                <w:color w:val="000000"/>
                <w:sz w:val="16"/>
                <w:szCs w:val="16"/>
              </w:rPr>
              <w:t>Catalogue item details/Item key words</w:t>
            </w:r>
          </w:p>
          <w:p w14:paraId="4E89468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Used to specify searchable keywords and/or synonyms</w:t>
            </w:r>
          </w:p>
          <w:p w14:paraId="03641226" w14:textId="77777777" w:rsidR="0039026F" w:rsidRDefault="0039026F">
            <w:pPr>
              <w:pStyle w:val="GEFEG"/>
              <w:ind w:left="1229"/>
              <w:rPr>
                <w:sz w:val="16"/>
                <w:szCs w:val="16"/>
              </w:rPr>
            </w:pPr>
            <w:r>
              <w:rPr>
                <w:i/>
                <w:iCs/>
                <w:color w:val="000000"/>
                <w:sz w:val="16"/>
                <w:szCs w:val="16"/>
              </w:rPr>
              <w:t>for the item." E.g., Item name = Shiny Smile / Item</w:t>
            </w:r>
          </w:p>
          <w:p w14:paraId="3118F281" w14:textId="77777777" w:rsidR="0039026F" w:rsidRDefault="0039026F">
            <w:pPr>
              <w:pStyle w:val="GEFEG"/>
              <w:ind w:left="1229"/>
              <w:rPr>
                <w:sz w:val="16"/>
                <w:szCs w:val="16"/>
              </w:rPr>
            </w:pPr>
            <w:r>
              <w:rPr>
                <w:i/>
                <w:iCs/>
                <w:color w:val="000000"/>
                <w:sz w:val="16"/>
                <w:szCs w:val="16"/>
              </w:rPr>
              <w:t>keyword = Toothpase"</w:t>
            </w:r>
          </w:p>
          <w:p w14:paraId="251C0945" w14:textId="77777777" w:rsidR="0039026F" w:rsidRDefault="0039026F">
            <w:pPr>
              <w:pStyle w:val="GEFEG"/>
              <w:rPr>
                <w:sz w:val="12"/>
                <w:szCs w:val="12"/>
              </w:rPr>
            </w:pPr>
            <w:r>
              <w:rPr>
                <w:color w:val="000000"/>
                <w:sz w:val="16"/>
                <w:szCs w:val="16"/>
              </w:rPr>
              <w:t xml:space="preserve">   </w:t>
            </w:r>
          </w:p>
        </w:tc>
      </w:tr>
      <w:tr w:rsidR="0039026F" w14:paraId="4811F568" w14:textId="77777777" w:rsidTr="0039026F">
        <w:trPr>
          <w:cantSplit/>
          <w:trHeight w:hRule="exact" w:val="1160"/>
        </w:trPr>
        <w:tc>
          <w:tcPr>
            <w:tcW w:w="876" w:type="dxa"/>
            <w:gridSpan w:val="3"/>
            <w:tcBorders>
              <w:top w:val="nil"/>
              <w:left w:val="nil"/>
              <w:bottom w:val="dotted" w:sz="6" w:space="0" w:color="C0C0C0"/>
              <w:right w:val="nil"/>
            </w:tcBorders>
            <w:shd w:val="clear" w:color="auto" w:fill="FFFFFF"/>
          </w:tcPr>
          <w:p w14:paraId="6CC3A0B9" w14:textId="77777777" w:rsidR="0039026F" w:rsidRDefault="00BD3C4F">
            <w:pPr>
              <w:pStyle w:val="GEFEG"/>
              <w:rPr>
                <w:sz w:val="12"/>
                <w:szCs w:val="12"/>
              </w:rPr>
            </w:pPr>
            <w:r>
              <w:rPr>
                <w:noProof/>
              </w:rPr>
              <w:pict w14:anchorId="6F511CBA">
                <v:group id="_x0000_s3500" style="position:absolute;margin-left:0;margin-top:.75pt;width:48.5pt;height:58pt;z-index:258063360;mso-position-horizontal-relative:text;mso-position-vertical-relative:text" coordorigin=",15" coordsize="970,1160" o:allowincell="f">
                  <v:rect id="_x0000_s3501" style="position:absolute;left:357;top:15;width:15;height:1160" fillcolor="gray" stroked="f" strokeweight="0"/>
                  <v:rect id="_x0000_s3502" style="position:absolute;left:600;top:15;width:15;height:1160" fillcolor="gray" stroked="f" strokeweight="0"/>
                  <v:rect id="_x0000_s3503"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7F9CD59" w14:textId="77777777" w:rsidR="0039026F" w:rsidRDefault="0039026F">
            <w:pPr>
              <w:pStyle w:val="GEFEG"/>
              <w:ind w:left="58"/>
              <w:rPr>
                <w:sz w:val="12"/>
                <w:szCs w:val="12"/>
              </w:rPr>
            </w:pPr>
            <w:r>
              <w:rPr>
                <w:b/>
                <w:bCs/>
                <w:color w:val="000000"/>
                <w:sz w:val="16"/>
                <w:szCs w:val="16"/>
              </w:rPr>
              <w:t>cbc:BrandName</w:t>
            </w:r>
          </w:p>
        </w:tc>
        <w:tc>
          <w:tcPr>
            <w:tcW w:w="4733" w:type="dxa"/>
            <w:tcBorders>
              <w:top w:val="nil"/>
              <w:left w:val="dotted" w:sz="6" w:space="0" w:color="C0C0C0"/>
              <w:bottom w:val="dotted" w:sz="6" w:space="0" w:color="C0C0C0"/>
              <w:right w:val="nil"/>
            </w:tcBorders>
            <w:shd w:val="clear" w:color="auto" w:fill="FFFFFF"/>
          </w:tcPr>
          <w:p w14:paraId="354797C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696ECA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cbc:BrandNameType</w:t>
            </w:r>
          </w:p>
          <w:p w14:paraId="3701E5C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tir68-096</w:t>
            </w:r>
          </w:p>
          <w:p w14:paraId="5ED93A6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4EA2F20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C2B407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25429B6" w14:textId="77777777" w:rsidR="0039026F" w:rsidRDefault="0039026F">
            <w:pPr>
              <w:pStyle w:val="GEFEG"/>
              <w:ind w:left="1215"/>
              <w:rPr>
                <w:sz w:val="16"/>
                <w:szCs w:val="16"/>
              </w:rPr>
            </w:pPr>
            <w:r>
              <w:rPr>
                <w:b/>
                <w:bCs/>
                <w:color w:val="000000"/>
                <w:sz w:val="16"/>
                <w:szCs w:val="16"/>
              </w:rPr>
              <w:t>Catalogue item details/Item brand name</w:t>
            </w:r>
          </w:p>
          <w:p w14:paraId="71D0EBD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Name of the brand of the item to allow economic</w:t>
            </w:r>
          </w:p>
          <w:p w14:paraId="76F50800" w14:textId="77777777" w:rsidR="0039026F" w:rsidRDefault="0039026F">
            <w:pPr>
              <w:pStyle w:val="GEFEG"/>
              <w:ind w:left="1229"/>
              <w:rPr>
                <w:sz w:val="16"/>
                <w:szCs w:val="16"/>
              </w:rPr>
            </w:pPr>
            <w:r>
              <w:rPr>
                <w:i/>
                <w:iCs/>
                <w:color w:val="000000"/>
                <w:sz w:val="16"/>
                <w:szCs w:val="16"/>
              </w:rPr>
              <w:t>operators to distinctively describe an item in  their</w:t>
            </w:r>
          </w:p>
          <w:p w14:paraId="3140D7DF" w14:textId="77777777" w:rsidR="0039026F" w:rsidRDefault="0039026F">
            <w:pPr>
              <w:pStyle w:val="GEFEG"/>
              <w:ind w:left="1229"/>
              <w:rPr>
                <w:sz w:val="16"/>
                <w:szCs w:val="16"/>
              </w:rPr>
            </w:pPr>
            <w:r>
              <w:rPr>
                <w:i/>
                <w:iCs/>
                <w:color w:val="000000"/>
                <w:sz w:val="16"/>
                <w:szCs w:val="16"/>
              </w:rPr>
              <w:t>catalogue or pre-award catalogue.</w:t>
            </w:r>
          </w:p>
          <w:p w14:paraId="1FA640D5" w14:textId="77777777" w:rsidR="0039026F" w:rsidRDefault="0039026F">
            <w:pPr>
              <w:pStyle w:val="GEFEG"/>
              <w:rPr>
                <w:sz w:val="12"/>
                <w:szCs w:val="12"/>
              </w:rPr>
            </w:pPr>
            <w:r>
              <w:rPr>
                <w:color w:val="000000"/>
                <w:sz w:val="16"/>
                <w:szCs w:val="16"/>
              </w:rPr>
              <w:t xml:space="preserve">   </w:t>
            </w:r>
          </w:p>
        </w:tc>
      </w:tr>
      <w:tr w:rsidR="0039026F" w14:paraId="44694A8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7400824D" w14:textId="77777777" w:rsidR="0039026F" w:rsidRDefault="00BD3C4F">
            <w:pPr>
              <w:pStyle w:val="GEFEG"/>
              <w:rPr>
                <w:sz w:val="12"/>
                <w:szCs w:val="12"/>
              </w:rPr>
            </w:pPr>
            <w:r>
              <w:rPr>
                <w:noProof/>
              </w:rPr>
              <w:pict w14:anchorId="15C80A6D">
                <v:group id="_x0000_s3504" style="position:absolute;margin-left:0;margin-top:.75pt;width:48.5pt;height:19.95pt;z-index:258064384;mso-position-horizontal-relative:text;mso-position-vertical-relative:text" coordorigin=",15" coordsize="970,399" o:allowincell="f">
                  <v:rect id="_x0000_s3505" style="position:absolute;left:357;top:15;width:15;height:399" fillcolor="gray" stroked="f" strokeweight="0"/>
                  <v:rect id="_x0000_s3506" style="position:absolute;left:600;top:15;width:15;height:399" fillcolor="gray" stroked="f" strokeweight="0"/>
                  <v:rect id="_x0000_s3507" style="position:absolute;left:600;top:123;width:372;height:15" fillcolor="gray" stroked="f" strokeweight="0"/>
                  <v:rect id="_x0000_s3508"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5293B6E9" w14:textId="77777777" w:rsidR="0039026F" w:rsidRDefault="0039026F">
            <w:pPr>
              <w:pStyle w:val="GEFEG"/>
              <w:ind w:left="58"/>
              <w:rPr>
                <w:sz w:val="12"/>
                <w:szCs w:val="12"/>
              </w:rPr>
            </w:pPr>
            <w:r>
              <w:rPr>
                <w:b/>
                <w:bCs/>
                <w:i/>
                <w:iCs/>
                <w:color w:val="000000"/>
                <w:sz w:val="16"/>
                <w:szCs w:val="16"/>
              </w:rPr>
              <w:t>cac:SellersItemIdentification</w:t>
            </w:r>
          </w:p>
        </w:tc>
        <w:tc>
          <w:tcPr>
            <w:tcW w:w="4733" w:type="dxa"/>
            <w:tcBorders>
              <w:top w:val="nil"/>
              <w:left w:val="dotted" w:sz="6" w:space="0" w:color="C0C0C0"/>
              <w:bottom w:val="dotted" w:sz="6" w:space="0" w:color="C0C0C0"/>
              <w:right w:val="nil"/>
            </w:tcBorders>
            <w:shd w:val="clear" w:color="auto" w:fill="FFFFFF"/>
          </w:tcPr>
          <w:p w14:paraId="07DCFB10"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398564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5682" w:type="dxa"/>
            <w:tcBorders>
              <w:top w:val="nil"/>
              <w:left w:val="dotted" w:sz="6" w:space="0" w:color="C0C0C0"/>
              <w:bottom w:val="dotted" w:sz="6" w:space="0" w:color="C0C0C0"/>
              <w:right w:val="nil"/>
            </w:tcBorders>
            <w:shd w:val="clear" w:color="auto" w:fill="FFFFFF"/>
          </w:tcPr>
          <w:p w14:paraId="4633985F" w14:textId="77777777" w:rsidR="0039026F" w:rsidRDefault="0039026F">
            <w:pPr>
              <w:pStyle w:val="GEFEG"/>
              <w:rPr>
                <w:sz w:val="12"/>
                <w:szCs w:val="12"/>
              </w:rPr>
            </w:pPr>
          </w:p>
        </w:tc>
      </w:tr>
      <w:tr w:rsidR="0039026F" w14:paraId="5D423826"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165D0AF7" w14:textId="77777777" w:rsidR="0039026F" w:rsidRDefault="00BD3C4F">
            <w:pPr>
              <w:pStyle w:val="GEFEG"/>
              <w:rPr>
                <w:sz w:val="12"/>
                <w:szCs w:val="12"/>
              </w:rPr>
            </w:pPr>
            <w:r>
              <w:rPr>
                <w:noProof/>
              </w:rPr>
              <w:pict w14:anchorId="3644BF01">
                <v:group id="_x0000_s3509" style="position:absolute;margin-left:0;margin-top:.75pt;width:60.6pt;height:67.6pt;z-index:258065408;mso-position-horizontal-relative:text;mso-position-vertical-relative:text" coordorigin=",15" coordsize="1212,1352" o:allowincell="f">
                  <v:rect id="_x0000_s3510" style="position:absolute;left:357;top:15;width:15;height:1352" fillcolor="gray" stroked="f" strokeweight="0"/>
                  <v:rect id="_x0000_s3511" style="position:absolute;left:600;top:15;width:15;height:1352" fillcolor="gray" stroked="f" strokeweight="0"/>
                  <v:rect id="_x0000_s3512" style="position:absolute;left:843;top:15;width:15;height:108" fillcolor="gray" stroked="f" strokeweight="0"/>
                  <v:rect id="_x0000_s3513"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A7A6B1E"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56C190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F08945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3730421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tir68-027</w:t>
            </w:r>
          </w:p>
          <w:p w14:paraId="5164873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8A4CD9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56F9D3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25EF9A94" w14:textId="77777777" w:rsidR="0039026F" w:rsidRDefault="0039026F">
            <w:pPr>
              <w:pStyle w:val="GEFEG"/>
              <w:ind w:left="1215"/>
              <w:rPr>
                <w:sz w:val="16"/>
                <w:szCs w:val="16"/>
              </w:rPr>
            </w:pPr>
            <w:r>
              <w:rPr>
                <w:b/>
                <w:bCs/>
                <w:color w:val="000000"/>
                <w:sz w:val="16"/>
                <w:szCs w:val="16"/>
              </w:rPr>
              <w:t>Catalogue item details/Item sellers identifier</w:t>
            </w:r>
          </w:p>
          <w:p w14:paraId="7409F7C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assigned by the seller, for the item.</w:t>
            </w:r>
          </w:p>
          <w:p w14:paraId="3D748416" w14:textId="77777777" w:rsidR="0039026F" w:rsidRDefault="0039026F">
            <w:pPr>
              <w:pStyle w:val="GEFEG"/>
              <w:ind w:left="1229"/>
              <w:rPr>
                <w:sz w:val="16"/>
                <w:szCs w:val="16"/>
              </w:rPr>
            </w:pPr>
            <w:r>
              <w:rPr>
                <w:i/>
                <w:iCs/>
                <w:color w:val="000000"/>
                <w:sz w:val="16"/>
                <w:szCs w:val="16"/>
              </w:rPr>
              <w:t>Not mandatory because some companies may not have</w:t>
            </w:r>
          </w:p>
          <w:p w14:paraId="39FC0959" w14:textId="77777777" w:rsidR="0039026F" w:rsidRDefault="0039026F">
            <w:pPr>
              <w:pStyle w:val="GEFEG"/>
              <w:ind w:left="1229"/>
              <w:rPr>
                <w:sz w:val="16"/>
                <w:szCs w:val="16"/>
              </w:rPr>
            </w:pPr>
            <w:r>
              <w:rPr>
                <w:i/>
                <w:iCs/>
                <w:color w:val="000000"/>
                <w:sz w:val="16"/>
                <w:szCs w:val="16"/>
              </w:rPr>
              <w:t>the identifier yer at the time of issuing the pre-award</w:t>
            </w:r>
          </w:p>
          <w:p w14:paraId="14FF6E81" w14:textId="77777777" w:rsidR="0039026F" w:rsidRDefault="0039026F">
            <w:pPr>
              <w:pStyle w:val="GEFEG"/>
              <w:ind w:left="1229"/>
              <w:rPr>
                <w:sz w:val="16"/>
                <w:szCs w:val="16"/>
              </w:rPr>
            </w:pPr>
            <w:r>
              <w:rPr>
                <w:i/>
                <w:iCs/>
                <w:color w:val="000000"/>
                <w:sz w:val="16"/>
                <w:szCs w:val="16"/>
              </w:rPr>
              <w:t>catalogue.</w:t>
            </w:r>
          </w:p>
          <w:p w14:paraId="263F162B" w14:textId="77777777" w:rsidR="0039026F" w:rsidRDefault="0039026F">
            <w:pPr>
              <w:pStyle w:val="GEFEG"/>
              <w:rPr>
                <w:sz w:val="12"/>
                <w:szCs w:val="12"/>
              </w:rPr>
            </w:pPr>
            <w:r>
              <w:rPr>
                <w:color w:val="000000"/>
                <w:sz w:val="16"/>
                <w:szCs w:val="16"/>
              </w:rPr>
              <w:t xml:space="preserve">   </w:t>
            </w:r>
          </w:p>
        </w:tc>
      </w:tr>
      <w:tr w:rsidR="0039026F" w14:paraId="4590B12A"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5071036A" w14:textId="77777777" w:rsidR="0039026F" w:rsidRDefault="00BD3C4F">
            <w:pPr>
              <w:pStyle w:val="GEFEG"/>
              <w:rPr>
                <w:sz w:val="12"/>
                <w:szCs w:val="12"/>
              </w:rPr>
            </w:pPr>
            <w:r>
              <w:rPr>
                <w:noProof/>
              </w:rPr>
              <w:pict w14:anchorId="0660672D">
                <v:group id="_x0000_s3514" style="position:absolute;margin-left:0;margin-top:.75pt;width:48.5pt;height:19.95pt;z-index:258066432;mso-position-horizontal-relative:text;mso-position-vertical-relative:text" coordorigin=",15" coordsize="970,399" o:allowincell="f">
                  <v:rect id="_x0000_s3515" style="position:absolute;left:357;top:15;width:15;height:399" fillcolor="gray" stroked="f" strokeweight="0"/>
                  <v:rect id="_x0000_s3516" style="position:absolute;left:600;top:15;width:15;height:399" fillcolor="gray" stroked="f" strokeweight="0"/>
                  <v:rect id="_x0000_s3517" style="position:absolute;left:600;top:123;width:372;height:15" fillcolor="gray" stroked="f" strokeweight="0"/>
                  <v:rect id="_x0000_s3518"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A9CCBC8" w14:textId="77777777" w:rsidR="0039026F" w:rsidRDefault="0039026F">
            <w:pPr>
              <w:pStyle w:val="GEFEG"/>
              <w:ind w:left="58"/>
              <w:rPr>
                <w:sz w:val="12"/>
                <w:szCs w:val="12"/>
              </w:rPr>
            </w:pPr>
            <w:r>
              <w:rPr>
                <w:b/>
                <w:bCs/>
                <w:i/>
                <w:iCs/>
                <w:color w:val="000000"/>
                <w:sz w:val="16"/>
                <w:szCs w:val="16"/>
              </w:rPr>
              <w:t>cac:ManufacturersItemIdentification</w:t>
            </w:r>
          </w:p>
        </w:tc>
        <w:tc>
          <w:tcPr>
            <w:tcW w:w="4733" w:type="dxa"/>
            <w:tcBorders>
              <w:top w:val="nil"/>
              <w:left w:val="dotted" w:sz="6" w:space="0" w:color="C0C0C0"/>
              <w:bottom w:val="dotted" w:sz="6" w:space="0" w:color="C0C0C0"/>
              <w:right w:val="nil"/>
            </w:tcBorders>
            <w:shd w:val="clear" w:color="auto" w:fill="FFFFFF"/>
          </w:tcPr>
          <w:p w14:paraId="0C427C1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D9E6BC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5682" w:type="dxa"/>
            <w:tcBorders>
              <w:top w:val="nil"/>
              <w:left w:val="dotted" w:sz="6" w:space="0" w:color="C0C0C0"/>
              <w:bottom w:val="dotted" w:sz="6" w:space="0" w:color="C0C0C0"/>
              <w:right w:val="nil"/>
            </w:tcBorders>
            <w:shd w:val="clear" w:color="auto" w:fill="FFFFFF"/>
          </w:tcPr>
          <w:p w14:paraId="719A3FDB" w14:textId="77777777" w:rsidR="0039026F" w:rsidRDefault="0039026F">
            <w:pPr>
              <w:pStyle w:val="GEFEG"/>
              <w:rPr>
                <w:sz w:val="12"/>
                <w:szCs w:val="12"/>
              </w:rPr>
            </w:pPr>
          </w:p>
        </w:tc>
      </w:tr>
      <w:tr w:rsidR="0039026F" w14:paraId="285F7547"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AE974CB" w14:textId="77777777" w:rsidR="0039026F" w:rsidRDefault="00BD3C4F">
            <w:pPr>
              <w:pStyle w:val="GEFEG"/>
              <w:rPr>
                <w:sz w:val="12"/>
                <w:szCs w:val="12"/>
              </w:rPr>
            </w:pPr>
            <w:r>
              <w:rPr>
                <w:noProof/>
              </w:rPr>
              <w:pict w14:anchorId="3B62ECB5">
                <v:group id="_x0000_s3519" style="position:absolute;margin-left:0;margin-top:.75pt;width:60.6pt;height:48.4pt;z-index:258067456;mso-position-horizontal-relative:text;mso-position-vertical-relative:text" coordorigin=",15" coordsize="1212,968" o:allowincell="f">
                  <v:rect id="_x0000_s3520" style="position:absolute;left:357;top:15;width:15;height:968" fillcolor="gray" stroked="f" strokeweight="0"/>
                  <v:rect id="_x0000_s3521" style="position:absolute;left:600;top:15;width:15;height:968" fillcolor="gray" stroked="f" strokeweight="0"/>
                  <v:rect id="_x0000_s3522" style="position:absolute;left:843;top:15;width:15;height:108" fillcolor="gray" stroked="f" strokeweight="0"/>
                  <v:rect id="_x0000_s3523" style="position:absolute;left:843;top:123;width:372;height:15" fillcolor="gray" stroked="f" strokeweight="0"/>
                  <v:rect id="_x0000_s3524" style="position:absolute;left:1086;top:123;width:15;height:860"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9327619"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2FE97B9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B364564"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C10CD6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tir68-097</w:t>
            </w:r>
          </w:p>
          <w:p w14:paraId="0BA45AC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3B3B823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50091A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1E1EEDF" w14:textId="77777777" w:rsidR="0039026F" w:rsidRDefault="0039026F">
            <w:pPr>
              <w:pStyle w:val="GEFEG"/>
              <w:ind w:left="1215"/>
              <w:rPr>
                <w:sz w:val="16"/>
                <w:szCs w:val="16"/>
              </w:rPr>
            </w:pPr>
            <w:r>
              <w:rPr>
                <w:b/>
                <w:bCs/>
                <w:color w:val="000000"/>
                <w:sz w:val="16"/>
                <w:szCs w:val="16"/>
              </w:rPr>
              <w:t>Catalogue item details/Manufacturers item identifer</w:t>
            </w:r>
          </w:p>
          <w:p w14:paraId="4395A41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manufacturer's identifier for the item.</w:t>
            </w:r>
          </w:p>
          <w:p w14:paraId="5EC4362E" w14:textId="77777777" w:rsidR="0039026F" w:rsidRDefault="0039026F">
            <w:pPr>
              <w:pStyle w:val="GEFEG"/>
              <w:rPr>
                <w:sz w:val="12"/>
                <w:szCs w:val="12"/>
              </w:rPr>
            </w:pPr>
            <w:r>
              <w:rPr>
                <w:color w:val="000000"/>
                <w:sz w:val="16"/>
                <w:szCs w:val="16"/>
              </w:rPr>
              <w:t xml:space="preserve">   </w:t>
            </w:r>
          </w:p>
        </w:tc>
      </w:tr>
      <w:tr w:rsidR="0039026F" w14:paraId="71669E16"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00DB9291" w14:textId="77777777" w:rsidR="0039026F" w:rsidRDefault="00BD3C4F">
            <w:pPr>
              <w:pStyle w:val="GEFEG"/>
              <w:rPr>
                <w:sz w:val="12"/>
                <w:szCs w:val="12"/>
              </w:rPr>
            </w:pPr>
            <w:r>
              <w:rPr>
                <w:noProof/>
              </w:rPr>
              <w:lastRenderedPageBreak/>
              <w:pict w14:anchorId="5D1FC0E8">
                <v:group id="_x0000_s3525" style="position:absolute;margin-left:0;margin-top:0;width:72.7pt;height:19.45pt;z-index:258068480;mso-position-horizontal-relative:text;mso-position-vertical-relative:text" coordsize="1454,389" o:allowincell="f">
                  <v:rect id="_x0000_s3526" style="position:absolute;left:357;width:15;height:389" fillcolor="gray" stroked="f" strokeweight="0"/>
                  <v:rect id="_x0000_s3527" style="position:absolute;left:600;width:15;height:389" fillcolor="gray" stroked="f" strokeweight="0"/>
                  <v:rect id="_x0000_s3528" style="position:absolute;left:1086;width:15;height:108" fillcolor="gray" stroked="f" strokeweight="0"/>
                  <v:rect id="_x0000_s3529"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292809F"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95D133A"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12B777A4"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3759876" w14:textId="77777777" w:rsidR="0039026F" w:rsidRDefault="0039026F">
            <w:pPr>
              <w:pStyle w:val="GEFEG"/>
              <w:rPr>
                <w:sz w:val="12"/>
                <w:szCs w:val="12"/>
              </w:rPr>
            </w:pPr>
          </w:p>
        </w:tc>
      </w:tr>
      <w:tr w:rsidR="0039026F" w14:paraId="7605228F"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08CBAD2E" w14:textId="77777777" w:rsidR="0039026F" w:rsidRDefault="00BD3C4F">
            <w:pPr>
              <w:pStyle w:val="GEFEG"/>
              <w:rPr>
                <w:sz w:val="12"/>
                <w:szCs w:val="12"/>
              </w:rPr>
            </w:pPr>
            <w:r>
              <w:rPr>
                <w:noProof/>
              </w:rPr>
              <w:pict w14:anchorId="2638665D">
                <v:group id="_x0000_s3530" style="position:absolute;margin-left:0;margin-top:.75pt;width:48.5pt;height:19.95pt;z-index:258069504;mso-position-horizontal-relative:text;mso-position-vertical-relative:text" coordorigin=",15" coordsize="970,399" o:allowincell="f">
                  <v:rect id="_x0000_s3531" style="position:absolute;left:357;top:15;width:15;height:399" fillcolor="gray" stroked="f" strokeweight="0"/>
                  <v:rect id="_x0000_s3532" style="position:absolute;left:600;top:15;width:15;height:399" fillcolor="gray" stroked="f" strokeweight="0"/>
                  <v:rect id="_x0000_s3533" style="position:absolute;left:600;top:123;width:372;height:15" fillcolor="gray" stroked="f" strokeweight="0"/>
                  <v:rect id="_x0000_s3534"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8BF6281" w14:textId="77777777" w:rsidR="0039026F" w:rsidRDefault="0039026F">
            <w:pPr>
              <w:pStyle w:val="GEFEG"/>
              <w:ind w:left="58"/>
              <w:rPr>
                <w:sz w:val="12"/>
                <w:szCs w:val="12"/>
              </w:rPr>
            </w:pPr>
            <w:r>
              <w:rPr>
                <w:b/>
                <w:bCs/>
                <w:i/>
                <w:iCs/>
                <w:color w:val="000000"/>
                <w:sz w:val="16"/>
                <w:szCs w:val="16"/>
              </w:rPr>
              <w:t>cac:StandardItemIdentification</w:t>
            </w:r>
          </w:p>
        </w:tc>
        <w:tc>
          <w:tcPr>
            <w:tcW w:w="4733" w:type="dxa"/>
            <w:tcBorders>
              <w:top w:val="nil"/>
              <w:left w:val="dotted" w:sz="6" w:space="0" w:color="C0C0C0"/>
              <w:bottom w:val="dotted" w:sz="6" w:space="0" w:color="C0C0C0"/>
              <w:right w:val="nil"/>
            </w:tcBorders>
            <w:shd w:val="clear" w:color="auto" w:fill="FFFFFF"/>
          </w:tcPr>
          <w:p w14:paraId="3132A97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F9BC8F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5682" w:type="dxa"/>
            <w:tcBorders>
              <w:top w:val="nil"/>
              <w:left w:val="dotted" w:sz="6" w:space="0" w:color="C0C0C0"/>
              <w:bottom w:val="dotted" w:sz="6" w:space="0" w:color="C0C0C0"/>
              <w:right w:val="nil"/>
            </w:tcBorders>
            <w:shd w:val="clear" w:color="auto" w:fill="FFFFFF"/>
          </w:tcPr>
          <w:p w14:paraId="167A89CC" w14:textId="77777777" w:rsidR="0039026F" w:rsidRDefault="0039026F">
            <w:pPr>
              <w:pStyle w:val="GEFEG"/>
              <w:rPr>
                <w:sz w:val="12"/>
                <w:szCs w:val="12"/>
              </w:rPr>
            </w:pPr>
          </w:p>
        </w:tc>
      </w:tr>
      <w:tr w:rsidR="0039026F" w14:paraId="162909A6"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3E0BC4C8" w14:textId="77777777" w:rsidR="0039026F" w:rsidRDefault="00BD3C4F">
            <w:pPr>
              <w:pStyle w:val="GEFEG"/>
              <w:rPr>
                <w:sz w:val="12"/>
                <w:szCs w:val="12"/>
              </w:rPr>
            </w:pPr>
            <w:r>
              <w:rPr>
                <w:noProof/>
              </w:rPr>
              <w:pict w14:anchorId="5CBBCEB5">
                <v:group id="_x0000_s3535" style="position:absolute;margin-left:0;margin-top:.75pt;width:60.6pt;height:48.4pt;z-index:258070528;mso-position-horizontal-relative:text;mso-position-vertical-relative:text" coordorigin=",15" coordsize="1212,968" o:allowincell="f">
                  <v:rect id="_x0000_s3536" style="position:absolute;left:357;top:15;width:15;height:968" fillcolor="gray" stroked="f" strokeweight="0"/>
                  <v:rect id="_x0000_s3537" style="position:absolute;left:600;top:15;width:15;height:968" fillcolor="gray" stroked="f" strokeweight="0"/>
                  <v:rect id="_x0000_s3538" style="position:absolute;left:843;top:15;width:15;height:968" fillcolor="gray" stroked="f" strokeweight="0"/>
                  <v:rect id="_x0000_s3539" style="position:absolute;left:843;top:123;width:372;height:15" fillcolor="gray" stroked="f" strokeweight="0"/>
                  <v:rect id="_x0000_s3540" style="position:absolute;left:1086;top:123;width:15;height:860"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488F7CF"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597A12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50E570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222D2C6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tir68-028</w:t>
            </w:r>
          </w:p>
          <w:p w14:paraId="3A0DB0E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3A496CC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DE00C9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74F5945" w14:textId="77777777" w:rsidR="0039026F" w:rsidRDefault="0039026F">
            <w:pPr>
              <w:pStyle w:val="GEFEG"/>
              <w:ind w:left="1215"/>
              <w:rPr>
                <w:sz w:val="16"/>
                <w:szCs w:val="16"/>
              </w:rPr>
            </w:pPr>
            <w:r>
              <w:rPr>
                <w:b/>
                <w:bCs/>
                <w:color w:val="000000"/>
                <w:sz w:val="16"/>
                <w:szCs w:val="16"/>
              </w:rPr>
              <w:t>Catalogue item details/Item standard identifier</w:t>
            </w:r>
          </w:p>
          <w:p w14:paraId="0A2054D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15631BAA" w14:textId="77777777" w:rsidR="0039026F" w:rsidRDefault="0039026F">
            <w:pPr>
              <w:pStyle w:val="GEFEG"/>
              <w:rPr>
                <w:sz w:val="12"/>
                <w:szCs w:val="12"/>
              </w:rPr>
            </w:pPr>
            <w:r>
              <w:rPr>
                <w:color w:val="000000"/>
                <w:sz w:val="16"/>
                <w:szCs w:val="16"/>
              </w:rPr>
              <w:t xml:space="preserve">   </w:t>
            </w:r>
          </w:p>
        </w:tc>
      </w:tr>
      <w:tr w:rsidR="0039026F" w14:paraId="7BB92FA4"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3F63E452" w14:textId="77777777" w:rsidR="0039026F" w:rsidRDefault="00BD3C4F">
            <w:pPr>
              <w:pStyle w:val="GEFEG"/>
              <w:rPr>
                <w:sz w:val="12"/>
                <w:szCs w:val="12"/>
              </w:rPr>
            </w:pPr>
            <w:r>
              <w:rPr>
                <w:noProof/>
              </w:rPr>
              <w:pict w14:anchorId="2BF5D630">
                <v:group id="_x0000_s3541" style="position:absolute;margin-left:0;margin-top:.75pt;width:72.7pt;height:19.45pt;z-index:258071552;mso-position-horizontal-relative:text;mso-position-vertical-relative:text" coordorigin=",15" coordsize="1454,389" o:allowincell="f">
                  <v:rect id="_x0000_s3542" style="position:absolute;left:357;top:15;width:15;height:389" fillcolor="gray" stroked="f" strokeweight="0"/>
                  <v:rect id="_x0000_s3543" style="position:absolute;left:600;top:15;width:15;height:389" fillcolor="gray" stroked="f" strokeweight="0"/>
                  <v:rect id="_x0000_s3544" style="position:absolute;left:843;top:15;width:15;height:389" fillcolor="gray" stroked="f" strokeweight="0"/>
                  <v:rect id="_x0000_s3545" style="position:absolute;left:1086;top:15;width:15;height:108" fillcolor="gray" stroked="f" strokeweight="0"/>
                  <v:rect id="_x0000_s3546"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63AEE69"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DD91D11"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1D3CF6CF"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46D530AD" w14:textId="77777777" w:rsidR="0039026F" w:rsidRDefault="0039026F">
            <w:pPr>
              <w:pStyle w:val="GEFEG"/>
              <w:rPr>
                <w:sz w:val="12"/>
                <w:szCs w:val="12"/>
              </w:rPr>
            </w:pPr>
          </w:p>
        </w:tc>
      </w:tr>
      <w:tr w:rsidR="0039026F" w14:paraId="2E4E78BD"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0A659BC5" w14:textId="77777777" w:rsidR="0039026F" w:rsidRDefault="00BD3C4F">
            <w:pPr>
              <w:pStyle w:val="GEFEG"/>
              <w:rPr>
                <w:sz w:val="12"/>
                <w:szCs w:val="12"/>
              </w:rPr>
            </w:pPr>
            <w:r>
              <w:rPr>
                <w:noProof/>
              </w:rPr>
              <w:pict w14:anchorId="1126C083">
                <v:group id="_x0000_s3547" style="position:absolute;margin-left:0;margin-top:.75pt;width:60.6pt;height:67.6pt;z-index:258072576;mso-position-horizontal-relative:text;mso-position-vertical-relative:text" coordorigin=",15" coordsize="1212,1352" o:allowincell="f">
                  <v:rect id="_x0000_s3548" style="position:absolute;left:357;top:15;width:15;height:1352" fillcolor="gray" stroked="f" strokeweight="0"/>
                  <v:rect id="_x0000_s3549" style="position:absolute;left:600;top:15;width:15;height:1352" fillcolor="gray" stroked="f" strokeweight="0"/>
                  <v:rect id="_x0000_s3550" style="position:absolute;left:843;top:15;width:15;height:108" fillcolor="gray" stroked="f" strokeweight="0"/>
                  <v:rect id="_x0000_s355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7158B56" w14:textId="77777777" w:rsidR="0039026F" w:rsidRDefault="0039026F">
            <w:pPr>
              <w:pStyle w:val="GEFEG"/>
              <w:ind w:left="58"/>
              <w:rPr>
                <w:sz w:val="12"/>
                <w:szCs w:val="12"/>
              </w:rPr>
            </w:pPr>
            <w:r>
              <w:rPr>
                <w:b/>
                <w:bCs/>
                <w:color w:val="000000"/>
                <w:sz w:val="16"/>
                <w:szCs w:val="16"/>
              </w:rPr>
              <w:t>cbc:ExtendedID</w:t>
            </w:r>
          </w:p>
        </w:tc>
        <w:tc>
          <w:tcPr>
            <w:tcW w:w="4733" w:type="dxa"/>
            <w:tcBorders>
              <w:top w:val="nil"/>
              <w:left w:val="dotted" w:sz="6" w:space="0" w:color="C0C0C0"/>
              <w:bottom w:val="dotted" w:sz="6" w:space="0" w:color="C0C0C0"/>
              <w:right w:val="nil"/>
            </w:tcBorders>
            <w:shd w:val="clear" w:color="auto" w:fill="FFFFFF"/>
          </w:tcPr>
          <w:p w14:paraId="108F59F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67BAFD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cbc:ExtendedIDType</w:t>
            </w:r>
          </w:p>
          <w:p w14:paraId="3216047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tir68-172</w:t>
            </w:r>
          </w:p>
          <w:p w14:paraId="11B6A4B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6D91B7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1FFF6D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3ADF9BE" w14:textId="77777777" w:rsidR="0039026F" w:rsidRDefault="0039026F">
            <w:pPr>
              <w:pStyle w:val="GEFEG"/>
              <w:ind w:left="1215"/>
              <w:rPr>
                <w:sz w:val="16"/>
                <w:szCs w:val="16"/>
              </w:rPr>
            </w:pPr>
            <w:r>
              <w:rPr>
                <w:b/>
                <w:bCs/>
                <w:color w:val="000000"/>
                <w:sz w:val="16"/>
                <w:szCs w:val="16"/>
              </w:rPr>
              <w:t>Catalogue item details/Item sellers extended</w:t>
            </w:r>
          </w:p>
          <w:p w14:paraId="44529AE8" w14:textId="77777777" w:rsidR="0039026F" w:rsidRDefault="0039026F">
            <w:pPr>
              <w:pStyle w:val="GEFEG"/>
              <w:ind w:left="1215"/>
              <w:rPr>
                <w:sz w:val="16"/>
                <w:szCs w:val="16"/>
              </w:rPr>
            </w:pPr>
            <w:r>
              <w:rPr>
                <w:b/>
                <w:bCs/>
                <w:color w:val="000000"/>
                <w:sz w:val="16"/>
                <w:szCs w:val="16"/>
              </w:rPr>
              <w:t>identifier</w:t>
            </w:r>
          </w:p>
          <w:p w14:paraId="300D888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extended identifier issued by the seller to identify</w:t>
            </w:r>
          </w:p>
          <w:p w14:paraId="123C7400" w14:textId="77777777" w:rsidR="0039026F" w:rsidRDefault="0039026F">
            <w:pPr>
              <w:pStyle w:val="GEFEG"/>
              <w:ind w:left="1229"/>
              <w:rPr>
                <w:sz w:val="16"/>
                <w:szCs w:val="16"/>
              </w:rPr>
            </w:pPr>
            <w:r>
              <w:rPr>
                <w:i/>
                <w:iCs/>
                <w:color w:val="000000"/>
                <w:sz w:val="16"/>
                <w:szCs w:val="16"/>
              </w:rPr>
              <w:t>items with specific properties.</w:t>
            </w:r>
          </w:p>
          <w:p w14:paraId="343AD142" w14:textId="77777777" w:rsidR="0039026F" w:rsidRDefault="0039026F">
            <w:pPr>
              <w:pStyle w:val="GEFEG"/>
              <w:ind w:left="1229"/>
              <w:rPr>
                <w:sz w:val="16"/>
                <w:szCs w:val="16"/>
              </w:rPr>
            </w:pPr>
            <w:r>
              <w:rPr>
                <w:i/>
                <w:iCs/>
                <w:color w:val="000000"/>
                <w:sz w:val="16"/>
                <w:szCs w:val="16"/>
              </w:rPr>
              <w:t>Use for structured identification of an Item variant.</w:t>
            </w:r>
          </w:p>
          <w:p w14:paraId="4F7A9FBA" w14:textId="77777777" w:rsidR="0039026F" w:rsidRDefault="0039026F">
            <w:pPr>
              <w:pStyle w:val="GEFEG"/>
              <w:rPr>
                <w:sz w:val="12"/>
                <w:szCs w:val="12"/>
              </w:rPr>
            </w:pPr>
            <w:r>
              <w:rPr>
                <w:color w:val="000000"/>
                <w:sz w:val="16"/>
                <w:szCs w:val="16"/>
              </w:rPr>
              <w:t xml:space="preserve">   </w:t>
            </w:r>
          </w:p>
        </w:tc>
      </w:tr>
      <w:tr w:rsidR="0039026F" w14:paraId="0644AFCA"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137AC028" w14:textId="77777777" w:rsidR="0039026F" w:rsidRDefault="00BD3C4F">
            <w:pPr>
              <w:pStyle w:val="GEFEG"/>
              <w:rPr>
                <w:sz w:val="12"/>
                <w:szCs w:val="12"/>
              </w:rPr>
            </w:pPr>
            <w:r>
              <w:rPr>
                <w:noProof/>
              </w:rPr>
              <w:pict w14:anchorId="16B42999">
                <v:group id="_x0000_s3552" style="position:absolute;margin-left:0;margin-top:.75pt;width:48.5pt;height:19.95pt;z-index:258073600;mso-position-horizontal-relative:text;mso-position-vertical-relative:text" coordorigin=",15" coordsize="970,399" o:allowincell="f">
                  <v:rect id="_x0000_s3553" style="position:absolute;left:357;top:15;width:15;height:399" fillcolor="gray" stroked="f" strokeweight="0"/>
                  <v:rect id="_x0000_s3554" style="position:absolute;left:600;top:15;width:15;height:399" fillcolor="gray" stroked="f" strokeweight="0"/>
                  <v:rect id="_x0000_s3555" style="position:absolute;left:600;top:123;width:372;height:15" fillcolor="gray" stroked="f" strokeweight="0"/>
                  <v:rect id="_x0000_s355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72A7BAC" w14:textId="77777777" w:rsidR="0039026F" w:rsidRDefault="0039026F">
            <w:pPr>
              <w:pStyle w:val="GEFEG"/>
              <w:ind w:left="58"/>
              <w:rPr>
                <w:sz w:val="16"/>
                <w:szCs w:val="16"/>
              </w:rPr>
            </w:pPr>
            <w:r>
              <w:rPr>
                <w:b/>
                <w:bCs/>
                <w:i/>
                <w:iCs/>
                <w:color w:val="000000"/>
                <w:sz w:val="16"/>
                <w:szCs w:val="16"/>
              </w:rPr>
              <w:t>cac:</w:t>
            </w:r>
          </w:p>
          <w:p w14:paraId="63D757B7" w14:textId="77777777" w:rsidR="0039026F" w:rsidRDefault="0039026F">
            <w:pPr>
              <w:pStyle w:val="GEFEG"/>
              <w:ind w:left="58"/>
              <w:rPr>
                <w:sz w:val="12"/>
                <w:szCs w:val="12"/>
              </w:rPr>
            </w:pPr>
            <w:r>
              <w:rPr>
                <w:b/>
                <w:bCs/>
                <w:i/>
                <w:iCs/>
                <w:color w:val="000000"/>
                <w:sz w:val="16"/>
                <w:szCs w:val="16"/>
              </w:rPr>
              <w:t>ItemSpecificationDocumentReference</w:t>
            </w:r>
          </w:p>
        </w:tc>
        <w:tc>
          <w:tcPr>
            <w:tcW w:w="4733" w:type="dxa"/>
            <w:tcBorders>
              <w:top w:val="nil"/>
              <w:left w:val="dotted" w:sz="6" w:space="0" w:color="C0C0C0"/>
              <w:bottom w:val="dotted" w:sz="6" w:space="0" w:color="C0C0C0"/>
              <w:right w:val="nil"/>
            </w:tcBorders>
            <w:shd w:val="clear" w:color="auto" w:fill="FFFFFF"/>
          </w:tcPr>
          <w:p w14:paraId="574CE65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3C2D6FC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5682" w:type="dxa"/>
            <w:tcBorders>
              <w:top w:val="nil"/>
              <w:left w:val="dotted" w:sz="6" w:space="0" w:color="C0C0C0"/>
              <w:bottom w:val="dotted" w:sz="6" w:space="0" w:color="C0C0C0"/>
              <w:right w:val="nil"/>
            </w:tcBorders>
            <w:shd w:val="clear" w:color="auto" w:fill="FFFFFF"/>
          </w:tcPr>
          <w:p w14:paraId="3626B6EF" w14:textId="77777777" w:rsidR="0039026F" w:rsidRDefault="0039026F">
            <w:pPr>
              <w:pStyle w:val="GEFEG"/>
              <w:rPr>
                <w:sz w:val="12"/>
                <w:szCs w:val="12"/>
              </w:rPr>
            </w:pPr>
          </w:p>
        </w:tc>
      </w:tr>
      <w:tr w:rsidR="0039026F" w14:paraId="5E50C739" w14:textId="77777777" w:rsidTr="0039026F">
        <w:trPr>
          <w:cantSplit/>
          <w:trHeight w:hRule="exact" w:val="2120"/>
        </w:trPr>
        <w:tc>
          <w:tcPr>
            <w:tcW w:w="1094" w:type="dxa"/>
            <w:gridSpan w:val="4"/>
            <w:tcBorders>
              <w:top w:val="nil"/>
              <w:left w:val="nil"/>
              <w:bottom w:val="dotted" w:sz="6" w:space="0" w:color="C0C0C0"/>
              <w:right w:val="nil"/>
            </w:tcBorders>
            <w:shd w:val="clear" w:color="auto" w:fill="FFFFFF"/>
          </w:tcPr>
          <w:p w14:paraId="14189E5E" w14:textId="77777777" w:rsidR="0039026F" w:rsidRDefault="00BD3C4F">
            <w:pPr>
              <w:pStyle w:val="GEFEG"/>
              <w:rPr>
                <w:sz w:val="12"/>
                <w:szCs w:val="12"/>
              </w:rPr>
            </w:pPr>
            <w:r>
              <w:rPr>
                <w:noProof/>
              </w:rPr>
              <w:pict w14:anchorId="18AC9B6A">
                <v:group id="_x0000_s3557" style="position:absolute;margin-left:0;margin-top:.75pt;width:60.6pt;height:106pt;z-index:258074624;mso-position-horizontal-relative:text;mso-position-vertical-relative:text" coordorigin=",15" coordsize="1212,2120" o:allowincell="f">
                  <v:rect id="_x0000_s3558" style="position:absolute;left:357;top:15;width:15;height:2120" fillcolor="gray" stroked="f" strokeweight="0"/>
                  <v:rect id="_x0000_s3559" style="position:absolute;left:600;top:15;width:15;height:2120" fillcolor="gray" stroked="f" strokeweight="0"/>
                  <v:rect id="_x0000_s3560" style="position:absolute;left:843;top:15;width:15;height:2120" fillcolor="gray" stroked="f" strokeweight="0"/>
                  <v:rect id="_x0000_s356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F8048A7"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476FF39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CE138F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753CD7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tir68-112</w:t>
            </w:r>
          </w:p>
          <w:p w14:paraId="44FD8D91" w14:textId="77777777" w:rsidR="0039026F" w:rsidRDefault="0039026F">
            <w:pPr>
              <w:pStyle w:val="GEFEG"/>
              <w:ind w:left="1047"/>
              <w:rPr>
                <w:sz w:val="16"/>
                <w:szCs w:val="16"/>
              </w:rPr>
            </w:pPr>
            <w:r>
              <w:rPr>
                <w:color w:val="000000"/>
                <w:sz w:val="16"/>
                <w:szCs w:val="16"/>
              </w:rPr>
              <w:t>tir68-116</w:t>
            </w:r>
          </w:p>
          <w:p w14:paraId="4E2CD6E1"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293C6276" w14:textId="77777777" w:rsidR="0039026F" w:rsidRDefault="0039026F">
            <w:pPr>
              <w:pStyle w:val="GEFEG"/>
              <w:ind w:left="1047"/>
              <w:rPr>
                <w:sz w:val="16"/>
                <w:szCs w:val="16"/>
              </w:rPr>
            </w:pPr>
            <w:r>
              <w:rPr>
                <w:color w:val="000000"/>
                <w:sz w:val="16"/>
                <w:szCs w:val="16"/>
              </w:rPr>
              <w:t>tbr68-007</w:t>
            </w:r>
          </w:p>
          <w:p w14:paraId="0C9A11DA" w14:textId="77777777" w:rsidR="0039026F" w:rsidRDefault="0039026F">
            <w:pPr>
              <w:pStyle w:val="GEFEG"/>
              <w:rPr>
                <w:sz w:val="16"/>
                <w:szCs w:val="16"/>
              </w:rPr>
            </w:pPr>
            <w:r>
              <w:rPr>
                <w:color w:val="000000"/>
                <w:sz w:val="16"/>
                <w:szCs w:val="16"/>
              </w:rPr>
              <w:t xml:space="preserve">   </w:t>
            </w:r>
          </w:p>
          <w:p w14:paraId="0DAB8887" w14:textId="77777777" w:rsidR="0039026F" w:rsidRDefault="0039026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DocumentType has to be IMAGE</w:t>
            </w:r>
          </w:p>
          <w:p w14:paraId="08A15C97" w14:textId="77777777" w:rsidR="0039026F" w:rsidRDefault="0039026F">
            <w:pPr>
              <w:pStyle w:val="GEFEG"/>
              <w:ind w:left="1047"/>
              <w:rPr>
                <w:sz w:val="12"/>
                <w:szCs w:val="12"/>
              </w:rPr>
            </w:pPr>
            <w:r>
              <w:rPr>
                <w:color w:val="000000"/>
                <w:sz w:val="16"/>
                <w:szCs w:val="16"/>
              </w:rPr>
              <w:t>DocumentType has to be SPECIFICATION</w:t>
            </w:r>
          </w:p>
        </w:tc>
        <w:tc>
          <w:tcPr>
            <w:tcW w:w="5682" w:type="dxa"/>
            <w:tcBorders>
              <w:top w:val="nil"/>
              <w:left w:val="dotted" w:sz="6" w:space="0" w:color="C0C0C0"/>
              <w:bottom w:val="dotted" w:sz="6" w:space="0" w:color="C0C0C0"/>
              <w:right w:val="nil"/>
            </w:tcBorders>
            <w:shd w:val="clear" w:color="auto" w:fill="FFFFFF"/>
          </w:tcPr>
          <w:p w14:paraId="3169D38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3E42D72" w14:textId="77777777" w:rsidR="0039026F" w:rsidRDefault="0039026F">
            <w:pPr>
              <w:pStyle w:val="GEFEG"/>
              <w:ind w:left="1215"/>
              <w:rPr>
                <w:sz w:val="16"/>
                <w:szCs w:val="16"/>
              </w:rPr>
            </w:pPr>
            <w:r>
              <w:rPr>
                <w:b/>
                <w:bCs/>
                <w:color w:val="000000"/>
                <w:sz w:val="16"/>
                <w:szCs w:val="16"/>
              </w:rPr>
              <w:t>Catalogue item details/Item image/Attachment</w:t>
            </w:r>
          </w:p>
          <w:p w14:paraId="23B034A0" w14:textId="77777777" w:rsidR="0039026F" w:rsidRDefault="0039026F">
            <w:pPr>
              <w:pStyle w:val="GEFEG"/>
              <w:ind w:left="1215"/>
              <w:rPr>
                <w:sz w:val="16"/>
                <w:szCs w:val="16"/>
              </w:rPr>
            </w:pPr>
            <w:r>
              <w:rPr>
                <w:b/>
                <w:bCs/>
                <w:color w:val="000000"/>
                <w:sz w:val="16"/>
                <w:szCs w:val="16"/>
              </w:rPr>
              <w:t>identifier</w:t>
            </w:r>
          </w:p>
          <w:p w14:paraId="39DF992B" w14:textId="77777777" w:rsidR="0039026F" w:rsidRDefault="0039026F">
            <w:pPr>
              <w:pStyle w:val="GEFEG"/>
              <w:ind w:left="1215"/>
              <w:rPr>
                <w:sz w:val="16"/>
                <w:szCs w:val="16"/>
              </w:rPr>
            </w:pPr>
            <w:r>
              <w:rPr>
                <w:b/>
                <w:bCs/>
                <w:color w:val="000000"/>
                <w:sz w:val="16"/>
                <w:szCs w:val="16"/>
              </w:rPr>
              <w:t>Pre award catalogue/Pre award catalogue line/</w:t>
            </w:r>
          </w:p>
          <w:p w14:paraId="5203E58E" w14:textId="77777777" w:rsidR="0039026F" w:rsidRDefault="0039026F">
            <w:pPr>
              <w:pStyle w:val="GEFEG"/>
              <w:ind w:left="1215"/>
              <w:rPr>
                <w:sz w:val="16"/>
                <w:szCs w:val="16"/>
              </w:rPr>
            </w:pPr>
            <w:r>
              <w:rPr>
                <w:b/>
                <w:bCs/>
                <w:color w:val="000000"/>
                <w:sz w:val="16"/>
                <w:szCs w:val="16"/>
              </w:rPr>
              <w:t>Catalogue item details/Attached item specification/</w:t>
            </w:r>
          </w:p>
          <w:p w14:paraId="7A8A57BE" w14:textId="77777777" w:rsidR="0039026F" w:rsidRDefault="0039026F">
            <w:pPr>
              <w:pStyle w:val="GEFEG"/>
              <w:ind w:left="1215"/>
              <w:rPr>
                <w:sz w:val="16"/>
                <w:szCs w:val="16"/>
              </w:rPr>
            </w:pPr>
            <w:r>
              <w:rPr>
                <w:b/>
                <w:bCs/>
                <w:color w:val="000000"/>
                <w:sz w:val="16"/>
                <w:szCs w:val="16"/>
              </w:rPr>
              <w:t>Attachment identifier</w:t>
            </w:r>
          </w:p>
          <w:p w14:paraId="2855081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that can be used to reference the attached</w:t>
            </w:r>
          </w:p>
          <w:p w14:paraId="61241BC4" w14:textId="77777777" w:rsidR="0039026F" w:rsidRDefault="0039026F">
            <w:pPr>
              <w:pStyle w:val="GEFEG"/>
              <w:ind w:left="1229"/>
              <w:rPr>
                <w:sz w:val="16"/>
                <w:szCs w:val="16"/>
              </w:rPr>
            </w:pPr>
            <w:r>
              <w:rPr>
                <w:i/>
                <w:iCs/>
                <w:color w:val="000000"/>
                <w:sz w:val="16"/>
                <w:szCs w:val="16"/>
              </w:rPr>
              <w:t>document, such as an unique identifier.</w:t>
            </w:r>
          </w:p>
          <w:p w14:paraId="414A1DFF" w14:textId="77777777" w:rsidR="0039026F" w:rsidRDefault="0039026F">
            <w:pPr>
              <w:pStyle w:val="GEFEG"/>
              <w:ind w:left="1229"/>
              <w:rPr>
                <w:sz w:val="16"/>
                <w:szCs w:val="16"/>
              </w:rPr>
            </w:pPr>
            <w:r>
              <w:rPr>
                <w:i/>
                <w:iCs/>
                <w:color w:val="000000"/>
                <w:sz w:val="16"/>
                <w:szCs w:val="16"/>
              </w:rPr>
              <w:t>An identifier that can be used to reference the attached</w:t>
            </w:r>
          </w:p>
          <w:p w14:paraId="536D99C6" w14:textId="77777777" w:rsidR="0039026F" w:rsidRDefault="0039026F">
            <w:pPr>
              <w:pStyle w:val="GEFEG"/>
              <w:ind w:left="1229"/>
              <w:rPr>
                <w:sz w:val="16"/>
                <w:szCs w:val="16"/>
              </w:rPr>
            </w:pPr>
            <w:r>
              <w:rPr>
                <w:i/>
                <w:iCs/>
                <w:color w:val="000000"/>
                <w:sz w:val="16"/>
                <w:szCs w:val="16"/>
              </w:rPr>
              <w:t>document, such as an unique identifier.</w:t>
            </w:r>
          </w:p>
          <w:p w14:paraId="2EB12E7A" w14:textId="77777777" w:rsidR="0039026F" w:rsidRDefault="0039026F">
            <w:pPr>
              <w:pStyle w:val="GEFEG"/>
              <w:rPr>
                <w:sz w:val="12"/>
                <w:szCs w:val="12"/>
              </w:rPr>
            </w:pPr>
            <w:r>
              <w:rPr>
                <w:color w:val="000000"/>
                <w:sz w:val="16"/>
                <w:szCs w:val="16"/>
              </w:rPr>
              <w:t xml:space="preserve">   </w:t>
            </w:r>
          </w:p>
        </w:tc>
      </w:tr>
      <w:tr w:rsidR="0039026F" w14:paraId="5815C4EB" w14:textId="77777777" w:rsidTr="0039026F">
        <w:trPr>
          <w:cantSplit/>
          <w:trHeight w:hRule="exact" w:val="2504"/>
        </w:trPr>
        <w:tc>
          <w:tcPr>
            <w:tcW w:w="1094" w:type="dxa"/>
            <w:gridSpan w:val="4"/>
            <w:tcBorders>
              <w:top w:val="nil"/>
              <w:left w:val="nil"/>
              <w:bottom w:val="dotted" w:sz="6" w:space="0" w:color="C0C0C0"/>
              <w:right w:val="nil"/>
            </w:tcBorders>
            <w:shd w:val="clear" w:color="auto" w:fill="FFFFFF"/>
          </w:tcPr>
          <w:p w14:paraId="5BF7CBCB" w14:textId="77777777" w:rsidR="0039026F" w:rsidRDefault="00BD3C4F">
            <w:pPr>
              <w:pStyle w:val="GEFEG"/>
              <w:rPr>
                <w:sz w:val="12"/>
                <w:szCs w:val="12"/>
              </w:rPr>
            </w:pPr>
            <w:r>
              <w:rPr>
                <w:noProof/>
              </w:rPr>
              <w:pict w14:anchorId="30D2FA44">
                <v:group id="_x0000_s3562" style="position:absolute;margin-left:0;margin-top:.75pt;width:60.6pt;height:125.2pt;z-index:258075648;mso-position-horizontal-relative:text;mso-position-vertical-relative:text" coordorigin=",15" coordsize="1212,2504" o:allowincell="f">
                  <v:rect id="_x0000_s3563" style="position:absolute;left:357;top:15;width:15;height:2504" fillcolor="gray" stroked="f" strokeweight="0"/>
                  <v:rect id="_x0000_s3564" style="position:absolute;left:600;top:15;width:15;height:2504" fillcolor="gray" stroked="f" strokeweight="0"/>
                  <v:rect id="_x0000_s3565" style="position:absolute;left:843;top:15;width:15;height:2504" fillcolor="gray" stroked="f" strokeweight="0"/>
                  <v:rect id="_x0000_s3566" style="position:absolute;left:843;top:123;width:372;height:15" fillcolor="gray" stroked="f" strokeweight="0"/>
                  <v:rect id="_x0000_s3567" style="position:absolute;left:1086;top:123;width:15;height:2396"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C520EC6" w14:textId="77777777" w:rsidR="0039026F" w:rsidRDefault="0039026F">
            <w:pPr>
              <w:pStyle w:val="GEFEG"/>
              <w:ind w:left="58"/>
              <w:rPr>
                <w:sz w:val="12"/>
                <w:szCs w:val="12"/>
              </w:rPr>
            </w:pPr>
            <w:r>
              <w:rPr>
                <w:b/>
                <w:bCs/>
                <w:color w:val="000000"/>
                <w:sz w:val="16"/>
                <w:szCs w:val="16"/>
              </w:rPr>
              <w:t>cbc:DocumentTypeCode</w:t>
            </w:r>
          </w:p>
        </w:tc>
        <w:tc>
          <w:tcPr>
            <w:tcW w:w="4733" w:type="dxa"/>
            <w:tcBorders>
              <w:top w:val="nil"/>
              <w:left w:val="dotted" w:sz="6" w:space="0" w:color="C0C0C0"/>
              <w:bottom w:val="dotted" w:sz="6" w:space="0" w:color="C0C0C0"/>
              <w:right w:val="nil"/>
            </w:tcBorders>
            <w:shd w:val="clear" w:color="auto" w:fill="FFFFFF"/>
          </w:tcPr>
          <w:p w14:paraId="030DAE9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EEF25C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cbc:DocumentTypeCodeType</w:t>
            </w:r>
          </w:p>
          <w:p w14:paraId="77891E1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tir68-114</w:t>
            </w:r>
          </w:p>
          <w:p w14:paraId="6254E858" w14:textId="77777777" w:rsidR="0039026F" w:rsidRDefault="0039026F">
            <w:pPr>
              <w:pStyle w:val="GEFEG"/>
              <w:ind w:left="1047"/>
              <w:rPr>
                <w:sz w:val="16"/>
                <w:szCs w:val="16"/>
              </w:rPr>
            </w:pPr>
            <w:r>
              <w:rPr>
                <w:color w:val="000000"/>
                <w:sz w:val="16"/>
                <w:szCs w:val="16"/>
              </w:rPr>
              <w:t>tir68-118</w:t>
            </w:r>
          </w:p>
          <w:p w14:paraId="6E625F9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4EFA2C13" w14:textId="77777777" w:rsidR="0039026F" w:rsidRDefault="0039026F">
            <w:pPr>
              <w:pStyle w:val="GEFEG"/>
              <w:ind w:left="1047"/>
              <w:rPr>
                <w:sz w:val="16"/>
                <w:szCs w:val="16"/>
              </w:rPr>
            </w:pPr>
            <w:r>
              <w:rPr>
                <w:color w:val="000000"/>
                <w:sz w:val="16"/>
                <w:szCs w:val="16"/>
              </w:rPr>
              <w:t>tbr68-007</w:t>
            </w:r>
          </w:p>
          <w:p w14:paraId="6E79B76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E7EF1B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70B0184" w14:textId="77777777" w:rsidR="0039026F" w:rsidRDefault="0039026F">
            <w:pPr>
              <w:pStyle w:val="GEFEG"/>
              <w:ind w:left="1215"/>
              <w:rPr>
                <w:sz w:val="16"/>
                <w:szCs w:val="16"/>
              </w:rPr>
            </w:pPr>
            <w:r>
              <w:rPr>
                <w:b/>
                <w:bCs/>
                <w:color w:val="000000"/>
                <w:sz w:val="16"/>
                <w:szCs w:val="16"/>
              </w:rPr>
              <w:t>Catalogue item details/Item image/Attachment</w:t>
            </w:r>
          </w:p>
          <w:p w14:paraId="7C462C92" w14:textId="77777777" w:rsidR="0039026F" w:rsidRDefault="0039026F">
            <w:pPr>
              <w:pStyle w:val="GEFEG"/>
              <w:ind w:left="1215"/>
              <w:rPr>
                <w:sz w:val="16"/>
                <w:szCs w:val="16"/>
              </w:rPr>
            </w:pPr>
            <w:r>
              <w:rPr>
                <w:b/>
                <w:bCs/>
                <w:color w:val="000000"/>
                <w:sz w:val="16"/>
                <w:szCs w:val="16"/>
              </w:rPr>
              <w:t>description code</w:t>
            </w:r>
          </w:p>
          <w:p w14:paraId="2B28D48D" w14:textId="77777777" w:rsidR="0039026F" w:rsidRDefault="0039026F">
            <w:pPr>
              <w:pStyle w:val="GEFEG"/>
              <w:ind w:left="1215"/>
              <w:rPr>
                <w:sz w:val="16"/>
                <w:szCs w:val="16"/>
              </w:rPr>
            </w:pPr>
            <w:r>
              <w:rPr>
                <w:b/>
                <w:bCs/>
                <w:color w:val="000000"/>
                <w:sz w:val="16"/>
                <w:szCs w:val="16"/>
              </w:rPr>
              <w:t>Pre award catalogue/Pre award catalogue line/</w:t>
            </w:r>
          </w:p>
          <w:p w14:paraId="586EF445" w14:textId="77777777" w:rsidR="0039026F" w:rsidRDefault="0039026F">
            <w:pPr>
              <w:pStyle w:val="GEFEG"/>
              <w:ind w:left="1215"/>
              <w:rPr>
                <w:sz w:val="16"/>
                <w:szCs w:val="16"/>
              </w:rPr>
            </w:pPr>
            <w:r>
              <w:rPr>
                <w:b/>
                <w:bCs/>
                <w:color w:val="000000"/>
                <w:sz w:val="16"/>
                <w:szCs w:val="16"/>
              </w:rPr>
              <w:t>Catalogue item details/Attached item specification/</w:t>
            </w:r>
          </w:p>
          <w:p w14:paraId="339DED1C" w14:textId="77777777" w:rsidR="0039026F" w:rsidRDefault="0039026F">
            <w:pPr>
              <w:pStyle w:val="GEFEG"/>
              <w:ind w:left="1215"/>
              <w:rPr>
                <w:sz w:val="16"/>
                <w:szCs w:val="16"/>
              </w:rPr>
            </w:pPr>
            <w:r>
              <w:rPr>
                <w:b/>
                <w:bCs/>
                <w:color w:val="000000"/>
                <w:sz w:val="16"/>
                <w:szCs w:val="16"/>
              </w:rPr>
              <w:t>Attachment description code</w:t>
            </w:r>
          </w:p>
          <w:p w14:paraId="4C9E102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functional description of the attachment expressed as</w:t>
            </w:r>
          </w:p>
          <w:p w14:paraId="66DF99B6" w14:textId="77777777" w:rsidR="0039026F" w:rsidRDefault="0039026F">
            <w:pPr>
              <w:pStyle w:val="GEFEG"/>
              <w:ind w:left="1229"/>
              <w:rPr>
                <w:sz w:val="16"/>
                <w:szCs w:val="16"/>
              </w:rPr>
            </w:pPr>
            <w:r>
              <w:rPr>
                <w:i/>
                <w:iCs/>
                <w:color w:val="000000"/>
                <w:sz w:val="16"/>
                <w:szCs w:val="16"/>
              </w:rPr>
              <w:t>code.</w:t>
            </w:r>
          </w:p>
          <w:p w14:paraId="2B18D5A0" w14:textId="77777777" w:rsidR="0039026F" w:rsidRDefault="0039026F">
            <w:pPr>
              <w:pStyle w:val="GEFEG"/>
              <w:ind w:left="1229"/>
              <w:rPr>
                <w:sz w:val="16"/>
                <w:szCs w:val="16"/>
              </w:rPr>
            </w:pPr>
            <w:r>
              <w:rPr>
                <w:i/>
                <w:iCs/>
                <w:color w:val="000000"/>
                <w:sz w:val="16"/>
                <w:szCs w:val="16"/>
              </w:rPr>
              <w:t>A functional description of the attachment expressed as</w:t>
            </w:r>
          </w:p>
          <w:p w14:paraId="72C83449" w14:textId="77777777" w:rsidR="0039026F" w:rsidRDefault="0039026F">
            <w:pPr>
              <w:pStyle w:val="GEFEG"/>
              <w:ind w:left="1229"/>
              <w:rPr>
                <w:sz w:val="16"/>
                <w:szCs w:val="16"/>
              </w:rPr>
            </w:pPr>
            <w:r>
              <w:rPr>
                <w:i/>
                <w:iCs/>
                <w:color w:val="000000"/>
                <w:sz w:val="16"/>
                <w:szCs w:val="16"/>
              </w:rPr>
              <w:t>code.</w:t>
            </w:r>
          </w:p>
          <w:p w14:paraId="058ADA92"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Document Type Code  UNCL1001</w:t>
            </w:r>
          </w:p>
          <w:p w14:paraId="3AEFC4DE" w14:textId="77777777" w:rsidR="0039026F" w:rsidRDefault="0039026F">
            <w:pPr>
              <w:pStyle w:val="GEFEG"/>
              <w:rPr>
                <w:sz w:val="16"/>
                <w:szCs w:val="16"/>
              </w:rPr>
            </w:pPr>
            <w:r>
              <w:rPr>
                <w:color w:val="000000"/>
                <w:sz w:val="16"/>
                <w:szCs w:val="16"/>
              </w:rPr>
              <w:t xml:space="preserve">   </w:t>
            </w:r>
          </w:p>
          <w:p w14:paraId="1B604A79"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CL-T68-R002</w:t>
            </w:r>
          </w:p>
        </w:tc>
      </w:tr>
      <w:tr w:rsidR="0039026F" w14:paraId="4EF2CDE1"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7ECC33DA" w14:textId="77777777" w:rsidR="0039026F" w:rsidRDefault="00BD3C4F">
            <w:pPr>
              <w:pStyle w:val="GEFEG"/>
              <w:rPr>
                <w:sz w:val="12"/>
                <w:szCs w:val="12"/>
              </w:rPr>
            </w:pPr>
            <w:r>
              <w:rPr>
                <w:noProof/>
              </w:rPr>
              <w:lastRenderedPageBreak/>
              <w:pict w14:anchorId="28D7C47E">
                <v:group id="_x0000_s3568" style="position:absolute;margin-left:0;margin-top:0;width:72.7pt;height:19.45pt;z-index:258076672;mso-position-horizontal-relative:text;mso-position-vertical-relative:text" coordsize="1454,389" o:allowincell="f">
                  <v:rect id="_x0000_s3569" style="position:absolute;left:357;width:15;height:389" fillcolor="gray" stroked="f" strokeweight="0"/>
                  <v:rect id="_x0000_s3570" style="position:absolute;left:600;width:15;height:389" fillcolor="gray" stroked="f" strokeweight="0"/>
                  <v:rect id="_x0000_s3571" style="position:absolute;left:843;width:15;height:389" fillcolor="gray" stroked="f" strokeweight="0"/>
                  <v:rect id="_x0000_s3572" style="position:absolute;left:1086;width:15;height:108" fillcolor="gray" stroked="f" strokeweight="0"/>
                  <v:rect id="_x0000_s3573"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AEE2834"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1D895664"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8C40BC7"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40495C7"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BII3-T68-R026</w:t>
            </w:r>
          </w:p>
        </w:tc>
      </w:tr>
      <w:tr w:rsidR="0039026F" w14:paraId="32C5406D" w14:textId="77777777" w:rsidTr="0039026F">
        <w:trPr>
          <w:cantSplit/>
          <w:trHeight w:hRule="exact" w:val="584"/>
        </w:trPr>
        <w:tc>
          <w:tcPr>
            <w:tcW w:w="1094" w:type="dxa"/>
            <w:gridSpan w:val="4"/>
            <w:tcBorders>
              <w:top w:val="nil"/>
              <w:left w:val="nil"/>
              <w:bottom w:val="dotted" w:sz="6" w:space="0" w:color="C0C0C0"/>
              <w:right w:val="nil"/>
            </w:tcBorders>
            <w:shd w:val="clear" w:color="auto" w:fill="FFFFFF"/>
          </w:tcPr>
          <w:p w14:paraId="53D121BB" w14:textId="77777777" w:rsidR="0039026F" w:rsidRDefault="00BD3C4F">
            <w:pPr>
              <w:pStyle w:val="GEFEG"/>
              <w:rPr>
                <w:sz w:val="12"/>
                <w:szCs w:val="12"/>
              </w:rPr>
            </w:pPr>
            <w:r>
              <w:rPr>
                <w:noProof/>
              </w:rPr>
              <w:pict w14:anchorId="7899DBAE">
                <v:group id="_x0000_s3574" style="position:absolute;margin-left:0;margin-top:.75pt;width:60.6pt;height:29.2pt;z-index:258077696;mso-position-horizontal-relative:text;mso-position-vertical-relative:text" coordorigin=",15" coordsize="1212,584" o:allowincell="f">
                  <v:rect id="_x0000_s3575" style="position:absolute;left:357;top:15;width:15;height:584" fillcolor="gray" stroked="f" strokeweight="0"/>
                  <v:rect id="_x0000_s3576" style="position:absolute;left:600;top:15;width:15;height:584" fillcolor="gray" stroked="f" strokeweight="0"/>
                  <v:rect id="_x0000_s3577" style="position:absolute;left:843;top:15;width:15;height:584" fillcolor="gray" stroked="f" strokeweight="0"/>
                  <v:rect id="_x0000_s3578"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907D97A" w14:textId="77777777" w:rsidR="0039026F" w:rsidRDefault="0039026F">
            <w:pPr>
              <w:pStyle w:val="GEFEG"/>
              <w:ind w:left="58"/>
              <w:rPr>
                <w:sz w:val="12"/>
                <w:szCs w:val="12"/>
              </w:rPr>
            </w:pPr>
            <w:r>
              <w:rPr>
                <w:b/>
                <w:bCs/>
                <w:color w:val="000000"/>
                <w:sz w:val="16"/>
                <w:szCs w:val="16"/>
              </w:rPr>
              <w:t>cbc:DocumentType</w:t>
            </w:r>
          </w:p>
        </w:tc>
        <w:tc>
          <w:tcPr>
            <w:tcW w:w="4733" w:type="dxa"/>
            <w:tcBorders>
              <w:top w:val="nil"/>
              <w:left w:val="dotted" w:sz="6" w:space="0" w:color="C0C0C0"/>
              <w:bottom w:val="dotted" w:sz="6" w:space="0" w:color="C0C0C0"/>
              <w:right w:val="nil"/>
            </w:tcBorders>
            <w:shd w:val="clear" w:color="auto" w:fill="FFFFFF"/>
          </w:tcPr>
          <w:p w14:paraId="5D2EEF4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C9EDF2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cbc:DocumentTypeType</w:t>
            </w:r>
          </w:p>
          <w:p w14:paraId="25E3728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1AE321D" w14:textId="77777777" w:rsidR="0039026F" w:rsidRDefault="0039026F">
            <w:pPr>
              <w:pStyle w:val="GEFEG"/>
              <w:rPr>
                <w:sz w:val="12"/>
                <w:szCs w:val="12"/>
              </w:rPr>
            </w:pPr>
            <w:r>
              <w:rPr>
                <w:color w:val="000000"/>
                <w:sz w:val="16"/>
                <w:szCs w:val="16"/>
              </w:rPr>
              <w:t xml:space="preserve">   </w:t>
            </w:r>
          </w:p>
        </w:tc>
      </w:tr>
      <w:tr w:rsidR="0039026F" w14:paraId="0C1497A9"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544570C9" w14:textId="77777777" w:rsidR="0039026F" w:rsidRDefault="00BD3C4F">
            <w:pPr>
              <w:pStyle w:val="GEFEG"/>
              <w:rPr>
                <w:sz w:val="12"/>
                <w:szCs w:val="12"/>
              </w:rPr>
            </w:pPr>
            <w:r>
              <w:rPr>
                <w:noProof/>
              </w:rPr>
              <w:pict w14:anchorId="418D8E1C">
                <v:group id="_x0000_s3579" style="position:absolute;margin-left:0;margin-top:.75pt;width:60.6pt;height:86.8pt;z-index:258078720;mso-position-horizontal-relative:text;mso-position-vertical-relative:text" coordorigin=",15" coordsize="1212,1736" o:allowincell="f">
                  <v:rect id="_x0000_s3580" style="position:absolute;left:357;top:15;width:15;height:1736" fillcolor="gray" stroked="f" strokeweight="0"/>
                  <v:rect id="_x0000_s3581" style="position:absolute;left:600;top:15;width:15;height:1736" fillcolor="gray" stroked="f" strokeweight="0"/>
                  <v:rect id="_x0000_s3582" style="position:absolute;left:843;top:15;width:15;height:1736" fillcolor="gray" stroked="f" strokeweight="0"/>
                  <v:rect id="_x0000_s3583"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704AB09" w14:textId="77777777" w:rsidR="0039026F" w:rsidRDefault="0039026F">
            <w:pPr>
              <w:pStyle w:val="GEFEG"/>
              <w:ind w:left="58"/>
              <w:rPr>
                <w:sz w:val="12"/>
                <w:szCs w:val="12"/>
              </w:rPr>
            </w:pPr>
            <w:r>
              <w:rPr>
                <w:b/>
                <w:bCs/>
                <w:color w:val="000000"/>
                <w:sz w:val="16"/>
                <w:szCs w:val="16"/>
              </w:rPr>
              <w:t>cbc:DocumentDescription</w:t>
            </w:r>
          </w:p>
        </w:tc>
        <w:tc>
          <w:tcPr>
            <w:tcW w:w="4733" w:type="dxa"/>
            <w:tcBorders>
              <w:top w:val="nil"/>
              <w:left w:val="dotted" w:sz="6" w:space="0" w:color="C0C0C0"/>
              <w:bottom w:val="dotted" w:sz="6" w:space="0" w:color="C0C0C0"/>
              <w:right w:val="nil"/>
            </w:tcBorders>
            <w:shd w:val="clear" w:color="auto" w:fill="FFFFFF"/>
          </w:tcPr>
          <w:p w14:paraId="59222DD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F458C7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cbc:DocumentDescriptionType</w:t>
            </w:r>
          </w:p>
          <w:p w14:paraId="7A297DC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tir68-113</w:t>
            </w:r>
          </w:p>
          <w:p w14:paraId="24CB1403" w14:textId="77777777" w:rsidR="0039026F" w:rsidRDefault="0039026F">
            <w:pPr>
              <w:pStyle w:val="GEFEG"/>
              <w:ind w:left="1047"/>
              <w:rPr>
                <w:sz w:val="16"/>
                <w:szCs w:val="16"/>
              </w:rPr>
            </w:pPr>
            <w:r>
              <w:rPr>
                <w:color w:val="000000"/>
                <w:sz w:val="16"/>
                <w:szCs w:val="16"/>
              </w:rPr>
              <w:t>tir68-117</w:t>
            </w:r>
          </w:p>
          <w:p w14:paraId="1DCB6CF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20200A36" w14:textId="77777777" w:rsidR="0039026F" w:rsidRDefault="0039026F">
            <w:pPr>
              <w:pStyle w:val="GEFEG"/>
              <w:ind w:left="1047"/>
              <w:rPr>
                <w:sz w:val="16"/>
                <w:szCs w:val="16"/>
              </w:rPr>
            </w:pPr>
            <w:r>
              <w:rPr>
                <w:color w:val="000000"/>
                <w:sz w:val="16"/>
                <w:szCs w:val="16"/>
              </w:rPr>
              <w:t>tbr68-007</w:t>
            </w:r>
          </w:p>
          <w:p w14:paraId="0834823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1749EE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20191E2" w14:textId="77777777" w:rsidR="0039026F" w:rsidRDefault="0039026F">
            <w:pPr>
              <w:pStyle w:val="GEFEG"/>
              <w:ind w:left="1215"/>
              <w:rPr>
                <w:sz w:val="16"/>
                <w:szCs w:val="16"/>
              </w:rPr>
            </w:pPr>
            <w:r>
              <w:rPr>
                <w:b/>
                <w:bCs/>
                <w:color w:val="000000"/>
                <w:sz w:val="16"/>
                <w:szCs w:val="16"/>
              </w:rPr>
              <w:t>Catalogue item details/Item image/Attachment</w:t>
            </w:r>
          </w:p>
          <w:p w14:paraId="21467640" w14:textId="77777777" w:rsidR="0039026F" w:rsidRDefault="0039026F">
            <w:pPr>
              <w:pStyle w:val="GEFEG"/>
              <w:ind w:left="1215"/>
              <w:rPr>
                <w:sz w:val="16"/>
                <w:szCs w:val="16"/>
              </w:rPr>
            </w:pPr>
            <w:r>
              <w:rPr>
                <w:b/>
                <w:bCs/>
                <w:color w:val="000000"/>
                <w:sz w:val="16"/>
                <w:szCs w:val="16"/>
              </w:rPr>
              <w:t>description</w:t>
            </w:r>
          </w:p>
          <w:p w14:paraId="2733455A" w14:textId="77777777" w:rsidR="0039026F" w:rsidRDefault="0039026F">
            <w:pPr>
              <w:pStyle w:val="GEFEG"/>
              <w:ind w:left="1215"/>
              <w:rPr>
                <w:sz w:val="16"/>
                <w:szCs w:val="16"/>
              </w:rPr>
            </w:pPr>
            <w:r>
              <w:rPr>
                <w:b/>
                <w:bCs/>
                <w:color w:val="000000"/>
                <w:sz w:val="16"/>
                <w:szCs w:val="16"/>
              </w:rPr>
              <w:t>Pre award catalogue/Pre award catalogue line/</w:t>
            </w:r>
          </w:p>
          <w:p w14:paraId="74F847D6" w14:textId="77777777" w:rsidR="0039026F" w:rsidRDefault="0039026F">
            <w:pPr>
              <w:pStyle w:val="GEFEG"/>
              <w:ind w:left="1215"/>
              <w:rPr>
                <w:sz w:val="16"/>
                <w:szCs w:val="16"/>
              </w:rPr>
            </w:pPr>
            <w:r>
              <w:rPr>
                <w:b/>
                <w:bCs/>
                <w:color w:val="000000"/>
                <w:sz w:val="16"/>
                <w:szCs w:val="16"/>
              </w:rPr>
              <w:t>Catalogue item details/Attached item specification/</w:t>
            </w:r>
          </w:p>
          <w:p w14:paraId="73E8DB25" w14:textId="77777777" w:rsidR="0039026F" w:rsidRDefault="0039026F">
            <w:pPr>
              <w:pStyle w:val="GEFEG"/>
              <w:ind w:left="1215"/>
              <w:rPr>
                <w:sz w:val="16"/>
                <w:szCs w:val="16"/>
              </w:rPr>
            </w:pPr>
            <w:r>
              <w:rPr>
                <w:b/>
                <w:bCs/>
                <w:color w:val="000000"/>
                <w:sz w:val="16"/>
                <w:szCs w:val="16"/>
              </w:rPr>
              <w:t>Attachment description</w:t>
            </w:r>
          </w:p>
          <w:p w14:paraId="472C04C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short description of the attached document</w:t>
            </w:r>
          </w:p>
          <w:p w14:paraId="7EBFA373" w14:textId="77777777" w:rsidR="0039026F" w:rsidRDefault="0039026F">
            <w:pPr>
              <w:pStyle w:val="GEFEG"/>
              <w:ind w:left="1229"/>
              <w:rPr>
                <w:sz w:val="16"/>
                <w:szCs w:val="16"/>
              </w:rPr>
            </w:pPr>
            <w:r>
              <w:rPr>
                <w:i/>
                <w:iCs/>
                <w:color w:val="000000"/>
                <w:sz w:val="16"/>
                <w:szCs w:val="16"/>
              </w:rPr>
              <w:t>A short description of the attached document</w:t>
            </w:r>
          </w:p>
          <w:p w14:paraId="18EE6139" w14:textId="77777777" w:rsidR="0039026F" w:rsidRDefault="0039026F">
            <w:pPr>
              <w:pStyle w:val="GEFEG"/>
              <w:rPr>
                <w:sz w:val="12"/>
                <w:szCs w:val="12"/>
              </w:rPr>
            </w:pPr>
            <w:r>
              <w:rPr>
                <w:color w:val="000000"/>
                <w:sz w:val="16"/>
                <w:szCs w:val="16"/>
              </w:rPr>
              <w:t xml:space="preserve">   </w:t>
            </w:r>
          </w:p>
        </w:tc>
      </w:tr>
      <w:tr w:rsidR="0039026F" w14:paraId="24217AAE"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0D0ADA9B" w14:textId="77777777" w:rsidR="0039026F" w:rsidRDefault="00BD3C4F">
            <w:pPr>
              <w:pStyle w:val="GEFEG"/>
              <w:rPr>
                <w:sz w:val="12"/>
                <w:szCs w:val="12"/>
              </w:rPr>
            </w:pPr>
            <w:r>
              <w:rPr>
                <w:noProof/>
              </w:rPr>
              <w:pict w14:anchorId="6E919139">
                <v:group id="_x0000_s3584" style="position:absolute;margin-left:0;margin-top:.75pt;width:60.6pt;height:19.95pt;z-index:258079744;mso-position-horizontal-relative:text;mso-position-vertical-relative:text" coordorigin=",15" coordsize="1212,399" o:allowincell="f">
                  <v:rect id="_x0000_s3585" style="position:absolute;left:357;top:15;width:15;height:399" fillcolor="gray" stroked="f" strokeweight="0"/>
                  <v:rect id="_x0000_s3586" style="position:absolute;left:600;top:15;width:15;height:399" fillcolor="gray" stroked="f" strokeweight="0"/>
                  <v:rect id="_x0000_s3587" style="position:absolute;left:843;top:15;width:15;height:399" fillcolor="gray" stroked="f" strokeweight="0"/>
                  <v:rect id="_x0000_s3588" style="position:absolute;left:843;top:123;width:372;height:15" fillcolor="gray" stroked="f" strokeweight="0"/>
                  <v:rect id="_x0000_s3589"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471263A" w14:textId="77777777" w:rsidR="0039026F" w:rsidRDefault="0039026F">
            <w:pPr>
              <w:pStyle w:val="GEFEG"/>
              <w:ind w:left="58"/>
              <w:rPr>
                <w:sz w:val="12"/>
                <w:szCs w:val="12"/>
              </w:rPr>
            </w:pPr>
            <w:r>
              <w:rPr>
                <w:b/>
                <w:bCs/>
                <w:i/>
                <w:iCs/>
                <w:color w:val="000000"/>
                <w:sz w:val="16"/>
                <w:szCs w:val="16"/>
              </w:rPr>
              <w:t>cac:Attachment</w:t>
            </w:r>
          </w:p>
        </w:tc>
        <w:tc>
          <w:tcPr>
            <w:tcW w:w="4733" w:type="dxa"/>
            <w:tcBorders>
              <w:top w:val="nil"/>
              <w:left w:val="dotted" w:sz="6" w:space="0" w:color="C0C0C0"/>
              <w:bottom w:val="dotted" w:sz="6" w:space="0" w:color="C0C0C0"/>
              <w:right w:val="nil"/>
            </w:tcBorders>
            <w:shd w:val="clear" w:color="auto" w:fill="FFFFFF"/>
          </w:tcPr>
          <w:p w14:paraId="33D4689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6BC794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cac:AttachmentType</w:t>
            </w:r>
          </w:p>
        </w:tc>
        <w:tc>
          <w:tcPr>
            <w:tcW w:w="5682" w:type="dxa"/>
            <w:tcBorders>
              <w:top w:val="nil"/>
              <w:left w:val="dotted" w:sz="6" w:space="0" w:color="C0C0C0"/>
              <w:bottom w:val="dotted" w:sz="6" w:space="0" w:color="C0C0C0"/>
              <w:right w:val="nil"/>
            </w:tcBorders>
            <w:shd w:val="clear" w:color="auto" w:fill="FFFFFF"/>
          </w:tcPr>
          <w:p w14:paraId="3785D3F7" w14:textId="77777777" w:rsidR="0039026F" w:rsidRDefault="0039026F">
            <w:pPr>
              <w:pStyle w:val="GEFEG"/>
              <w:rPr>
                <w:sz w:val="12"/>
                <w:szCs w:val="12"/>
              </w:rPr>
            </w:pPr>
          </w:p>
        </w:tc>
      </w:tr>
      <w:tr w:rsidR="0039026F" w14:paraId="55158EEF" w14:textId="77777777" w:rsidTr="0039026F">
        <w:trPr>
          <w:cantSplit/>
          <w:trHeight w:hRule="exact" w:val="2120"/>
        </w:trPr>
        <w:tc>
          <w:tcPr>
            <w:tcW w:w="1312" w:type="dxa"/>
            <w:gridSpan w:val="5"/>
            <w:tcBorders>
              <w:top w:val="nil"/>
              <w:left w:val="nil"/>
              <w:bottom w:val="dotted" w:sz="6" w:space="0" w:color="C0C0C0"/>
              <w:right w:val="nil"/>
            </w:tcBorders>
            <w:shd w:val="clear" w:color="auto" w:fill="FFFFFF"/>
          </w:tcPr>
          <w:p w14:paraId="336C37C8" w14:textId="77777777" w:rsidR="0039026F" w:rsidRDefault="00BD3C4F">
            <w:pPr>
              <w:pStyle w:val="GEFEG"/>
              <w:rPr>
                <w:sz w:val="12"/>
                <w:szCs w:val="12"/>
              </w:rPr>
            </w:pPr>
            <w:r>
              <w:rPr>
                <w:noProof/>
              </w:rPr>
              <w:pict w14:anchorId="617D3BBB">
                <v:group id="_x0000_s3590" style="position:absolute;margin-left:0;margin-top:.75pt;width:72.7pt;height:106pt;z-index:258080768;mso-position-horizontal-relative:text;mso-position-vertical-relative:text" coordorigin=",15" coordsize="1454,2120" o:allowincell="f">
                  <v:rect id="_x0000_s3591" style="position:absolute;left:357;top:15;width:15;height:2120" fillcolor="gray" stroked="f" strokeweight="0"/>
                  <v:rect id="_x0000_s3592" style="position:absolute;left:600;top:15;width:15;height:2120" fillcolor="gray" stroked="f" strokeweight="0"/>
                  <v:rect id="_x0000_s3593" style="position:absolute;left:843;top:15;width:15;height:2120" fillcolor="gray" stroked="f" strokeweight="0"/>
                  <v:rect id="_x0000_s3594" style="position:absolute;left:1086;top:15;width:15;height:2120" fillcolor="gray" stroked="f" strokeweight="0"/>
                  <v:rect id="_x0000_s3595" style="position:absolute;left:1086;top:123;width:372;height:15" fillcolor="gray" stroked="f" strokeweight="0"/>
                  <v:rect id="_x0000_s3596" style="position:absolute;left:1329;top:123;width:15;height:201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9A4D3F0" w14:textId="77777777" w:rsidR="0039026F" w:rsidRDefault="0039026F">
            <w:pPr>
              <w:pStyle w:val="GEFEG"/>
              <w:ind w:left="58"/>
              <w:rPr>
                <w:sz w:val="16"/>
                <w:szCs w:val="16"/>
              </w:rPr>
            </w:pPr>
            <w:r>
              <w:rPr>
                <w:b/>
                <w:bCs/>
                <w:color w:val="000000"/>
                <w:sz w:val="16"/>
                <w:szCs w:val="16"/>
              </w:rPr>
              <w:t>cbc:</w:t>
            </w:r>
          </w:p>
          <w:p w14:paraId="236387B0" w14:textId="77777777" w:rsidR="0039026F" w:rsidRDefault="0039026F">
            <w:pPr>
              <w:pStyle w:val="GEFEG"/>
              <w:ind w:left="58"/>
              <w:rPr>
                <w:sz w:val="12"/>
                <w:szCs w:val="12"/>
              </w:rPr>
            </w:pPr>
            <w:r>
              <w:rPr>
                <w:b/>
                <w:bCs/>
                <w:color w:val="000000"/>
                <w:sz w:val="16"/>
                <w:szCs w:val="16"/>
              </w:rPr>
              <w:t>EmbeddedDocumentBinaryObject</w:t>
            </w:r>
          </w:p>
        </w:tc>
        <w:tc>
          <w:tcPr>
            <w:tcW w:w="4733" w:type="dxa"/>
            <w:tcBorders>
              <w:top w:val="nil"/>
              <w:left w:val="dotted" w:sz="6" w:space="0" w:color="C0C0C0"/>
              <w:bottom w:val="dotted" w:sz="6" w:space="0" w:color="C0C0C0"/>
              <w:right w:val="nil"/>
            </w:tcBorders>
            <w:shd w:val="clear" w:color="auto" w:fill="FFFFFF"/>
          </w:tcPr>
          <w:p w14:paraId="3C593B3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640688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cbc:EmbeddedDocumentBinaryObjectType</w:t>
            </w:r>
          </w:p>
          <w:p w14:paraId="2FF6861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tir68-115</w:t>
            </w:r>
          </w:p>
          <w:p w14:paraId="1F83F189" w14:textId="77777777" w:rsidR="0039026F" w:rsidRDefault="0039026F">
            <w:pPr>
              <w:pStyle w:val="GEFEG"/>
              <w:ind w:left="1047"/>
              <w:rPr>
                <w:sz w:val="16"/>
                <w:szCs w:val="16"/>
              </w:rPr>
            </w:pPr>
            <w:r>
              <w:rPr>
                <w:color w:val="000000"/>
                <w:sz w:val="16"/>
                <w:szCs w:val="16"/>
              </w:rPr>
              <w:t>tir68-119</w:t>
            </w:r>
          </w:p>
          <w:p w14:paraId="23D5D6E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5DA35136" w14:textId="77777777" w:rsidR="0039026F" w:rsidRDefault="0039026F">
            <w:pPr>
              <w:pStyle w:val="GEFEG"/>
              <w:ind w:left="1047"/>
              <w:rPr>
                <w:sz w:val="16"/>
                <w:szCs w:val="16"/>
              </w:rPr>
            </w:pPr>
            <w:r>
              <w:rPr>
                <w:color w:val="000000"/>
                <w:sz w:val="16"/>
                <w:szCs w:val="16"/>
              </w:rPr>
              <w:t>tbr68-007</w:t>
            </w:r>
          </w:p>
          <w:p w14:paraId="5D6F5BE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425C49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7F30775" w14:textId="77777777" w:rsidR="0039026F" w:rsidRDefault="0039026F">
            <w:pPr>
              <w:pStyle w:val="GEFEG"/>
              <w:ind w:left="1215"/>
              <w:rPr>
                <w:sz w:val="16"/>
                <w:szCs w:val="16"/>
              </w:rPr>
            </w:pPr>
            <w:r>
              <w:rPr>
                <w:b/>
                <w:bCs/>
                <w:color w:val="000000"/>
                <w:sz w:val="16"/>
                <w:szCs w:val="16"/>
              </w:rPr>
              <w:t>Catalogue item details/Item image/Attached</w:t>
            </w:r>
          </w:p>
          <w:p w14:paraId="1171D4FF" w14:textId="77777777" w:rsidR="0039026F" w:rsidRDefault="0039026F">
            <w:pPr>
              <w:pStyle w:val="GEFEG"/>
              <w:ind w:left="1215"/>
              <w:rPr>
                <w:sz w:val="16"/>
                <w:szCs w:val="16"/>
              </w:rPr>
            </w:pPr>
            <w:r>
              <w:rPr>
                <w:b/>
                <w:bCs/>
                <w:color w:val="000000"/>
                <w:sz w:val="16"/>
                <w:szCs w:val="16"/>
              </w:rPr>
              <w:t>document</w:t>
            </w:r>
          </w:p>
          <w:p w14:paraId="5704E4AC" w14:textId="77777777" w:rsidR="0039026F" w:rsidRDefault="0039026F">
            <w:pPr>
              <w:pStyle w:val="GEFEG"/>
              <w:ind w:left="1215"/>
              <w:rPr>
                <w:sz w:val="16"/>
                <w:szCs w:val="16"/>
              </w:rPr>
            </w:pPr>
            <w:r>
              <w:rPr>
                <w:b/>
                <w:bCs/>
                <w:color w:val="000000"/>
                <w:sz w:val="16"/>
                <w:szCs w:val="16"/>
              </w:rPr>
              <w:t>Pre award catalogue/Pre award catalogue line/</w:t>
            </w:r>
          </w:p>
          <w:p w14:paraId="71C57080" w14:textId="77777777" w:rsidR="0039026F" w:rsidRDefault="0039026F">
            <w:pPr>
              <w:pStyle w:val="GEFEG"/>
              <w:ind w:left="1215"/>
              <w:rPr>
                <w:sz w:val="16"/>
                <w:szCs w:val="16"/>
              </w:rPr>
            </w:pPr>
            <w:r>
              <w:rPr>
                <w:b/>
                <w:bCs/>
                <w:color w:val="000000"/>
                <w:sz w:val="16"/>
                <w:szCs w:val="16"/>
              </w:rPr>
              <w:t>Catalogue item details/Attached item specification/</w:t>
            </w:r>
          </w:p>
          <w:p w14:paraId="3E79CC6C" w14:textId="77777777" w:rsidR="0039026F" w:rsidRDefault="0039026F">
            <w:pPr>
              <w:pStyle w:val="GEFEG"/>
              <w:ind w:left="1215"/>
              <w:rPr>
                <w:sz w:val="16"/>
                <w:szCs w:val="16"/>
              </w:rPr>
            </w:pPr>
            <w:r>
              <w:rPr>
                <w:b/>
                <w:bCs/>
                <w:color w:val="000000"/>
                <w:sz w:val="16"/>
                <w:szCs w:val="16"/>
              </w:rPr>
              <w:t>Attached document</w:t>
            </w:r>
          </w:p>
          <w:p w14:paraId="61A410B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Binary Object MIME code attribute MUST be coded</w:t>
            </w:r>
          </w:p>
          <w:p w14:paraId="6E213EC0" w14:textId="77777777" w:rsidR="0039026F" w:rsidRDefault="0039026F">
            <w:pPr>
              <w:pStyle w:val="GEFEG"/>
              <w:ind w:left="1229"/>
              <w:rPr>
                <w:sz w:val="16"/>
                <w:szCs w:val="16"/>
              </w:rPr>
            </w:pPr>
            <w:r>
              <w:rPr>
                <w:i/>
                <w:iCs/>
                <w:color w:val="000000"/>
                <w:sz w:val="16"/>
                <w:szCs w:val="16"/>
              </w:rPr>
              <w:t>using MIME Code Type version 2008 code list</w:t>
            </w:r>
          </w:p>
          <w:p w14:paraId="0C712D89" w14:textId="77777777" w:rsidR="0039026F" w:rsidRDefault="0039026F">
            <w:pPr>
              <w:pStyle w:val="GEFEG"/>
              <w:ind w:left="1229"/>
              <w:rPr>
                <w:sz w:val="16"/>
                <w:szCs w:val="16"/>
              </w:rPr>
            </w:pPr>
            <w:r>
              <w:rPr>
                <w:i/>
                <w:iCs/>
                <w:color w:val="000000"/>
                <w:sz w:val="16"/>
                <w:szCs w:val="16"/>
              </w:rPr>
              <w:t>A Binary Object MIME code attribute MUST be coded</w:t>
            </w:r>
          </w:p>
          <w:p w14:paraId="6CEC95E4" w14:textId="77777777" w:rsidR="0039026F" w:rsidRDefault="0039026F">
            <w:pPr>
              <w:pStyle w:val="GEFEG"/>
              <w:ind w:left="1229"/>
              <w:rPr>
                <w:sz w:val="16"/>
                <w:szCs w:val="16"/>
              </w:rPr>
            </w:pPr>
            <w:r>
              <w:rPr>
                <w:i/>
                <w:iCs/>
                <w:color w:val="000000"/>
                <w:sz w:val="16"/>
                <w:szCs w:val="16"/>
              </w:rPr>
              <w:t>using MIME Code Type version 2008 code list</w:t>
            </w:r>
          </w:p>
          <w:p w14:paraId="4B3F43B7" w14:textId="77777777" w:rsidR="0039026F" w:rsidRDefault="0039026F">
            <w:pPr>
              <w:pStyle w:val="GEFEG"/>
              <w:rPr>
                <w:sz w:val="12"/>
                <w:szCs w:val="12"/>
              </w:rPr>
            </w:pPr>
            <w:r>
              <w:rPr>
                <w:color w:val="000000"/>
                <w:sz w:val="16"/>
                <w:szCs w:val="16"/>
              </w:rPr>
              <w:t xml:space="preserve">   </w:t>
            </w:r>
          </w:p>
        </w:tc>
      </w:tr>
      <w:tr w:rsidR="0039026F" w14:paraId="6DC71BEF"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37193D4B" w14:textId="77777777" w:rsidR="0039026F" w:rsidRDefault="00BD3C4F">
            <w:pPr>
              <w:pStyle w:val="GEFEG"/>
              <w:rPr>
                <w:sz w:val="12"/>
                <w:szCs w:val="12"/>
              </w:rPr>
            </w:pPr>
            <w:r>
              <w:rPr>
                <w:noProof/>
              </w:rPr>
              <w:pict w14:anchorId="1C6950E0">
                <v:group id="_x0000_s3597" style="position:absolute;margin-left:0;margin-top:.75pt;width:84.85pt;height:19.45pt;z-index:258081792;mso-position-horizontal-relative:text;mso-position-vertical-relative:text" coordorigin=",15" coordsize="1697,389" o:allowincell="f">
                  <v:rect id="_x0000_s3598" style="position:absolute;left:357;top:15;width:15;height:389" fillcolor="gray" stroked="f" strokeweight="0"/>
                  <v:rect id="_x0000_s3599" style="position:absolute;left:600;top:15;width:15;height:389" fillcolor="gray" stroked="f" strokeweight="0"/>
                  <v:rect id="_x0000_s3600" style="position:absolute;left:843;top:15;width:15;height:389" fillcolor="gray" stroked="f" strokeweight="0"/>
                  <v:rect id="_x0000_s3601" style="position:absolute;left:1086;top:15;width:15;height:389" fillcolor="gray" stroked="f" strokeweight="0"/>
                  <v:rect id="_x0000_s3602" style="position:absolute;left:1329;top:15;width:15;height:108" fillcolor="gray" stroked="f" strokeweight="0"/>
                  <v:rect id="_x0000_s3603"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5E51313F" w14:textId="77777777" w:rsidR="0039026F" w:rsidRDefault="0039026F">
            <w:pPr>
              <w:pStyle w:val="GEFEG"/>
              <w:ind w:left="58"/>
              <w:rPr>
                <w:sz w:val="12"/>
                <w:szCs w:val="12"/>
              </w:rPr>
            </w:pPr>
            <w:r>
              <w:rPr>
                <w:i/>
                <w:iCs/>
                <w:color w:val="000000"/>
                <w:sz w:val="16"/>
                <w:szCs w:val="16"/>
              </w:rPr>
              <w:t>mimeCode</w:t>
            </w:r>
          </w:p>
        </w:tc>
        <w:tc>
          <w:tcPr>
            <w:tcW w:w="4733" w:type="dxa"/>
            <w:tcBorders>
              <w:top w:val="nil"/>
              <w:left w:val="dotted" w:sz="6" w:space="0" w:color="C0C0C0"/>
              <w:bottom w:val="dotted" w:sz="6" w:space="0" w:color="C0C0C0"/>
              <w:right w:val="nil"/>
            </w:tcBorders>
            <w:shd w:val="clear" w:color="auto" w:fill="FFFFFF"/>
          </w:tcPr>
          <w:p w14:paraId="6BDB374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3E435CC"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74F0A3F4"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CL-T68-R001</w:t>
            </w:r>
          </w:p>
          <w:p w14:paraId="4ECEC778"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Mime Code</w:t>
            </w:r>
          </w:p>
        </w:tc>
      </w:tr>
      <w:tr w:rsidR="0039026F" w14:paraId="30AF088F" w14:textId="77777777" w:rsidTr="0039026F">
        <w:trPr>
          <w:cantSplit/>
          <w:trHeight w:hRule="exact" w:val="399"/>
        </w:trPr>
        <w:tc>
          <w:tcPr>
            <w:tcW w:w="1312" w:type="dxa"/>
            <w:gridSpan w:val="5"/>
            <w:tcBorders>
              <w:top w:val="nil"/>
              <w:left w:val="nil"/>
              <w:bottom w:val="dotted" w:sz="6" w:space="0" w:color="C0C0C0"/>
              <w:right w:val="nil"/>
            </w:tcBorders>
            <w:shd w:val="clear" w:color="auto" w:fill="FFFFFF"/>
          </w:tcPr>
          <w:p w14:paraId="0A879BC2" w14:textId="77777777" w:rsidR="0039026F" w:rsidRDefault="00BD3C4F">
            <w:pPr>
              <w:pStyle w:val="GEFEG"/>
              <w:rPr>
                <w:sz w:val="12"/>
                <w:szCs w:val="12"/>
              </w:rPr>
            </w:pPr>
            <w:r>
              <w:rPr>
                <w:noProof/>
              </w:rPr>
              <w:pict w14:anchorId="0F504FFC">
                <v:group id="_x0000_s3604" style="position:absolute;margin-left:0;margin-top:.75pt;width:72.7pt;height:19.95pt;z-index:258082816;mso-position-horizontal-relative:text;mso-position-vertical-relative:text" coordorigin=",15" coordsize="1454,399" o:allowincell="f">
                  <v:rect id="_x0000_s3605" style="position:absolute;left:357;top:15;width:15;height:399" fillcolor="gray" stroked="f" strokeweight="0"/>
                  <v:rect id="_x0000_s3606" style="position:absolute;left:600;top:15;width:15;height:399" fillcolor="gray" stroked="f" strokeweight="0"/>
                  <v:rect id="_x0000_s3607" style="position:absolute;left:843;top:15;width:15;height:399" fillcolor="gray" stroked="f" strokeweight="0"/>
                  <v:rect id="_x0000_s3608" style="position:absolute;left:1086;top:15;width:15;height:108" fillcolor="gray" stroked="f" strokeweight="0"/>
                  <v:rect id="_x0000_s3609" style="position:absolute;left:1086;top:123;width:372;height:15" fillcolor="gray" stroked="f" strokeweight="0"/>
                  <v:rect id="_x0000_s3610" style="position:absolute;left:1329;top:123;width:15;height:291"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F6F25BD" w14:textId="77777777" w:rsidR="0039026F" w:rsidRDefault="0039026F">
            <w:pPr>
              <w:pStyle w:val="GEFEG"/>
              <w:ind w:left="58"/>
              <w:rPr>
                <w:sz w:val="12"/>
                <w:szCs w:val="12"/>
              </w:rPr>
            </w:pPr>
            <w:r>
              <w:rPr>
                <w:b/>
                <w:bCs/>
                <w:i/>
                <w:iCs/>
                <w:color w:val="000000"/>
                <w:sz w:val="16"/>
                <w:szCs w:val="16"/>
              </w:rPr>
              <w:t>cac:ExternalReference</w:t>
            </w:r>
          </w:p>
        </w:tc>
        <w:tc>
          <w:tcPr>
            <w:tcW w:w="4733" w:type="dxa"/>
            <w:tcBorders>
              <w:top w:val="nil"/>
              <w:left w:val="dotted" w:sz="6" w:space="0" w:color="C0C0C0"/>
              <w:bottom w:val="dotted" w:sz="6" w:space="0" w:color="C0C0C0"/>
              <w:right w:val="nil"/>
            </w:tcBorders>
            <w:shd w:val="clear" w:color="auto" w:fill="FFFFFF"/>
          </w:tcPr>
          <w:p w14:paraId="36078958"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A2CCBF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cac:ExternalReferenceType</w:t>
            </w:r>
          </w:p>
        </w:tc>
        <w:tc>
          <w:tcPr>
            <w:tcW w:w="5682" w:type="dxa"/>
            <w:tcBorders>
              <w:top w:val="nil"/>
              <w:left w:val="dotted" w:sz="6" w:space="0" w:color="C0C0C0"/>
              <w:bottom w:val="dotted" w:sz="6" w:space="0" w:color="C0C0C0"/>
              <w:right w:val="nil"/>
            </w:tcBorders>
            <w:shd w:val="clear" w:color="auto" w:fill="FFFFFF"/>
          </w:tcPr>
          <w:p w14:paraId="039971CA" w14:textId="77777777" w:rsidR="0039026F" w:rsidRDefault="0039026F">
            <w:pPr>
              <w:pStyle w:val="GEFEG"/>
              <w:rPr>
                <w:sz w:val="12"/>
                <w:szCs w:val="12"/>
              </w:rPr>
            </w:pPr>
          </w:p>
        </w:tc>
      </w:tr>
      <w:tr w:rsidR="0039026F" w14:paraId="7CB49EAB" w14:textId="77777777" w:rsidTr="0039026F">
        <w:trPr>
          <w:cantSplit/>
          <w:trHeight w:hRule="exact" w:val="1160"/>
        </w:trPr>
        <w:tc>
          <w:tcPr>
            <w:tcW w:w="1531" w:type="dxa"/>
            <w:gridSpan w:val="6"/>
            <w:tcBorders>
              <w:top w:val="nil"/>
              <w:left w:val="nil"/>
              <w:bottom w:val="dotted" w:sz="6" w:space="0" w:color="C0C0C0"/>
              <w:right w:val="nil"/>
            </w:tcBorders>
            <w:shd w:val="clear" w:color="auto" w:fill="FFFFFF"/>
          </w:tcPr>
          <w:p w14:paraId="45E815F0" w14:textId="77777777" w:rsidR="0039026F" w:rsidRDefault="00BD3C4F">
            <w:pPr>
              <w:pStyle w:val="GEFEG"/>
              <w:rPr>
                <w:sz w:val="12"/>
                <w:szCs w:val="12"/>
              </w:rPr>
            </w:pPr>
            <w:r>
              <w:rPr>
                <w:noProof/>
              </w:rPr>
              <w:pict w14:anchorId="17192947">
                <v:group id="_x0000_s3611" style="position:absolute;margin-left:0;margin-top:.75pt;width:84.85pt;height:58pt;z-index:258083840;mso-position-horizontal-relative:text;mso-position-vertical-relative:text" coordorigin=",15" coordsize="1697,1160" o:allowincell="f">
                  <v:rect id="_x0000_s3612" style="position:absolute;left:357;top:15;width:15;height:1160" fillcolor="gray" stroked="f" strokeweight="0"/>
                  <v:rect id="_x0000_s3613" style="position:absolute;left:600;top:15;width:15;height:1160" fillcolor="gray" stroked="f" strokeweight="0"/>
                  <v:rect id="_x0000_s3614" style="position:absolute;left:843;top:15;width:15;height:1160" fillcolor="gray" stroked="f" strokeweight="0"/>
                  <v:rect id="_x0000_s3615" style="position:absolute;left:1329;top:15;width:15;height:108" fillcolor="gray" stroked="f" strokeweight="0"/>
                  <v:rect id="_x0000_s3616"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739E76AB" w14:textId="77777777" w:rsidR="0039026F" w:rsidRDefault="0039026F">
            <w:pPr>
              <w:pStyle w:val="GEFEG"/>
              <w:ind w:left="58"/>
              <w:rPr>
                <w:sz w:val="12"/>
                <w:szCs w:val="12"/>
              </w:rPr>
            </w:pPr>
            <w:r>
              <w:rPr>
                <w:b/>
                <w:bCs/>
                <w:color w:val="000000"/>
                <w:sz w:val="16"/>
                <w:szCs w:val="16"/>
              </w:rPr>
              <w:t>cbc:URI</w:t>
            </w:r>
          </w:p>
        </w:tc>
        <w:tc>
          <w:tcPr>
            <w:tcW w:w="4733" w:type="dxa"/>
            <w:tcBorders>
              <w:top w:val="nil"/>
              <w:left w:val="dotted" w:sz="6" w:space="0" w:color="C0C0C0"/>
              <w:bottom w:val="dotted" w:sz="6" w:space="0" w:color="C0C0C0"/>
              <w:right w:val="nil"/>
            </w:tcBorders>
            <w:shd w:val="clear" w:color="auto" w:fill="FFFFFF"/>
          </w:tcPr>
          <w:p w14:paraId="213B803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2B1E49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cbc:URIType</w:t>
            </w:r>
          </w:p>
          <w:p w14:paraId="7D9B5A4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tir68-098</w:t>
            </w:r>
          </w:p>
          <w:p w14:paraId="4BE4604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34EF4B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70DDCC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9DC8EA5" w14:textId="77777777" w:rsidR="0039026F" w:rsidRDefault="0039026F">
            <w:pPr>
              <w:pStyle w:val="GEFEG"/>
              <w:ind w:left="1215"/>
              <w:rPr>
                <w:sz w:val="16"/>
                <w:szCs w:val="16"/>
              </w:rPr>
            </w:pPr>
            <w:r>
              <w:rPr>
                <w:b/>
                <w:bCs/>
                <w:color w:val="000000"/>
                <w:sz w:val="16"/>
                <w:szCs w:val="16"/>
              </w:rPr>
              <w:t>Catalogue item details/External item specification</w:t>
            </w:r>
          </w:p>
          <w:p w14:paraId="2D59388B" w14:textId="77777777" w:rsidR="0039026F" w:rsidRDefault="0039026F">
            <w:pPr>
              <w:pStyle w:val="GEFEG"/>
              <w:ind w:left="1215"/>
              <w:rPr>
                <w:sz w:val="16"/>
                <w:szCs w:val="16"/>
              </w:rPr>
            </w:pPr>
            <w:r>
              <w:rPr>
                <w:b/>
                <w:bCs/>
                <w:color w:val="000000"/>
                <w:sz w:val="16"/>
                <w:szCs w:val="16"/>
              </w:rPr>
              <w:t>URI</w:t>
            </w:r>
          </w:p>
          <w:p w14:paraId="52DAF5D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URI reference to external item information or</w:t>
            </w:r>
          </w:p>
          <w:p w14:paraId="35167F5E" w14:textId="77777777" w:rsidR="0039026F" w:rsidRDefault="0039026F">
            <w:pPr>
              <w:pStyle w:val="GEFEG"/>
              <w:ind w:left="1229"/>
              <w:rPr>
                <w:sz w:val="16"/>
                <w:szCs w:val="16"/>
              </w:rPr>
            </w:pPr>
            <w:r>
              <w:rPr>
                <w:i/>
                <w:iCs/>
                <w:color w:val="000000"/>
                <w:sz w:val="16"/>
                <w:szCs w:val="16"/>
              </w:rPr>
              <w:t>specifications. E.g. web address</w:t>
            </w:r>
          </w:p>
          <w:p w14:paraId="3B210474" w14:textId="77777777" w:rsidR="0039026F" w:rsidRDefault="0039026F">
            <w:pPr>
              <w:pStyle w:val="GEFEG"/>
              <w:rPr>
                <w:sz w:val="12"/>
                <w:szCs w:val="12"/>
              </w:rPr>
            </w:pPr>
            <w:r>
              <w:rPr>
                <w:color w:val="000000"/>
                <w:sz w:val="16"/>
                <w:szCs w:val="16"/>
              </w:rPr>
              <w:t xml:space="preserve">   </w:t>
            </w:r>
          </w:p>
        </w:tc>
      </w:tr>
      <w:tr w:rsidR="0039026F" w14:paraId="10C29B73"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3837FFBB" w14:textId="77777777" w:rsidR="0039026F" w:rsidRDefault="00BD3C4F">
            <w:pPr>
              <w:pStyle w:val="GEFEG"/>
              <w:rPr>
                <w:sz w:val="12"/>
                <w:szCs w:val="12"/>
              </w:rPr>
            </w:pPr>
            <w:r>
              <w:rPr>
                <w:noProof/>
              </w:rPr>
              <w:pict w14:anchorId="3B513B25">
                <v:group id="_x0000_s3617" style="position:absolute;margin-left:0;margin-top:.75pt;width:60.6pt;height:19.95pt;z-index:258084864;mso-position-horizontal-relative:text;mso-position-vertical-relative:text" coordorigin=",15" coordsize="1212,399" o:allowincell="f">
                  <v:rect id="_x0000_s3618" style="position:absolute;left:357;top:15;width:15;height:399" fillcolor="gray" stroked="f" strokeweight="0"/>
                  <v:rect id="_x0000_s3619" style="position:absolute;left:600;top:15;width:15;height:399" fillcolor="gray" stroked="f" strokeweight="0"/>
                  <v:rect id="_x0000_s3620" style="position:absolute;left:843;top:15;width:15;height:108" fillcolor="gray" stroked="f" strokeweight="0"/>
                  <v:rect id="_x0000_s3621" style="position:absolute;left:843;top:123;width:372;height:15" fillcolor="gray" stroked="f" strokeweight="0"/>
                  <v:rect id="_x0000_s3622"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75A7B47" w14:textId="77777777" w:rsidR="0039026F" w:rsidRDefault="0039026F">
            <w:pPr>
              <w:pStyle w:val="GEFEG"/>
              <w:ind w:left="58"/>
              <w:rPr>
                <w:sz w:val="12"/>
                <w:szCs w:val="12"/>
              </w:rPr>
            </w:pPr>
            <w:r>
              <w:rPr>
                <w:b/>
                <w:bCs/>
                <w:i/>
                <w:iCs/>
                <w:color w:val="000000"/>
                <w:sz w:val="16"/>
                <w:szCs w:val="16"/>
              </w:rPr>
              <w:t>cac:ValidityPeriod</w:t>
            </w:r>
          </w:p>
        </w:tc>
        <w:tc>
          <w:tcPr>
            <w:tcW w:w="4733" w:type="dxa"/>
            <w:tcBorders>
              <w:top w:val="nil"/>
              <w:left w:val="dotted" w:sz="6" w:space="0" w:color="C0C0C0"/>
              <w:bottom w:val="dotted" w:sz="6" w:space="0" w:color="C0C0C0"/>
              <w:right w:val="nil"/>
            </w:tcBorders>
            <w:shd w:val="clear" w:color="auto" w:fill="FFFFFF"/>
          </w:tcPr>
          <w:p w14:paraId="4538448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AAA0B4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5682" w:type="dxa"/>
            <w:tcBorders>
              <w:top w:val="nil"/>
              <w:left w:val="dotted" w:sz="6" w:space="0" w:color="C0C0C0"/>
              <w:bottom w:val="dotted" w:sz="6" w:space="0" w:color="C0C0C0"/>
              <w:right w:val="nil"/>
            </w:tcBorders>
            <w:shd w:val="clear" w:color="auto" w:fill="FFFFFF"/>
          </w:tcPr>
          <w:p w14:paraId="087F2532" w14:textId="77777777" w:rsidR="0039026F" w:rsidRDefault="0039026F">
            <w:pPr>
              <w:pStyle w:val="GEFEG"/>
              <w:rPr>
                <w:sz w:val="12"/>
                <w:szCs w:val="12"/>
              </w:rPr>
            </w:pPr>
          </w:p>
        </w:tc>
      </w:tr>
      <w:tr w:rsidR="0039026F" w14:paraId="05BD8727" w14:textId="77777777" w:rsidTr="0039026F">
        <w:trPr>
          <w:cantSplit/>
          <w:trHeight w:hRule="exact" w:val="1160"/>
        </w:trPr>
        <w:tc>
          <w:tcPr>
            <w:tcW w:w="1312" w:type="dxa"/>
            <w:gridSpan w:val="5"/>
            <w:tcBorders>
              <w:top w:val="nil"/>
              <w:left w:val="nil"/>
              <w:bottom w:val="dotted" w:sz="6" w:space="0" w:color="C0C0C0"/>
              <w:right w:val="nil"/>
            </w:tcBorders>
            <w:shd w:val="clear" w:color="auto" w:fill="FFFFFF"/>
          </w:tcPr>
          <w:p w14:paraId="7758711D" w14:textId="77777777" w:rsidR="0039026F" w:rsidRDefault="00BD3C4F">
            <w:pPr>
              <w:pStyle w:val="GEFEG"/>
              <w:rPr>
                <w:sz w:val="12"/>
                <w:szCs w:val="12"/>
              </w:rPr>
            </w:pPr>
            <w:r>
              <w:rPr>
                <w:noProof/>
              </w:rPr>
              <w:lastRenderedPageBreak/>
              <w:pict w14:anchorId="3656D6AE">
                <v:group id="_x0000_s3623" style="position:absolute;margin-left:0;margin-top:0;width:72.7pt;height:58pt;z-index:258085888;mso-position-horizontal-relative:text;mso-position-vertical-relative:text" coordsize="1454,1160" o:allowincell="f">
                  <v:rect id="_x0000_s3624" style="position:absolute;left:357;width:15;height:1160" fillcolor="gray" stroked="f" strokeweight="0"/>
                  <v:rect id="_x0000_s3625" style="position:absolute;left:600;width:15;height:1160" fillcolor="gray" stroked="f" strokeweight="0"/>
                  <v:rect id="_x0000_s3626" style="position:absolute;left:1086;width:15;height:1160" fillcolor="gray" stroked="f" strokeweight="0"/>
                  <v:rect id="_x0000_s3627"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6F84BAA" w14:textId="77777777" w:rsidR="0039026F" w:rsidRDefault="0039026F">
            <w:pPr>
              <w:pStyle w:val="GEFEG"/>
              <w:ind w:left="58"/>
              <w:rPr>
                <w:sz w:val="12"/>
                <w:szCs w:val="12"/>
              </w:rPr>
            </w:pPr>
            <w:r>
              <w:rPr>
                <w:b/>
                <w:bCs/>
                <w:color w:val="000000"/>
                <w:sz w:val="16"/>
                <w:szCs w:val="16"/>
              </w:rPr>
              <w:t>cbc:StartDate</w:t>
            </w:r>
          </w:p>
        </w:tc>
        <w:tc>
          <w:tcPr>
            <w:tcW w:w="4733" w:type="dxa"/>
            <w:tcBorders>
              <w:top w:val="nil"/>
              <w:left w:val="dotted" w:sz="6" w:space="0" w:color="C0C0C0"/>
              <w:bottom w:val="dotted" w:sz="6" w:space="0" w:color="C0C0C0"/>
              <w:right w:val="nil"/>
            </w:tcBorders>
            <w:shd w:val="clear" w:color="auto" w:fill="FFFFFF"/>
          </w:tcPr>
          <w:p w14:paraId="4E7B826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346E52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cbc:StartDateType</w:t>
            </w:r>
          </w:p>
          <w:p w14:paraId="01D343A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tir68-150</w:t>
            </w:r>
          </w:p>
          <w:p w14:paraId="20D5F4D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4B1FB4C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6715C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FBA5052" w14:textId="77777777" w:rsidR="0039026F" w:rsidRDefault="0039026F">
            <w:pPr>
              <w:pStyle w:val="GEFEG"/>
              <w:ind w:left="1215"/>
              <w:rPr>
                <w:sz w:val="16"/>
                <w:szCs w:val="16"/>
              </w:rPr>
            </w:pPr>
            <w:r>
              <w:rPr>
                <w:b/>
                <w:bCs/>
                <w:color w:val="000000"/>
                <w:sz w:val="16"/>
                <w:szCs w:val="16"/>
              </w:rPr>
              <w:t>Catalogue line validity period/Period start date</w:t>
            </w:r>
          </w:p>
          <w:p w14:paraId="29A8575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when the period starts.</w:t>
            </w:r>
          </w:p>
          <w:p w14:paraId="3A2C9B79" w14:textId="77777777" w:rsidR="0039026F" w:rsidRDefault="0039026F">
            <w:pPr>
              <w:pStyle w:val="GEFEG"/>
              <w:ind w:left="1229"/>
              <w:rPr>
                <w:sz w:val="16"/>
                <w:szCs w:val="16"/>
              </w:rPr>
            </w:pPr>
            <w:r>
              <w:rPr>
                <w:i/>
                <w:iCs/>
                <w:color w:val="000000"/>
                <w:sz w:val="16"/>
                <w:szCs w:val="16"/>
              </w:rPr>
              <w:t>The date is the first day of the period.</w:t>
            </w:r>
          </w:p>
          <w:p w14:paraId="5C554121" w14:textId="77777777" w:rsidR="0039026F" w:rsidRDefault="0039026F">
            <w:pPr>
              <w:pStyle w:val="GEFEG"/>
              <w:rPr>
                <w:sz w:val="16"/>
                <w:szCs w:val="16"/>
              </w:rPr>
            </w:pPr>
            <w:r>
              <w:rPr>
                <w:color w:val="000000"/>
                <w:sz w:val="16"/>
                <w:szCs w:val="16"/>
              </w:rPr>
              <w:t xml:space="preserve">   </w:t>
            </w:r>
          </w:p>
          <w:p w14:paraId="4DB07677"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BII3-T68-R016;BII3-T68-R020</w:t>
            </w:r>
          </w:p>
        </w:tc>
      </w:tr>
      <w:tr w:rsidR="0039026F" w14:paraId="0EA17B0D" w14:textId="77777777" w:rsidTr="0039026F">
        <w:trPr>
          <w:cantSplit/>
          <w:trHeight w:hRule="exact" w:val="1160"/>
        </w:trPr>
        <w:tc>
          <w:tcPr>
            <w:tcW w:w="1312" w:type="dxa"/>
            <w:gridSpan w:val="5"/>
            <w:tcBorders>
              <w:top w:val="nil"/>
              <w:left w:val="nil"/>
              <w:bottom w:val="dotted" w:sz="6" w:space="0" w:color="C0C0C0"/>
              <w:right w:val="nil"/>
            </w:tcBorders>
            <w:shd w:val="clear" w:color="auto" w:fill="FFFFFF"/>
          </w:tcPr>
          <w:p w14:paraId="52F6A76D" w14:textId="77777777" w:rsidR="0039026F" w:rsidRDefault="00BD3C4F">
            <w:pPr>
              <w:pStyle w:val="GEFEG"/>
              <w:rPr>
                <w:sz w:val="12"/>
                <w:szCs w:val="12"/>
              </w:rPr>
            </w:pPr>
            <w:r>
              <w:rPr>
                <w:noProof/>
              </w:rPr>
              <w:pict w14:anchorId="3C769BB1">
                <v:group id="_x0000_s3628" style="position:absolute;margin-left:0;margin-top:.75pt;width:72.7pt;height:58pt;z-index:258086912;mso-position-horizontal-relative:text;mso-position-vertical-relative:text" coordorigin=",15" coordsize="1454,1160" o:allowincell="f">
                  <v:rect id="_x0000_s3629" style="position:absolute;left:357;top:15;width:15;height:1160" fillcolor="gray" stroked="f" strokeweight="0"/>
                  <v:rect id="_x0000_s3630" style="position:absolute;left:600;top:15;width:15;height:1160" fillcolor="gray" stroked="f" strokeweight="0"/>
                  <v:rect id="_x0000_s3631" style="position:absolute;left:1086;top:15;width:15;height:108" fillcolor="gray" stroked="f" strokeweight="0"/>
                  <v:rect id="_x0000_s3632"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B81ECA5" w14:textId="77777777" w:rsidR="0039026F" w:rsidRDefault="0039026F">
            <w:pPr>
              <w:pStyle w:val="GEFEG"/>
              <w:ind w:left="58"/>
              <w:rPr>
                <w:sz w:val="12"/>
                <w:szCs w:val="12"/>
              </w:rPr>
            </w:pPr>
            <w:r>
              <w:rPr>
                <w:b/>
                <w:bCs/>
                <w:color w:val="000000"/>
                <w:sz w:val="16"/>
                <w:szCs w:val="16"/>
              </w:rPr>
              <w:t>cbc:EndDate</w:t>
            </w:r>
          </w:p>
        </w:tc>
        <w:tc>
          <w:tcPr>
            <w:tcW w:w="4733" w:type="dxa"/>
            <w:tcBorders>
              <w:top w:val="nil"/>
              <w:left w:val="dotted" w:sz="6" w:space="0" w:color="C0C0C0"/>
              <w:bottom w:val="dotted" w:sz="6" w:space="0" w:color="C0C0C0"/>
              <w:right w:val="nil"/>
            </w:tcBorders>
            <w:shd w:val="clear" w:color="auto" w:fill="FFFFFF"/>
          </w:tcPr>
          <w:p w14:paraId="22604CE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374423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cbc:EndDateType</w:t>
            </w:r>
          </w:p>
          <w:p w14:paraId="7E1E210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tir68-151</w:t>
            </w:r>
          </w:p>
          <w:p w14:paraId="64E722C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22EF11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DE4827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26DA0B1" w14:textId="77777777" w:rsidR="0039026F" w:rsidRDefault="0039026F">
            <w:pPr>
              <w:pStyle w:val="GEFEG"/>
              <w:ind w:left="1215"/>
              <w:rPr>
                <w:sz w:val="16"/>
                <w:szCs w:val="16"/>
              </w:rPr>
            </w:pPr>
            <w:r>
              <w:rPr>
                <w:b/>
                <w:bCs/>
                <w:color w:val="000000"/>
                <w:sz w:val="16"/>
                <w:szCs w:val="16"/>
              </w:rPr>
              <w:t>Catalogue line validity period/Period end date</w:t>
            </w:r>
          </w:p>
          <w:p w14:paraId="32BA662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period ends.</w:t>
            </w:r>
          </w:p>
          <w:p w14:paraId="33ED43A1" w14:textId="77777777" w:rsidR="0039026F" w:rsidRDefault="0039026F">
            <w:pPr>
              <w:pStyle w:val="GEFEG"/>
              <w:ind w:left="1229"/>
              <w:rPr>
                <w:sz w:val="16"/>
                <w:szCs w:val="16"/>
              </w:rPr>
            </w:pPr>
            <w:r>
              <w:rPr>
                <w:i/>
                <w:iCs/>
                <w:color w:val="000000"/>
                <w:sz w:val="16"/>
                <w:szCs w:val="16"/>
              </w:rPr>
              <w:t>The date is the last day of the period.</w:t>
            </w:r>
          </w:p>
          <w:p w14:paraId="30483515" w14:textId="77777777" w:rsidR="0039026F" w:rsidRDefault="0039026F">
            <w:pPr>
              <w:pStyle w:val="GEFEG"/>
              <w:rPr>
                <w:sz w:val="16"/>
                <w:szCs w:val="16"/>
              </w:rPr>
            </w:pPr>
            <w:r>
              <w:rPr>
                <w:color w:val="000000"/>
                <w:sz w:val="16"/>
                <w:szCs w:val="16"/>
              </w:rPr>
              <w:t xml:space="preserve">   </w:t>
            </w:r>
          </w:p>
          <w:p w14:paraId="5D2925F1"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BII3-T68-R016;BII3-T68-R020</w:t>
            </w:r>
          </w:p>
        </w:tc>
      </w:tr>
      <w:tr w:rsidR="0039026F" w14:paraId="618A607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3FA55CC" w14:textId="77777777" w:rsidR="0039026F" w:rsidRDefault="00BD3C4F">
            <w:pPr>
              <w:pStyle w:val="GEFEG"/>
              <w:rPr>
                <w:sz w:val="12"/>
                <w:szCs w:val="12"/>
              </w:rPr>
            </w:pPr>
            <w:r>
              <w:rPr>
                <w:noProof/>
              </w:rPr>
              <w:pict w14:anchorId="2D3F9DE8">
                <v:group id="_x0000_s3633" style="position:absolute;margin-left:0;margin-top:.75pt;width:48.5pt;height:19.95pt;z-index:258087936;mso-position-horizontal-relative:text;mso-position-vertical-relative:text" coordorigin=",15" coordsize="970,399" o:allowincell="f">
                  <v:rect id="_x0000_s3634" style="position:absolute;left:357;top:15;width:15;height:399" fillcolor="gray" stroked="f" strokeweight="0"/>
                  <v:rect id="_x0000_s3635" style="position:absolute;left:600;top:15;width:15;height:399" fillcolor="gray" stroked="f" strokeweight="0"/>
                  <v:rect id="_x0000_s3636" style="position:absolute;left:600;top:123;width:372;height:15" fillcolor="gray" stroked="f" strokeweight="0"/>
                  <v:rect id="_x0000_s3637"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5BA562B" w14:textId="77777777" w:rsidR="0039026F" w:rsidRDefault="0039026F">
            <w:pPr>
              <w:pStyle w:val="GEFEG"/>
              <w:ind w:left="58"/>
              <w:rPr>
                <w:sz w:val="12"/>
                <w:szCs w:val="12"/>
              </w:rPr>
            </w:pPr>
            <w:r>
              <w:rPr>
                <w:b/>
                <w:bCs/>
                <w:i/>
                <w:iCs/>
                <w:color w:val="000000"/>
                <w:sz w:val="16"/>
                <w:szCs w:val="16"/>
              </w:rPr>
              <w:t>cac:OriginCountry</w:t>
            </w:r>
          </w:p>
        </w:tc>
        <w:tc>
          <w:tcPr>
            <w:tcW w:w="4733" w:type="dxa"/>
            <w:tcBorders>
              <w:top w:val="nil"/>
              <w:left w:val="dotted" w:sz="6" w:space="0" w:color="C0C0C0"/>
              <w:bottom w:val="dotted" w:sz="6" w:space="0" w:color="C0C0C0"/>
              <w:right w:val="nil"/>
            </w:tcBorders>
            <w:shd w:val="clear" w:color="auto" w:fill="FFFFFF"/>
          </w:tcPr>
          <w:p w14:paraId="2888680B"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0C3F3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34E21D4A" w14:textId="77777777" w:rsidR="0039026F" w:rsidRDefault="0039026F">
            <w:pPr>
              <w:pStyle w:val="GEFEG"/>
              <w:rPr>
                <w:sz w:val="12"/>
                <w:szCs w:val="12"/>
              </w:rPr>
            </w:pPr>
          </w:p>
        </w:tc>
      </w:tr>
      <w:tr w:rsidR="0039026F" w14:paraId="3D7AAB97" w14:textId="77777777" w:rsidTr="0039026F">
        <w:trPr>
          <w:cantSplit/>
          <w:trHeight w:hRule="exact" w:val="2888"/>
        </w:trPr>
        <w:tc>
          <w:tcPr>
            <w:tcW w:w="1094" w:type="dxa"/>
            <w:gridSpan w:val="4"/>
            <w:tcBorders>
              <w:top w:val="nil"/>
              <w:left w:val="nil"/>
              <w:bottom w:val="dotted" w:sz="6" w:space="0" w:color="C0C0C0"/>
              <w:right w:val="nil"/>
            </w:tcBorders>
            <w:shd w:val="clear" w:color="auto" w:fill="FFFFFF"/>
          </w:tcPr>
          <w:p w14:paraId="14A3CB77" w14:textId="77777777" w:rsidR="0039026F" w:rsidRDefault="00BD3C4F">
            <w:pPr>
              <w:pStyle w:val="GEFEG"/>
              <w:rPr>
                <w:sz w:val="12"/>
                <w:szCs w:val="12"/>
              </w:rPr>
            </w:pPr>
            <w:r>
              <w:rPr>
                <w:noProof/>
              </w:rPr>
              <w:pict w14:anchorId="7C99A77E">
                <v:group id="_x0000_s3638" style="position:absolute;margin-left:0;margin-top:.75pt;width:60.6pt;height:144.4pt;z-index:258088960;mso-position-horizontal-relative:text;mso-position-vertical-relative:text" coordorigin=",15" coordsize="1212,2888" o:allowincell="f">
                  <v:rect id="_x0000_s3639" style="position:absolute;left:357;top:15;width:15;height:2888" fillcolor="gray" stroked="f" strokeweight="0"/>
                  <v:rect id="_x0000_s3640" style="position:absolute;left:600;top:15;width:15;height:2888" fillcolor="gray" stroked="f" strokeweight="0"/>
                  <v:rect id="_x0000_s3641" style="position:absolute;left:843;top:15;width:15;height:108" fillcolor="gray" stroked="f" strokeweight="0"/>
                  <v:rect id="_x0000_s3642" style="position:absolute;left:843;top:123;width:372;height:15" fillcolor="gray" stroked="f" strokeweight="0"/>
                  <v:rect id="_x0000_s3643" style="position:absolute;left:1086;top:123;width:15;height:2780"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AC14EF9"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14FF8FE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B3F9A6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42126DC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tir68-099</w:t>
            </w:r>
          </w:p>
          <w:p w14:paraId="580B474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43B99D7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2DBE7E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95C6FCC" w14:textId="77777777" w:rsidR="0039026F" w:rsidRDefault="0039026F">
            <w:pPr>
              <w:pStyle w:val="GEFEG"/>
              <w:ind w:left="1215"/>
              <w:rPr>
                <w:sz w:val="16"/>
                <w:szCs w:val="16"/>
              </w:rPr>
            </w:pPr>
            <w:r>
              <w:rPr>
                <w:b/>
                <w:bCs/>
                <w:color w:val="000000"/>
                <w:sz w:val="16"/>
                <w:szCs w:val="16"/>
              </w:rPr>
              <w:t>Catalogue item details/Item origin country</w:t>
            </w:r>
          </w:p>
          <w:p w14:paraId="3A39A7A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code identifying the country from which the item</w:t>
            </w:r>
          </w:p>
          <w:p w14:paraId="50E14A2B" w14:textId="77777777" w:rsidR="0039026F" w:rsidRDefault="0039026F">
            <w:pPr>
              <w:pStyle w:val="GEFEG"/>
              <w:ind w:left="1229"/>
              <w:rPr>
                <w:sz w:val="16"/>
                <w:szCs w:val="16"/>
              </w:rPr>
            </w:pPr>
            <w:r>
              <w:rPr>
                <w:i/>
                <w:iCs/>
                <w:color w:val="000000"/>
                <w:sz w:val="16"/>
                <w:szCs w:val="16"/>
              </w:rPr>
              <w:t>originates.</w:t>
            </w:r>
          </w:p>
          <w:p w14:paraId="6DE73CAB" w14:textId="77777777" w:rsidR="0039026F" w:rsidRDefault="0039026F">
            <w:pPr>
              <w:pStyle w:val="GEFEG"/>
              <w:ind w:left="1229"/>
              <w:rPr>
                <w:sz w:val="16"/>
                <w:szCs w:val="16"/>
              </w:rPr>
            </w:pPr>
            <w:r>
              <w:rPr>
                <w:i/>
                <w:iCs/>
                <w:color w:val="000000"/>
                <w:sz w:val="16"/>
                <w:szCs w:val="16"/>
              </w:rPr>
              <w:t>The lists of valid countries are registered with the ISO</w:t>
            </w:r>
          </w:p>
          <w:p w14:paraId="5B0F5F49" w14:textId="77777777" w:rsidR="0039026F" w:rsidRDefault="0039026F">
            <w:pPr>
              <w:pStyle w:val="GEFEG"/>
              <w:ind w:left="1229"/>
              <w:rPr>
                <w:sz w:val="16"/>
                <w:szCs w:val="16"/>
              </w:rPr>
            </w:pPr>
            <w:r>
              <w:rPr>
                <w:i/>
                <w:iCs/>
                <w:color w:val="000000"/>
                <w:sz w:val="16"/>
                <w:szCs w:val="16"/>
              </w:rPr>
              <w:t>3166-1 Maintenance agency, "Codes for the</w:t>
            </w:r>
          </w:p>
          <w:p w14:paraId="77C75466" w14:textId="77777777" w:rsidR="0039026F" w:rsidRDefault="0039026F">
            <w:pPr>
              <w:pStyle w:val="GEFEG"/>
              <w:ind w:left="1229"/>
              <w:rPr>
                <w:sz w:val="16"/>
                <w:szCs w:val="16"/>
              </w:rPr>
            </w:pPr>
            <w:r>
              <w:rPr>
                <w:i/>
                <w:iCs/>
                <w:color w:val="000000"/>
                <w:sz w:val="16"/>
                <w:szCs w:val="16"/>
              </w:rPr>
              <w:t>representation of names of countries and their</w:t>
            </w:r>
          </w:p>
          <w:p w14:paraId="34FDC7F0" w14:textId="77777777" w:rsidR="0039026F" w:rsidRDefault="0039026F">
            <w:pPr>
              <w:pStyle w:val="GEFEG"/>
              <w:ind w:left="1229"/>
              <w:rPr>
                <w:sz w:val="16"/>
                <w:szCs w:val="16"/>
              </w:rPr>
            </w:pPr>
            <w:r>
              <w:rPr>
                <w:i/>
                <w:iCs/>
                <w:color w:val="000000"/>
                <w:sz w:val="16"/>
                <w:szCs w:val="16"/>
              </w:rPr>
              <w:t>subdivisions". It is recommended to use the alpha-2</w:t>
            </w:r>
          </w:p>
          <w:p w14:paraId="06EC17D6" w14:textId="77777777" w:rsidR="0039026F" w:rsidRDefault="0039026F">
            <w:pPr>
              <w:pStyle w:val="GEFEG"/>
              <w:ind w:left="1229"/>
              <w:rPr>
                <w:sz w:val="16"/>
                <w:szCs w:val="16"/>
              </w:rPr>
            </w:pPr>
            <w:r>
              <w:rPr>
                <w:i/>
                <w:iCs/>
                <w:color w:val="000000"/>
                <w:sz w:val="16"/>
                <w:szCs w:val="16"/>
              </w:rPr>
              <w:t>representation.</w:t>
            </w:r>
          </w:p>
          <w:p w14:paraId="2A5B1175" w14:textId="77777777" w:rsidR="0039026F" w:rsidRDefault="0039026F">
            <w:pPr>
              <w:pStyle w:val="GEFEG"/>
              <w:ind w:left="1229"/>
              <w:rPr>
                <w:sz w:val="16"/>
                <w:szCs w:val="16"/>
              </w:rPr>
            </w:pPr>
            <w:r>
              <w:rPr>
                <w:i/>
                <w:iCs/>
                <w:color w:val="000000"/>
                <w:sz w:val="16"/>
                <w:szCs w:val="16"/>
              </w:rPr>
              <w:t>Used to provide the country from which the item has its</w:t>
            </w:r>
          </w:p>
          <w:p w14:paraId="02B98F7F" w14:textId="77777777" w:rsidR="0039026F" w:rsidRDefault="0039026F">
            <w:pPr>
              <w:pStyle w:val="GEFEG"/>
              <w:ind w:left="1229"/>
              <w:rPr>
                <w:sz w:val="16"/>
                <w:szCs w:val="16"/>
              </w:rPr>
            </w:pPr>
            <w:r>
              <w:rPr>
                <w:i/>
                <w:iCs/>
                <w:color w:val="000000"/>
                <w:sz w:val="16"/>
                <w:szCs w:val="16"/>
              </w:rPr>
              <w:t>origin. Commonly used in cross border trade for</w:t>
            </w:r>
          </w:p>
          <w:p w14:paraId="23C2B462" w14:textId="77777777" w:rsidR="0039026F" w:rsidRDefault="0039026F">
            <w:pPr>
              <w:pStyle w:val="GEFEG"/>
              <w:ind w:left="1229"/>
              <w:rPr>
                <w:sz w:val="16"/>
                <w:szCs w:val="16"/>
              </w:rPr>
            </w:pPr>
            <w:r>
              <w:rPr>
                <w:i/>
                <w:iCs/>
                <w:color w:val="000000"/>
                <w:sz w:val="16"/>
                <w:szCs w:val="16"/>
              </w:rPr>
              <w:t>statistical and customs purposes.</w:t>
            </w:r>
          </w:p>
          <w:p w14:paraId="7F8EE4BF"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27EA7FBB" w14:textId="77777777" w:rsidR="0039026F" w:rsidRDefault="0039026F">
            <w:pPr>
              <w:pStyle w:val="GEFEG"/>
              <w:rPr>
                <w:sz w:val="16"/>
                <w:szCs w:val="16"/>
              </w:rPr>
            </w:pPr>
            <w:r>
              <w:rPr>
                <w:color w:val="000000"/>
                <w:sz w:val="16"/>
                <w:szCs w:val="16"/>
              </w:rPr>
              <w:t xml:space="preserve">   </w:t>
            </w:r>
          </w:p>
          <w:p w14:paraId="6A32E4A6"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085CF690"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2615A04A" w14:textId="77777777" w:rsidR="0039026F" w:rsidRDefault="00BD3C4F">
            <w:pPr>
              <w:pStyle w:val="GEFEG"/>
              <w:rPr>
                <w:sz w:val="12"/>
                <w:szCs w:val="12"/>
              </w:rPr>
            </w:pPr>
            <w:r>
              <w:rPr>
                <w:noProof/>
              </w:rPr>
              <w:pict w14:anchorId="2DBB814A">
                <v:group id="_x0000_s3644" style="position:absolute;margin-left:0;margin-top:.75pt;width:72.7pt;height:19.45pt;z-index:258089984;mso-position-horizontal-relative:text;mso-position-vertical-relative:text" coordorigin=",15" coordsize="1454,389" o:allowincell="f">
                  <v:rect id="_x0000_s3645" style="position:absolute;left:357;top:15;width:15;height:389" fillcolor="gray" stroked="f" strokeweight="0"/>
                  <v:rect id="_x0000_s3646" style="position:absolute;left:600;top:15;width:15;height:389" fillcolor="gray" stroked="f" strokeweight="0"/>
                  <v:rect id="_x0000_s3647" style="position:absolute;left:1086;top:15;width:15;height:108" fillcolor="gray" stroked="f" strokeweight="0"/>
                  <v:rect id="_x0000_s3648"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26B307F5"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3D450A03"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1C9DDDEC"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F576F7D"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0EBA3A4B"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716BB85E" w14:textId="77777777" w:rsidR="0039026F" w:rsidRDefault="00BD3C4F">
            <w:pPr>
              <w:pStyle w:val="GEFEG"/>
              <w:rPr>
                <w:sz w:val="12"/>
                <w:szCs w:val="12"/>
              </w:rPr>
            </w:pPr>
            <w:r>
              <w:rPr>
                <w:noProof/>
              </w:rPr>
              <w:pict w14:anchorId="0D5BB8BF">
                <v:group id="_x0000_s3649" style="position:absolute;margin-left:0;margin-top:.75pt;width:48.5pt;height:19.95pt;z-index:258091008;mso-position-horizontal-relative:text;mso-position-vertical-relative:text" coordorigin=",15" coordsize="970,399" o:allowincell="f">
                  <v:rect id="_x0000_s3650" style="position:absolute;left:357;top:15;width:15;height:399" fillcolor="gray" stroked="f" strokeweight="0"/>
                  <v:rect id="_x0000_s3651" style="position:absolute;left:600;top:15;width:15;height:399" fillcolor="gray" stroked="f" strokeweight="0"/>
                  <v:rect id="_x0000_s3652" style="position:absolute;left:600;top:123;width:372;height:15" fillcolor="gray" stroked="f" strokeweight="0"/>
                  <v:rect id="_x0000_s3653"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C8CE7FB" w14:textId="77777777" w:rsidR="0039026F" w:rsidRDefault="0039026F">
            <w:pPr>
              <w:pStyle w:val="GEFEG"/>
              <w:ind w:left="58"/>
              <w:rPr>
                <w:sz w:val="12"/>
                <w:szCs w:val="12"/>
              </w:rPr>
            </w:pPr>
            <w:r>
              <w:rPr>
                <w:b/>
                <w:bCs/>
                <w:i/>
                <w:iCs/>
                <w:color w:val="000000"/>
                <w:sz w:val="16"/>
                <w:szCs w:val="16"/>
              </w:rPr>
              <w:t>cac:CommodityClassification</w:t>
            </w:r>
          </w:p>
        </w:tc>
        <w:tc>
          <w:tcPr>
            <w:tcW w:w="4733" w:type="dxa"/>
            <w:tcBorders>
              <w:top w:val="nil"/>
              <w:left w:val="dotted" w:sz="6" w:space="0" w:color="C0C0C0"/>
              <w:bottom w:val="dotted" w:sz="6" w:space="0" w:color="C0C0C0"/>
              <w:right w:val="nil"/>
            </w:tcBorders>
            <w:shd w:val="clear" w:color="auto" w:fill="FFFFFF"/>
          </w:tcPr>
          <w:p w14:paraId="54AC6F8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763EBA9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cac:CommodityClassificationType</w:t>
            </w:r>
          </w:p>
        </w:tc>
        <w:tc>
          <w:tcPr>
            <w:tcW w:w="5682" w:type="dxa"/>
            <w:tcBorders>
              <w:top w:val="nil"/>
              <w:left w:val="dotted" w:sz="6" w:space="0" w:color="C0C0C0"/>
              <w:bottom w:val="dotted" w:sz="6" w:space="0" w:color="C0C0C0"/>
              <w:right w:val="nil"/>
            </w:tcBorders>
            <w:shd w:val="clear" w:color="auto" w:fill="FFFFFF"/>
          </w:tcPr>
          <w:p w14:paraId="5F8865E7" w14:textId="77777777" w:rsidR="0039026F" w:rsidRDefault="0039026F">
            <w:pPr>
              <w:pStyle w:val="GEFEG"/>
              <w:rPr>
                <w:sz w:val="12"/>
                <w:szCs w:val="12"/>
              </w:rPr>
            </w:pPr>
          </w:p>
        </w:tc>
      </w:tr>
      <w:tr w:rsidR="0039026F" w14:paraId="4ED4BBBF"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195B0DE4" w14:textId="77777777" w:rsidR="0039026F" w:rsidRDefault="00BD3C4F">
            <w:pPr>
              <w:pStyle w:val="GEFEG"/>
              <w:rPr>
                <w:sz w:val="12"/>
                <w:szCs w:val="12"/>
              </w:rPr>
            </w:pPr>
            <w:r>
              <w:rPr>
                <w:noProof/>
              </w:rPr>
              <w:pict w14:anchorId="12CB2818">
                <v:group id="_x0000_s3654" style="position:absolute;margin-left:0;margin-top:.75pt;width:60.6pt;height:86.8pt;z-index:258092032;mso-position-horizontal-relative:text;mso-position-vertical-relative:text" coordorigin=",15" coordsize="1212,1736" o:allowincell="f">
                  <v:rect id="_x0000_s3655" style="position:absolute;left:357;top:15;width:15;height:1736" fillcolor="gray" stroked="f" strokeweight="0"/>
                  <v:rect id="_x0000_s3656" style="position:absolute;left:600;top:15;width:15;height:1736" fillcolor="gray" stroked="f" strokeweight="0"/>
                  <v:rect id="_x0000_s3657" style="position:absolute;left:843;top:15;width:15;height:108" fillcolor="gray" stroked="f" strokeweight="0"/>
                  <v:rect id="_x0000_s3658" style="position:absolute;left:843;top:123;width:372;height:15" fillcolor="gray" stroked="f" strokeweight="0"/>
                  <v:rect id="_x0000_s3659" style="position:absolute;left:1086;top:123;width:15;height:1628"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530919C" w14:textId="77777777" w:rsidR="0039026F" w:rsidRDefault="0039026F">
            <w:pPr>
              <w:pStyle w:val="GEFEG"/>
              <w:ind w:left="58"/>
              <w:rPr>
                <w:sz w:val="12"/>
                <w:szCs w:val="12"/>
              </w:rPr>
            </w:pPr>
            <w:r>
              <w:rPr>
                <w:b/>
                <w:bCs/>
                <w:color w:val="000000"/>
                <w:sz w:val="16"/>
                <w:szCs w:val="16"/>
              </w:rPr>
              <w:t>cbc:ItemClassificationCode</w:t>
            </w:r>
          </w:p>
        </w:tc>
        <w:tc>
          <w:tcPr>
            <w:tcW w:w="4733" w:type="dxa"/>
            <w:tcBorders>
              <w:top w:val="nil"/>
              <w:left w:val="dotted" w:sz="6" w:space="0" w:color="C0C0C0"/>
              <w:bottom w:val="dotted" w:sz="6" w:space="0" w:color="C0C0C0"/>
              <w:right w:val="nil"/>
            </w:tcBorders>
            <w:shd w:val="clear" w:color="auto" w:fill="FFFFFF"/>
          </w:tcPr>
          <w:p w14:paraId="434EE6D6"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4FA7F6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cbc:ItemClassificationCodeType</w:t>
            </w:r>
          </w:p>
          <w:p w14:paraId="58F750B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tir68-029</w:t>
            </w:r>
          </w:p>
          <w:p w14:paraId="22E0475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11D735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1DE232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1F652A6" w14:textId="77777777" w:rsidR="0039026F" w:rsidRDefault="0039026F">
            <w:pPr>
              <w:pStyle w:val="GEFEG"/>
              <w:ind w:left="1215"/>
              <w:rPr>
                <w:sz w:val="16"/>
                <w:szCs w:val="16"/>
              </w:rPr>
            </w:pPr>
            <w:r>
              <w:rPr>
                <w:b/>
                <w:bCs/>
                <w:color w:val="000000"/>
                <w:sz w:val="16"/>
                <w:szCs w:val="16"/>
              </w:rPr>
              <w:t>Catalogue item details/Item classification/Item</w:t>
            </w:r>
          </w:p>
          <w:p w14:paraId="51CD83D8" w14:textId="77777777" w:rsidR="0039026F" w:rsidRDefault="0039026F">
            <w:pPr>
              <w:pStyle w:val="GEFEG"/>
              <w:ind w:left="1215"/>
              <w:rPr>
                <w:sz w:val="16"/>
                <w:szCs w:val="16"/>
              </w:rPr>
            </w:pPr>
            <w:r>
              <w:rPr>
                <w:b/>
                <w:bCs/>
                <w:color w:val="000000"/>
                <w:sz w:val="16"/>
                <w:szCs w:val="16"/>
              </w:rPr>
              <w:t>classification code</w:t>
            </w:r>
          </w:p>
          <w:p w14:paraId="5447D1A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for classifying the item by its type or nature.</w:t>
            </w:r>
          </w:p>
          <w:p w14:paraId="6241F75C" w14:textId="77777777" w:rsidR="0039026F" w:rsidRDefault="0039026F">
            <w:pPr>
              <w:pStyle w:val="GEFEG"/>
              <w:ind w:left="1229"/>
              <w:rPr>
                <w:sz w:val="16"/>
                <w:szCs w:val="16"/>
              </w:rPr>
            </w:pPr>
            <w:r>
              <w:rPr>
                <w:i/>
                <w:iCs/>
                <w:color w:val="000000"/>
                <w:sz w:val="16"/>
                <w:szCs w:val="16"/>
              </w:rPr>
              <w:t>Classification codes are used to allow grouping of similar</w:t>
            </w:r>
          </w:p>
          <w:p w14:paraId="17BB7784" w14:textId="77777777" w:rsidR="0039026F" w:rsidRDefault="0039026F">
            <w:pPr>
              <w:pStyle w:val="GEFEG"/>
              <w:ind w:left="1229"/>
              <w:rPr>
                <w:sz w:val="16"/>
                <w:szCs w:val="16"/>
              </w:rPr>
            </w:pPr>
            <w:r>
              <w:rPr>
                <w:i/>
                <w:iCs/>
                <w:color w:val="000000"/>
                <w:sz w:val="16"/>
                <w:szCs w:val="16"/>
              </w:rPr>
              <w:t>items for a various purposes e.g. public procurement</w:t>
            </w:r>
          </w:p>
          <w:p w14:paraId="0DE4B66F" w14:textId="77777777" w:rsidR="0039026F" w:rsidRDefault="0039026F">
            <w:pPr>
              <w:pStyle w:val="GEFEG"/>
              <w:ind w:left="1229"/>
              <w:rPr>
                <w:sz w:val="16"/>
                <w:szCs w:val="16"/>
              </w:rPr>
            </w:pPr>
            <w:r>
              <w:rPr>
                <w:i/>
                <w:iCs/>
                <w:color w:val="000000"/>
                <w:sz w:val="16"/>
                <w:szCs w:val="16"/>
              </w:rPr>
              <w:t>(CPV), e-Commerce (UNSPSC) etc.</w:t>
            </w:r>
          </w:p>
          <w:p w14:paraId="1A376BA3" w14:textId="77777777" w:rsidR="0039026F" w:rsidRDefault="0039026F">
            <w:pPr>
              <w:pStyle w:val="GEFEG"/>
              <w:rPr>
                <w:sz w:val="16"/>
                <w:szCs w:val="16"/>
              </w:rPr>
            </w:pPr>
            <w:r>
              <w:rPr>
                <w:color w:val="000000"/>
                <w:sz w:val="16"/>
                <w:szCs w:val="16"/>
              </w:rPr>
              <w:t xml:space="preserve">   </w:t>
            </w:r>
          </w:p>
          <w:p w14:paraId="5B28FF3D"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BII3-T68-R014</w:t>
            </w:r>
          </w:p>
        </w:tc>
      </w:tr>
      <w:tr w:rsidR="0039026F" w14:paraId="6A56B862"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52338080" w14:textId="77777777" w:rsidR="0039026F" w:rsidRDefault="00BD3C4F">
            <w:pPr>
              <w:pStyle w:val="GEFEG"/>
              <w:rPr>
                <w:sz w:val="12"/>
                <w:szCs w:val="12"/>
              </w:rPr>
            </w:pPr>
            <w:r>
              <w:rPr>
                <w:noProof/>
              </w:rPr>
              <w:pict w14:anchorId="16CDD6BF">
                <v:group id="_x0000_s3660" style="position:absolute;margin-left:0;margin-top:.75pt;width:72.7pt;height:19.45pt;z-index:258093056;mso-position-horizontal-relative:text;mso-position-vertical-relative:text" coordorigin=",15" coordsize="1454,389" o:allowincell="f">
                  <v:rect id="_x0000_s3661" style="position:absolute;left:357;top:15;width:15;height:389" fillcolor="gray" stroked="f" strokeweight="0"/>
                  <v:rect id="_x0000_s3662" style="position:absolute;left:600;top:15;width:15;height:389" fillcolor="gray" stroked="f" strokeweight="0"/>
                  <v:rect id="_x0000_s3663" style="position:absolute;left:1086;top:15;width:15;height:108" fillcolor="gray" stroked="f" strokeweight="0"/>
                  <v:rect id="_x0000_s3664"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CD5A0D8"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4A8838FD"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6FF166D"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30C4F9A" w14:textId="77777777" w:rsidR="0039026F" w:rsidRDefault="0039026F">
            <w:pPr>
              <w:pStyle w:val="GEFEG"/>
              <w:rPr>
                <w:sz w:val="12"/>
                <w:szCs w:val="12"/>
              </w:rPr>
            </w:pPr>
          </w:p>
        </w:tc>
      </w:tr>
      <w:tr w:rsidR="0039026F" w14:paraId="0658E2E0"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9B9C893" w14:textId="77777777" w:rsidR="0039026F" w:rsidRDefault="00BD3C4F">
            <w:pPr>
              <w:pStyle w:val="GEFEG"/>
              <w:rPr>
                <w:sz w:val="12"/>
                <w:szCs w:val="12"/>
              </w:rPr>
            </w:pPr>
            <w:r>
              <w:rPr>
                <w:noProof/>
              </w:rPr>
              <w:lastRenderedPageBreak/>
              <w:pict w14:anchorId="71B40F70">
                <v:group id="_x0000_s3665" style="position:absolute;margin-left:0;margin-top:0;width:48.5pt;height:19.95pt;z-index:258094080;mso-position-horizontal-relative:text;mso-position-vertical-relative:text" coordsize="970,399" o:allowincell="f">
                  <v:rect id="_x0000_s3666" style="position:absolute;left:357;width:15;height:399" fillcolor="gray" stroked="f" strokeweight="0"/>
                  <v:rect id="_x0000_s3667" style="position:absolute;left:600;width:15;height:399" fillcolor="gray" stroked="f" strokeweight="0"/>
                  <v:rect id="_x0000_s3668" style="position:absolute;left:600;top:108;width:372;height:15" fillcolor="gray" stroked="f" strokeweight="0"/>
                  <v:rect id="_x0000_s3669" style="position:absolute;left:843;top:108;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7508D37" w14:textId="77777777" w:rsidR="0039026F" w:rsidRDefault="0039026F">
            <w:pPr>
              <w:pStyle w:val="GEFEG"/>
              <w:ind w:left="58"/>
              <w:rPr>
                <w:sz w:val="12"/>
                <w:szCs w:val="12"/>
              </w:rPr>
            </w:pPr>
            <w:r>
              <w:rPr>
                <w:b/>
                <w:bCs/>
                <w:i/>
                <w:iCs/>
                <w:color w:val="000000"/>
                <w:sz w:val="16"/>
                <w:szCs w:val="16"/>
              </w:rPr>
              <w:t>cac:TransactionConditions</w:t>
            </w:r>
          </w:p>
        </w:tc>
        <w:tc>
          <w:tcPr>
            <w:tcW w:w="4733" w:type="dxa"/>
            <w:tcBorders>
              <w:top w:val="nil"/>
              <w:left w:val="dotted" w:sz="6" w:space="0" w:color="C0C0C0"/>
              <w:bottom w:val="dotted" w:sz="6" w:space="0" w:color="C0C0C0"/>
              <w:right w:val="nil"/>
            </w:tcBorders>
            <w:shd w:val="clear" w:color="auto" w:fill="FFFFFF"/>
          </w:tcPr>
          <w:p w14:paraId="08463A58"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93900C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cac:TransactionConditionsType</w:t>
            </w:r>
          </w:p>
        </w:tc>
        <w:tc>
          <w:tcPr>
            <w:tcW w:w="5682" w:type="dxa"/>
            <w:tcBorders>
              <w:top w:val="nil"/>
              <w:left w:val="dotted" w:sz="6" w:space="0" w:color="C0C0C0"/>
              <w:bottom w:val="dotted" w:sz="6" w:space="0" w:color="C0C0C0"/>
              <w:right w:val="nil"/>
            </w:tcBorders>
            <w:shd w:val="clear" w:color="auto" w:fill="FFFFFF"/>
          </w:tcPr>
          <w:p w14:paraId="6ADEF48E" w14:textId="77777777" w:rsidR="0039026F" w:rsidRDefault="0039026F">
            <w:pPr>
              <w:pStyle w:val="GEFEG"/>
              <w:rPr>
                <w:sz w:val="12"/>
                <w:szCs w:val="12"/>
              </w:rPr>
            </w:pPr>
          </w:p>
        </w:tc>
      </w:tr>
      <w:tr w:rsidR="0039026F" w14:paraId="42F3995E"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1B046572" w14:textId="77777777" w:rsidR="0039026F" w:rsidRDefault="00BD3C4F">
            <w:pPr>
              <w:pStyle w:val="GEFEG"/>
              <w:rPr>
                <w:sz w:val="12"/>
                <w:szCs w:val="12"/>
              </w:rPr>
            </w:pPr>
            <w:r>
              <w:rPr>
                <w:noProof/>
              </w:rPr>
              <w:pict w14:anchorId="23C1226B">
                <v:group id="_x0000_s3670" style="position:absolute;margin-left:0;margin-top:.75pt;width:60.6pt;height:86.8pt;z-index:258095104;mso-position-horizontal-relative:text;mso-position-vertical-relative:text" coordorigin=",15" coordsize="1212,1736" o:allowincell="f">
                  <v:rect id="_x0000_s3671" style="position:absolute;left:357;top:15;width:15;height:1736" fillcolor="gray" stroked="f" strokeweight="0"/>
                  <v:rect id="_x0000_s3672" style="position:absolute;left:600;top:15;width:15;height:1736" fillcolor="gray" stroked="f" strokeweight="0"/>
                  <v:rect id="_x0000_s3673" style="position:absolute;left:843;top:15;width:15;height:1736" fillcolor="gray" stroked="f" strokeweight="0"/>
                  <v:rect id="_x0000_s3674" style="position:absolute;left:843;top:123;width:372;height:15" fillcolor="gray" stroked="f" strokeweight="0"/>
                  <v:rect id="_x0000_s3675" style="position:absolute;left:1086;top:123;width:15;height:1628"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2B4977D" w14:textId="77777777" w:rsidR="0039026F" w:rsidRDefault="0039026F">
            <w:pPr>
              <w:pStyle w:val="GEFEG"/>
              <w:ind w:left="58"/>
              <w:rPr>
                <w:sz w:val="12"/>
                <w:szCs w:val="12"/>
              </w:rPr>
            </w:pPr>
            <w:r>
              <w:rPr>
                <w:b/>
                <w:bCs/>
                <w:color w:val="000000"/>
                <w:sz w:val="16"/>
                <w:szCs w:val="16"/>
              </w:rPr>
              <w:t>cbc:ActionCode</w:t>
            </w:r>
          </w:p>
        </w:tc>
        <w:tc>
          <w:tcPr>
            <w:tcW w:w="4733" w:type="dxa"/>
            <w:tcBorders>
              <w:top w:val="nil"/>
              <w:left w:val="dotted" w:sz="6" w:space="0" w:color="C0C0C0"/>
              <w:bottom w:val="dotted" w:sz="6" w:space="0" w:color="C0C0C0"/>
              <w:right w:val="nil"/>
            </w:tcBorders>
            <w:shd w:val="clear" w:color="auto" w:fill="FFFFFF"/>
          </w:tcPr>
          <w:p w14:paraId="35245E6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F46F7B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cbc:ActionCodeType</w:t>
            </w:r>
          </w:p>
          <w:p w14:paraId="70997D2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tir68-095</w:t>
            </w:r>
          </w:p>
          <w:p w14:paraId="4B62DC9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AB5794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FA6C4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8182D84" w14:textId="77777777" w:rsidR="0039026F" w:rsidRDefault="0039026F">
            <w:pPr>
              <w:pStyle w:val="GEFEG"/>
              <w:ind w:left="1215"/>
              <w:rPr>
                <w:sz w:val="16"/>
                <w:szCs w:val="16"/>
              </w:rPr>
            </w:pPr>
            <w:r>
              <w:rPr>
                <w:b/>
                <w:bCs/>
                <w:color w:val="000000"/>
                <w:sz w:val="16"/>
                <w:szCs w:val="16"/>
              </w:rPr>
              <w:t>Transaction conditions code</w:t>
            </w:r>
          </w:p>
          <w:p w14:paraId="1296FF5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Coded description of the specific transaction conditions</w:t>
            </w:r>
          </w:p>
          <w:p w14:paraId="45CF6787" w14:textId="77777777" w:rsidR="0039026F" w:rsidRDefault="0039026F">
            <w:pPr>
              <w:pStyle w:val="GEFEG"/>
              <w:ind w:left="1229"/>
              <w:rPr>
                <w:sz w:val="16"/>
                <w:szCs w:val="16"/>
              </w:rPr>
            </w:pPr>
            <w:r>
              <w:rPr>
                <w:i/>
                <w:iCs/>
                <w:color w:val="000000"/>
                <w:sz w:val="16"/>
                <w:szCs w:val="16"/>
              </w:rPr>
              <w:t>(purchasing, sales, payment) for an item. They can be:</w:t>
            </w:r>
          </w:p>
          <w:p w14:paraId="40C39097" w14:textId="77777777" w:rsidR="0039026F" w:rsidRDefault="0039026F">
            <w:pPr>
              <w:pStyle w:val="GEFEG"/>
              <w:ind w:left="1229"/>
              <w:rPr>
                <w:sz w:val="16"/>
                <w:szCs w:val="16"/>
              </w:rPr>
            </w:pPr>
            <w:r>
              <w:rPr>
                <w:i/>
                <w:iCs/>
                <w:color w:val="000000"/>
                <w:sz w:val="16"/>
                <w:szCs w:val="16"/>
              </w:rPr>
              <w:t>”VQ”: Variable measure indicator</w:t>
            </w:r>
          </w:p>
          <w:p w14:paraId="298ED5EF" w14:textId="77777777" w:rsidR="0039026F" w:rsidRDefault="0039026F">
            <w:pPr>
              <w:pStyle w:val="GEFEG"/>
              <w:ind w:left="1229"/>
              <w:rPr>
                <w:sz w:val="16"/>
                <w:szCs w:val="16"/>
              </w:rPr>
            </w:pPr>
            <w:r>
              <w:rPr>
                <w:i/>
                <w:iCs/>
                <w:color w:val="000000"/>
                <w:sz w:val="16"/>
                <w:szCs w:val="16"/>
              </w:rPr>
              <w:t>"RC”: Returnable unit, indicator</w:t>
            </w:r>
          </w:p>
          <w:p w14:paraId="67B20CEF" w14:textId="77777777" w:rsidR="0039026F" w:rsidRDefault="0039026F">
            <w:pPr>
              <w:pStyle w:val="GEFEG"/>
              <w:ind w:left="1229"/>
              <w:rPr>
                <w:sz w:val="16"/>
                <w:szCs w:val="16"/>
              </w:rPr>
            </w:pPr>
            <w:r>
              <w:rPr>
                <w:i/>
                <w:iCs/>
                <w:color w:val="000000"/>
                <w:sz w:val="16"/>
                <w:szCs w:val="16"/>
              </w:rPr>
              <w:t>”SER”: Trade item is a service</w:t>
            </w:r>
          </w:p>
          <w:p w14:paraId="34A7283B" w14:textId="77777777" w:rsidR="0039026F" w:rsidRDefault="0039026F">
            <w:pPr>
              <w:pStyle w:val="GEFEG"/>
              <w:ind w:left="1229"/>
              <w:rPr>
                <w:sz w:val="16"/>
                <w:szCs w:val="16"/>
              </w:rPr>
            </w:pPr>
            <w:r>
              <w:rPr>
                <w:i/>
                <w:iCs/>
                <w:color w:val="000000"/>
                <w:sz w:val="16"/>
                <w:szCs w:val="16"/>
              </w:rPr>
              <w:t>”MTO”: Trade item is produced after it has been ordered</w:t>
            </w:r>
          </w:p>
          <w:p w14:paraId="0BBF3F7F" w14:textId="77777777" w:rsidR="0039026F" w:rsidRDefault="0039026F">
            <w:pPr>
              <w:pStyle w:val="GEFEG"/>
              <w:rPr>
                <w:sz w:val="12"/>
                <w:szCs w:val="12"/>
              </w:rPr>
            </w:pPr>
            <w:r>
              <w:rPr>
                <w:color w:val="000000"/>
                <w:sz w:val="16"/>
                <w:szCs w:val="16"/>
              </w:rPr>
              <w:t xml:space="preserve">   </w:t>
            </w:r>
          </w:p>
        </w:tc>
      </w:tr>
      <w:tr w:rsidR="0039026F" w14:paraId="02618AC5"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164F87C3" w14:textId="77777777" w:rsidR="0039026F" w:rsidRDefault="00BD3C4F">
            <w:pPr>
              <w:pStyle w:val="GEFEG"/>
              <w:rPr>
                <w:sz w:val="12"/>
                <w:szCs w:val="12"/>
              </w:rPr>
            </w:pPr>
            <w:r>
              <w:rPr>
                <w:noProof/>
              </w:rPr>
              <w:pict w14:anchorId="4352178C">
                <v:group id="_x0000_s3676" style="position:absolute;margin-left:0;margin-top:.75pt;width:72.7pt;height:19.45pt;z-index:258096128;mso-position-horizontal-relative:text;mso-position-vertical-relative:text" coordorigin=",15" coordsize="1454,389" o:allowincell="f">
                  <v:rect id="_x0000_s3677" style="position:absolute;left:357;top:15;width:15;height:389" fillcolor="gray" stroked="f" strokeweight="0"/>
                  <v:rect id="_x0000_s3678" style="position:absolute;left:600;top:15;width:15;height:389" fillcolor="gray" stroked="f" strokeweight="0"/>
                  <v:rect id="_x0000_s3679" style="position:absolute;left:843;top:15;width:15;height:389" fillcolor="gray" stroked="f" strokeweight="0"/>
                  <v:rect id="_x0000_s3680" style="position:absolute;left:1086;top:15;width:15;height:108" fillcolor="gray" stroked="f" strokeweight="0"/>
                  <v:rect id="_x0000_s3681"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4180ACD"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29630E79"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82F140B"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120CCE7" w14:textId="77777777" w:rsidR="0039026F" w:rsidRDefault="0039026F">
            <w:pPr>
              <w:pStyle w:val="GEFEG"/>
              <w:rPr>
                <w:sz w:val="12"/>
                <w:szCs w:val="12"/>
              </w:rPr>
            </w:pPr>
          </w:p>
        </w:tc>
      </w:tr>
      <w:tr w:rsidR="0039026F" w14:paraId="06163A80"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73155AAA" w14:textId="77777777" w:rsidR="0039026F" w:rsidRDefault="00BD3C4F">
            <w:pPr>
              <w:pStyle w:val="GEFEG"/>
              <w:rPr>
                <w:sz w:val="12"/>
                <w:szCs w:val="12"/>
              </w:rPr>
            </w:pPr>
            <w:r>
              <w:rPr>
                <w:noProof/>
              </w:rPr>
              <w:pict w14:anchorId="3F5E23EF">
                <v:group id="_x0000_s3682" style="position:absolute;margin-left:0;margin-top:.75pt;width:60.6pt;height:48.4pt;z-index:258097152;mso-position-horizontal-relative:text;mso-position-vertical-relative:text" coordorigin=",15" coordsize="1212,968" o:allowincell="f">
                  <v:rect id="_x0000_s3683" style="position:absolute;left:357;top:15;width:15;height:968" fillcolor="gray" stroked="f" strokeweight="0"/>
                  <v:rect id="_x0000_s3684" style="position:absolute;left:600;top:15;width:15;height:968" fillcolor="gray" stroked="f" strokeweight="0"/>
                  <v:rect id="_x0000_s3685" style="position:absolute;left:843;top:15;width:15;height:108" fillcolor="gray" stroked="f" strokeweight="0"/>
                  <v:rect id="_x0000_s368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5442752" w14:textId="77777777" w:rsidR="0039026F" w:rsidRDefault="0039026F">
            <w:pPr>
              <w:pStyle w:val="GEFEG"/>
              <w:ind w:left="58"/>
              <w:rPr>
                <w:sz w:val="12"/>
                <w:szCs w:val="12"/>
              </w:rPr>
            </w:pPr>
            <w:r>
              <w:rPr>
                <w:b/>
                <w:bCs/>
                <w:color w:val="000000"/>
                <w:sz w:val="16"/>
                <w:szCs w:val="16"/>
              </w:rPr>
              <w:t>cbc:Description</w:t>
            </w:r>
          </w:p>
        </w:tc>
        <w:tc>
          <w:tcPr>
            <w:tcW w:w="4733" w:type="dxa"/>
            <w:tcBorders>
              <w:top w:val="nil"/>
              <w:left w:val="dotted" w:sz="6" w:space="0" w:color="C0C0C0"/>
              <w:bottom w:val="dotted" w:sz="6" w:space="0" w:color="C0C0C0"/>
              <w:right w:val="nil"/>
            </w:tcBorders>
            <w:shd w:val="clear" w:color="auto" w:fill="FFFFFF"/>
          </w:tcPr>
          <w:p w14:paraId="72A52D0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5BE821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14:paraId="3891D76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tir68-092</w:t>
            </w:r>
          </w:p>
          <w:p w14:paraId="4E01F1A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3BA0359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C35866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C70EF82" w14:textId="77777777" w:rsidR="0039026F" w:rsidRDefault="0039026F">
            <w:pPr>
              <w:pStyle w:val="GEFEG"/>
              <w:ind w:left="1215"/>
              <w:rPr>
                <w:sz w:val="16"/>
                <w:szCs w:val="16"/>
              </w:rPr>
            </w:pPr>
            <w:r>
              <w:rPr>
                <w:b/>
                <w:bCs/>
                <w:color w:val="000000"/>
                <w:sz w:val="16"/>
                <w:szCs w:val="16"/>
              </w:rPr>
              <w:t>Transaction conditions</w:t>
            </w:r>
          </w:p>
          <w:p w14:paraId="13A137E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Textual description of the specific transaction conditions</w:t>
            </w:r>
          </w:p>
          <w:p w14:paraId="2AE96AB6" w14:textId="77777777" w:rsidR="0039026F" w:rsidRDefault="0039026F">
            <w:pPr>
              <w:pStyle w:val="GEFEG"/>
              <w:ind w:left="1229"/>
              <w:rPr>
                <w:sz w:val="16"/>
                <w:szCs w:val="16"/>
              </w:rPr>
            </w:pPr>
            <w:r>
              <w:rPr>
                <w:i/>
                <w:iCs/>
                <w:color w:val="000000"/>
                <w:sz w:val="16"/>
                <w:szCs w:val="16"/>
              </w:rPr>
              <w:t>(purchasing, sales, payment) for an item.</w:t>
            </w:r>
          </w:p>
          <w:p w14:paraId="57AF95E4" w14:textId="77777777" w:rsidR="0039026F" w:rsidRDefault="0039026F">
            <w:pPr>
              <w:pStyle w:val="GEFEG"/>
              <w:rPr>
                <w:sz w:val="12"/>
                <w:szCs w:val="12"/>
              </w:rPr>
            </w:pPr>
            <w:r>
              <w:rPr>
                <w:color w:val="000000"/>
                <w:sz w:val="16"/>
                <w:szCs w:val="16"/>
              </w:rPr>
              <w:t xml:space="preserve">   </w:t>
            </w:r>
          </w:p>
        </w:tc>
      </w:tr>
      <w:tr w:rsidR="0039026F" w14:paraId="40F750E2"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1DCEFED8" w14:textId="77777777" w:rsidR="0039026F" w:rsidRDefault="00BD3C4F">
            <w:pPr>
              <w:pStyle w:val="GEFEG"/>
              <w:rPr>
                <w:sz w:val="12"/>
                <w:szCs w:val="12"/>
              </w:rPr>
            </w:pPr>
            <w:r>
              <w:rPr>
                <w:noProof/>
              </w:rPr>
              <w:pict w14:anchorId="19956C02">
                <v:group id="_x0000_s3687" style="position:absolute;margin-left:0;margin-top:.75pt;width:48.5pt;height:19.95pt;z-index:258098176;mso-position-horizontal-relative:text;mso-position-vertical-relative:text" coordorigin=",15" coordsize="970,399" o:allowincell="f">
                  <v:rect id="_x0000_s3688" style="position:absolute;left:357;top:15;width:15;height:399" fillcolor="gray" stroked="f" strokeweight="0"/>
                  <v:rect id="_x0000_s3689" style="position:absolute;left:600;top:15;width:15;height:399" fillcolor="gray" stroked="f" strokeweight="0"/>
                  <v:rect id="_x0000_s3690" style="position:absolute;left:600;top:123;width:372;height:15" fillcolor="gray" stroked="f" strokeweight="0"/>
                  <v:rect id="_x0000_s3691"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9135CBE" w14:textId="77777777" w:rsidR="0039026F" w:rsidRDefault="0039026F">
            <w:pPr>
              <w:pStyle w:val="GEFEG"/>
              <w:ind w:left="58"/>
              <w:rPr>
                <w:sz w:val="12"/>
                <w:szCs w:val="12"/>
              </w:rPr>
            </w:pPr>
            <w:r>
              <w:rPr>
                <w:b/>
                <w:bCs/>
                <w:i/>
                <w:iCs/>
                <w:color w:val="000000"/>
                <w:sz w:val="16"/>
                <w:szCs w:val="16"/>
              </w:rPr>
              <w:t>cac:HazardousItem</w:t>
            </w:r>
          </w:p>
        </w:tc>
        <w:tc>
          <w:tcPr>
            <w:tcW w:w="4733" w:type="dxa"/>
            <w:tcBorders>
              <w:top w:val="nil"/>
              <w:left w:val="dotted" w:sz="6" w:space="0" w:color="C0C0C0"/>
              <w:bottom w:val="dotted" w:sz="6" w:space="0" w:color="C0C0C0"/>
              <w:right w:val="nil"/>
            </w:tcBorders>
            <w:shd w:val="clear" w:color="auto" w:fill="FFFFFF"/>
          </w:tcPr>
          <w:p w14:paraId="66D9A84F"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471ABCE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cac:HazardousItemType</w:t>
            </w:r>
          </w:p>
        </w:tc>
        <w:tc>
          <w:tcPr>
            <w:tcW w:w="5682" w:type="dxa"/>
            <w:tcBorders>
              <w:top w:val="nil"/>
              <w:left w:val="dotted" w:sz="6" w:space="0" w:color="C0C0C0"/>
              <w:bottom w:val="dotted" w:sz="6" w:space="0" w:color="C0C0C0"/>
              <w:right w:val="nil"/>
            </w:tcBorders>
            <w:shd w:val="clear" w:color="auto" w:fill="FFFFFF"/>
          </w:tcPr>
          <w:p w14:paraId="67CD104D" w14:textId="77777777" w:rsidR="0039026F" w:rsidRDefault="0039026F">
            <w:pPr>
              <w:pStyle w:val="GEFEG"/>
              <w:rPr>
                <w:sz w:val="12"/>
                <w:szCs w:val="12"/>
              </w:rPr>
            </w:pPr>
          </w:p>
        </w:tc>
      </w:tr>
      <w:tr w:rsidR="0039026F" w14:paraId="711841D0"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6AE6D20E" w14:textId="77777777" w:rsidR="0039026F" w:rsidRDefault="00BD3C4F">
            <w:pPr>
              <w:pStyle w:val="GEFEG"/>
              <w:rPr>
                <w:sz w:val="12"/>
                <w:szCs w:val="12"/>
              </w:rPr>
            </w:pPr>
            <w:r>
              <w:rPr>
                <w:noProof/>
              </w:rPr>
              <w:pict w14:anchorId="145D3696">
                <v:group id="_x0000_s3692" style="position:absolute;margin-left:0;margin-top:.75pt;width:60.6pt;height:58pt;z-index:258099200;mso-position-horizontal-relative:text;mso-position-vertical-relative:text" coordorigin=",15" coordsize="1212,1160" o:allowincell="f">
                  <v:rect id="_x0000_s3693" style="position:absolute;left:357;top:15;width:15;height:1160" fillcolor="gray" stroked="f" strokeweight="0"/>
                  <v:rect id="_x0000_s3694" style="position:absolute;left:600;top:15;width:15;height:1160" fillcolor="gray" stroked="f" strokeweight="0"/>
                  <v:rect id="_x0000_s3695" style="position:absolute;left:843;top:15;width:15;height:1160" fillcolor="gray" stroked="f" strokeweight="0"/>
                  <v:rect id="_x0000_s369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41548C4"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2F954D6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DC7968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3CE77E2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tir68-022</w:t>
            </w:r>
          </w:p>
          <w:p w14:paraId="17DFA3B1"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79978B00"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5BC66B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7BCC9DA" w14:textId="77777777" w:rsidR="0039026F" w:rsidRDefault="0039026F">
            <w:pPr>
              <w:pStyle w:val="GEFEG"/>
              <w:ind w:left="1215"/>
              <w:rPr>
                <w:sz w:val="16"/>
                <w:szCs w:val="16"/>
              </w:rPr>
            </w:pPr>
            <w:r>
              <w:rPr>
                <w:b/>
                <w:bCs/>
                <w:color w:val="000000"/>
                <w:sz w:val="16"/>
                <w:szCs w:val="16"/>
              </w:rPr>
              <w:t>Catalogue item details/Hazardous hazard class</w:t>
            </w:r>
          </w:p>
          <w:p w14:paraId="50988E74" w14:textId="77777777" w:rsidR="0039026F" w:rsidRDefault="0039026F">
            <w:pPr>
              <w:pStyle w:val="GEFEG"/>
              <w:ind w:left="1215"/>
              <w:rPr>
                <w:sz w:val="16"/>
                <w:szCs w:val="16"/>
              </w:rPr>
            </w:pPr>
            <w:r>
              <w:rPr>
                <w:b/>
                <w:bCs/>
                <w:color w:val="000000"/>
                <w:sz w:val="16"/>
                <w:szCs w:val="16"/>
              </w:rPr>
              <w:t>identifier</w:t>
            </w:r>
          </w:p>
          <w:p w14:paraId="079DE55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Specification of the hazardous nature of an item</w:t>
            </w:r>
          </w:p>
          <w:p w14:paraId="4F72FA7D" w14:textId="77777777" w:rsidR="0039026F" w:rsidRDefault="0039026F">
            <w:pPr>
              <w:pStyle w:val="GEFEG"/>
              <w:ind w:left="1229"/>
              <w:rPr>
                <w:sz w:val="16"/>
                <w:szCs w:val="16"/>
              </w:rPr>
            </w:pPr>
            <w:r>
              <w:rPr>
                <w:i/>
                <w:iCs/>
                <w:color w:val="000000"/>
                <w:sz w:val="16"/>
                <w:szCs w:val="16"/>
              </w:rPr>
              <w:t>according to a classification schema.</w:t>
            </w:r>
          </w:p>
          <w:p w14:paraId="090071BE" w14:textId="77777777" w:rsidR="0039026F" w:rsidRDefault="0039026F">
            <w:pPr>
              <w:pStyle w:val="GEFEG"/>
              <w:rPr>
                <w:sz w:val="12"/>
                <w:szCs w:val="12"/>
              </w:rPr>
            </w:pPr>
            <w:r>
              <w:rPr>
                <w:color w:val="000000"/>
                <w:sz w:val="16"/>
                <w:szCs w:val="16"/>
              </w:rPr>
              <w:t xml:space="preserve">   </w:t>
            </w:r>
          </w:p>
        </w:tc>
      </w:tr>
      <w:tr w:rsidR="0039026F" w14:paraId="3486EAE0"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4AA1C6D1" w14:textId="77777777" w:rsidR="0039026F" w:rsidRDefault="00BD3C4F">
            <w:pPr>
              <w:pStyle w:val="GEFEG"/>
              <w:rPr>
                <w:sz w:val="12"/>
                <w:szCs w:val="12"/>
              </w:rPr>
            </w:pPr>
            <w:r>
              <w:rPr>
                <w:noProof/>
              </w:rPr>
              <w:pict w14:anchorId="5703D243">
                <v:group id="_x0000_s3697" style="position:absolute;margin-left:0;margin-top:.75pt;width:60.6pt;height:67.6pt;z-index:258100224;mso-position-horizontal-relative:text;mso-position-vertical-relative:text" coordorigin=",15" coordsize="1212,1352" o:allowincell="f">
                  <v:rect id="_x0000_s3698" style="position:absolute;left:357;top:15;width:15;height:1352" fillcolor="gray" stroked="f" strokeweight="0"/>
                  <v:rect id="_x0000_s3699" style="position:absolute;left:600;top:15;width:15;height:1352" fillcolor="gray" stroked="f" strokeweight="0"/>
                  <v:rect id="_x0000_s3700" style="position:absolute;left:843;top:15;width:15;height:108" fillcolor="gray" stroked="f" strokeweight="0"/>
                  <v:rect id="_x0000_s3701" style="position:absolute;left:843;top:123;width:372;height:15" fillcolor="gray" stroked="f" strokeweight="0"/>
                  <v:rect id="_x0000_s3702" style="position:absolute;left:1086;top:123;width:15;height:1244"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B551C50" w14:textId="77777777" w:rsidR="0039026F" w:rsidRDefault="0039026F">
            <w:pPr>
              <w:pStyle w:val="GEFEG"/>
              <w:ind w:left="58"/>
              <w:rPr>
                <w:sz w:val="12"/>
                <w:szCs w:val="12"/>
              </w:rPr>
            </w:pPr>
            <w:r>
              <w:rPr>
                <w:b/>
                <w:bCs/>
                <w:color w:val="000000"/>
                <w:sz w:val="16"/>
                <w:szCs w:val="16"/>
              </w:rPr>
              <w:t>cbc:UNDGCode</w:t>
            </w:r>
          </w:p>
        </w:tc>
        <w:tc>
          <w:tcPr>
            <w:tcW w:w="4733" w:type="dxa"/>
            <w:tcBorders>
              <w:top w:val="nil"/>
              <w:left w:val="dotted" w:sz="6" w:space="0" w:color="C0C0C0"/>
              <w:bottom w:val="dotted" w:sz="6" w:space="0" w:color="C0C0C0"/>
              <w:right w:val="nil"/>
            </w:tcBorders>
            <w:shd w:val="clear" w:color="auto" w:fill="FFFFFF"/>
          </w:tcPr>
          <w:p w14:paraId="4B2C017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2418C0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cbc:UNDGCodeType</w:t>
            </w:r>
          </w:p>
          <w:p w14:paraId="57A68352"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tir68-021</w:t>
            </w:r>
          </w:p>
          <w:p w14:paraId="2A08CE6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2EE3620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434256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F8C5E46" w14:textId="77777777" w:rsidR="0039026F" w:rsidRDefault="0039026F">
            <w:pPr>
              <w:pStyle w:val="GEFEG"/>
              <w:ind w:left="1215"/>
              <w:rPr>
                <w:sz w:val="16"/>
                <w:szCs w:val="16"/>
              </w:rPr>
            </w:pPr>
            <w:r>
              <w:rPr>
                <w:b/>
                <w:bCs/>
                <w:color w:val="000000"/>
                <w:sz w:val="16"/>
                <w:szCs w:val="16"/>
              </w:rPr>
              <w:t>Catalogue item details/Hazardous item UNDG code</w:t>
            </w:r>
          </w:p>
          <w:p w14:paraId="07098C8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Specification of the hazardous nature of an item</w:t>
            </w:r>
          </w:p>
          <w:p w14:paraId="1461F75C" w14:textId="77777777" w:rsidR="0039026F" w:rsidRDefault="0039026F">
            <w:pPr>
              <w:pStyle w:val="GEFEG"/>
              <w:ind w:left="1229"/>
              <w:rPr>
                <w:sz w:val="16"/>
                <w:szCs w:val="16"/>
              </w:rPr>
            </w:pPr>
            <w:r>
              <w:rPr>
                <w:i/>
                <w:iCs/>
                <w:color w:val="000000"/>
                <w:sz w:val="16"/>
                <w:szCs w:val="16"/>
              </w:rPr>
              <w:t>according to the UNDG classification schema.</w:t>
            </w:r>
          </w:p>
          <w:p w14:paraId="0D5B3AC0"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UNDG UNCL 8273</w:t>
            </w:r>
          </w:p>
          <w:p w14:paraId="7FE97F4F" w14:textId="77777777" w:rsidR="0039026F" w:rsidRDefault="0039026F">
            <w:pPr>
              <w:pStyle w:val="GEFEG"/>
              <w:rPr>
                <w:sz w:val="16"/>
                <w:szCs w:val="16"/>
              </w:rPr>
            </w:pPr>
            <w:r>
              <w:rPr>
                <w:color w:val="000000"/>
                <w:sz w:val="16"/>
                <w:szCs w:val="16"/>
              </w:rPr>
              <w:t xml:space="preserve">   </w:t>
            </w:r>
          </w:p>
          <w:p w14:paraId="3BC5F64E"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CL-T68-R006</w:t>
            </w:r>
          </w:p>
        </w:tc>
      </w:tr>
      <w:tr w:rsidR="0039026F" w14:paraId="33F04A34"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36ED535D" w14:textId="77777777" w:rsidR="0039026F" w:rsidRDefault="00BD3C4F">
            <w:pPr>
              <w:pStyle w:val="GEFEG"/>
              <w:rPr>
                <w:sz w:val="12"/>
                <w:szCs w:val="12"/>
              </w:rPr>
            </w:pPr>
            <w:r>
              <w:rPr>
                <w:noProof/>
              </w:rPr>
              <w:pict w14:anchorId="48A62FE7">
                <v:group id="_x0000_s3703" style="position:absolute;margin-left:0;margin-top:.75pt;width:72.7pt;height:19.45pt;z-index:258101248;mso-position-horizontal-relative:text;mso-position-vertical-relative:text" coordorigin=",15" coordsize="1454,389" o:allowincell="f">
                  <v:rect id="_x0000_s3704" style="position:absolute;left:357;top:15;width:15;height:389" fillcolor="gray" stroked="f" strokeweight="0"/>
                  <v:rect id="_x0000_s3705" style="position:absolute;left:600;top:15;width:15;height:389" fillcolor="gray" stroked="f" strokeweight="0"/>
                  <v:rect id="_x0000_s3706" style="position:absolute;left:1086;top:15;width:15;height:108" fillcolor="gray" stroked="f" strokeweight="0"/>
                  <v:rect id="_x0000_s3707"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9A3F545"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320533C8"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CA03FB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7AB95B4B"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BII3-T68-R029</w:t>
            </w:r>
          </w:p>
        </w:tc>
      </w:tr>
      <w:tr w:rsidR="0039026F" w14:paraId="341EADC1"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245B6D68" w14:textId="77777777" w:rsidR="0039026F" w:rsidRDefault="00BD3C4F">
            <w:pPr>
              <w:pStyle w:val="GEFEG"/>
              <w:rPr>
                <w:sz w:val="12"/>
                <w:szCs w:val="12"/>
              </w:rPr>
            </w:pPr>
            <w:r>
              <w:rPr>
                <w:noProof/>
              </w:rPr>
              <w:pict w14:anchorId="2A888969">
                <v:group id="_x0000_s3708" style="position:absolute;margin-left:0;margin-top:.75pt;width:48.5pt;height:19.95pt;z-index:258102272;mso-position-horizontal-relative:text;mso-position-vertical-relative:text" coordorigin=",15" coordsize="970,399" o:allowincell="f">
                  <v:rect id="_x0000_s3709" style="position:absolute;left:357;top:15;width:15;height:399" fillcolor="gray" stroked="f" strokeweight="0"/>
                  <v:rect id="_x0000_s3710" style="position:absolute;left:600;top:15;width:15;height:399" fillcolor="gray" stroked="f" strokeweight="0"/>
                  <v:rect id="_x0000_s3711" style="position:absolute;left:600;top:123;width:372;height:15" fillcolor="gray" stroked="f" strokeweight="0"/>
                  <v:rect id="_x0000_s3712"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280F151" w14:textId="77777777" w:rsidR="0039026F" w:rsidRDefault="0039026F">
            <w:pPr>
              <w:pStyle w:val="GEFEG"/>
              <w:ind w:left="58"/>
              <w:rPr>
                <w:sz w:val="12"/>
                <w:szCs w:val="12"/>
              </w:rPr>
            </w:pPr>
            <w:r>
              <w:rPr>
                <w:b/>
                <w:bCs/>
                <w:i/>
                <w:iCs/>
                <w:color w:val="000000"/>
                <w:sz w:val="16"/>
                <w:szCs w:val="16"/>
              </w:rPr>
              <w:t>cac:ClassifiedTaxCategory</w:t>
            </w:r>
          </w:p>
        </w:tc>
        <w:tc>
          <w:tcPr>
            <w:tcW w:w="4733" w:type="dxa"/>
            <w:tcBorders>
              <w:top w:val="nil"/>
              <w:left w:val="dotted" w:sz="6" w:space="0" w:color="C0C0C0"/>
              <w:bottom w:val="dotted" w:sz="6" w:space="0" w:color="C0C0C0"/>
              <w:right w:val="nil"/>
            </w:tcBorders>
            <w:shd w:val="clear" w:color="auto" w:fill="FFFFFF"/>
          </w:tcPr>
          <w:p w14:paraId="07B695A8"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29810B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cac:TaxCategoryType</w:t>
            </w:r>
          </w:p>
        </w:tc>
        <w:tc>
          <w:tcPr>
            <w:tcW w:w="5682" w:type="dxa"/>
            <w:tcBorders>
              <w:top w:val="nil"/>
              <w:left w:val="dotted" w:sz="6" w:space="0" w:color="C0C0C0"/>
              <w:bottom w:val="dotted" w:sz="6" w:space="0" w:color="C0C0C0"/>
              <w:right w:val="nil"/>
            </w:tcBorders>
            <w:shd w:val="clear" w:color="auto" w:fill="FFFFFF"/>
          </w:tcPr>
          <w:p w14:paraId="1EC62FA6" w14:textId="77777777" w:rsidR="0039026F" w:rsidRDefault="0039026F">
            <w:pPr>
              <w:pStyle w:val="GEFEG"/>
              <w:rPr>
                <w:sz w:val="12"/>
                <w:szCs w:val="12"/>
              </w:rPr>
            </w:pPr>
          </w:p>
        </w:tc>
      </w:tr>
      <w:tr w:rsidR="0039026F" w14:paraId="19DDD7F6" w14:textId="77777777" w:rsidTr="0039026F">
        <w:trPr>
          <w:cantSplit/>
          <w:trHeight w:hRule="exact" w:val="1544"/>
        </w:trPr>
        <w:tc>
          <w:tcPr>
            <w:tcW w:w="1094" w:type="dxa"/>
            <w:gridSpan w:val="4"/>
            <w:tcBorders>
              <w:top w:val="nil"/>
              <w:left w:val="nil"/>
              <w:bottom w:val="dotted" w:sz="6" w:space="0" w:color="C0C0C0"/>
              <w:right w:val="nil"/>
            </w:tcBorders>
            <w:shd w:val="clear" w:color="auto" w:fill="FFFFFF"/>
          </w:tcPr>
          <w:p w14:paraId="5AF5607A" w14:textId="77777777" w:rsidR="0039026F" w:rsidRDefault="00BD3C4F">
            <w:pPr>
              <w:pStyle w:val="GEFEG"/>
              <w:rPr>
                <w:sz w:val="12"/>
                <w:szCs w:val="12"/>
              </w:rPr>
            </w:pPr>
            <w:r>
              <w:rPr>
                <w:noProof/>
              </w:rPr>
              <w:lastRenderedPageBreak/>
              <w:pict w14:anchorId="530C487A">
                <v:group id="_x0000_s3713" style="position:absolute;margin-left:0;margin-top:0;width:60.6pt;height:77.2pt;z-index:258103296;mso-position-horizontal-relative:text;mso-position-vertical-relative:text" coordsize="1212,1544" o:allowincell="f">
                  <v:rect id="_x0000_s3714" style="position:absolute;left:357;width:15;height:1544" fillcolor="gray" stroked="f" strokeweight="0"/>
                  <v:rect id="_x0000_s3715" style="position:absolute;left:600;width:15;height:1544" fillcolor="gray" stroked="f" strokeweight="0"/>
                  <v:rect id="_x0000_s3716" style="position:absolute;left:843;width:15;height:1544" fillcolor="gray" stroked="f" strokeweight="0"/>
                  <v:rect id="_x0000_s3717"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2831665" w14:textId="77777777" w:rsidR="0039026F" w:rsidRDefault="0039026F">
            <w:pPr>
              <w:pStyle w:val="GEFEG"/>
              <w:ind w:left="58"/>
              <w:rPr>
                <w:sz w:val="12"/>
                <w:szCs w:val="12"/>
              </w:rPr>
            </w:pPr>
            <w:r>
              <w:rPr>
                <w:b/>
                <w:bCs/>
                <w:color w:val="000000"/>
                <w:sz w:val="16"/>
                <w:szCs w:val="16"/>
              </w:rPr>
              <w:t>cbc:Percent</w:t>
            </w:r>
          </w:p>
        </w:tc>
        <w:tc>
          <w:tcPr>
            <w:tcW w:w="4733" w:type="dxa"/>
            <w:tcBorders>
              <w:top w:val="nil"/>
              <w:left w:val="dotted" w:sz="6" w:space="0" w:color="C0C0C0"/>
              <w:bottom w:val="dotted" w:sz="6" w:space="0" w:color="C0C0C0"/>
              <w:right w:val="nil"/>
            </w:tcBorders>
            <w:shd w:val="clear" w:color="auto" w:fill="FFFFFF"/>
          </w:tcPr>
          <w:p w14:paraId="49FECDA6"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F24328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cbc:PercentType</w:t>
            </w:r>
          </w:p>
          <w:p w14:paraId="3AB3E52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tir68-050</w:t>
            </w:r>
          </w:p>
          <w:p w14:paraId="226AB6C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72F3A1B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78F37F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C626316" w14:textId="77777777" w:rsidR="0039026F" w:rsidRDefault="0039026F">
            <w:pPr>
              <w:pStyle w:val="GEFEG"/>
              <w:ind w:left="1215"/>
              <w:rPr>
                <w:sz w:val="16"/>
                <w:szCs w:val="16"/>
              </w:rPr>
            </w:pPr>
            <w:r>
              <w:rPr>
                <w:b/>
                <w:bCs/>
                <w:color w:val="000000"/>
                <w:sz w:val="16"/>
                <w:szCs w:val="16"/>
              </w:rPr>
              <w:t>Catalogue item details/Item VAT rate</w:t>
            </w:r>
          </w:p>
          <w:p w14:paraId="057FF57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VAT rate, represented as percentage that applies to</w:t>
            </w:r>
          </w:p>
          <w:p w14:paraId="18F9CCF3" w14:textId="77777777" w:rsidR="0039026F" w:rsidRDefault="0039026F">
            <w:pPr>
              <w:pStyle w:val="GEFEG"/>
              <w:ind w:left="1229"/>
              <w:rPr>
                <w:sz w:val="16"/>
                <w:szCs w:val="16"/>
              </w:rPr>
            </w:pPr>
            <w:r>
              <w:rPr>
                <w:i/>
                <w:iCs/>
                <w:color w:val="000000"/>
                <w:sz w:val="16"/>
                <w:szCs w:val="16"/>
              </w:rPr>
              <w:t>the item.</w:t>
            </w:r>
          </w:p>
          <w:p w14:paraId="42384884" w14:textId="77777777" w:rsidR="0039026F" w:rsidRDefault="0039026F">
            <w:pPr>
              <w:pStyle w:val="GEFEG"/>
              <w:ind w:left="1229"/>
              <w:rPr>
                <w:sz w:val="16"/>
                <w:szCs w:val="16"/>
              </w:rPr>
            </w:pPr>
            <w:r>
              <w:rPr>
                <w:i/>
                <w:iCs/>
                <w:color w:val="000000"/>
                <w:sz w:val="16"/>
                <w:szCs w:val="16"/>
              </w:rPr>
              <w:t>A VAT rate of zero percent is applied for calculation</w:t>
            </w:r>
          </w:p>
          <w:p w14:paraId="0442B950" w14:textId="77777777" w:rsidR="0039026F" w:rsidRDefault="0039026F">
            <w:pPr>
              <w:pStyle w:val="GEFEG"/>
              <w:ind w:left="1229"/>
              <w:rPr>
                <w:sz w:val="16"/>
                <w:szCs w:val="16"/>
              </w:rPr>
            </w:pPr>
            <w:r>
              <w:rPr>
                <w:i/>
                <w:iCs/>
                <w:color w:val="000000"/>
                <w:sz w:val="16"/>
                <w:szCs w:val="16"/>
              </w:rPr>
              <w:t>purposes even if the item is outside the scope of VAT.</w:t>
            </w:r>
          </w:p>
          <w:p w14:paraId="0ECBDEDF" w14:textId="77777777" w:rsidR="0039026F" w:rsidRDefault="0039026F">
            <w:pPr>
              <w:pStyle w:val="GEFEG"/>
              <w:ind w:left="1229"/>
              <w:rPr>
                <w:sz w:val="16"/>
                <w:szCs w:val="16"/>
              </w:rPr>
            </w:pPr>
            <w:r>
              <w:rPr>
                <w:i/>
                <w:iCs/>
                <w:color w:val="000000"/>
                <w:sz w:val="16"/>
                <w:szCs w:val="16"/>
              </w:rPr>
              <w:t>Unless specific trade reasons apply such as exemptions.</w:t>
            </w:r>
          </w:p>
          <w:p w14:paraId="3E31DC51" w14:textId="77777777" w:rsidR="0039026F" w:rsidRDefault="0039026F">
            <w:pPr>
              <w:pStyle w:val="GEFEG"/>
              <w:rPr>
                <w:sz w:val="12"/>
                <w:szCs w:val="12"/>
              </w:rPr>
            </w:pPr>
            <w:r>
              <w:rPr>
                <w:color w:val="000000"/>
                <w:sz w:val="16"/>
                <w:szCs w:val="16"/>
              </w:rPr>
              <w:t xml:space="preserve">   </w:t>
            </w:r>
          </w:p>
        </w:tc>
      </w:tr>
      <w:tr w:rsidR="0039026F" w14:paraId="57394C9C"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6EB2A53F" w14:textId="77777777" w:rsidR="0039026F" w:rsidRDefault="00BD3C4F">
            <w:pPr>
              <w:pStyle w:val="GEFEG"/>
              <w:rPr>
                <w:sz w:val="12"/>
                <w:szCs w:val="12"/>
              </w:rPr>
            </w:pPr>
            <w:r>
              <w:rPr>
                <w:noProof/>
              </w:rPr>
              <w:pict w14:anchorId="1945472A">
                <v:group id="_x0000_s3718" style="position:absolute;margin-left:0;margin-top:.75pt;width:60.6pt;height:19.95pt;z-index:258104320;mso-position-horizontal-relative:text;mso-position-vertical-relative:text" coordorigin=",15" coordsize="1212,399" o:allowincell="f">
                  <v:rect id="_x0000_s3719" style="position:absolute;left:357;top:15;width:15;height:399" fillcolor="gray" stroked="f" strokeweight="0"/>
                  <v:rect id="_x0000_s3720" style="position:absolute;left:600;top:15;width:15;height:399" fillcolor="gray" stroked="f" strokeweight="0"/>
                  <v:rect id="_x0000_s3721" style="position:absolute;left:843;top:15;width:15;height:108" fillcolor="gray" stroked="f" strokeweight="0"/>
                  <v:rect id="_x0000_s3722" style="position:absolute;left:843;top:123;width:372;height:15" fillcolor="gray" stroked="f" strokeweight="0"/>
                  <v:rect id="_x0000_s3723"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67A5A85" w14:textId="77777777" w:rsidR="0039026F" w:rsidRDefault="0039026F">
            <w:pPr>
              <w:pStyle w:val="GEFEG"/>
              <w:ind w:left="58"/>
              <w:rPr>
                <w:sz w:val="12"/>
                <w:szCs w:val="12"/>
              </w:rPr>
            </w:pPr>
            <w:r>
              <w:rPr>
                <w:b/>
                <w:bCs/>
                <w:i/>
                <w:iCs/>
                <w:color w:val="000000"/>
                <w:sz w:val="16"/>
                <w:szCs w:val="16"/>
              </w:rPr>
              <w:t>cac:TaxScheme</w:t>
            </w:r>
          </w:p>
        </w:tc>
        <w:tc>
          <w:tcPr>
            <w:tcW w:w="4733" w:type="dxa"/>
            <w:tcBorders>
              <w:top w:val="nil"/>
              <w:left w:val="dotted" w:sz="6" w:space="0" w:color="C0C0C0"/>
              <w:bottom w:val="dotted" w:sz="6" w:space="0" w:color="C0C0C0"/>
              <w:right w:val="nil"/>
            </w:tcBorders>
            <w:shd w:val="clear" w:color="auto" w:fill="FFFFFF"/>
          </w:tcPr>
          <w:p w14:paraId="2EEF8B3E"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6BD84B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cac:TaxSchemeType</w:t>
            </w:r>
          </w:p>
        </w:tc>
        <w:tc>
          <w:tcPr>
            <w:tcW w:w="5682" w:type="dxa"/>
            <w:tcBorders>
              <w:top w:val="nil"/>
              <w:left w:val="dotted" w:sz="6" w:space="0" w:color="C0C0C0"/>
              <w:bottom w:val="dotted" w:sz="6" w:space="0" w:color="C0C0C0"/>
              <w:right w:val="nil"/>
            </w:tcBorders>
            <w:shd w:val="clear" w:color="auto" w:fill="FFFFFF"/>
          </w:tcPr>
          <w:p w14:paraId="1F994D5B" w14:textId="77777777" w:rsidR="0039026F" w:rsidRDefault="0039026F">
            <w:pPr>
              <w:pStyle w:val="GEFEG"/>
              <w:rPr>
                <w:sz w:val="12"/>
                <w:szCs w:val="12"/>
              </w:rPr>
            </w:pPr>
          </w:p>
        </w:tc>
      </w:tr>
      <w:tr w:rsidR="0039026F" w14:paraId="2AB52CB2" w14:textId="77777777" w:rsidTr="0039026F">
        <w:trPr>
          <w:cantSplit/>
          <w:trHeight w:hRule="exact" w:val="1160"/>
        </w:trPr>
        <w:tc>
          <w:tcPr>
            <w:tcW w:w="1312" w:type="dxa"/>
            <w:gridSpan w:val="5"/>
            <w:tcBorders>
              <w:top w:val="nil"/>
              <w:left w:val="nil"/>
              <w:bottom w:val="dotted" w:sz="6" w:space="0" w:color="C0C0C0"/>
              <w:right w:val="nil"/>
            </w:tcBorders>
            <w:shd w:val="clear" w:color="auto" w:fill="FFFFFF"/>
          </w:tcPr>
          <w:p w14:paraId="4C3CF17C" w14:textId="77777777" w:rsidR="0039026F" w:rsidRDefault="00BD3C4F">
            <w:pPr>
              <w:pStyle w:val="GEFEG"/>
              <w:rPr>
                <w:sz w:val="12"/>
                <w:szCs w:val="12"/>
              </w:rPr>
            </w:pPr>
            <w:r>
              <w:rPr>
                <w:noProof/>
              </w:rPr>
              <w:pict w14:anchorId="11C7DDBE">
                <v:group id="_x0000_s3724" style="position:absolute;margin-left:0;margin-top:.75pt;width:72.7pt;height:58pt;z-index:258105344;mso-position-horizontal-relative:text;mso-position-vertical-relative:text" coordorigin=",15" coordsize="1454,1160" o:allowincell="f">
                  <v:rect id="_x0000_s3725" style="position:absolute;left:357;top:15;width:15;height:1160" fillcolor="gray" stroked="f" strokeweight="0"/>
                  <v:rect id="_x0000_s3726" style="position:absolute;left:600;top:15;width:15;height:1160" fillcolor="gray" stroked="f" strokeweight="0"/>
                  <v:rect id="_x0000_s3727" style="position:absolute;left:1086;top:15;width:15;height:108" fillcolor="gray" stroked="f" strokeweight="0"/>
                  <v:rect id="_x0000_s3728" style="position:absolute;left:1086;top:123;width:372;height:15" fillcolor="gray" stroked="f" strokeweight="0"/>
                  <v:rect id="_x0000_s3729" style="position:absolute;left:1329;top:123;width:15;height:105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90902B4" w14:textId="77777777" w:rsidR="0039026F" w:rsidRDefault="0039026F">
            <w:pPr>
              <w:pStyle w:val="GEFEG"/>
              <w:ind w:left="58"/>
              <w:rPr>
                <w:sz w:val="12"/>
                <w:szCs w:val="12"/>
              </w:rPr>
            </w:pPr>
            <w:r>
              <w:rPr>
                <w:b/>
                <w:bCs/>
                <w:color w:val="000000"/>
                <w:sz w:val="16"/>
                <w:szCs w:val="16"/>
              </w:rPr>
              <w:t>cbc:TaxTypeCode</w:t>
            </w:r>
          </w:p>
        </w:tc>
        <w:tc>
          <w:tcPr>
            <w:tcW w:w="4733" w:type="dxa"/>
            <w:tcBorders>
              <w:top w:val="nil"/>
              <w:left w:val="dotted" w:sz="6" w:space="0" w:color="C0C0C0"/>
              <w:bottom w:val="dotted" w:sz="6" w:space="0" w:color="C0C0C0"/>
              <w:right w:val="nil"/>
            </w:tcBorders>
            <w:shd w:val="clear" w:color="auto" w:fill="FFFFFF"/>
          </w:tcPr>
          <w:p w14:paraId="49B9995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03D8D2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cbc:TaxTypeCodeType</w:t>
            </w:r>
          </w:p>
          <w:p w14:paraId="045D017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tir68-094</w:t>
            </w:r>
          </w:p>
          <w:p w14:paraId="7F0ED6A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774E828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9F1C98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BCC6C0C" w14:textId="77777777" w:rsidR="0039026F" w:rsidRDefault="0039026F">
            <w:pPr>
              <w:pStyle w:val="GEFEG"/>
              <w:ind w:left="1215"/>
              <w:rPr>
                <w:sz w:val="16"/>
                <w:szCs w:val="16"/>
              </w:rPr>
            </w:pPr>
            <w:r>
              <w:rPr>
                <w:b/>
                <w:bCs/>
                <w:color w:val="000000"/>
                <w:sz w:val="16"/>
                <w:szCs w:val="16"/>
              </w:rPr>
              <w:t>Catalogue item details/Item VAT category code</w:t>
            </w:r>
          </w:p>
          <w:p w14:paraId="1C59F0D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VAT category code for the item.</w:t>
            </w:r>
          </w:p>
          <w:p w14:paraId="41781721"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UNECE 5305</w:t>
            </w:r>
          </w:p>
          <w:p w14:paraId="371C3657" w14:textId="77777777" w:rsidR="0039026F" w:rsidRDefault="0039026F">
            <w:pPr>
              <w:pStyle w:val="GEFEG"/>
              <w:rPr>
                <w:sz w:val="16"/>
                <w:szCs w:val="16"/>
              </w:rPr>
            </w:pPr>
            <w:r>
              <w:rPr>
                <w:color w:val="000000"/>
                <w:sz w:val="16"/>
                <w:szCs w:val="16"/>
              </w:rPr>
              <w:t xml:space="preserve">   </w:t>
            </w:r>
          </w:p>
          <w:p w14:paraId="505D69EB"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CL-T68-R007</w:t>
            </w:r>
          </w:p>
        </w:tc>
      </w:tr>
      <w:tr w:rsidR="0039026F" w14:paraId="249A49CC"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038077B8" w14:textId="77777777" w:rsidR="0039026F" w:rsidRDefault="00BD3C4F">
            <w:pPr>
              <w:pStyle w:val="GEFEG"/>
              <w:rPr>
                <w:sz w:val="12"/>
                <w:szCs w:val="12"/>
              </w:rPr>
            </w:pPr>
            <w:r>
              <w:rPr>
                <w:noProof/>
              </w:rPr>
              <w:pict w14:anchorId="3B928070">
                <v:group id="_x0000_s3730" style="position:absolute;margin-left:0;margin-top:.75pt;width:84.85pt;height:19.45pt;z-index:258106368;mso-position-horizontal-relative:text;mso-position-vertical-relative:text" coordorigin=",15" coordsize="1697,389" o:allowincell="f">
                  <v:rect id="_x0000_s3731" style="position:absolute;left:357;top:15;width:15;height:389" fillcolor="gray" stroked="f" strokeweight="0"/>
                  <v:rect id="_x0000_s3732" style="position:absolute;left:600;top:15;width:15;height:389" fillcolor="gray" stroked="f" strokeweight="0"/>
                  <v:rect id="_x0000_s3733" style="position:absolute;left:1329;top:15;width:15;height:108" fillcolor="gray" stroked="f" strokeweight="0"/>
                  <v:rect id="_x0000_s3734"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727D7328"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51B7B0E7"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F0A7300"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EEA7BC0"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"UNCL5305"</w:t>
            </w:r>
          </w:p>
        </w:tc>
      </w:tr>
      <w:tr w:rsidR="0039026F" w14:paraId="0574D36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E0DD0CE" w14:textId="77777777" w:rsidR="0039026F" w:rsidRDefault="00BD3C4F">
            <w:pPr>
              <w:pStyle w:val="GEFEG"/>
              <w:rPr>
                <w:sz w:val="12"/>
                <w:szCs w:val="12"/>
              </w:rPr>
            </w:pPr>
            <w:r>
              <w:rPr>
                <w:noProof/>
              </w:rPr>
              <w:pict w14:anchorId="7E562E49">
                <v:group id="_x0000_s3735" style="position:absolute;margin-left:0;margin-top:.75pt;width:48.5pt;height:19.95pt;z-index:258107392;mso-position-horizontal-relative:text;mso-position-vertical-relative:text" coordorigin=",15" coordsize="970,399" o:allowincell="f">
                  <v:rect id="_x0000_s3736" style="position:absolute;left:357;top:15;width:15;height:399" fillcolor="gray" stroked="f" strokeweight="0"/>
                  <v:rect id="_x0000_s3737" style="position:absolute;left:600;top:15;width:15;height:399" fillcolor="gray" stroked="f" strokeweight="0"/>
                  <v:rect id="_x0000_s3738" style="position:absolute;left:600;top:123;width:372;height:15" fillcolor="gray" stroked="f" strokeweight="0"/>
                  <v:rect id="_x0000_s3739"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310436F" w14:textId="77777777" w:rsidR="0039026F" w:rsidRDefault="0039026F">
            <w:pPr>
              <w:pStyle w:val="GEFEG"/>
              <w:ind w:left="58"/>
              <w:rPr>
                <w:sz w:val="12"/>
                <w:szCs w:val="12"/>
              </w:rPr>
            </w:pPr>
            <w:r>
              <w:rPr>
                <w:b/>
                <w:bCs/>
                <w:i/>
                <w:iCs/>
                <w:color w:val="000000"/>
                <w:sz w:val="16"/>
                <w:szCs w:val="16"/>
              </w:rPr>
              <w:t>cac:AdditionalItemProperty</w:t>
            </w:r>
          </w:p>
        </w:tc>
        <w:tc>
          <w:tcPr>
            <w:tcW w:w="4733" w:type="dxa"/>
            <w:tcBorders>
              <w:top w:val="nil"/>
              <w:left w:val="dotted" w:sz="6" w:space="0" w:color="C0C0C0"/>
              <w:bottom w:val="dotted" w:sz="6" w:space="0" w:color="C0C0C0"/>
              <w:right w:val="nil"/>
            </w:tcBorders>
            <w:shd w:val="clear" w:color="auto" w:fill="FFFFFF"/>
          </w:tcPr>
          <w:p w14:paraId="21F7AF93"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3617615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cac:ItemPropertyType</w:t>
            </w:r>
          </w:p>
        </w:tc>
        <w:tc>
          <w:tcPr>
            <w:tcW w:w="5682" w:type="dxa"/>
            <w:tcBorders>
              <w:top w:val="nil"/>
              <w:left w:val="dotted" w:sz="6" w:space="0" w:color="C0C0C0"/>
              <w:bottom w:val="dotted" w:sz="6" w:space="0" w:color="C0C0C0"/>
              <w:right w:val="nil"/>
            </w:tcBorders>
            <w:shd w:val="clear" w:color="auto" w:fill="FFFFFF"/>
          </w:tcPr>
          <w:p w14:paraId="39FEF7CA" w14:textId="77777777" w:rsidR="0039026F" w:rsidRDefault="0039026F">
            <w:pPr>
              <w:pStyle w:val="GEFEG"/>
              <w:rPr>
                <w:sz w:val="12"/>
                <w:szCs w:val="12"/>
              </w:rPr>
            </w:pPr>
          </w:p>
        </w:tc>
      </w:tr>
      <w:tr w:rsidR="0039026F" w14:paraId="0083E932"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6DDEFA25" w14:textId="77777777" w:rsidR="0039026F" w:rsidRDefault="00BD3C4F">
            <w:pPr>
              <w:pStyle w:val="GEFEG"/>
              <w:rPr>
                <w:sz w:val="12"/>
                <w:szCs w:val="12"/>
              </w:rPr>
            </w:pPr>
            <w:r>
              <w:rPr>
                <w:noProof/>
              </w:rPr>
              <w:pict w14:anchorId="4B3AB269">
                <v:group id="_x0000_s3740" style="position:absolute;margin-left:0;margin-top:.75pt;width:60.6pt;height:48.4pt;z-index:258108416;mso-position-horizontal-relative:text;mso-position-vertical-relative:text" coordorigin=",15" coordsize="1212,968" o:allowincell="f">
                  <v:rect id="_x0000_s3741" style="position:absolute;left:357;top:15;width:15;height:968" fillcolor="gray" stroked="f" strokeweight="0"/>
                  <v:rect id="_x0000_s3742" style="position:absolute;left:600;top:15;width:15;height:968" fillcolor="gray" stroked="f" strokeweight="0"/>
                  <v:rect id="_x0000_s3743" style="position:absolute;left:843;top:15;width:15;height:968" fillcolor="gray" stroked="f" strokeweight="0"/>
                  <v:rect id="_x0000_s374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E2F5494"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8CC846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9009764"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26BCE312"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tir68-161</w:t>
            </w:r>
          </w:p>
          <w:p w14:paraId="375FFA3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80FC1A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F865A6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045DBD5" w14:textId="77777777" w:rsidR="0039026F" w:rsidRDefault="0039026F">
            <w:pPr>
              <w:pStyle w:val="GEFEG"/>
              <w:ind w:left="1215"/>
              <w:rPr>
                <w:sz w:val="16"/>
                <w:szCs w:val="16"/>
              </w:rPr>
            </w:pPr>
            <w:r>
              <w:rPr>
                <w:b/>
                <w:bCs/>
                <w:color w:val="000000"/>
                <w:sz w:val="16"/>
                <w:szCs w:val="16"/>
              </w:rPr>
              <w:t>Catalogue item details/Item property/Item property</w:t>
            </w:r>
          </w:p>
          <w:p w14:paraId="030F54BF" w14:textId="77777777" w:rsidR="0039026F" w:rsidRDefault="0039026F">
            <w:pPr>
              <w:pStyle w:val="GEFEG"/>
              <w:ind w:left="1215"/>
              <w:rPr>
                <w:sz w:val="16"/>
                <w:szCs w:val="16"/>
              </w:rPr>
            </w:pPr>
            <w:r>
              <w:rPr>
                <w:b/>
                <w:bCs/>
                <w:color w:val="000000"/>
                <w:sz w:val="16"/>
                <w:szCs w:val="16"/>
              </w:rPr>
              <w:t>identifier</w:t>
            </w:r>
          </w:p>
          <w:p w14:paraId="7E32D91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property identifier for the property of the item request.</w:t>
            </w:r>
          </w:p>
          <w:p w14:paraId="7FBFEA13" w14:textId="77777777" w:rsidR="0039026F" w:rsidRDefault="0039026F">
            <w:pPr>
              <w:pStyle w:val="GEFEG"/>
              <w:rPr>
                <w:sz w:val="12"/>
                <w:szCs w:val="12"/>
              </w:rPr>
            </w:pPr>
            <w:r>
              <w:rPr>
                <w:color w:val="000000"/>
                <w:sz w:val="16"/>
                <w:szCs w:val="16"/>
              </w:rPr>
              <w:t xml:space="preserve">   </w:t>
            </w:r>
          </w:p>
        </w:tc>
      </w:tr>
      <w:tr w:rsidR="0039026F" w14:paraId="03BC8DDE" w14:textId="77777777" w:rsidTr="0039026F">
        <w:trPr>
          <w:cantSplit/>
          <w:trHeight w:hRule="exact" w:val="2504"/>
        </w:trPr>
        <w:tc>
          <w:tcPr>
            <w:tcW w:w="1094" w:type="dxa"/>
            <w:gridSpan w:val="4"/>
            <w:tcBorders>
              <w:top w:val="nil"/>
              <w:left w:val="nil"/>
              <w:bottom w:val="dotted" w:sz="6" w:space="0" w:color="C0C0C0"/>
              <w:right w:val="nil"/>
            </w:tcBorders>
            <w:shd w:val="clear" w:color="auto" w:fill="FFFFFF"/>
          </w:tcPr>
          <w:p w14:paraId="5F95D43E" w14:textId="77777777" w:rsidR="0039026F" w:rsidRDefault="00BD3C4F">
            <w:pPr>
              <w:pStyle w:val="GEFEG"/>
              <w:rPr>
                <w:sz w:val="12"/>
                <w:szCs w:val="12"/>
              </w:rPr>
            </w:pPr>
            <w:r>
              <w:rPr>
                <w:noProof/>
              </w:rPr>
              <w:pict w14:anchorId="25DB44C8">
                <v:group id="_x0000_s3745" style="position:absolute;margin-left:0;margin-top:.75pt;width:60.6pt;height:125.2pt;z-index:258109440;mso-position-horizontal-relative:text;mso-position-vertical-relative:text" coordorigin=",15" coordsize="1212,2504" o:allowincell="f">
                  <v:rect id="_x0000_s3746" style="position:absolute;left:357;top:15;width:15;height:2504" fillcolor="gray" stroked="f" strokeweight="0"/>
                  <v:rect id="_x0000_s3747" style="position:absolute;left:600;top:15;width:15;height:2504" fillcolor="gray" stroked="f" strokeweight="0"/>
                  <v:rect id="_x0000_s3748" style="position:absolute;left:843;top:15;width:15;height:2504" fillcolor="gray" stroked="f" strokeweight="0"/>
                  <v:rect id="_x0000_s3749"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1FC2765"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17FF69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524528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0D7EE40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tir68-030</w:t>
            </w:r>
          </w:p>
          <w:p w14:paraId="57FFACD9" w14:textId="77777777" w:rsidR="0039026F" w:rsidRDefault="0039026F">
            <w:pPr>
              <w:pStyle w:val="GEFEG"/>
              <w:ind w:left="1047"/>
              <w:rPr>
                <w:sz w:val="16"/>
                <w:szCs w:val="16"/>
              </w:rPr>
            </w:pPr>
            <w:r>
              <w:rPr>
                <w:color w:val="000000"/>
                <w:sz w:val="16"/>
                <w:szCs w:val="16"/>
              </w:rPr>
              <w:t>tir68-108</w:t>
            </w:r>
          </w:p>
          <w:p w14:paraId="0696F0C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79FC401" w14:textId="77777777" w:rsidR="0039026F" w:rsidRDefault="0039026F">
            <w:pPr>
              <w:pStyle w:val="GEFEG"/>
              <w:ind w:left="1047"/>
              <w:rPr>
                <w:sz w:val="16"/>
                <w:szCs w:val="16"/>
              </w:rPr>
            </w:pPr>
            <w:r>
              <w:rPr>
                <w:color w:val="000000"/>
                <w:sz w:val="16"/>
                <w:szCs w:val="16"/>
              </w:rPr>
              <w:t>tbr68-004</w:t>
            </w:r>
          </w:p>
          <w:p w14:paraId="772F3FAA" w14:textId="77777777" w:rsidR="0039026F" w:rsidRDefault="0039026F">
            <w:pPr>
              <w:pStyle w:val="GEFEG"/>
              <w:rPr>
                <w:sz w:val="16"/>
                <w:szCs w:val="16"/>
              </w:rPr>
            </w:pPr>
            <w:r>
              <w:rPr>
                <w:color w:val="000000"/>
                <w:sz w:val="16"/>
                <w:szCs w:val="16"/>
              </w:rPr>
              <w:t xml:space="preserve">   </w:t>
            </w:r>
          </w:p>
          <w:p w14:paraId="6AAA4CC6" w14:textId="77777777" w:rsidR="0039026F" w:rsidRDefault="0039026F">
            <w:pPr>
              <w:pStyle w:val="GEFEG"/>
              <w:tabs>
                <w:tab w:val="left" w:pos="1047"/>
              </w:tabs>
              <w:rPr>
                <w:sz w:val="12"/>
                <w:szCs w:val="12"/>
              </w:rPr>
            </w:pPr>
            <w:r>
              <w:rPr>
                <w:b/>
                <w:bCs/>
                <w:color w:val="000000"/>
                <w:sz w:val="16"/>
                <w:szCs w:val="16"/>
              </w:rPr>
              <w:t>XML Note</w:t>
            </w:r>
            <w:r>
              <w:rPr>
                <w:sz w:val="16"/>
                <w:szCs w:val="16"/>
              </w:rPr>
              <w:tab/>
            </w:r>
            <w:r>
              <w:rPr>
                <w:color w:val="000000"/>
                <w:sz w:val="16"/>
                <w:szCs w:val="16"/>
              </w:rPr>
              <w:t>Specify "ItemInStock"</w:t>
            </w:r>
          </w:p>
        </w:tc>
        <w:tc>
          <w:tcPr>
            <w:tcW w:w="5682" w:type="dxa"/>
            <w:tcBorders>
              <w:top w:val="nil"/>
              <w:left w:val="dotted" w:sz="6" w:space="0" w:color="C0C0C0"/>
              <w:bottom w:val="dotted" w:sz="6" w:space="0" w:color="C0C0C0"/>
              <w:right w:val="nil"/>
            </w:tcBorders>
            <w:shd w:val="clear" w:color="auto" w:fill="FFFFFF"/>
          </w:tcPr>
          <w:p w14:paraId="2250370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A5CAF82" w14:textId="77777777" w:rsidR="0039026F" w:rsidRDefault="0039026F">
            <w:pPr>
              <w:pStyle w:val="GEFEG"/>
              <w:ind w:left="1215"/>
              <w:rPr>
                <w:sz w:val="16"/>
                <w:szCs w:val="16"/>
              </w:rPr>
            </w:pPr>
            <w:r>
              <w:rPr>
                <w:b/>
                <w:bCs/>
                <w:color w:val="000000"/>
                <w:sz w:val="16"/>
                <w:szCs w:val="16"/>
              </w:rPr>
              <w:t>Catalogue item details/Item property/Item property</w:t>
            </w:r>
          </w:p>
          <w:p w14:paraId="50C5FA7F" w14:textId="77777777" w:rsidR="0039026F" w:rsidRDefault="0039026F">
            <w:pPr>
              <w:pStyle w:val="GEFEG"/>
              <w:ind w:left="1215"/>
              <w:rPr>
                <w:sz w:val="16"/>
                <w:szCs w:val="16"/>
              </w:rPr>
            </w:pPr>
            <w:r>
              <w:rPr>
                <w:b/>
                <w:bCs/>
                <w:color w:val="000000"/>
                <w:sz w:val="16"/>
                <w:szCs w:val="16"/>
              </w:rPr>
              <w:t>name</w:t>
            </w:r>
          </w:p>
          <w:p w14:paraId="5627C61B" w14:textId="77777777" w:rsidR="0039026F" w:rsidRDefault="0039026F">
            <w:pPr>
              <w:pStyle w:val="GEFEG"/>
              <w:ind w:left="1215"/>
              <w:rPr>
                <w:sz w:val="16"/>
                <w:szCs w:val="16"/>
              </w:rPr>
            </w:pPr>
            <w:r>
              <w:rPr>
                <w:b/>
                <w:bCs/>
                <w:color w:val="000000"/>
                <w:sz w:val="16"/>
                <w:szCs w:val="16"/>
              </w:rPr>
              <w:t>Pre award catalogue/Pre award catalogue line/</w:t>
            </w:r>
          </w:p>
          <w:p w14:paraId="4EE7F032" w14:textId="77777777" w:rsidR="0039026F" w:rsidRDefault="0039026F">
            <w:pPr>
              <w:pStyle w:val="GEFEG"/>
              <w:ind w:left="1215"/>
              <w:rPr>
                <w:sz w:val="16"/>
                <w:szCs w:val="16"/>
              </w:rPr>
            </w:pPr>
            <w:r>
              <w:rPr>
                <w:b/>
                <w:bCs/>
                <w:color w:val="000000"/>
                <w:sz w:val="16"/>
                <w:szCs w:val="16"/>
              </w:rPr>
              <w:t>Catalogue item details/Item in-stock indicator</w:t>
            </w:r>
          </w:p>
          <w:p w14:paraId="32F687B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property.</w:t>
            </w:r>
          </w:p>
          <w:p w14:paraId="36C0E08E" w14:textId="77777777" w:rsidR="0039026F" w:rsidRDefault="0039026F">
            <w:pPr>
              <w:pStyle w:val="GEFEG"/>
              <w:ind w:left="1229"/>
              <w:rPr>
                <w:sz w:val="16"/>
                <w:szCs w:val="16"/>
              </w:rPr>
            </w:pPr>
            <w:r>
              <w:rPr>
                <w:i/>
                <w:iCs/>
                <w:color w:val="000000"/>
                <w:sz w:val="16"/>
                <w:szCs w:val="16"/>
              </w:rPr>
              <w:t>The name must be sufficiently descriptive to define the</w:t>
            </w:r>
          </w:p>
          <w:p w14:paraId="20736B19" w14:textId="77777777" w:rsidR="0039026F" w:rsidRDefault="0039026F">
            <w:pPr>
              <w:pStyle w:val="GEFEG"/>
              <w:ind w:left="1229"/>
              <w:rPr>
                <w:sz w:val="16"/>
                <w:szCs w:val="16"/>
              </w:rPr>
            </w:pPr>
            <w:r>
              <w:rPr>
                <w:i/>
                <w:iCs/>
                <w:color w:val="000000"/>
                <w:sz w:val="16"/>
                <w:szCs w:val="16"/>
              </w:rPr>
              <w:t>value. The definition may be supplemented with the</w:t>
            </w:r>
          </w:p>
          <w:p w14:paraId="06E06AD0" w14:textId="77777777" w:rsidR="0039026F" w:rsidRDefault="0039026F">
            <w:pPr>
              <w:pStyle w:val="GEFEG"/>
              <w:ind w:left="1229"/>
              <w:rPr>
                <w:sz w:val="16"/>
                <w:szCs w:val="16"/>
              </w:rPr>
            </w:pPr>
            <w:r>
              <w:rPr>
                <w:i/>
                <w:iCs/>
                <w:color w:val="000000"/>
                <w:sz w:val="16"/>
                <w:szCs w:val="16"/>
              </w:rPr>
              <w:t>property unit of measure when relevant.</w:t>
            </w:r>
          </w:p>
          <w:p w14:paraId="6A6E6109" w14:textId="77777777" w:rsidR="0039026F" w:rsidRDefault="0039026F">
            <w:pPr>
              <w:pStyle w:val="GEFEG"/>
              <w:ind w:left="1229"/>
              <w:rPr>
                <w:sz w:val="16"/>
                <w:szCs w:val="16"/>
              </w:rPr>
            </w:pPr>
            <w:r>
              <w:rPr>
                <w:i/>
                <w:iCs/>
                <w:color w:val="000000"/>
                <w:sz w:val="16"/>
                <w:szCs w:val="16"/>
              </w:rPr>
              <w:t>Indicates whether an item is in the supplier's stock. If not</w:t>
            </w:r>
          </w:p>
          <w:p w14:paraId="278D8E4E" w14:textId="77777777" w:rsidR="0039026F" w:rsidRDefault="0039026F">
            <w:pPr>
              <w:pStyle w:val="GEFEG"/>
              <w:ind w:left="1229"/>
              <w:rPr>
                <w:sz w:val="16"/>
                <w:szCs w:val="16"/>
              </w:rPr>
            </w:pPr>
            <w:r>
              <w:rPr>
                <w:i/>
                <w:iCs/>
                <w:color w:val="000000"/>
                <w:sz w:val="16"/>
                <w:szCs w:val="16"/>
              </w:rPr>
              <w:t>in stock the supplier has to order the item himself.</w:t>
            </w:r>
          </w:p>
          <w:p w14:paraId="7C991FB9" w14:textId="77777777" w:rsidR="0039026F" w:rsidRDefault="0039026F">
            <w:pPr>
              <w:pStyle w:val="GEFEG"/>
              <w:rPr>
                <w:sz w:val="16"/>
                <w:szCs w:val="16"/>
              </w:rPr>
            </w:pPr>
            <w:r>
              <w:rPr>
                <w:color w:val="000000"/>
                <w:sz w:val="16"/>
                <w:szCs w:val="16"/>
              </w:rPr>
              <w:t xml:space="preserve">   </w:t>
            </w:r>
          </w:p>
          <w:p w14:paraId="1962F0CC"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BII3-T68-R015</w:t>
            </w:r>
          </w:p>
        </w:tc>
      </w:tr>
      <w:tr w:rsidR="0039026F" w14:paraId="1E5AFB74"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739B2342" w14:textId="77777777" w:rsidR="0039026F" w:rsidRDefault="00BD3C4F">
            <w:pPr>
              <w:pStyle w:val="GEFEG"/>
              <w:rPr>
                <w:sz w:val="12"/>
                <w:szCs w:val="12"/>
              </w:rPr>
            </w:pPr>
            <w:r>
              <w:rPr>
                <w:noProof/>
              </w:rPr>
              <w:pict w14:anchorId="67EA6FF1">
                <v:group id="_x0000_s3750" style="position:absolute;margin-left:0;margin-top:.75pt;width:60.6pt;height:58pt;z-index:258110464;mso-position-horizontal-relative:text;mso-position-vertical-relative:text" coordorigin=",15" coordsize="1212,1160" o:allowincell="f">
                  <v:rect id="_x0000_s3751" style="position:absolute;left:357;top:15;width:15;height:1160" fillcolor="gray" stroked="f" strokeweight="0"/>
                  <v:rect id="_x0000_s3752" style="position:absolute;left:600;top:15;width:15;height:1160" fillcolor="gray" stroked="f" strokeweight="0"/>
                  <v:rect id="_x0000_s3753" style="position:absolute;left:843;top:15;width:15;height:1160" fillcolor="gray" stroked="f" strokeweight="0"/>
                  <v:rect id="_x0000_s3754" style="position:absolute;left:843;top:123;width:372;height:15" fillcolor="gray" stroked="f" strokeweight="0"/>
                  <v:rect id="_x0000_s3755" style="position:absolute;left:1086;top:123;width:15;height:105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1A4A239" w14:textId="77777777" w:rsidR="0039026F" w:rsidRDefault="0039026F">
            <w:pPr>
              <w:pStyle w:val="GEFEG"/>
              <w:ind w:left="58"/>
              <w:rPr>
                <w:sz w:val="12"/>
                <w:szCs w:val="12"/>
              </w:rPr>
            </w:pPr>
            <w:r>
              <w:rPr>
                <w:b/>
                <w:bCs/>
                <w:color w:val="000000"/>
                <w:sz w:val="16"/>
                <w:szCs w:val="16"/>
              </w:rPr>
              <w:t>cbc:NameCode</w:t>
            </w:r>
          </w:p>
        </w:tc>
        <w:tc>
          <w:tcPr>
            <w:tcW w:w="4733" w:type="dxa"/>
            <w:tcBorders>
              <w:top w:val="nil"/>
              <w:left w:val="dotted" w:sz="6" w:space="0" w:color="C0C0C0"/>
              <w:bottom w:val="dotted" w:sz="6" w:space="0" w:color="C0C0C0"/>
              <w:right w:val="nil"/>
            </w:tcBorders>
            <w:shd w:val="clear" w:color="auto" w:fill="FFFFFF"/>
          </w:tcPr>
          <w:p w14:paraId="43F0394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1D31B9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cbc:NameCodeType</w:t>
            </w:r>
          </w:p>
          <w:p w14:paraId="4AD6107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tir68-032</w:t>
            </w:r>
          </w:p>
          <w:p w14:paraId="1141E63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829AF0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22CCB0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B76A94E" w14:textId="77777777" w:rsidR="0039026F" w:rsidRDefault="0039026F">
            <w:pPr>
              <w:pStyle w:val="GEFEG"/>
              <w:ind w:left="1215"/>
              <w:rPr>
                <w:sz w:val="16"/>
                <w:szCs w:val="16"/>
              </w:rPr>
            </w:pPr>
            <w:r>
              <w:rPr>
                <w:b/>
                <w:bCs/>
                <w:color w:val="000000"/>
                <w:sz w:val="16"/>
                <w:szCs w:val="16"/>
              </w:rPr>
              <w:t>Catalogue item details/Item property/Item property</w:t>
            </w:r>
          </w:p>
          <w:p w14:paraId="424A11A4" w14:textId="77777777" w:rsidR="0039026F" w:rsidRDefault="0039026F">
            <w:pPr>
              <w:pStyle w:val="GEFEG"/>
              <w:ind w:left="1215"/>
              <w:rPr>
                <w:sz w:val="16"/>
                <w:szCs w:val="16"/>
              </w:rPr>
            </w:pPr>
            <w:r>
              <w:rPr>
                <w:b/>
                <w:bCs/>
                <w:color w:val="000000"/>
                <w:sz w:val="16"/>
                <w:szCs w:val="16"/>
              </w:rPr>
              <w:t>classification code</w:t>
            </w:r>
          </w:p>
          <w:p w14:paraId="2E93A79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Code for the item property according to a property code</w:t>
            </w:r>
          </w:p>
          <w:p w14:paraId="7191B5C7" w14:textId="77777777" w:rsidR="0039026F" w:rsidRDefault="0039026F">
            <w:pPr>
              <w:pStyle w:val="GEFEG"/>
              <w:ind w:left="1229"/>
              <w:rPr>
                <w:sz w:val="16"/>
                <w:szCs w:val="16"/>
              </w:rPr>
            </w:pPr>
            <w:r>
              <w:rPr>
                <w:i/>
                <w:iCs/>
                <w:color w:val="000000"/>
                <w:sz w:val="16"/>
                <w:szCs w:val="16"/>
              </w:rPr>
              <w:t>system</w:t>
            </w:r>
          </w:p>
          <w:p w14:paraId="7DF796A4" w14:textId="77777777" w:rsidR="0039026F" w:rsidRDefault="0039026F">
            <w:pPr>
              <w:pStyle w:val="GEFEG"/>
              <w:rPr>
                <w:sz w:val="12"/>
                <w:szCs w:val="12"/>
              </w:rPr>
            </w:pPr>
            <w:r>
              <w:rPr>
                <w:color w:val="000000"/>
                <w:sz w:val="16"/>
                <w:szCs w:val="16"/>
              </w:rPr>
              <w:t xml:space="preserve">   </w:t>
            </w:r>
          </w:p>
        </w:tc>
      </w:tr>
      <w:tr w:rsidR="0039026F" w14:paraId="389E79D1"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0F3DA39C" w14:textId="77777777" w:rsidR="0039026F" w:rsidRDefault="00BD3C4F">
            <w:pPr>
              <w:pStyle w:val="GEFEG"/>
              <w:rPr>
                <w:sz w:val="12"/>
                <w:szCs w:val="12"/>
              </w:rPr>
            </w:pPr>
            <w:r>
              <w:rPr>
                <w:noProof/>
              </w:rPr>
              <w:lastRenderedPageBreak/>
              <w:pict w14:anchorId="27D54EBD">
                <v:group id="_x0000_s3756" style="position:absolute;margin-left:0;margin-top:0;width:72.7pt;height:19.45pt;z-index:258111488;mso-position-horizontal-relative:text;mso-position-vertical-relative:text" coordsize="1454,389" o:allowincell="f">
                  <v:rect id="_x0000_s3757" style="position:absolute;left:357;width:15;height:389" fillcolor="gray" stroked="f" strokeweight="0"/>
                  <v:rect id="_x0000_s3758" style="position:absolute;left:600;width:15;height:389" fillcolor="gray" stroked="f" strokeweight="0"/>
                  <v:rect id="_x0000_s3759" style="position:absolute;left:843;width:15;height:389" fillcolor="gray" stroked="f" strokeweight="0"/>
                  <v:rect id="_x0000_s3760" style="position:absolute;left:1086;width:15;height:108" fillcolor="gray" stroked="f" strokeweight="0"/>
                  <v:rect id="_x0000_s3761"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ABA5E41"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6ABEC17F"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31215D4"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7DC470C" w14:textId="77777777" w:rsidR="0039026F" w:rsidRDefault="0039026F">
            <w:pPr>
              <w:pStyle w:val="GEFEG"/>
              <w:rPr>
                <w:sz w:val="12"/>
                <w:szCs w:val="12"/>
              </w:rPr>
            </w:pPr>
          </w:p>
        </w:tc>
      </w:tr>
      <w:tr w:rsidR="0039026F" w14:paraId="79BAB814"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32B41454" w14:textId="77777777" w:rsidR="0039026F" w:rsidRDefault="00BD3C4F">
            <w:pPr>
              <w:pStyle w:val="GEFEG"/>
              <w:rPr>
                <w:sz w:val="12"/>
                <w:szCs w:val="12"/>
              </w:rPr>
            </w:pPr>
            <w:r>
              <w:rPr>
                <w:noProof/>
              </w:rPr>
              <w:pict w14:anchorId="3D3A6880">
                <v:group id="_x0000_s3762" style="position:absolute;margin-left:0;margin-top:.75pt;width:60.6pt;height:58pt;z-index:258112512;mso-position-horizontal-relative:text;mso-position-vertical-relative:text" coordorigin=",15" coordsize="1212,1160" o:allowincell="f">
                  <v:rect id="_x0000_s3763" style="position:absolute;left:357;top:15;width:15;height:1160" fillcolor="gray" stroked="f" strokeweight="0"/>
                  <v:rect id="_x0000_s3764" style="position:absolute;left:600;top:15;width:15;height:1160" fillcolor="gray" stroked="f" strokeweight="0"/>
                  <v:rect id="_x0000_s3765" style="position:absolute;left:843;top:15;width:15;height:1160" fillcolor="gray" stroked="f" strokeweight="0"/>
                  <v:rect id="_x0000_s376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17CA658" w14:textId="77777777" w:rsidR="0039026F" w:rsidRDefault="0039026F">
            <w:pPr>
              <w:pStyle w:val="GEFEG"/>
              <w:ind w:left="58"/>
              <w:rPr>
                <w:sz w:val="12"/>
                <w:szCs w:val="12"/>
              </w:rPr>
            </w:pPr>
            <w:r>
              <w:rPr>
                <w:b/>
                <w:bCs/>
                <w:color w:val="000000"/>
                <w:sz w:val="16"/>
                <w:szCs w:val="16"/>
              </w:rPr>
              <w:t>cbc:Value</w:t>
            </w:r>
          </w:p>
        </w:tc>
        <w:tc>
          <w:tcPr>
            <w:tcW w:w="4733" w:type="dxa"/>
            <w:tcBorders>
              <w:top w:val="nil"/>
              <w:left w:val="dotted" w:sz="6" w:space="0" w:color="C0C0C0"/>
              <w:bottom w:val="dotted" w:sz="6" w:space="0" w:color="C0C0C0"/>
              <w:right w:val="nil"/>
            </w:tcBorders>
            <w:shd w:val="clear" w:color="auto" w:fill="FFFFFF"/>
          </w:tcPr>
          <w:p w14:paraId="660650E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B5AFDC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cbc:ValueType</w:t>
            </w:r>
          </w:p>
          <w:p w14:paraId="0CC6437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tir68-031</w:t>
            </w:r>
          </w:p>
          <w:p w14:paraId="2D16D7F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068E1B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2A9384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20DFBD41" w14:textId="77777777" w:rsidR="0039026F" w:rsidRDefault="0039026F">
            <w:pPr>
              <w:pStyle w:val="GEFEG"/>
              <w:ind w:left="1215"/>
              <w:rPr>
                <w:sz w:val="16"/>
                <w:szCs w:val="16"/>
              </w:rPr>
            </w:pPr>
            <w:r>
              <w:rPr>
                <w:b/>
                <w:bCs/>
                <w:color w:val="000000"/>
                <w:sz w:val="16"/>
                <w:szCs w:val="16"/>
              </w:rPr>
              <w:t>Catalogue item details/Item property/Item property</w:t>
            </w:r>
          </w:p>
          <w:p w14:paraId="426C1D76" w14:textId="77777777" w:rsidR="0039026F" w:rsidRDefault="0039026F">
            <w:pPr>
              <w:pStyle w:val="GEFEG"/>
              <w:ind w:left="1215"/>
              <w:rPr>
                <w:sz w:val="16"/>
                <w:szCs w:val="16"/>
              </w:rPr>
            </w:pPr>
            <w:r>
              <w:rPr>
                <w:b/>
                <w:bCs/>
                <w:color w:val="000000"/>
                <w:sz w:val="16"/>
                <w:szCs w:val="16"/>
              </w:rPr>
              <w:t>value</w:t>
            </w:r>
          </w:p>
          <w:p w14:paraId="48B3103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value of the item property.</w:t>
            </w:r>
          </w:p>
          <w:p w14:paraId="1881A104" w14:textId="77777777" w:rsidR="0039026F" w:rsidRDefault="0039026F">
            <w:pPr>
              <w:pStyle w:val="GEFEG"/>
              <w:rPr>
                <w:sz w:val="16"/>
                <w:szCs w:val="16"/>
              </w:rPr>
            </w:pPr>
            <w:r>
              <w:rPr>
                <w:color w:val="000000"/>
                <w:sz w:val="16"/>
                <w:szCs w:val="16"/>
              </w:rPr>
              <w:t xml:space="preserve">   </w:t>
            </w:r>
          </w:p>
          <w:p w14:paraId="400ACF2D"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BII3-T68-R015</w:t>
            </w:r>
          </w:p>
        </w:tc>
      </w:tr>
      <w:tr w:rsidR="0039026F" w14:paraId="4F21BD74"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0B34C317" w14:textId="77777777" w:rsidR="0039026F" w:rsidRDefault="00BD3C4F">
            <w:pPr>
              <w:pStyle w:val="GEFEG"/>
              <w:rPr>
                <w:sz w:val="12"/>
                <w:szCs w:val="12"/>
              </w:rPr>
            </w:pPr>
            <w:r>
              <w:rPr>
                <w:noProof/>
              </w:rPr>
              <w:pict w14:anchorId="04C7C70D">
                <v:group id="_x0000_s3767" style="position:absolute;margin-left:0;margin-top:.75pt;width:60.6pt;height:67.6pt;z-index:258113536;mso-position-horizontal-relative:text;mso-position-vertical-relative:text" coordorigin=",15" coordsize="1212,1352" o:allowincell="f">
                  <v:rect id="_x0000_s3768" style="position:absolute;left:357;top:15;width:15;height:1352" fillcolor="gray" stroked="f" strokeweight="0"/>
                  <v:rect id="_x0000_s3769" style="position:absolute;left:600;top:15;width:15;height:1352" fillcolor="gray" stroked="f" strokeweight="0"/>
                  <v:rect id="_x0000_s3770" style="position:absolute;left:843;top:15;width:15;height:108" fillcolor="gray" stroked="f" strokeweight="0"/>
                  <v:rect id="_x0000_s377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22D0B85" w14:textId="77777777" w:rsidR="0039026F" w:rsidRDefault="0039026F">
            <w:pPr>
              <w:pStyle w:val="GEFEG"/>
              <w:ind w:left="58"/>
              <w:rPr>
                <w:sz w:val="12"/>
                <w:szCs w:val="12"/>
              </w:rPr>
            </w:pPr>
            <w:r>
              <w:rPr>
                <w:b/>
                <w:bCs/>
                <w:color w:val="000000"/>
                <w:sz w:val="16"/>
                <w:szCs w:val="16"/>
              </w:rPr>
              <w:t>cbc:ValueQualifier</w:t>
            </w:r>
          </w:p>
        </w:tc>
        <w:tc>
          <w:tcPr>
            <w:tcW w:w="4733" w:type="dxa"/>
            <w:tcBorders>
              <w:top w:val="nil"/>
              <w:left w:val="dotted" w:sz="6" w:space="0" w:color="C0C0C0"/>
              <w:bottom w:val="dotted" w:sz="6" w:space="0" w:color="C0C0C0"/>
              <w:right w:val="nil"/>
            </w:tcBorders>
            <w:shd w:val="clear" w:color="auto" w:fill="FFFFFF"/>
          </w:tcPr>
          <w:p w14:paraId="151FAFB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BA463A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cbc:ValueQualifierType</w:t>
            </w:r>
          </w:p>
          <w:p w14:paraId="6C91128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tir68-037</w:t>
            </w:r>
          </w:p>
          <w:p w14:paraId="147FC84A"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0533883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4FE5F5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D9C0B2E" w14:textId="77777777" w:rsidR="0039026F" w:rsidRDefault="0039026F">
            <w:pPr>
              <w:pStyle w:val="GEFEG"/>
              <w:ind w:left="1215"/>
              <w:rPr>
                <w:sz w:val="16"/>
                <w:szCs w:val="16"/>
              </w:rPr>
            </w:pPr>
            <w:r>
              <w:rPr>
                <w:b/>
                <w:bCs/>
                <w:color w:val="000000"/>
                <w:sz w:val="16"/>
                <w:szCs w:val="16"/>
              </w:rPr>
              <w:t>Catalogue item details/Item property/Item property</w:t>
            </w:r>
          </w:p>
          <w:p w14:paraId="7665D29A" w14:textId="77777777" w:rsidR="0039026F" w:rsidRDefault="0039026F">
            <w:pPr>
              <w:pStyle w:val="GEFEG"/>
              <w:ind w:left="1215"/>
              <w:rPr>
                <w:sz w:val="16"/>
                <w:szCs w:val="16"/>
              </w:rPr>
            </w:pPr>
            <w:r>
              <w:rPr>
                <w:b/>
                <w:bCs/>
                <w:color w:val="000000"/>
                <w:sz w:val="16"/>
                <w:szCs w:val="16"/>
              </w:rPr>
              <w:t>unit of measure</w:t>
            </w:r>
          </w:p>
          <w:p w14:paraId="3B4D578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unit of measure in which the property value is</w:t>
            </w:r>
          </w:p>
          <w:p w14:paraId="2124B4EF" w14:textId="77777777" w:rsidR="0039026F" w:rsidRDefault="0039026F">
            <w:pPr>
              <w:pStyle w:val="GEFEG"/>
              <w:ind w:left="1229"/>
              <w:rPr>
                <w:sz w:val="16"/>
                <w:szCs w:val="16"/>
              </w:rPr>
            </w:pPr>
            <w:r>
              <w:rPr>
                <w:i/>
                <w:iCs/>
                <w:color w:val="000000"/>
                <w:sz w:val="16"/>
                <w:szCs w:val="16"/>
              </w:rPr>
              <w:t>stated, if relevant.</w:t>
            </w:r>
          </w:p>
          <w:p w14:paraId="183E0034" w14:textId="77777777" w:rsidR="0039026F" w:rsidRDefault="0039026F">
            <w:pPr>
              <w:pStyle w:val="GEFEG"/>
              <w:ind w:left="1229"/>
              <w:rPr>
                <w:sz w:val="16"/>
                <w:szCs w:val="16"/>
              </w:rPr>
            </w:pPr>
            <w:r>
              <w:rPr>
                <w:i/>
                <w:iCs/>
                <w:color w:val="000000"/>
                <w:sz w:val="16"/>
                <w:szCs w:val="16"/>
              </w:rPr>
              <w:t>May not be relevant when properties are descriptive.</w:t>
            </w:r>
          </w:p>
          <w:p w14:paraId="1D9A9A64" w14:textId="77777777" w:rsidR="0039026F" w:rsidRDefault="0039026F">
            <w:pPr>
              <w:pStyle w:val="GEFEG"/>
              <w:rPr>
                <w:sz w:val="12"/>
                <w:szCs w:val="12"/>
              </w:rPr>
            </w:pPr>
            <w:r>
              <w:rPr>
                <w:color w:val="000000"/>
                <w:sz w:val="16"/>
                <w:szCs w:val="16"/>
              </w:rPr>
              <w:t xml:space="preserve">   </w:t>
            </w:r>
          </w:p>
        </w:tc>
      </w:tr>
      <w:tr w:rsidR="0039026F" w14:paraId="48CB781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5C6DDDC9" w14:textId="77777777" w:rsidR="0039026F" w:rsidRDefault="00BD3C4F">
            <w:pPr>
              <w:pStyle w:val="GEFEG"/>
              <w:rPr>
                <w:sz w:val="12"/>
                <w:szCs w:val="12"/>
              </w:rPr>
            </w:pPr>
            <w:r>
              <w:rPr>
                <w:noProof/>
              </w:rPr>
              <w:pict w14:anchorId="7F2BFB4F">
                <v:group id="_x0000_s3772" style="position:absolute;margin-left:0;margin-top:.75pt;width:48.5pt;height:19.95pt;z-index:258114560;mso-position-horizontal-relative:text;mso-position-vertical-relative:text" coordorigin=",15" coordsize="970,399" o:allowincell="f">
                  <v:rect id="_x0000_s3773" style="position:absolute;left:357;top:15;width:15;height:399" fillcolor="gray" stroked="f" strokeweight="0"/>
                  <v:rect id="_x0000_s3774" style="position:absolute;left:600;top:15;width:15;height:399" fillcolor="gray" stroked="f" strokeweight="0"/>
                  <v:rect id="_x0000_s3775" style="position:absolute;left:600;top:123;width:372;height:15" fillcolor="gray" stroked="f" strokeweight="0"/>
                  <v:rect id="_x0000_s377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DE24F44" w14:textId="77777777" w:rsidR="0039026F" w:rsidRDefault="0039026F">
            <w:pPr>
              <w:pStyle w:val="GEFEG"/>
              <w:ind w:left="58"/>
              <w:rPr>
                <w:sz w:val="12"/>
                <w:szCs w:val="12"/>
              </w:rPr>
            </w:pPr>
            <w:r>
              <w:rPr>
                <w:b/>
                <w:bCs/>
                <w:i/>
                <w:iCs/>
                <w:color w:val="000000"/>
                <w:sz w:val="16"/>
                <w:szCs w:val="16"/>
              </w:rPr>
              <w:t>cac:ManufacturerParty</w:t>
            </w:r>
          </w:p>
        </w:tc>
        <w:tc>
          <w:tcPr>
            <w:tcW w:w="4733" w:type="dxa"/>
            <w:tcBorders>
              <w:top w:val="nil"/>
              <w:left w:val="dotted" w:sz="6" w:space="0" w:color="C0C0C0"/>
              <w:bottom w:val="dotted" w:sz="6" w:space="0" w:color="C0C0C0"/>
              <w:right w:val="nil"/>
            </w:tcBorders>
            <w:shd w:val="clear" w:color="auto" w:fill="FFFFFF"/>
          </w:tcPr>
          <w:p w14:paraId="6E07EF71"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179B91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75BF5923" w14:textId="77777777" w:rsidR="0039026F" w:rsidRDefault="0039026F">
            <w:pPr>
              <w:pStyle w:val="GEFEG"/>
              <w:rPr>
                <w:sz w:val="12"/>
                <w:szCs w:val="12"/>
              </w:rPr>
            </w:pPr>
          </w:p>
        </w:tc>
      </w:tr>
      <w:tr w:rsidR="0039026F" w14:paraId="5C313AA7"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40CC0006" w14:textId="77777777" w:rsidR="0039026F" w:rsidRDefault="00BD3C4F">
            <w:pPr>
              <w:pStyle w:val="GEFEG"/>
              <w:rPr>
                <w:sz w:val="12"/>
                <w:szCs w:val="12"/>
              </w:rPr>
            </w:pPr>
            <w:r>
              <w:rPr>
                <w:noProof/>
              </w:rPr>
              <w:pict w14:anchorId="555511BD">
                <v:group id="_x0000_s3777" style="position:absolute;margin-left:0;margin-top:.75pt;width:60.6pt;height:19.95pt;z-index:258115584;mso-position-horizontal-relative:text;mso-position-vertical-relative:text" coordorigin=",15" coordsize="1212,399" o:allowincell="f">
                  <v:rect id="_x0000_s3778" style="position:absolute;left:357;top:15;width:15;height:399" fillcolor="gray" stroked="f" strokeweight="0"/>
                  <v:rect id="_x0000_s3779" style="position:absolute;left:600;top:15;width:15;height:399" fillcolor="gray" stroked="f" strokeweight="0"/>
                  <v:rect id="_x0000_s3780" style="position:absolute;left:843;top:15;width:15;height:108" fillcolor="gray" stroked="f" strokeweight="0"/>
                  <v:rect id="_x0000_s3781" style="position:absolute;left:843;top:123;width:372;height:15" fillcolor="gray" stroked="f" strokeweight="0"/>
                  <v:rect id="_x0000_s3782"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D29B9F2"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74CF7BF6"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6D380B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0AFE6339" w14:textId="77777777" w:rsidR="0039026F" w:rsidRDefault="0039026F">
            <w:pPr>
              <w:pStyle w:val="GEFEG"/>
              <w:rPr>
                <w:sz w:val="12"/>
                <w:szCs w:val="12"/>
              </w:rPr>
            </w:pPr>
          </w:p>
        </w:tc>
      </w:tr>
      <w:tr w:rsidR="0039026F" w14:paraId="519F99A6" w14:textId="77777777" w:rsidTr="0039026F">
        <w:trPr>
          <w:cantSplit/>
          <w:trHeight w:hRule="exact" w:val="968"/>
        </w:trPr>
        <w:tc>
          <w:tcPr>
            <w:tcW w:w="1312" w:type="dxa"/>
            <w:gridSpan w:val="5"/>
            <w:tcBorders>
              <w:top w:val="nil"/>
              <w:left w:val="nil"/>
              <w:bottom w:val="dotted" w:sz="6" w:space="0" w:color="C0C0C0"/>
              <w:right w:val="nil"/>
            </w:tcBorders>
            <w:shd w:val="clear" w:color="auto" w:fill="FFFFFF"/>
          </w:tcPr>
          <w:p w14:paraId="67A3F44E" w14:textId="77777777" w:rsidR="0039026F" w:rsidRDefault="00BD3C4F">
            <w:pPr>
              <w:pStyle w:val="GEFEG"/>
              <w:rPr>
                <w:sz w:val="12"/>
                <w:szCs w:val="12"/>
              </w:rPr>
            </w:pPr>
            <w:r>
              <w:rPr>
                <w:noProof/>
              </w:rPr>
              <w:pict w14:anchorId="3B966C3B">
                <v:group id="_x0000_s3783" style="position:absolute;margin-left:0;margin-top:.75pt;width:72.7pt;height:48.4pt;z-index:258116608;mso-position-horizontal-relative:text;mso-position-vertical-relative:text" coordorigin=",15" coordsize="1454,968" o:allowincell="f">
                  <v:rect id="_x0000_s3784" style="position:absolute;left:357;top:15;width:15;height:968" fillcolor="gray" stroked="f" strokeweight="0"/>
                  <v:rect id="_x0000_s3785" style="position:absolute;left:600;top:15;width:15;height:968" fillcolor="gray" stroked="f" strokeweight="0"/>
                  <v:rect id="_x0000_s3786" style="position:absolute;left:1086;top:15;width:15;height:108" fillcolor="gray" stroked="f" strokeweight="0"/>
                  <v:rect id="_x0000_s3787"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7E033CC"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0F2FDC5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A240D0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1413C9B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tbr68-024</w:t>
            </w:r>
          </w:p>
          <w:p w14:paraId="562D351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F5B5AA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B1663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6AB8354" w14:textId="77777777" w:rsidR="0039026F" w:rsidRDefault="0039026F">
            <w:pPr>
              <w:pStyle w:val="GEFEG"/>
              <w:ind w:left="1215"/>
              <w:rPr>
                <w:sz w:val="16"/>
                <w:szCs w:val="16"/>
              </w:rPr>
            </w:pPr>
            <w:r>
              <w:rPr>
                <w:b/>
                <w:bCs/>
                <w:color w:val="000000"/>
                <w:sz w:val="16"/>
                <w:szCs w:val="16"/>
              </w:rPr>
              <w:t>Catalogue item details/Manufacturer name</w:t>
            </w:r>
          </w:p>
          <w:p w14:paraId="3CDA199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manufacturer of the item.</w:t>
            </w:r>
          </w:p>
          <w:p w14:paraId="1613804F" w14:textId="77777777" w:rsidR="0039026F" w:rsidRDefault="0039026F">
            <w:pPr>
              <w:pStyle w:val="GEFEG"/>
              <w:ind w:left="1229"/>
              <w:rPr>
                <w:sz w:val="16"/>
                <w:szCs w:val="16"/>
              </w:rPr>
            </w:pPr>
            <w:r>
              <w:rPr>
                <w:i/>
                <w:iCs/>
                <w:color w:val="000000"/>
                <w:sz w:val="16"/>
                <w:szCs w:val="16"/>
              </w:rPr>
              <w:t>The name of the party that manufactures the item.</w:t>
            </w:r>
          </w:p>
          <w:p w14:paraId="052E05C2" w14:textId="77777777" w:rsidR="0039026F" w:rsidRDefault="0039026F">
            <w:pPr>
              <w:pStyle w:val="GEFEG"/>
              <w:rPr>
                <w:sz w:val="12"/>
                <w:szCs w:val="12"/>
              </w:rPr>
            </w:pPr>
            <w:r>
              <w:rPr>
                <w:color w:val="000000"/>
                <w:sz w:val="16"/>
                <w:szCs w:val="16"/>
              </w:rPr>
              <w:t xml:space="preserve">   </w:t>
            </w:r>
          </w:p>
        </w:tc>
      </w:tr>
      <w:tr w:rsidR="0039026F" w14:paraId="7E0A5BD5"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72D65BA7" w14:textId="77777777" w:rsidR="0039026F" w:rsidRDefault="00BD3C4F">
            <w:pPr>
              <w:pStyle w:val="GEFEG"/>
              <w:rPr>
                <w:sz w:val="12"/>
                <w:szCs w:val="12"/>
              </w:rPr>
            </w:pPr>
            <w:r>
              <w:rPr>
                <w:noProof/>
              </w:rPr>
              <w:pict w14:anchorId="14C2F4D8">
                <v:group id="_x0000_s3788" style="position:absolute;margin-left:0;margin-top:.75pt;width:48.5pt;height:19.95pt;z-index:258117632;mso-position-horizontal-relative:text;mso-position-vertical-relative:text" coordorigin=",15" coordsize="970,399" o:allowincell="f">
                  <v:rect id="_x0000_s3789" style="position:absolute;left:357;top:15;width:15;height:399" fillcolor="gray" stroked="f" strokeweight="0"/>
                  <v:rect id="_x0000_s3790" style="position:absolute;left:600;top:15;width:15;height:399" fillcolor="gray" stroked="f" strokeweight="0"/>
                  <v:rect id="_x0000_s3791" style="position:absolute;left:600;top:123;width:372;height:15" fillcolor="gray" stroked="f" strokeweight="0"/>
                  <v:rect id="_x0000_s3792"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4871A85" w14:textId="77777777" w:rsidR="0039026F" w:rsidRDefault="0039026F">
            <w:pPr>
              <w:pStyle w:val="GEFEG"/>
              <w:ind w:left="58"/>
              <w:rPr>
                <w:sz w:val="12"/>
                <w:szCs w:val="12"/>
              </w:rPr>
            </w:pPr>
            <w:r>
              <w:rPr>
                <w:b/>
                <w:bCs/>
                <w:i/>
                <w:iCs/>
                <w:color w:val="000000"/>
                <w:sz w:val="16"/>
                <w:szCs w:val="16"/>
              </w:rPr>
              <w:t>cac:ItemInstance</w:t>
            </w:r>
          </w:p>
        </w:tc>
        <w:tc>
          <w:tcPr>
            <w:tcW w:w="4733" w:type="dxa"/>
            <w:tcBorders>
              <w:top w:val="nil"/>
              <w:left w:val="dotted" w:sz="6" w:space="0" w:color="C0C0C0"/>
              <w:bottom w:val="dotted" w:sz="6" w:space="0" w:color="C0C0C0"/>
              <w:right w:val="nil"/>
            </w:tcBorders>
            <w:shd w:val="clear" w:color="auto" w:fill="FFFFFF"/>
          </w:tcPr>
          <w:p w14:paraId="6E1115B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207BE10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cac:ItemInstanceType</w:t>
            </w:r>
          </w:p>
        </w:tc>
        <w:tc>
          <w:tcPr>
            <w:tcW w:w="5682" w:type="dxa"/>
            <w:tcBorders>
              <w:top w:val="nil"/>
              <w:left w:val="dotted" w:sz="6" w:space="0" w:color="C0C0C0"/>
              <w:bottom w:val="dotted" w:sz="6" w:space="0" w:color="C0C0C0"/>
              <w:right w:val="nil"/>
            </w:tcBorders>
            <w:shd w:val="clear" w:color="auto" w:fill="FFFFFF"/>
          </w:tcPr>
          <w:p w14:paraId="4B75B76B" w14:textId="77777777" w:rsidR="0039026F" w:rsidRDefault="0039026F">
            <w:pPr>
              <w:pStyle w:val="GEFEG"/>
              <w:rPr>
                <w:sz w:val="12"/>
                <w:szCs w:val="12"/>
              </w:rPr>
            </w:pPr>
          </w:p>
        </w:tc>
      </w:tr>
      <w:tr w:rsidR="0039026F" w14:paraId="3EB3A2DA"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6E720405" w14:textId="77777777" w:rsidR="0039026F" w:rsidRDefault="00BD3C4F">
            <w:pPr>
              <w:pStyle w:val="GEFEG"/>
              <w:rPr>
                <w:sz w:val="12"/>
                <w:szCs w:val="12"/>
              </w:rPr>
            </w:pPr>
            <w:r>
              <w:rPr>
                <w:noProof/>
              </w:rPr>
              <w:pict w14:anchorId="1637BB0B">
                <v:group id="_x0000_s3793" style="position:absolute;margin-left:0;margin-top:.75pt;width:60.6pt;height:67.6pt;z-index:258118656;mso-position-horizontal-relative:text;mso-position-vertical-relative:text" coordorigin=",15" coordsize="1212,1352" o:allowincell="f">
                  <v:rect id="_x0000_s3794" style="position:absolute;left:357;top:15;width:15;height:1352" fillcolor="gray" stroked="f" strokeweight="0"/>
                  <v:rect id="_x0000_s3795" style="position:absolute;left:600;top:15;width:15;height:1352" fillcolor="gray" stroked="f" strokeweight="0"/>
                  <v:rect id="_x0000_s3796" style="position:absolute;left:843;top:15;width:15;height:1352" fillcolor="gray" stroked="f" strokeweight="0"/>
                  <v:rect id="_x0000_s3797"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7112795" w14:textId="77777777" w:rsidR="0039026F" w:rsidRDefault="0039026F">
            <w:pPr>
              <w:pStyle w:val="GEFEG"/>
              <w:ind w:left="58"/>
              <w:rPr>
                <w:sz w:val="12"/>
                <w:szCs w:val="12"/>
              </w:rPr>
            </w:pPr>
            <w:r>
              <w:rPr>
                <w:b/>
                <w:bCs/>
                <w:color w:val="000000"/>
                <w:sz w:val="16"/>
                <w:szCs w:val="16"/>
              </w:rPr>
              <w:t>cbc:BestBeforeDate</w:t>
            </w:r>
          </w:p>
        </w:tc>
        <w:tc>
          <w:tcPr>
            <w:tcW w:w="4733" w:type="dxa"/>
            <w:tcBorders>
              <w:top w:val="nil"/>
              <w:left w:val="dotted" w:sz="6" w:space="0" w:color="C0C0C0"/>
              <w:bottom w:val="dotted" w:sz="6" w:space="0" w:color="C0C0C0"/>
              <w:right w:val="nil"/>
            </w:tcBorders>
            <w:shd w:val="clear" w:color="auto" w:fill="FFFFFF"/>
          </w:tcPr>
          <w:p w14:paraId="58284B0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CD34BD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cbc:BestBeforeDateType</w:t>
            </w:r>
          </w:p>
          <w:p w14:paraId="71108FE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tir68-077</w:t>
            </w:r>
          </w:p>
          <w:p w14:paraId="236E72B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5F343EA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25595B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85E6F84" w14:textId="77777777" w:rsidR="0039026F" w:rsidRDefault="0039026F">
            <w:pPr>
              <w:pStyle w:val="GEFEG"/>
              <w:ind w:left="1215"/>
              <w:rPr>
                <w:sz w:val="16"/>
                <w:szCs w:val="16"/>
              </w:rPr>
            </w:pPr>
            <w:r>
              <w:rPr>
                <w:b/>
                <w:bCs/>
                <w:color w:val="000000"/>
                <w:sz w:val="16"/>
                <w:szCs w:val="16"/>
              </w:rPr>
              <w:t>Catalogue item details/Item best before date</w:t>
            </w:r>
          </w:p>
          <w:p w14:paraId="39E8FE89"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until when the relevant item qualities will</w:t>
            </w:r>
          </w:p>
          <w:p w14:paraId="3A79909B" w14:textId="77777777" w:rsidR="0039026F" w:rsidRDefault="0039026F">
            <w:pPr>
              <w:pStyle w:val="GEFEG"/>
              <w:ind w:left="1229"/>
              <w:rPr>
                <w:sz w:val="16"/>
                <w:szCs w:val="16"/>
              </w:rPr>
            </w:pPr>
            <w:r>
              <w:rPr>
                <w:i/>
                <w:iCs/>
                <w:color w:val="000000"/>
                <w:sz w:val="16"/>
                <w:szCs w:val="16"/>
              </w:rPr>
              <w:t>remain at their best.</w:t>
            </w:r>
          </w:p>
          <w:p w14:paraId="64AD650B" w14:textId="77777777" w:rsidR="0039026F" w:rsidRDefault="0039026F">
            <w:pPr>
              <w:pStyle w:val="GEFEG"/>
              <w:ind w:left="1229"/>
              <w:rPr>
                <w:sz w:val="16"/>
                <w:szCs w:val="16"/>
              </w:rPr>
            </w:pPr>
            <w:r>
              <w:rPr>
                <w:i/>
                <w:iCs/>
                <w:color w:val="000000"/>
                <w:sz w:val="16"/>
                <w:szCs w:val="16"/>
              </w:rPr>
              <w:t>Used to express the best before date of the item or items</w:t>
            </w:r>
          </w:p>
          <w:p w14:paraId="6B0A55EC" w14:textId="77777777" w:rsidR="0039026F" w:rsidRDefault="0039026F">
            <w:pPr>
              <w:pStyle w:val="GEFEG"/>
              <w:ind w:left="1229"/>
              <w:rPr>
                <w:sz w:val="16"/>
                <w:szCs w:val="16"/>
              </w:rPr>
            </w:pPr>
            <w:r>
              <w:rPr>
                <w:i/>
                <w:iCs/>
                <w:color w:val="000000"/>
                <w:sz w:val="16"/>
                <w:szCs w:val="16"/>
              </w:rPr>
              <w:t>in the line instance.</w:t>
            </w:r>
          </w:p>
          <w:p w14:paraId="068F3367" w14:textId="77777777" w:rsidR="0039026F" w:rsidRDefault="0039026F">
            <w:pPr>
              <w:pStyle w:val="GEFEG"/>
              <w:rPr>
                <w:sz w:val="12"/>
                <w:szCs w:val="12"/>
              </w:rPr>
            </w:pPr>
            <w:r>
              <w:rPr>
                <w:color w:val="000000"/>
                <w:sz w:val="16"/>
                <w:szCs w:val="16"/>
              </w:rPr>
              <w:t xml:space="preserve">   </w:t>
            </w:r>
          </w:p>
        </w:tc>
      </w:tr>
      <w:tr w:rsidR="0039026F" w14:paraId="3052D4BE"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0C7B5406" w14:textId="77777777" w:rsidR="0039026F" w:rsidRDefault="00BD3C4F">
            <w:pPr>
              <w:pStyle w:val="GEFEG"/>
              <w:rPr>
                <w:sz w:val="12"/>
                <w:szCs w:val="12"/>
              </w:rPr>
            </w:pPr>
            <w:r>
              <w:rPr>
                <w:noProof/>
              </w:rPr>
              <w:pict w14:anchorId="730F4DCA">
                <v:group id="_x0000_s3798" style="position:absolute;margin-left:0;margin-top:.75pt;width:60.6pt;height:19.95pt;z-index:258119680;mso-position-horizontal-relative:text;mso-position-vertical-relative:text" coordorigin=",15" coordsize="1212,399" o:allowincell="f">
                  <v:rect id="_x0000_s3799" style="position:absolute;left:357;top:15;width:15;height:399" fillcolor="gray" stroked="f" strokeweight="0"/>
                  <v:rect id="_x0000_s3800" style="position:absolute;left:600;top:15;width:15;height:399" fillcolor="gray" stroked="f" strokeweight="0"/>
                  <v:rect id="_x0000_s3801" style="position:absolute;left:843;top:15;width:15;height:399" fillcolor="gray" stroked="f" strokeweight="0"/>
                  <v:rect id="_x0000_s3802" style="position:absolute;left:843;top:123;width:372;height:15" fillcolor="gray" stroked="f" strokeweight="0"/>
                  <v:rect id="_x0000_s3803"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25320F3" w14:textId="77777777" w:rsidR="0039026F" w:rsidRDefault="0039026F">
            <w:pPr>
              <w:pStyle w:val="GEFEG"/>
              <w:ind w:left="58"/>
              <w:rPr>
                <w:sz w:val="12"/>
                <w:szCs w:val="12"/>
              </w:rPr>
            </w:pPr>
            <w:r>
              <w:rPr>
                <w:b/>
                <w:bCs/>
                <w:i/>
                <w:iCs/>
                <w:color w:val="000000"/>
                <w:sz w:val="16"/>
                <w:szCs w:val="16"/>
              </w:rPr>
              <w:t>cac:AdditionalItemProperty</w:t>
            </w:r>
          </w:p>
        </w:tc>
        <w:tc>
          <w:tcPr>
            <w:tcW w:w="4733" w:type="dxa"/>
            <w:tcBorders>
              <w:top w:val="nil"/>
              <w:left w:val="dotted" w:sz="6" w:space="0" w:color="C0C0C0"/>
              <w:bottom w:val="dotted" w:sz="6" w:space="0" w:color="C0C0C0"/>
              <w:right w:val="nil"/>
            </w:tcBorders>
            <w:shd w:val="clear" w:color="auto" w:fill="FFFFFF"/>
          </w:tcPr>
          <w:p w14:paraId="7A24020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26E111E"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cac:ItemPropertyType</w:t>
            </w:r>
          </w:p>
        </w:tc>
        <w:tc>
          <w:tcPr>
            <w:tcW w:w="5682" w:type="dxa"/>
            <w:tcBorders>
              <w:top w:val="nil"/>
              <w:left w:val="dotted" w:sz="6" w:space="0" w:color="C0C0C0"/>
              <w:bottom w:val="dotted" w:sz="6" w:space="0" w:color="C0C0C0"/>
              <w:right w:val="nil"/>
            </w:tcBorders>
            <w:shd w:val="clear" w:color="auto" w:fill="FFFFFF"/>
          </w:tcPr>
          <w:p w14:paraId="6393989E" w14:textId="77777777" w:rsidR="0039026F" w:rsidRDefault="0039026F">
            <w:pPr>
              <w:pStyle w:val="GEFEG"/>
              <w:rPr>
                <w:sz w:val="12"/>
                <w:szCs w:val="12"/>
              </w:rPr>
            </w:pPr>
          </w:p>
        </w:tc>
      </w:tr>
      <w:tr w:rsidR="0039026F" w14:paraId="63D08D57" w14:textId="77777777" w:rsidTr="0039026F">
        <w:trPr>
          <w:cantSplit/>
          <w:trHeight w:hRule="exact" w:val="584"/>
        </w:trPr>
        <w:tc>
          <w:tcPr>
            <w:tcW w:w="1312" w:type="dxa"/>
            <w:gridSpan w:val="5"/>
            <w:tcBorders>
              <w:top w:val="nil"/>
              <w:left w:val="nil"/>
              <w:bottom w:val="dotted" w:sz="6" w:space="0" w:color="C0C0C0"/>
              <w:right w:val="nil"/>
            </w:tcBorders>
            <w:shd w:val="clear" w:color="auto" w:fill="FFFFFF"/>
          </w:tcPr>
          <w:p w14:paraId="74B853B6" w14:textId="77777777" w:rsidR="0039026F" w:rsidRDefault="00BD3C4F">
            <w:pPr>
              <w:pStyle w:val="GEFEG"/>
              <w:rPr>
                <w:sz w:val="12"/>
                <w:szCs w:val="12"/>
              </w:rPr>
            </w:pPr>
            <w:r>
              <w:rPr>
                <w:noProof/>
              </w:rPr>
              <w:pict w14:anchorId="2D283273">
                <v:group id="_x0000_s3804" style="position:absolute;margin-left:0;margin-top:.75pt;width:72.7pt;height:29.2pt;z-index:258120704;mso-position-horizontal-relative:text;mso-position-vertical-relative:text" coordorigin=",15" coordsize="1454,584" o:allowincell="f">
                  <v:rect id="_x0000_s3805" style="position:absolute;left:357;top:15;width:15;height:584" fillcolor="gray" stroked="f" strokeweight="0"/>
                  <v:rect id="_x0000_s3806" style="position:absolute;left:600;top:15;width:15;height:584" fillcolor="gray" stroked="f" strokeweight="0"/>
                  <v:rect id="_x0000_s3807" style="position:absolute;left:843;top:15;width:15;height:584" fillcolor="gray" stroked="f" strokeweight="0"/>
                  <v:rect id="_x0000_s3808" style="position:absolute;left:1086;top:15;width:15;height:584" fillcolor="gray" stroked="f" strokeweight="0"/>
                  <v:rect id="_x0000_s3809"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E707363"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B0789F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B456D6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0182CEA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23DB189" w14:textId="77777777" w:rsidR="0039026F" w:rsidRDefault="0039026F">
            <w:pPr>
              <w:pStyle w:val="GEFEG"/>
              <w:rPr>
                <w:sz w:val="12"/>
                <w:szCs w:val="12"/>
              </w:rPr>
            </w:pPr>
            <w:r>
              <w:rPr>
                <w:color w:val="000000"/>
                <w:sz w:val="16"/>
                <w:szCs w:val="16"/>
              </w:rPr>
              <w:t xml:space="preserve">   </w:t>
            </w:r>
          </w:p>
        </w:tc>
      </w:tr>
      <w:tr w:rsidR="0039026F" w14:paraId="6E280318" w14:textId="77777777" w:rsidTr="0039026F">
        <w:trPr>
          <w:cantSplit/>
          <w:trHeight w:hRule="exact" w:val="399"/>
        </w:trPr>
        <w:tc>
          <w:tcPr>
            <w:tcW w:w="1312" w:type="dxa"/>
            <w:gridSpan w:val="5"/>
            <w:tcBorders>
              <w:top w:val="nil"/>
              <w:left w:val="nil"/>
              <w:bottom w:val="dotted" w:sz="6" w:space="0" w:color="C0C0C0"/>
              <w:right w:val="nil"/>
            </w:tcBorders>
            <w:shd w:val="clear" w:color="auto" w:fill="FFFFFF"/>
          </w:tcPr>
          <w:p w14:paraId="52CB2D44" w14:textId="77777777" w:rsidR="0039026F" w:rsidRDefault="00BD3C4F">
            <w:pPr>
              <w:pStyle w:val="GEFEG"/>
              <w:rPr>
                <w:sz w:val="12"/>
                <w:szCs w:val="12"/>
              </w:rPr>
            </w:pPr>
            <w:r>
              <w:rPr>
                <w:noProof/>
              </w:rPr>
              <w:pict w14:anchorId="7A242730">
                <v:group id="_x0000_s3810" style="position:absolute;margin-left:0;margin-top:.75pt;width:72.7pt;height:19.95pt;z-index:258121728;mso-position-horizontal-relative:text;mso-position-vertical-relative:text" coordorigin=",15" coordsize="1454,399" o:allowincell="f">
                  <v:rect id="_x0000_s3811" style="position:absolute;left:357;top:15;width:15;height:399" fillcolor="gray" stroked="f" strokeweight="0"/>
                  <v:rect id="_x0000_s3812" style="position:absolute;left:600;top:15;width:15;height:399" fillcolor="gray" stroked="f" strokeweight="0"/>
                  <v:rect id="_x0000_s3813" style="position:absolute;left:843;top:15;width:15;height:399" fillcolor="gray" stroked="f" strokeweight="0"/>
                  <v:rect id="_x0000_s3814" style="position:absolute;left:1086;top:15;width:15;height:108" fillcolor="gray" stroked="f" strokeweight="0"/>
                  <v:rect id="_x0000_s3815" style="position:absolute;left:1086;top:123;width:372;height:15" fillcolor="gray" stroked="f" strokeweight="0"/>
                  <v:rect id="_x0000_s3816" style="position:absolute;left:1329;top:123;width:15;height:291"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7946603" w14:textId="77777777" w:rsidR="0039026F" w:rsidRDefault="0039026F">
            <w:pPr>
              <w:pStyle w:val="GEFEG"/>
              <w:ind w:left="58"/>
              <w:rPr>
                <w:sz w:val="12"/>
                <w:szCs w:val="12"/>
              </w:rPr>
            </w:pPr>
            <w:r>
              <w:rPr>
                <w:b/>
                <w:bCs/>
                <w:i/>
                <w:iCs/>
                <w:color w:val="000000"/>
                <w:sz w:val="16"/>
                <w:szCs w:val="16"/>
              </w:rPr>
              <w:t>cac:RangeDimension</w:t>
            </w:r>
          </w:p>
        </w:tc>
        <w:tc>
          <w:tcPr>
            <w:tcW w:w="4733" w:type="dxa"/>
            <w:tcBorders>
              <w:top w:val="nil"/>
              <w:left w:val="dotted" w:sz="6" w:space="0" w:color="C0C0C0"/>
              <w:bottom w:val="dotted" w:sz="6" w:space="0" w:color="C0C0C0"/>
              <w:right w:val="nil"/>
            </w:tcBorders>
            <w:shd w:val="clear" w:color="auto" w:fill="FFFFFF"/>
          </w:tcPr>
          <w:p w14:paraId="731A78E6"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99CFA67"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cac:DimensionType</w:t>
            </w:r>
          </w:p>
        </w:tc>
        <w:tc>
          <w:tcPr>
            <w:tcW w:w="5682" w:type="dxa"/>
            <w:tcBorders>
              <w:top w:val="nil"/>
              <w:left w:val="dotted" w:sz="6" w:space="0" w:color="C0C0C0"/>
              <w:bottom w:val="dotted" w:sz="6" w:space="0" w:color="C0C0C0"/>
              <w:right w:val="nil"/>
            </w:tcBorders>
            <w:shd w:val="clear" w:color="auto" w:fill="FFFFFF"/>
          </w:tcPr>
          <w:p w14:paraId="763F1C27" w14:textId="77777777" w:rsidR="0039026F" w:rsidRDefault="0039026F">
            <w:pPr>
              <w:pStyle w:val="GEFEG"/>
              <w:rPr>
                <w:sz w:val="12"/>
                <w:szCs w:val="12"/>
              </w:rPr>
            </w:pPr>
          </w:p>
        </w:tc>
      </w:tr>
      <w:tr w:rsidR="0039026F" w14:paraId="53DD8B9C" w14:textId="77777777" w:rsidTr="0039026F">
        <w:trPr>
          <w:cantSplit/>
          <w:trHeight w:hRule="exact" w:val="584"/>
        </w:trPr>
        <w:tc>
          <w:tcPr>
            <w:tcW w:w="1531" w:type="dxa"/>
            <w:gridSpan w:val="6"/>
            <w:tcBorders>
              <w:top w:val="nil"/>
              <w:left w:val="nil"/>
              <w:bottom w:val="dotted" w:sz="6" w:space="0" w:color="C0C0C0"/>
              <w:right w:val="nil"/>
            </w:tcBorders>
            <w:shd w:val="clear" w:color="auto" w:fill="FFFFFF"/>
          </w:tcPr>
          <w:p w14:paraId="100BA489" w14:textId="77777777" w:rsidR="0039026F" w:rsidRDefault="00BD3C4F">
            <w:pPr>
              <w:pStyle w:val="GEFEG"/>
              <w:rPr>
                <w:sz w:val="12"/>
                <w:szCs w:val="12"/>
              </w:rPr>
            </w:pPr>
            <w:r>
              <w:rPr>
                <w:noProof/>
              </w:rPr>
              <w:pict w14:anchorId="58004C3B">
                <v:group id="_x0000_s3817" style="position:absolute;margin-left:0;margin-top:.75pt;width:84.85pt;height:29.2pt;z-index:258122752;mso-position-horizontal-relative:text;mso-position-vertical-relative:text" coordorigin=",15" coordsize="1697,584" o:allowincell="f">
                  <v:rect id="_x0000_s3818" style="position:absolute;left:357;top:15;width:15;height:584" fillcolor="gray" stroked="f" strokeweight="0"/>
                  <v:rect id="_x0000_s3819" style="position:absolute;left:600;top:15;width:15;height:584" fillcolor="gray" stroked="f" strokeweight="0"/>
                  <v:rect id="_x0000_s3820" style="position:absolute;left:843;top:15;width:15;height:584" fillcolor="gray" stroked="f" strokeweight="0"/>
                  <v:rect id="_x0000_s3821" style="position:absolute;left:1329;top:15;width:15;height:584" fillcolor="gray" stroked="f" strokeweight="0"/>
                  <v:rect id="_x0000_s3822"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29B3D624" w14:textId="77777777" w:rsidR="0039026F" w:rsidRDefault="0039026F">
            <w:pPr>
              <w:pStyle w:val="GEFEG"/>
              <w:ind w:left="58"/>
              <w:rPr>
                <w:sz w:val="12"/>
                <w:szCs w:val="12"/>
              </w:rPr>
            </w:pPr>
            <w:r>
              <w:rPr>
                <w:b/>
                <w:bCs/>
                <w:color w:val="000000"/>
                <w:sz w:val="16"/>
                <w:szCs w:val="16"/>
              </w:rPr>
              <w:t>cbc:AttributeID</w:t>
            </w:r>
          </w:p>
        </w:tc>
        <w:tc>
          <w:tcPr>
            <w:tcW w:w="4733" w:type="dxa"/>
            <w:tcBorders>
              <w:top w:val="nil"/>
              <w:left w:val="dotted" w:sz="6" w:space="0" w:color="C0C0C0"/>
              <w:bottom w:val="dotted" w:sz="6" w:space="0" w:color="C0C0C0"/>
              <w:right w:val="nil"/>
            </w:tcBorders>
            <w:shd w:val="clear" w:color="auto" w:fill="FFFFFF"/>
          </w:tcPr>
          <w:p w14:paraId="732AE9A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052D64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cbc:AttributeIDType</w:t>
            </w:r>
          </w:p>
          <w:p w14:paraId="14F35290"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5B31FF3" w14:textId="77777777" w:rsidR="0039026F" w:rsidRDefault="0039026F">
            <w:pPr>
              <w:pStyle w:val="GEFEG"/>
              <w:rPr>
                <w:sz w:val="12"/>
                <w:szCs w:val="12"/>
              </w:rPr>
            </w:pPr>
            <w:r>
              <w:rPr>
                <w:color w:val="000000"/>
                <w:sz w:val="16"/>
                <w:szCs w:val="16"/>
              </w:rPr>
              <w:t xml:space="preserve">   </w:t>
            </w:r>
          </w:p>
        </w:tc>
      </w:tr>
      <w:tr w:rsidR="0039026F" w14:paraId="0E13CB7A" w14:textId="77777777" w:rsidTr="0039026F">
        <w:trPr>
          <w:cantSplit/>
          <w:trHeight w:hRule="exact" w:val="1352"/>
        </w:trPr>
        <w:tc>
          <w:tcPr>
            <w:tcW w:w="1531" w:type="dxa"/>
            <w:gridSpan w:val="6"/>
            <w:tcBorders>
              <w:top w:val="nil"/>
              <w:left w:val="nil"/>
              <w:bottom w:val="dotted" w:sz="6" w:space="0" w:color="C0C0C0"/>
              <w:right w:val="nil"/>
            </w:tcBorders>
            <w:shd w:val="clear" w:color="auto" w:fill="FFFFFF"/>
          </w:tcPr>
          <w:p w14:paraId="274C0DE9" w14:textId="77777777" w:rsidR="0039026F" w:rsidRDefault="00BD3C4F">
            <w:pPr>
              <w:pStyle w:val="GEFEG"/>
              <w:rPr>
                <w:sz w:val="12"/>
                <w:szCs w:val="12"/>
              </w:rPr>
            </w:pPr>
            <w:r>
              <w:rPr>
                <w:noProof/>
              </w:rPr>
              <w:lastRenderedPageBreak/>
              <w:pict w14:anchorId="1E794D93">
                <v:group id="_x0000_s3823" style="position:absolute;margin-left:0;margin-top:0;width:84.85pt;height:67.6pt;z-index:258123776;mso-position-horizontal-relative:text;mso-position-vertical-relative:text" coordsize="1697,1352" o:allowincell="f">
                  <v:rect id="_x0000_s3824" style="position:absolute;left:357;width:15;height:1352" fillcolor="gray" stroked="f" strokeweight="0"/>
                  <v:rect id="_x0000_s3825" style="position:absolute;left:600;width:15;height:1352" fillcolor="gray" stroked="f" strokeweight="0"/>
                  <v:rect id="_x0000_s3826" style="position:absolute;left:843;width:15;height:1352" fillcolor="gray" stroked="f" strokeweight="0"/>
                  <v:rect id="_x0000_s3827" style="position:absolute;left:1329;width:15;height:108" fillcolor="gray" stroked="f" strokeweight="0"/>
                  <v:rect id="_x0000_s3828" style="position:absolute;left:1329;top:108;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2BBE7997" w14:textId="77777777" w:rsidR="0039026F" w:rsidRDefault="0039026F">
            <w:pPr>
              <w:pStyle w:val="GEFEG"/>
              <w:ind w:left="58"/>
              <w:rPr>
                <w:sz w:val="12"/>
                <w:szCs w:val="12"/>
              </w:rPr>
            </w:pPr>
            <w:r>
              <w:rPr>
                <w:b/>
                <w:bCs/>
                <w:color w:val="000000"/>
                <w:sz w:val="16"/>
                <w:szCs w:val="16"/>
              </w:rPr>
              <w:t>cbc:Description</w:t>
            </w:r>
          </w:p>
        </w:tc>
        <w:tc>
          <w:tcPr>
            <w:tcW w:w="4733" w:type="dxa"/>
            <w:tcBorders>
              <w:top w:val="nil"/>
              <w:left w:val="dotted" w:sz="6" w:space="0" w:color="C0C0C0"/>
              <w:bottom w:val="dotted" w:sz="6" w:space="0" w:color="C0C0C0"/>
              <w:right w:val="nil"/>
            </w:tcBorders>
            <w:shd w:val="clear" w:color="auto" w:fill="FFFFFF"/>
          </w:tcPr>
          <w:p w14:paraId="454B567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6401CE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14:paraId="14A2447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tir68-109</w:t>
            </w:r>
          </w:p>
          <w:p w14:paraId="3029E5B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525F99A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897015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41A9C94" w14:textId="77777777" w:rsidR="0039026F" w:rsidRDefault="0039026F">
            <w:pPr>
              <w:pStyle w:val="GEFEG"/>
              <w:ind w:left="1215"/>
              <w:rPr>
                <w:sz w:val="16"/>
                <w:szCs w:val="16"/>
              </w:rPr>
            </w:pPr>
            <w:r>
              <w:rPr>
                <w:b/>
                <w:bCs/>
                <w:color w:val="000000"/>
                <w:sz w:val="16"/>
                <w:szCs w:val="16"/>
              </w:rPr>
              <w:t>Catalogue item details/Item dimension description</w:t>
            </w:r>
          </w:p>
          <w:p w14:paraId="5BF5A1E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Textual description of the item's dimensions.</w:t>
            </w:r>
          </w:p>
          <w:p w14:paraId="7951B180" w14:textId="77777777" w:rsidR="0039026F" w:rsidRDefault="0039026F">
            <w:pPr>
              <w:pStyle w:val="GEFEG"/>
              <w:ind w:left="1229"/>
              <w:rPr>
                <w:sz w:val="16"/>
                <w:szCs w:val="16"/>
              </w:rPr>
            </w:pPr>
            <w:r>
              <w:rPr>
                <w:i/>
                <w:iCs/>
                <w:color w:val="000000"/>
                <w:sz w:val="16"/>
                <w:szCs w:val="16"/>
              </w:rPr>
              <w:t>Used if the dimension oft he item cannot be described</w:t>
            </w:r>
          </w:p>
          <w:p w14:paraId="4E136260" w14:textId="77777777" w:rsidR="0039026F" w:rsidRDefault="0039026F">
            <w:pPr>
              <w:pStyle w:val="GEFEG"/>
              <w:ind w:left="1229"/>
              <w:rPr>
                <w:sz w:val="16"/>
                <w:szCs w:val="16"/>
              </w:rPr>
            </w:pPr>
            <w:r>
              <w:rPr>
                <w:i/>
                <w:iCs/>
                <w:color w:val="000000"/>
                <w:sz w:val="16"/>
                <w:szCs w:val="16"/>
              </w:rPr>
              <w:t>using standardized properties, e.g., length, height or</w:t>
            </w:r>
          </w:p>
          <w:p w14:paraId="58B1E5D9" w14:textId="77777777" w:rsidR="0039026F" w:rsidRDefault="0039026F">
            <w:pPr>
              <w:pStyle w:val="GEFEG"/>
              <w:ind w:left="1229"/>
              <w:rPr>
                <w:sz w:val="16"/>
                <w:szCs w:val="16"/>
              </w:rPr>
            </w:pPr>
            <w:r>
              <w:rPr>
                <w:i/>
                <w:iCs/>
                <w:color w:val="000000"/>
                <w:sz w:val="16"/>
                <w:szCs w:val="16"/>
              </w:rPr>
              <w:t>width</w:t>
            </w:r>
          </w:p>
          <w:p w14:paraId="3BCBA207" w14:textId="77777777" w:rsidR="0039026F" w:rsidRDefault="0039026F">
            <w:pPr>
              <w:pStyle w:val="GEFEG"/>
              <w:rPr>
                <w:sz w:val="12"/>
                <w:szCs w:val="12"/>
              </w:rPr>
            </w:pPr>
            <w:r>
              <w:rPr>
                <w:color w:val="000000"/>
                <w:sz w:val="16"/>
                <w:szCs w:val="16"/>
              </w:rPr>
              <w:t xml:space="preserve">   </w:t>
            </w:r>
          </w:p>
        </w:tc>
      </w:tr>
      <w:tr w:rsidR="0039026F" w14:paraId="4AF988AD"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2871AE23" w14:textId="77777777" w:rsidR="0039026F" w:rsidRDefault="00BD3C4F">
            <w:pPr>
              <w:pStyle w:val="GEFEG"/>
              <w:rPr>
                <w:sz w:val="12"/>
                <w:szCs w:val="12"/>
              </w:rPr>
            </w:pPr>
            <w:r>
              <w:rPr>
                <w:noProof/>
              </w:rPr>
              <w:pict w14:anchorId="2EA1C796">
                <v:group id="_x0000_s3829" style="position:absolute;margin-left:0;margin-top:.75pt;width:60.6pt;height:19.95pt;z-index:258124800;mso-position-horizontal-relative:text;mso-position-vertical-relative:text" coordorigin=",15" coordsize="1212,399" o:allowincell="f">
                  <v:rect id="_x0000_s3830" style="position:absolute;left:357;top:15;width:15;height:399" fillcolor="gray" stroked="f" strokeweight="0"/>
                  <v:rect id="_x0000_s3831" style="position:absolute;left:600;top:15;width:15;height:399" fillcolor="gray" stroked="f" strokeweight="0"/>
                  <v:rect id="_x0000_s3832" style="position:absolute;left:843;top:15;width:15;height:108" fillcolor="gray" stroked="f" strokeweight="0"/>
                  <v:rect id="_x0000_s3833" style="position:absolute;left:843;top:123;width:372;height:15" fillcolor="gray" stroked="f" strokeweight="0"/>
                  <v:rect id="_x0000_s3834"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C322BA4" w14:textId="77777777" w:rsidR="0039026F" w:rsidRDefault="0039026F">
            <w:pPr>
              <w:pStyle w:val="GEFEG"/>
              <w:ind w:left="58"/>
              <w:rPr>
                <w:sz w:val="12"/>
                <w:szCs w:val="12"/>
              </w:rPr>
            </w:pPr>
            <w:r>
              <w:rPr>
                <w:b/>
                <w:bCs/>
                <w:i/>
                <w:iCs/>
                <w:color w:val="000000"/>
                <w:sz w:val="16"/>
                <w:szCs w:val="16"/>
              </w:rPr>
              <w:t>cac:LotIdentification</w:t>
            </w:r>
          </w:p>
        </w:tc>
        <w:tc>
          <w:tcPr>
            <w:tcW w:w="4733" w:type="dxa"/>
            <w:tcBorders>
              <w:top w:val="nil"/>
              <w:left w:val="dotted" w:sz="6" w:space="0" w:color="C0C0C0"/>
              <w:bottom w:val="dotted" w:sz="6" w:space="0" w:color="C0C0C0"/>
              <w:right w:val="nil"/>
            </w:tcBorders>
            <w:shd w:val="clear" w:color="auto" w:fill="FFFFFF"/>
          </w:tcPr>
          <w:p w14:paraId="1BC0EB8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3184F51"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cac:LotIdentificationType</w:t>
            </w:r>
          </w:p>
        </w:tc>
        <w:tc>
          <w:tcPr>
            <w:tcW w:w="5682" w:type="dxa"/>
            <w:tcBorders>
              <w:top w:val="nil"/>
              <w:left w:val="dotted" w:sz="6" w:space="0" w:color="C0C0C0"/>
              <w:bottom w:val="dotted" w:sz="6" w:space="0" w:color="C0C0C0"/>
              <w:right w:val="nil"/>
            </w:tcBorders>
            <w:shd w:val="clear" w:color="auto" w:fill="FFFFFF"/>
          </w:tcPr>
          <w:p w14:paraId="66A7B5E2" w14:textId="77777777" w:rsidR="0039026F" w:rsidRDefault="0039026F">
            <w:pPr>
              <w:pStyle w:val="GEFEG"/>
              <w:rPr>
                <w:sz w:val="12"/>
                <w:szCs w:val="12"/>
              </w:rPr>
            </w:pPr>
          </w:p>
        </w:tc>
      </w:tr>
      <w:tr w:rsidR="0039026F" w14:paraId="5A8F259C" w14:textId="77777777" w:rsidTr="0039026F">
        <w:trPr>
          <w:cantSplit/>
          <w:trHeight w:hRule="exact" w:val="1544"/>
        </w:trPr>
        <w:tc>
          <w:tcPr>
            <w:tcW w:w="1312" w:type="dxa"/>
            <w:gridSpan w:val="5"/>
            <w:tcBorders>
              <w:top w:val="nil"/>
              <w:left w:val="nil"/>
              <w:bottom w:val="dotted" w:sz="6" w:space="0" w:color="C0C0C0"/>
              <w:right w:val="nil"/>
            </w:tcBorders>
            <w:shd w:val="clear" w:color="auto" w:fill="FFFFFF"/>
          </w:tcPr>
          <w:p w14:paraId="61FD2C10" w14:textId="77777777" w:rsidR="0039026F" w:rsidRDefault="00BD3C4F">
            <w:pPr>
              <w:pStyle w:val="GEFEG"/>
              <w:rPr>
                <w:sz w:val="12"/>
                <w:szCs w:val="12"/>
              </w:rPr>
            </w:pPr>
            <w:r>
              <w:rPr>
                <w:noProof/>
              </w:rPr>
              <w:pict w14:anchorId="0F728E67">
                <v:group id="_x0000_s3835" style="position:absolute;margin-left:0;margin-top:.75pt;width:72.7pt;height:77.2pt;z-index:258125824;mso-position-horizontal-relative:text;mso-position-vertical-relative:text" coordorigin=",15" coordsize="1454,1544" o:allowincell="f">
                  <v:rect id="_x0000_s3836" style="position:absolute;left:357;top:15;width:15;height:1544" fillcolor="gray" stroked="f" strokeweight="0"/>
                  <v:rect id="_x0000_s3837" style="position:absolute;left:600;top:15;width:15;height:1544" fillcolor="gray" stroked="f" strokeweight="0"/>
                  <v:rect id="_x0000_s3838" style="position:absolute;left:1086;top:15;width:15;height:108" fillcolor="gray" stroked="f" strokeweight="0"/>
                  <v:rect id="_x0000_s3839"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8904C23" w14:textId="77777777" w:rsidR="0039026F" w:rsidRDefault="0039026F">
            <w:pPr>
              <w:pStyle w:val="GEFEG"/>
              <w:ind w:left="58"/>
              <w:rPr>
                <w:sz w:val="12"/>
                <w:szCs w:val="12"/>
              </w:rPr>
            </w:pPr>
            <w:r>
              <w:rPr>
                <w:b/>
                <w:bCs/>
                <w:color w:val="000000"/>
                <w:sz w:val="16"/>
                <w:szCs w:val="16"/>
              </w:rPr>
              <w:t>cbc:ExpiryDate</w:t>
            </w:r>
          </w:p>
        </w:tc>
        <w:tc>
          <w:tcPr>
            <w:tcW w:w="4733" w:type="dxa"/>
            <w:tcBorders>
              <w:top w:val="nil"/>
              <w:left w:val="dotted" w:sz="6" w:space="0" w:color="C0C0C0"/>
              <w:bottom w:val="dotted" w:sz="6" w:space="0" w:color="C0C0C0"/>
              <w:right w:val="nil"/>
            </w:tcBorders>
            <w:shd w:val="clear" w:color="auto" w:fill="FFFFFF"/>
          </w:tcPr>
          <w:p w14:paraId="62C5AAE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439ADF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cbc:ExpiryDateType</w:t>
            </w:r>
          </w:p>
          <w:p w14:paraId="43D2CA7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tir68-074</w:t>
            </w:r>
          </w:p>
          <w:p w14:paraId="08AE483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2115520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9F8AD8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4263630" w14:textId="77777777" w:rsidR="0039026F" w:rsidRDefault="0039026F">
            <w:pPr>
              <w:pStyle w:val="GEFEG"/>
              <w:ind w:left="1215"/>
              <w:rPr>
                <w:sz w:val="16"/>
                <w:szCs w:val="16"/>
              </w:rPr>
            </w:pPr>
            <w:r>
              <w:rPr>
                <w:b/>
                <w:bCs/>
                <w:color w:val="000000"/>
                <w:sz w:val="16"/>
                <w:szCs w:val="16"/>
              </w:rPr>
              <w:t>Catalogue item details/Item expiry date</w:t>
            </w:r>
          </w:p>
          <w:p w14:paraId="28F9ABF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item will expire.</w:t>
            </w:r>
          </w:p>
          <w:p w14:paraId="0D4755D0" w14:textId="77777777" w:rsidR="0039026F" w:rsidRDefault="0039026F">
            <w:pPr>
              <w:pStyle w:val="GEFEG"/>
              <w:ind w:left="1229"/>
              <w:rPr>
                <w:sz w:val="16"/>
                <w:szCs w:val="16"/>
              </w:rPr>
            </w:pPr>
            <w:r>
              <w:rPr>
                <w:i/>
                <w:iCs/>
                <w:color w:val="000000"/>
                <w:sz w:val="16"/>
                <w:szCs w:val="16"/>
              </w:rPr>
              <w:t>Used to express the expiry date of the item or items in</w:t>
            </w:r>
          </w:p>
          <w:p w14:paraId="04B3C4B0" w14:textId="77777777" w:rsidR="0039026F" w:rsidRDefault="0039026F">
            <w:pPr>
              <w:pStyle w:val="GEFEG"/>
              <w:ind w:left="1229"/>
              <w:rPr>
                <w:sz w:val="16"/>
                <w:szCs w:val="16"/>
              </w:rPr>
            </w:pPr>
            <w:r>
              <w:rPr>
                <w:i/>
                <w:iCs/>
                <w:color w:val="000000"/>
                <w:sz w:val="16"/>
                <w:szCs w:val="16"/>
              </w:rPr>
              <w:t>the line instance.</w:t>
            </w:r>
          </w:p>
          <w:p w14:paraId="7F8D4948" w14:textId="77777777" w:rsidR="0039026F" w:rsidRDefault="0039026F">
            <w:pPr>
              <w:pStyle w:val="GEFEG"/>
              <w:ind w:left="1229"/>
              <w:rPr>
                <w:sz w:val="16"/>
                <w:szCs w:val="16"/>
              </w:rPr>
            </w:pPr>
            <w:r>
              <w:rPr>
                <w:i/>
                <w:iCs/>
                <w:color w:val="000000"/>
                <w:sz w:val="16"/>
                <w:szCs w:val="16"/>
              </w:rPr>
              <w:t>A expiration time or period has to be specified to check</w:t>
            </w:r>
          </w:p>
          <w:p w14:paraId="6A415BF2" w14:textId="77777777" w:rsidR="0039026F" w:rsidRDefault="0039026F">
            <w:pPr>
              <w:pStyle w:val="GEFEG"/>
              <w:ind w:left="1229"/>
              <w:rPr>
                <w:sz w:val="16"/>
                <w:szCs w:val="16"/>
              </w:rPr>
            </w:pPr>
            <w:r>
              <w:rPr>
                <w:i/>
                <w:iCs/>
                <w:color w:val="000000"/>
                <w:sz w:val="16"/>
                <w:szCs w:val="16"/>
              </w:rPr>
              <w:t>consistency with the post-award catalogue</w:t>
            </w:r>
          </w:p>
          <w:p w14:paraId="68713871" w14:textId="77777777" w:rsidR="0039026F" w:rsidRDefault="0039026F">
            <w:pPr>
              <w:pStyle w:val="GEFEG"/>
              <w:rPr>
                <w:sz w:val="12"/>
                <w:szCs w:val="12"/>
              </w:rPr>
            </w:pPr>
            <w:r>
              <w:rPr>
                <w:color w:val="000000"/>
                <w:sz w:val="16"/>
                <w:szCs w:val="16"/>
              </w:rPr>
              <w:t xml:space="preserve">   </w:t>
            </w:r>
          </w:p>
        </w:tc>
      </w:tr>
      <w:tr w:rsidR="0039026F" w14:paraId="5F15C83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0A2B45A" w14:textId="77777777" w:rsidR="0039026F" w:rsidRDefault="00BD3C4F">
            <w:pPr>
              <w:pStyle w:val="GEFEG"/>
              <w:rPr>
                <w:sz w:val="12"/>
                <w:szCs w:val="12"/>
              </w:rPr>
            </w:pPr>
            <w:r>
              <w:rPr>
                <w:noProof/>
              </w:rPr>
              <w:pict w14:anchorId="38CDAEC7">
                <v:group id="_x0000_s3840" style="position:absolute;margin-left:0;margin-top:.75pt;width:48.5pt;height:19.95pt;z-index:258126848;mso-position-horizontal-relative:text;mso-position-vertical-relative:text" coordorigin=",15" coordsize="970,399" o:allowincell="f">
                  <v:rect id="_x0000_s3841" style="position:absolute;left:357;top:15;width:15;height:399" fillcolor="gray" stroked="f" strokeweight="0"/>
                  <v:rect id="_x0000_s3842" style="position:absolute;left:600;top:15;width:15;height:399" fillcolor="gray" stroked="f" strokeweight="0"/>
                  <v:rect id="_x0000_s3843" style="position:absolute;left:600;top:123;width:372;height:15" fillcolor="gray" stroked="f" strokeweight="0"/>
                  <v:rect id="_x0000_s3844"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CEDC300" w14:textId="77777777" w:rsidR="0039026F" w:rsidRDefault="0039026F">
            <w:pPr>
              <w:pStyle w:val="GEFEG"/>
              <w:ind w:left="58"/>
              <w:rPr>
                <w:sz w:val="12"/>
                <w:szCs w:val="12"/>
              </w:rPr>
            </w:pPr>
            <w:r>
              <w:rPr>
                <w:b/>
                <w:bCs/>
                <w:i/>
                <w:iCs/>
                <w:color w:val="000000"/>
                <w:sz w:val="16"/>
                <w:szCs w:val="16"/>
              </w:rPr>
              <w:t>cac:Certificate</w:t>
            </w:r>
          </w:p>
        </w:tc>
        <w:tc>
          <w:tcPr>
            <w:tcW w:w="4733" w:type="dxa"/>
            <w:tcBorders>
              <w:top w:val="nil"/>
              <w:left w:val="dotted" w:sz="6" w:space="0" w:color="C0C0C0"/>
              <w:bottom w:val="dotted" w:sz="6" w:space="0" w:color="C0C0C0"/>
              <w:right w:val="nil"/>
            </w:tcBorders>
            <w:shd w:val="clear" w:color="auto" w:fill="FFFFFF"/>
          </w:tcPr>
          <w:p w14:paraId="085EBCD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357EE51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cac:CertificateType</w:t>
            </w:r>
          </w:p>
        </w:tc>
        <w:tc>
          <w:tcPr>
            <w:tcW w:w="5682" w:type="dxa"/>
            <w:tcBorders>
              <w:top w:val="nil"/>
              <w:left w:val="dotted" w:sz="6" w:space="0" w:color="C0C0C0"/>
              <w:bottom w:val="dotted" w:sz="6" w:space="0" w:color="C0C0C0"/>
              <w:right w:val="nil"/>
            </w:tcBorders>
            <w:shd w:val="clear" w:color="auto" w:fill="FFFFFF"/>
          </w:tcPr>
          <w:p w14:paraId="60274F30" w14:textId="77777777" w:rsidR="0039026F" w:rsidRDefault="0039026F">
            <w:pPr>
              <w:pStyle w:val="GEFEG"/>
              <w:rPr>
                <w:sz w:val="12"/>
                <w:szCs w:val="12"/>
              </w:rPr>
            </w:pPr>
          </w:p>
        </w:tc>
      </w:tr>
      <w:tr w:rsidR="0039026F" w14:paraId="5E158900" w14:textId="77777777" w:rsidTr="0039026F">
        <w:trPr>
          <w:cantSplit/>
          <w:trHeight w:hRule="exact" w:val="584"/>
        </w:trPr>
        <w:tc>
          <w:tcPr>
            <w:tcW w:w="1094" w:type="dxa"/>
            <w:gridSpan w:val="4"/>
            <w:tcBorders>
              <w:top w:val="nil"/>
              <w:left w:val="nil"/>
              <w:bottom w:val="dotted" w:sz="6" w:space="0" w:color="C0C0C0"/>
              <w:right w:val="nil"/>
            </w:tcBorders>
            <w:shd w:val="clear" w:color="auto" w:fill="FFFFFF"/>
          </w:tcPr>
          <w:p w14:paraId="61AFCA43" w14:textId="77777777" w:rsidR="0039026F" w:rsidRDefault="00BD3C4F">
            <w:pPr>
              <w:pStyle w:val="GEFEG"/>
              <w:rPr>
                <w:sz w:val="12"/>
                <w:szCs w:val="12"/>
              </w:rPr>
            </w:pPr>
            <w:r>
              <w:rPr>
                <w:noProof/>
              </w:rPr>
              <w:pict w14:anchorId="45B6EC52">
                <v:group id="_x0000_s3845" style="position:absolute;margin-left:0;margin-top:.75pt;width:60.6pt;height:29.2pt;z-index:258127872;mso-position-horizontal-relative:text;mso-position-vertical-relative:text" coordorigin=",15" coordsize="1212,584" o:allowincell="f">
                  <v:rect id="_x0000_s3846" style="position:absolute;left:357;top:15;width:15;height:584" fillcolor="gray" stroked="f" strokeweight="0"/>
                  <v:rect id="_x0000_s3847" style="position:absolute;left:600;top:15;width:15;height:584" fillcolor="gray" stroked="f" strokeweight="0"/>
                  <v:rect id="_x0000_s3848" style="position:absolute;left:843;top:15;width:15;height:584" fillcolor="gray" stroked="f" strokeweight="0"/>
                  <v:rect id="_x0000_s3849"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FEF6114"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0D6C15F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6931BB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49C034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03721BA" w14:textId="77777777" w:rsidR="0039026F" w:rsidRDefault="0039026F">
            <w:pPr>
              <w:pStyle w:val="GEFEG"/>
              <w:rPr>
                <w:sz w:val="12"/>
                <w:szCs w:val="12"/>
              </w:rPr>
            </w:pPr>
            <w:r>
              <w:rPr>
                <w:color w:val="000000"/>
                <w:sz w:val="16"/>
                <w:szCs w:val="16"/>
              </w:rPr>
              <w:t xml:space="preserve">   </w:t>
            </w:r>
          </w:p>
        </w:tc>
      </w:tr>
      <w:tr w:rsidR="0039026F" w14:paraId="71BDF60C"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7B35BA30" w14:textId="77777777" w:rsidR="0039026F" w:rsidRDefault="00BD3C4F">
            <w:pPr>
              <w:pStyle w:val="GEFEG"/>
              <w:rPr>
                <w:sz w:val="12"/>
                <w:szCs w:val="12"/>
              </w:rPr>
            </w:pPr>
            <w:r>
              <w:rPr>
                <w:noProof/>
              </w:rPr>
              <w:pict w14:anchorId="1594F270">
                <v:group id="_x0000_s3850" style="position:absolute;margin-left:0;margin-top:.75pt;width:60.6pt;height:48.4pt;z-index:258128896;mso-position-horizontal-relative:text;mso-position-vertical-relative:text" coordorigin=",15" coordsize="1212,968" o:allowincell="f">
                  <v:rect id="_x0000_s3851" style="position:absolute;left:357;top:15;width:15;height:968" fillcolor="gray" stroked="f" strokeweight="0"/>
                  <v:rect id="_x0000_s3852" style="position:absolute;left:600;top:15;width:15;height:968" fillcolor="gray" stroked="f" strokeweight="0"/>
                  <v:rect id="_x0000_s3853" style="position:absolute;left:843;top:15;width:15;height:968" fillcolor="gray" stroked="f" strokeweight="0"/>
                  <v:rect id="_x0000_s385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734AEF5" w14:textId="77777777" w:rsidR="0039026F" w:rsidRDefault="0039026F">
            <w:pPr>
              <w:pStyle w:val="GEFEG"/>
              <w:ind w:left="58"/>
              <w:rPr>
                <w:sz w:val="12"/>
                <w:szCs w:val="12"/>
              </w:rPr>
            </w:pPr>
            <w:r>
              <w:rPr>
                <w:b/>
                <w:bCs/>
                <w:color w:val="000000"/>
                <w:sz w:val="16"/>
                <w:szCs w:val="16"/>
              </w:rPr>
              <w:t>cbc:CertificateTypeCode</w:t>
            </w:r>
          </w:p>
        </w:tc>
        <w:tc>
          <w:tcPr>
            <w:tcW w:w="4733" w:type="dxa"/>
            <w:tcBorders>
              <w:top w:val="nil"/>
              <w:left w:val="dotted" w:sz="6" w:space="0" w:color="C0C0C0"/>
              <w:bottom w:val="dotted" w:sz="6" w:space="0" w:color="C0C0C0"/>
              <w:right w:val="nil"/>
            </w:tcBorders>
            <w:shd w:val="clear" w:color="auto" w:fill="FFFFFF"/>
          </w:tcPr>
          <w:p w14:paraId="1B28E00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A26F2B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cbc:CertificateTypeCodeType</w:t>
            </w:r>
          </w:p>
          <w:p w14:paraId="13391FB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tir68-059</w:t>
            </w:r>
          </w:p>
          <w:p w14:paraId="118321F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EBA390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92A7B8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DD22762" w14:textId="77777777" w:rsidR="0039026F" w:rsidRDefault="0039026F">
            <w:pPr>
              <w:pStyle w:val="GEFEG"/>
              <w:ind w:left="1215"/>
              <w:rPr>
                <w:sz w:val="16"/>
                <w:szCs w:val="16"/>
              </w:rPr>
            </w:pPr>
            <w:r>
              <w:rPr>
                <w:b/>
                <w:bCs/>
                <w:color w:val="000000"/>
                <w:sz w:val="16"/>
                <w:szCs w:val="16"/>
              </w:rPr>
              <w:t>Catalogue item details/Item label/Item label type</w:t>
            </w:r>
          </w:p>
          <w:p w14:paraId="323DDB1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label type such environmental, quality, social etc.</w:t>
            </w:r>
          </w:p>
          <w:p w14:paraId="0A0B6212" w14:textId="77777777" w:rsidR="0039026F" w:rsidRDefault="0039026F">
            <w:pPr>
              <w:pStyle w:val="GEFEG"/>
              <w:rPr>
                <w:sz w:val="12"/>
                <w:szCs w:val="12"/>
              </w:rPr>
            </w:pPr>
            <w:r>
              <w:rPr>
                <w:color w:val="000000"/>
                <w:sz w:val="16"/>
                <w:szCs w:val="16"/>
              </w:rPr>
              <w:t xml:space="preserve">   </w:t>
            </w:r>
          </w:p>
        </w:tc>
      </w:tr>
      <w:tr w:rsidR="0039026F" w14:paraId="541BAD2E"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1F951C54" w14:textId="77777777" w:rsidR="0039026F" w:rsidRDefault="00BD3C4F">
            <w:pPr>
              <w:pStyle w:val="GEFEG"/>
              <w:rPr>
                <w:sz w:val="12"/>
                <w:szCs w:val="12"/>
              </w:rPr>
            </w:pPr>
            <w:r>
              <w:rPr>
                <w:noProof/>
              </w:rPr>
              <w:pict w14:anchorId="0E2574B4">
                <v:group id="_x0000_s3855" style="position:absolute;margin-left:0;margin-top:.75pt;width:60.6pt;height:48.4pt;z-index:258129920;mso-position-horizontal-relative:text;mso-position-vertical-relative:text" coordorigin=",15" coordsize="1212,968" o:allowincell="f">
                  <v:rect id="_x0000_s3856" style="position:absolute;left:357;top:15;width:15;height:968" fillcolor="gray" stroked="f" strokeweight="0"/>
                  <v:rect id="_x0000_s3857" style="position:absolute;left:600;top:15;width:15;height:968" fillcolor="gray" stroked="f" strokeweight="0"/>
                  <v:rect id="_x0000_s3858" style="position:absolute;left:843;top:15;width:15;height:968" fillcolor="gray" stroked="f" strokeweight="0"/>
                  <v:rect id="_x0000_s3859"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66C80A2" w14:textId="77777777" w:rsidR="0039026F" w:rsidRDefault="0039026F">
            <w:pPr>
              <w:pStyle w:val="GEFEG"/>
              <w:ind w:left="58"/>
              <w:rPr>
                <w:sz w:val="12"/>
                <w:szCs w:val="12"/>
              </w:rPr>
            </w:pPr>
            <w:r>
              <w:rPr>
                <w:b/>
                <w:bCs/>
                <w:color w:val="000000"/>
                <w:sz w:val="16"/>
                <w:szCs w:val="16"/>
              </w:rPr>
              <w:t>cbc:CertificateType</w:t>
            </w:r>
          </w:p>
        </w:tc>
        <w:tc>
          <w:tcPr>
            <w:tcW w:w="4733" w:type="dxa"/>
            <w:tcBorders>
              <w:top w:val="nil"/>
              <w:left w:val="dotted" w:sz="6" w:space="0" w:color="C0C0C0"/>
              <w:bottom w:val="dotted" w:sz="6" w:space="0" w:color="C0C0C0"/>
              <w:right w:val="nil"/>
            </w:tcBorders>
            <w:shd w:val="clear" w:color="auto" w:fill="FFFFFF"/>
          </w:tcPr>
          <w:p w14:paraId="7B8F909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DAA73C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cbc:CertificateTypeType</w:t>
            </w:r>
          </w:p>
          <w:p w14:paraId="1F28766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tir68-057</w:t>
            </w:r>
          </w:p>
          <w:p w14:paraId="6E542B5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E0F3FC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0DD44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F94DF90" w14:textId="77777777" w:rsidR="0039026F" w:rsidRDefault="0039026F">
            <w:pPr>
              <w:pStyle w:val="GEFEG"/>
              <w:ind w:left="1215"/>
              <w:rPr>
                <w:sz w:val="16"/>
                <w:szCs w:val="16"/>
              </w:rPr>
            </w:pPr>
            <w:r>
              <w:rPr>
                <w:b/>
                <w:bCs/>
                <w:color w:val="000000"/>
                <w:sz w:val="16"/>
                <w:szCs w:val="16"/>
              </w:rPr>
              <w:t>Catalogue item details/Item label/Item label name</w:t>
            </w:r>
          </w:p>
          <w:p w14:paraId="2D516D42"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product label.</w:t>
            </w:r>
          </w:p>
          <w:p w14:paraId="27D93D91" w14:textId="77777777" w:rsidR="0039026F" w:rsidRDefault="0039026F">
            <w:pPr>
              <w:pStyle w:val="GEFEG"/>
              <w:rPr>
                <w:sz w:val="12"/>
                <w:szCs w:val="12"/>
              </w:rPr>
            </w:pPr>
            <w:r>
              <w:rPr>
                <w:color w:val="000000"/>
                <w:sz w:val="16"/>
                <w:szCs w:val="16"/>
              </w:rPr>
              <w:t xml:space="preserve">   </w:t>
            </w:r>
          </w:p>
        </w:tc>
      </w:tr>
      <w:tr w:rsidR="0039026F" w14:paraId="4EFD1CF8"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44CF9ED1" w14:textId="77777777" w:rsidR="0039026F" w:rsidRDefault="00BD3C4F">
            <w:pPr>
              <w:pStyle w:val="GEFEG"/>
              <w:rPr>
                <w:sz w:val="12"/>
                <w:szCs w:val="12"/>
              </w:rPr>
            </w:pPr>
            <w:r>
              <w:rPr>
                <w:noProof/>
              </w:rPr>
              <w:pict w14:anchorId="4DFAD1D7">
                <v:group id="_x0000_s3860" style="position:absolute;margin-left:0;margin-top:.75pt;width:60.6pt;height:48.4pt;z-index:258130944;mso-position-horizontal-relative:text;mso-position-vertical-relative:text" coordorigin=",15" coordsize="1212,968" o:allowincell="f">
                  <v:rect id="_x0000_s3861" style="position:absolute;left:357;top:15;width:15;height:968" fillcolor="gray" stroked="f" strokeweight="0"/>
                  <v:rect id="_x0000_s3862" style="position:absolute;left:600;top:15;width:15;height:968" fillcolor="gray" stroked="f" strokeweight="0"/>
                  <v:rect id="_x0000_s3863" style="position:absolute;left:843;top:15;width:15;height:968" fillcolor="gray" stroked="f" strokeweight="0"/>
                  <v:rect id="_x0000_s386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C0CA159" w14:textId="77777777" w:rsidR="0039026F" w:rsidRDefault="0039026F">
            <w:pPr>
              <w:pStyle w:val="GEFEG"/>
              <w:ind w:left="58"/>
              <w:rPr>
                <w:sz w:val="12"/>
                <w:szCs w:val="12"/>
              </w:rPr>
            </w:pPr>
            <w:r>
              <w:rPr>
                <w:b/>
                <w:bCs/>
                <w:color w:val="000000"/>
                <w:sz w:val="16"/>
                <w:szCs w:val="16"/>
              </w:rPr>
              <w:t>cbc:Remarks</w:t>
            </w:r>
          </w:p>
        </w:tc>
        <w:tc>
          <w:tcPr>
            <w:tcW w:w="4733" w:type="dxa"/>
            <w:tcBorders>
              <w:top w:val="nil"/>
              <w:left w:val="dotted" w:sz="6" w:space="0" w:color="C0C0C0"/>
              <w:bottom w:val="dotted" w:sz="6" w:space="0" w:color="C0C0C0"/>
              <w:right w:val="nil"/>
            </w:tcBorders>
            <w:shd w:val="clear" w:color="auto" w:fill="FFFFFF"/>
          </w:tcPr>
          <w:p w14:paraId="3B96C2F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1C2BD2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cbc:RemarksType</w:t>
            </w:r>
          </w:p>
          <w:p w14:paraId="46E01E5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tir68-058</w:t>
            </w:r>
          </w:p>
          <w:p w14:paraId="1EF8FC4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50F1D46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86E534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B7CA44D" w14:textId="77777777" w:rsidR="0039026F" w:rsidRDefault="0039026F">
            <w:pPr>
              <w:pStyle w:val="GEFEG"/>
              <w:ind w:left="1215"/>
              <w:rPr>
                <w:sz w:val="16"/>
                <w:szCs w:val="16"/>
              </w:rPr>
            </w:pPr>
            <w:r>
              <w:rPr>
                <w:b/>
                <w:bCs/>
                <w:color w:val="000000"/>
                <w:sz w:val="16"/>
                <w:szCs w:val="16"/>
              </w:rPr>
              <w:t>Catalogue item details/Item label/Item label value</w:t>
            </w:r>
          </w:p>
          <w:p w14:paraId="27B806F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label value that applies to the item.</w:t>
            </w:r>
          </w:p>
          <w:p w14:paraId="59EF5E2F" w14:textId="77777777" w:rsidR="0039026F" w:rsidRDefault="0039026F">
            <w:pPr>
              <w:pStyle w:val="GEFEG"/>
              <w:rPr>
                <w:sz w:val="12"/>
                <w:szCs w:val="12"/>
              </w:rPr>
            </w:pPr>
            <w:r>
              <w:rPr>
                <w:color w:val="000000"/>
                <w:sz w:val="16"/>
                <w:szCs w:val="16"/>
              </w:rPr>
              <w:t xml:space="preserve">   </w:t>
            </w:r>
          </w:p>
        </w:tc>
      </w:tr>
      <w:tr w:rsidR="0039026F" w14:paraId="7D821E65"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5F4D4583" w14:textId="77777777" w:rsidR="0039026F" w:rsidRDefault="00BD3C4F">
            <w:pPr>
              <w:pStyle w:val="GEFEG"/>
              <w:rPr>
                <w:sz w:val="12"/>
                <w:szCs w:val="12"/>
              </w:rPr>
            </w:pPr>
            <w:r>
              <w:rPr>
                <w:noProof/>
              </w:rPr>
              <w:pict w14:anchorId="2A5104A4">
                <v:group id="_x0000_s3865" style="position:absolute;margin-left:0;margin-top:.75pt;width:60.6pt;height:19.95pt;z-index:258131968;mso-position-horizontal-relative:text;mso-position-vertical-relative:text" coordorigin=",15" coordsize="1212,399" o:allowincell="f">
                  <v:rect id="_x0000_s3866" style="position:absolute;left:357;top:15;width:15;height:399" fillcolor="gray" stroked="f" strokeweight="0"/>
                  <v:rect id="_x0000_s3867" style="position:absolute;left:600;top:15;width:15;height:399" fillcolor="gray" stroked="f" strokeweight="0"/>
                  <v:rect id="_x0000_s3868" style="position:absolute;left:843;top:15;width:15;height:399" fillcolor="gray" stroked="f" strokeweight="0"/>
                  <v:rect id="_x0000_s3869" style="position:absolute;left:843;top:123;width:372;height:15" fillcolor="gray" stroked="f" strokeweight="0"/>
                  <v:rect id="_x0000_s3870"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2709040" w14:textId="77777777" w:rsidR="0039026F" w:rsidRDefault="0039026F">
            <w:pPr>
              <w:pStyle w:val="GEFEG"/>
              <w:ind w:left="58"/>
              <w:rPr>
                <w:sz w:val="12"/>
                <w:szCs w:val="12"/>
              </w:rPr>
            </w:pPr>
            <w:r>
              <w:rPr>
                <w:b/>
                <w:bCs/>
                <w:i/>
                <w:iCs/>
                <w:color w:val="000000"/>
                <w:sz w:val="16"/>
                <w:szCs w:val="16"/>
              </w:rPr>
              <w:t>cac:IssuerParty</w:t>
            </w:r>
          </w:p>
        </w:tc>
        <w:tc>
          <w:tcPr>
            <w:tcW w:w="4733" w:type="dxa"/>
            <w:tcBorders>
              <w:top w:val="nil"/>
              <w:left w:val="dotted" w:sz="6" w:space="0" w:color="C0C0C0"/>
              <w:bottom w:val="dotted" w:sz="6" w:space="0" w:color="C0C0C0"/>
              <w:right w:val="nil"/>
            </w:tcBorders>
            <w:shd w:val="clear" w:color="auto" w:fill="FFFFFF"/>
          </w:tcPr>
          <w:p w14:paraId="235AC30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BF91DAA"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4EF3E417" w14:textId="77777777" w:rsidR="0039026F" w:rsidRDefault="0039026F">
            <w:pPr>
              <w:pStyle w:val="GEFEG"/>
              <w:rPr>
                <w:sz w:val="12"/>
                <w:szCs w:val="12"/>
              </w:rPr>
            </w:pPr>
          </w:p>
        </w:tc>
      </w:tr>
      <w:tr w:rsidR="0039026F" w14:paraId="3CFA7829" w14:textId="77777777" w:rsidTr="0039026F">
        <w:trPr>
          <w:cantSplit/>
          <w:trHeight w:hRule="exact" w:val="399"/>
        </w:trPr>
        <w:tc>
          <w:tcPr>
            <w:tcW w:w="1312" w:type="dxa"/>
            <w:gridSpan w:val="5"/>
            <w:tcBorders>
              <w:top w:val="nil"/>
              <w:left w:val="nil"/>
              <w:bottom w:val="dotted" w:sz="6" w:space="0" w:color="C0C0C0"/>
              <w:right w:val="nil"/>
            </w:tcBorders>
            <w:shd w:val="clear" w:color="auto" w:fill="FFFFFF"/>
          </w:tcPr>
          <w:p w14:paraId="03D4F2F2" w14:textId="77777777" w:rsidR="0039026F" w:rsidRDefault="00BD3C4F">
            <w:pPr>
              <w:pStyle w:val="GEFEG"/>
              <w:rPr>
                <w:sz w:val="12"/>
                <w:szCs w:val="12"/>
              </w:rPr>
            </w:pPr>
            <w:r>
              <w:rPr>
                <w:noProof/>
              </w:rPr>
              <w:pict w14:anchorId="012BD1C3">
                <v:group id="_x0000_s3871" style="position:absolute;margin-left:0;margin-top:.75pt;width:72.7pt;height:19.95pt;z-index:258132992;mso-position-horizontal-relative:text;mso-position-vertical-relative:text" coordorigin=",15" coordsize="1454,399" o:allowincell="f">
                  <v:rect id="_x0000_s3872" style="position:absolute;left:357;top:15;width:15;height:399" fillcolor="gray" stroked="f" strokeweight="0"/>
                  <v:rect id="_x0000_s3873" style="position:absolute;left:600;top:15;width:15;height:399" fillcolor="gray" stroked="f" strokeweight="0"/>
                  <v:rect id="_x0000_s3874" style="position:absolute;left:843;top:15;width:15;height:399" fillcolor="gray" stroked="f" strokeweight="0"/>
                  <v:rect id="_x0000_s3875" style="position:absolute;left:1086;top:15;width:15;height:108" fillcolor="gray" stroked="f" strokeweight="0"/>
                  <v:rect id="_x0000_s3876" style="position:absolute;left:1086;top:123;width:372;height:15" fillcolor="gray" stroked="f" strokeweight="0"/>
                  <v:rect id="_x0000_s3877" style="position:absolute;left:1329;top:123;width:15;height:291"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B78D0E8"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04F3277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F3D5871"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6F76D5F1" w14:textId="77777777" w:rsidR="0039026F" w:rsidRDefault="0039026F">
            <w:pPr>
              <w:pStyle w:val="GEFEG"/>
              <w:rPr>
                <w:sz w:val="12"/>
                <w:szCs w:val="12"/>
              </w:rPr>
            </w:pPr>
          </w:p>
        </w:tc>
      </w:tr>
      <w:tr w:rsidR="0039026F" w14:paraId="50A2932D" w14:textId="77777777" w:rsidTr="0039026F">
        <w:trPr>
          <w:cantSplit/>
          <w:trHeight w:hRule="exact" w:val="968"/>
        </w:trPr>
        <w:tc>
          <w:tcPr>
            <w:tcW w:w="1531" w:type="dxa"/>
            <w:gridSpan w:val="6"/>
            <w:tcBorders>
              <w:top w:val="nil"/>
              <w:left w:val="nil"/>
              <w:bottom w:val="dotted" w:sz="6" w:space="0" w:color="C0C0C0"/>
              <w:right w:val="nil"/>
            </w:tcBorders>
            <w:shd w:val="clear" w:color="auto" w:fill="FFFFFF"/>
          </w:tcPr>
          <w:p w14:paraId="66B3ED2F" w14:textId="77777777" w:rsidR="0039026F" w:rsidRDefault="00BD3C4F">
            <w:pPr>
              <w:pStyle w:val="GEFEG"/>
              <w:rPr>
                <w:sz w:val="12"/>
                <w:szCs w:val="12"/>
              </w:rPr>
            </w:pPr>
            <w:r>
              <w:rPr>
                <w:noProof/>
              </w:rPr>
              <w:lastRenderedPageBreak/>
              <w:pict w14:anchorId="091AD293">
                <v:group id="_x0000_s3878" style="position:absolute;margin-left:0;margin-top:0;width:84.85pt;height:48.4pt;z-index:258134016;mso-position-horizontal-relative:text;mso-position-vertical-relative:text" coordsize="1697,968" o:allowincell="f">
                  <v:rect id="_x0000_s3879" style="position:absolute;left:357;width:15;height:968" fillcolor="gray" stroked="f" strokeweight="0"/>
                  <v:rect id="_x0000_s3880" style="position:absolute;left:600;width:15;height:968" fillcolor="gray" stroked="f" strokeweight="0"/>
                  <v:rect id="_x0000_s3881" style="position:absolute;left:843;width:15;height:968" fillcolor="gray" stroked="f" strokeweight="0"/>
                  <v:rect id="_x0000_s3882" style="position:absolute;left:1329;width:15;height:108" fillcolor="gray" stroked="f" strokeweight="0"/>
                  <v:rect id="_x0000_s3883" style="position:absolute;left:1329;top:108;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1F9F08C8"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332098E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497A5C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48BE6E92"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tir68-111</w:t>
            </w:r>
          </w:p>
          <w:p w14:paraId="4CA4BD3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6FCC41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9FACA7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5372973" w14:textId="77777777" w:rsidR="0039026F" w:rsidRDefault="0039026F">
            <w:pPr>
              <w:pStyle w:val="GEFEG"/>
              <w:ind w:left="1215"/>
              <w:rPr>
                <w:sz w:val="16"/>
                <w:szCs w:val="16"/>
              </w:rPr>
            </w:pPr>
            <w:r>
              <w:rPr>
                <w:b/>
                <w:bCs/>
                <w:color w:val="000000"/>
                <w:sz w:val="16"/>
                <w:szCs w:val="16"/>
              </w:rPr>
              <w:t>Catalogue item details/Item label/Item label issuer</w:t>
            </w:r>
          </w:p>
          <w:p w14:paraId="603E0D46" w14:textId="77777777" w:rsidR="0039026F" w:rsidRDefault="0039026F">
            <w:pPr>
              <w:pStyle w:val="GEFEG"/>
              <w:ind w:left="1215"/>
              <w:rPr>
                <w:sz w:val="16"/>
                <w:szCs w:val="16"/>
              </w:rPr>
            </w:pPr>
            <w:r>
              <w:rPr>
                <w:b/>
                <w:bCs/>
                <w:color w:val="000000"/>
                <w:sz w:val="16"/>
                <w:szCs w:val="16"/>
              </w:rPr>
              <w:t>party name</w:t>
            </w:r>
          </w:p>
          <w:p w14:paraId="479010D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Name of the party issuing the item label.</w:t>
            </w:r>
          </w:p>
          <w:p w14:paraId="7CE3F7B3" w14:textId="77777777" w:rsidR="0039026F" w:rsidRDefault="0039026F">
            <w:pPr>
              <w:pStyle w:val="GEFEG"/>
              <w:rPr>
                <w:sz w:val="12"/>
                <w:szCs w:val="12"/>
              </w:rPr>
            </w:pPr>
            <w:r>
              <w:rPr>
                <w:color w:val="000000"/>
                <w:sz w:val="16"/>
                <w:szCs w:val="16"/>
              </w:rPr>
              <w:t xml:space="preserve">   </w:t>
            </w:r>
          </w:p>
        </w:tc>
      </w:tr>
      <w:tr w:rsidR="0039026F" w14:paraId="0BA9A91D"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07F4F6A6" w14:textId="77777777" w:rsidR="0039026F" w:rsidRDefault="00BD3C4F">
            <w:pPr>
              <w:pStyle w:val="GEFEG"/>
              <w:rPr>
                <w:sz w:val="12"/>
                <w:szCs w:val="12"/>
              </w:rPr>
            </w:pPr>
            <w:r>
              <w:rPr>
                <w:noProof/>
              </w:rPr>
              <w:pict w14:anchorId="650D15BC">
                <v:group id="_x0000_s3884" style="position:absolute;margin-left:0;margin-top:.75pt;width:60.6pt;height:19.95pt;z-index:258135040;mso-position-horizontal-relative:text;mso-position-vertical-relative:text" coordorigin=",15" coordsize="1212,399" o:allowincell="f">
                  <v:rect id="_x0000_s3885" style="position:absolute;left:357;top:15;width:15;height:399" fillcolor="gray" stroked="f" strokeweight="0"/>
                  <v:rect id="_x0000_s3886" style="position:absolute;left:600;top:15;width:15;height:399" fillcolor="gray" stroked="f" strokeweight="0"/>
                  <v:rect id="_x0000_s3887" style="position:absolute;left:843;top:15;width:15;height:108" fillcolor="gray" stroked="f" strokeweight="0"/>
                  <v:rect id="_x0000_s3888" style="position:absolute;left:843;top:123;width:372;height:15" fillcolor="gray" stroked="f" strokeweight="0"/>
                  <v:rect id="_x0000_s3889"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BA6F4DA" w14:textId="77777777" w:rsidR="0039026F" w:rsidRDefault="0039026F">
            <w:pPr>
              <w:pStyle w:val="GEFEG"/>
              <w:ind w:left="58"/>
              <w:rPr>
                <w:sz w:val="12"/>
                <w:szCs w:val="12"/>
              </w:rPr>
            </w:pPr>
            <w:r>
              <w:rPr>
                <w:b/>
                <w:bCs/>
                <w:i/>
                <w:iCs/>
                <w:color w:val="000000"/>
                <w:sz w:val="16"/>
                <w:szCs w:val="16"/>
              </w:rPr>
              <w:t>cac:DocumentReference</w:t>
            </w:r>
          </w:p>
        </w:tc>
        <w:tc>
          <w:tcPr>
            <w:tcW w:w="4733" w:type="dxa"/>
            <w:tcBorders>
              <w:top w:val="nil"/>
              <w:left w:val="dotted" w:sz="6" w:space="0" w:color="C0C0C0"/>
              <w:bottom w:val="dotted" w:sz="6" w:space="0" w:color="C0C0C0"/>
              <w:right w:val="nil"/>
            </w:tcBorders>
            <w:shd w:val="clear" w:color="auto" w:fill="FFFFFF"/>
          </w:tcPr>
          <w:p w14:paraId="2F0C320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01E8006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5682" w:type="dxa"/>
            <w:tcBorders>
              <w:top w:val="nil"/>
              <w:left w:val="dotted" w:sz="6" w:space="0" w:color="C0C0C0"/>
              <w:bottom w:val="dotted" w:sz="6" w:space="0" w:color="C0C0C0"/>
              <w:right w:val="nil"/>
            </w:tcBorders>
            <w:shd w:val="clear" w:color="auto" w:fill="FFFFFF"/>
          </w:tcPr>
          <w:p w14:paraId="3C650CD2" w14:textId="77777777" w:rsidR="0039026F" w:rsidRDefault="0039026F">
            <w:pPr>
              <w:pStyle w:val="GEFEG"/>
              <w:rPr>
                <w:sz w:val="12"/>
                <w:szCs w:val="12"/>
              </w:rPr>
            </w:pPr>
          </w:p>
        </w:tc>
      </w:tr>
      <w:tr w:rsidR="0039026F" w14:paraId="2C012973" w14:textId="77777777" w:rsidTr="0039026F">
        <w:trPr>
          <w:cantSplit/>
          <w:trHeight w:hRule="exact" w:val="968"/>
        </w:trPr>
        <w:tc>
          <w:tcPr>
            <w:tcW w:w="1312" w:type="dxa"/>
            <w:gridSpan w:val="5"/>
            <w:tcBorders>
              <w:top w:val="nil"/>
              <w:left w:val="nil"/>
              <w:bottom w:val="dotted" w:sz="6" w:space="0" w:color="C0C0C0"/>
              <w:right w:val="nil"/>
            </w:tcBorders>
            <w:shd w:val="clear" w:color="auto" w:fill="FFFFFF"/>
          </w:tcPr>
          <w:p w14:paraId="06C97955" w14:textId="77777777" w:rsidR="0039026F" w:rsidRDefault="00BD3C4F">
            <w:pPr>
              <w:pStyle w:val="GEFEG"/>
              <w:rPr>
                <w:sz w:val="12"/>
                <w:szCs w:val="12"/>
              </w:rPr>
            </w:pPr>
            <w:r>
              <w:rPr>
                <w:noProof/>
              </w:rPr>
              <w:pict w14:anchorId="4207CBD0">
                <v:group id="_x0000_s3890" style="position:absolute;margin-left:0;margin-top:.75pt;width:72.7pt;height:48.4pt;z-index:258136064;mso-position-horizontal-relative:text;mso-position-vertical-relative:text" coordorigin=",15" coordsize="1454,968" o:allowincell="f">
                  <v:rect id="_x0000_s3891" style="position:absolute;left:357;top:15;width:15;height:968" fillcolor="gray" stroked="f" strokeweight="0"/>
                  <v:rect id="_x0000_s3892" style="position:absolute;left:600;top:15;width:15;height:968" fillcolor="gray" stroked="f" strokeweight="0"/>
                  <v:rect id="_x0000_s3893" style="position:absolute;left:1086;top:15;width:15;height:108" fillcolor="gray" stroked="f" strokeweight="0"/>
                  <v:rect id="_x0000_s3894"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A406367"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332691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FF68F2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00DF291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tir68-060</w:t>
            </w:r>
          </w:p>
          <w:p w14:paraId="0C38CB6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9DFD2A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A2659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3213F21" w14:textId="77777777" w:rsidR="0039026F" w:rsidRDefault="0039026F">
            <w:pPr>
              <w:pStyle w:val="GEFEG"/>
              <w:ind w:left="1215"/>
              <w:rPr>
                <w:sz w:val="16"/>
                <w:szCs w:val="16"/>
              </w:rPr>
            </w:pPr>
            <w:r>
              <w:rPr>
                <w:b/>
                <w:bCs/>
                <w:color w:val="000000"/>
                <w:sz w:val="16"/>
                <w:szCs w:val="16"/>
              </w:rPr>
              <w:t>Catalogue item details/Item label/Item label reference</w:t>
            </w:r>
          </w:p>
          <w:p w14:paraId="0D7FC1F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reference to where the label specification can be</w:t>
            </w:r>
          </w:p>
          <w:p w14:paraId="793FCBB5" w14:textId="77777777" w:rsidR="0039026F" w:rsidRDefault="0039026F">
            <w:pPr>
              <w:pStyle w:val="GEFEG"/>
              <w:ind w:left="1229"/>
              <w:rPr>
                <w:sz w:val="16"/>
                <w:szCs w:val="16"/>
              </w:rPr>
            </w:pPr>
            <w:r>
              <w:rPr>
                <w:i/>
                <w:iCs/>
                <w:color w:val="000000"/>
                <w:sz w:val="16"/>
                <w:szCs w:val="16"/>
              </w:rPr>
              <w:t>found, e.g. a URI.</w:t>
            </w:r>
          </w:p>
          <w:p w14:paraId="1F76CF73" w14:textId="77777777" w:rsidR="0039026F" w:rsidRDefault="0039026F">
            <w:pPr>
              <w:pStyle w:val="GEFEG"/>
              <w:rPr>
                <w:sz w:val="12"/>
                <w:szCs w:val="12"/>
              </w:rPr>
            </w:pPr>
            <w:r>
              <w:rPr>
                <w:color w:val="000000"/>
                <w:sz w:val="16"/>
                <w:szCs w:val="16"/>
              </w:rPr>
              <w:t xml:space="preserve">   </w:t>
            </w:r>
          </w:p>
        </w:tc>
      </w:tr>
      <w:tr w:rsidR="0039026F" w14:paraId="23513F93"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39FDCDF" w14:textId="77777777" w:rsidR="0039026F" w:rsidRDefault="00BD3C4F">
            <w:pPr>
              <w:pStyle w:val="GEFEG"/>
              <w:rPr>
                <w:sz w:val="12"/>
                <w:szCs w:val="12"/>
              </w:rPr>
            </w:pPr>
            <w:r>
              <w:rPr>
                <w:noProof/>
              </w:rPr>
              <w:pict w14:anchorId="4022CC1F">
                <v:group id="_x0000_s3895" style="position:absolute;margin-left:0;margin-top:.75pt;width:48.5pt;height:19.95pt;z-index:258137088;mso-position-horizontal-relative:text;mso-position-vertical-relative:text" coordorigin=",15" coordsize="970,399" o:allowincell="f">
                  <v:rect id="_x0000_s3896" style="position:absolute;left:357;top:15;width:15;height:399" fillcolor="gray" stroked="f" strokeweight="0"/>
                  <v:rect id="_x0000_s3897" style="position:absolute;left:600;top:15;width:15;height:108" fillcolor="gray" stroked="f" strokeweight="0"/>
                  <v:rect id="_x0000_s3898" style="position:absolute;left:600;top:123;width:372;height:15" fillcolor="gray" stroked="f" strokeweight="0"/>
                  <v:rect id="_x0000_s3899"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6E92469" w14:textId="77777777" w:rsidR="0039026F" w:rsidRDefault="0039026F">
            <w:pPr>
              <w:pStyle w:val="GEFEG"/>
              <w:ind w:left="58"/>
              <w:rPr>
                <w:sz w:val="12"/>
                <w:szCs w:val="12"/>
              </w:rPr>
            </w:pPr>
            <w:r>
              <w:rPr>
                <w:b/>
                <w:bCs/>
                <w:i/>
                <w:iCs/>
                <w:color w:val="000000"/>
                <w:sz w:val="16"/>
                <w:szCs w:val="16"/>
              </w:rPr>
              <w:t>cac:Dimension</w:t>
            </w:r>
          </w:p>
        </w:tc>
        <w:tc>
          <w:tcPr>
            <w:tcW w:w="4733" w:type="dxa"/>
            <w:tcBorders>
              <w:top w:val="nil"/>
              <w:left w:val="dotted" w:sz="6" w:space="0" w:color="C0C0C0"/>
              <w:bottom w:val="dotted" w:sz="6" w:space="0" w:color="C0C0C0"/>
              <w:right w:val="nil"/>
            </w:tcBorders>
            <w:shd w:val="clear" w:color="auto" w:fill="FFFFFF"/>
          </w:tcPr>
          <w:p w14:paraId="1926C25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7EFA302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cac:DimensionType</w:t>
            </w:r>
          </w:p>
        </w:tc>
        <w:tc>
          <w:tcPr>
            <w:tcW w:w="5682" w:type="dxa"/>
            <w:tcBorders>
              <w:top w:val="nil"/>
              <w:left w:val="dotted" w:sz="6" w:space="0" w:color="C0C0C0"/>
              <w:bottom w:val="dotted" w:sz="6" w:space="0" w:color="C0C0C0"/>
              <w:right w:val="nil"/>
            </w:tcBorders>
            <w:shd w:val="clear" w:color="auto" w:fill="FFFFFF"/>
          </w:tcPr>
          <w:p w14:paraId="5F177E32" w14:textId="77777777" w:rsidR="0039026F" w:rsidRDefault="0039026F">
            <w:pPr>
              <w:pStyle w:val="GEFEG"/>
              <w:rPr>
                <w:sz w:val="12"/>
                <w:szCs w:val="12"/>
              </w:rPr>
            </w:pPr>
          </w:p>
        </w:tc>
      </w:tr>
      <w:tr w:rsidR="0039026F" w14:paraId="0DB0E364" w14:textId="77777777" w:rsidTr="0039026F">
        <w:trPr>
          <w:cantSplit/>
          <w:trHeight w:hRule="exact" w:val="584"/>
        </w:trPr>
        <w:tc>
          <w:tcPr>
            <w:tcW w:w="1094" w:type="dxa"/>
            <w:gridSpan w:val="4"/>
            <w:tcBorders>
              <w:top w:val="nil"/>
              <w:left w:val="nil"/>
              <w:bottom w:val="dotted" w:sz="6" w:space="0" w:color="C0C0C0"/>
              <w:right w:val="nil"/>
            </w:tcBorders>
            <w:shd w:val="clear" w:color="auto" w:fill="FFFFFF"/>
          </w:tcPr>
          <w:p w14:paraId="7F00A418" w14:textId="77777777" w:rsidR="0039026F" w:rsidRDefault="00BD3C4F">
            <w:pPr>
              <w:pStyle w:val="GEFEG"/>
              <w:rPr>
                <w:sz w:val="12"/>
                <w:szCs w:val="12"/>
              </w:rPr>
            </w:pPr>
            <w:r>
              <w:rPr>
                <w:noProof/>
              </w:rPr>
              <w:pict w14:anchorId="11FD87C6">
                <v:group id="_x0000_s3900" style="position:absolute;margin-left:0;margin-top:.75pt;width:60.6pt;height:29.2pt;z-index:258138112;mso-position-horizontal-relative:text;mso-position-vertical-relative:text" coordorigin=",15" coordsize="1212,584" o:allowincell="f">
                  <v:rect id="_x0000_s3901" style="position:absolute;left:357;top:15;width:15;height:584" fillcolor="gray" stroked="f" strokeweight="0"/>
                  <v:rect id="_x0000_s3902" style="position:absolute;left:843;top:15;width:15;height:584" fillcolor="gray" stroked="f" strokeweight="0"/>
                  <v:rect id="_x0000_s3903"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6A427AD" w14:textId="77777777" w:rsidR="0039026F" w:rsidRDefault="0039026F">
            <w:pPr>
              <w:pStyle w:val="GEFEG"/>
              <w:ind w:left="58"/>
              <w:rPr>
                <w:sz w:val="12"/>
                <w:szCs w:val="12"/>
              </w:rPr>
            </w:pPr>
            <w:r>
              <w:rPr>
                <w:b/>
                <w:bCs/>
                <w:color w:val="000000"/>
                <w:sz w:val="16"/>
                <w:szCs w:val="16"/>
              </w:rPr>
              <w:t>cbc:AttributeID</w:t>
            </w:r>
          </w:p>
        </w:tc>
        <w:tc>
          <w:tcPr>
            <w:tcW w:w="4733" w:type="dxa"/>
            <w:tcBorders>
              <w:top w:val="nil"/>
              <w:left w:val="dotted" w:sz="6" w:space="0" w:color="C0C0C0"/>
              <w:bottom w:val="dotted" w:sz="6" w:space="0" w:color="C0C0C0"/>
              <w:right w:val="nil"/>
            </w:tcBorders>
            <w:shd w:val="clear" w:color="auto" w:fill="FFFFFF"/>
          </w:tcPr>
          <w:p w14:paraId="7292F48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ABBF9B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cbc:AttributeIDType</w:t>
            </w:r>
          </w:p>
          <w:p w14:paraId="6866F7E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1415BBE"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codes depending on the type of dimension.</w:t>
            </w:r>
          </w:p>
          <w:p w14:paraId="53696768" w14:textId="77777777" w:rsidR="0039026F" w:rsidRDefault="0039026F">
            <w:pPr>
              <w:pStyle w:val="GEFEG"/>
              <w:rPr>
                <w:sz w:val="12"/>
                <w:szCs w:val="12"/>
              </w:rPr>
            </w:pPr>
            <w:r>
              <w:rPr>
                <w:color w:val="000000"/>
                <w:sz w:val="16"/>
                <w:szCs w:val="16"/>
              </w:rPr>
              <w:t xml:space="preserve">   </w:t>
            </w:r>
          </w:p>
        </w:tc>
      </w:tr>
      <w:tr w:rsidR="0039026F" w14:paraId="6D0F064C" w14:textId="77777777" w:rsidTr="0039026F">
        <w:trPr>
          <w:cantSplit/>
          <w:trHeight w:hRule="exact" w:val="5960"/>
        </w:trPr>
        <w:tc>
          <w:tcPr>
            <w:tcW w:w="1094" w:type="dxa"/>
            <w:gridSpan w:val="4"/>
            <w:tcBorders>
              <w:top w:val="nil"/>
              <w:left w:val="nil"/>
              <w:bottom w:val="dotted" w:sz="6" w:space="0" w:color="C0C0C0"/>
              <w:right w:val="nil"/>
            </w:tcBorders>
            <w:shd w:val="clear" w:color="auto" w:fill="FFFFFF"/>
          </w:tcPr>
          <w:p w14:paraId="625DC3B7" w14:textId="77777777" w:rsidR="0039026F" w:rsidRDefault="00BD3C4F">
            <w:pPr>
              <w:pStyle w:val="GEFEG"/>
              <w:rPr>
                <w:sz w:val="12"/>
                <w:szCs w:val="12"/>
              </w:rPr>
            </w:pPr>
            <w:r>
              <w:rPr>
                <w:noProof/>
              </w:rPr>
              <w:lastRenderedPageBreak/>
              <w:pict w14:anchorId="464E677C">
                <v:group id="_x0000_s3904" style="position:absolute;margin-left:0;margin-top:0;width:60.6pt;height:298pt;z-index:258139136;mso-position-horizontal-relative:text;mso-position-vertical-relative:text" coordsize="1212,5960" o:allowincell="f">
                  <v:rect id="_x0000_s3905" style="position:absolute;left:357;width:15;height:5960" fillcolor="gray" stroked="f" strokeweight="0"/>
                  <v:rect id="_x0000_s3906" style="position:absolute;left:843;width:15;height:5960" fillcolor="gray" stroked="f" strokeweight="0"/>
                  <v:rect id="_x0000_s3907" style="position:absolute;left:843;top:108;width:372;height:15" fillcolor="gray" stroked="f" strokeweight="0"/>
                  <v:rect id="_x0000_s3908" style="position:absolute;left:1086;top:108;width:15;height:585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22A312D" w14:textId="77777777" w:rsidR="0039026F" w:rsidRDefault="0039026F">
            <w:pPr>
              <w:pStyle w:val="GEFEG"/>
              <w:ind w:left="58"/>
              <w:rPr>
                <w:sz w:val="12"/>
                <w:szCs w:val="12"/>
              </w:rPr>
            </w:pPr>
            <w:r>
              <w:rPr>
                <w:b/>
                <w:bCs/>
                <w:color w:val="000000"/>
                <w:sz w:val="16"/>
                <w:szCs w:val="16"/>
              </w:rPr>
              <w:t>cbc:Measure</w:t>
            </w:r>
          </w:p>
        </w:tc>
        <w:tc>
          <w:tcPr>
            <w:tcW w:w="4733" w:type="dxa"/>
            <w:tcBorders>
              <w:top w:val="nil"/>
              <w:left w:val="dotted" w:sz="6" w:space="0" w:color="C0C0C0"/>
              <w:bottom w:val="dotted" w:sz="6" w:space="0" w:color="C0C0C0"/>
              <w:right w:val="nil"/>
            </w:tcBorders>
            <w:shd w:val="clear" w:color="auto" w:fill="FFFFFF"/>
          </w:tcPr>
          <w:p w14:paraId="67AD623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19CB94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cbc:MeasureType</w:t>
            </w:r>
          </w:p>
          <w:p w14:paraId="747CE3E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tir68-160</w:t>
            </w:r>
          </w:p>
          <w:p w14:paraId="76412D6D" w14:textId="77777777" w:rsidR="0039026F" w:rsidRDefault="0039026F">
            <w:pPr>
              <w:pStyle w:val="GEFEG"/>
              <w:ind w:left="1047"/>
              <w:rPr>
                <w:sz w:val="16"/>
                <w:szCs w:val="16"/>
              </w:rPr>
            </w:pPr>
            <w:r>
              <w:rPr>
                <w:color w:val="000000"/>
                <w:sz w:val="16"/>
                <w:szCs w:val="16"/>
              </w:rPr>
              <w:t>tir68-146</w:t>
            </w:r>
          </w:p>
          <w:p w14:paraId="3D789FAA" w14:textId="77777777" w:rsidR="0039026F" w:rsidRDefault="0039026F">
            <w:pPr>
              <w:pStyle w:val="GEFEG"/>
              <w:ind w:left="1047"/>
              <w:rPr>
                <w:sz w:val="16"/>
                <w:szCs w:val="16"/>
              </w:rPr>
            </w:pPr>
            <w:r>
              <w:rPr>
                <w:color w:val="000000"/>
                <w:sz w:val="16"/>
                <w:szCs w:val="16"/>
              </w:rPr>
              <w:t>tir68-147</w:t>
            </w:r>
          </w:p>
          <w:p w14:paraId="57921A58" w14:textId="77777777" w:rsidR="0039026F" w:rsidRDefault="0039026F">
            <w:pPr>
              <w:pStyle w:val="GEFEG"/>
              <w:ind w:left="1047"/>
              <w:rPr>
                <w:sz w:val="16"/>
                <w:szCs w:val="16"/>
              </w:rPr>
            </w:pPr>
            <w:r>
              <w:rPr>
                <w:color w:val="000000"/>
                <w:sz w:val="16"/>
                <w:szCs w:val="16"/>
              </w:rPr>
              <w:t>tir68-068</w:t>
            </w:r>
          </w:p>
          <w:p w14:paraId="1B0976CA" w14:textId="77777777" w:rsidR="0039026F" w:rsidRDefault="0039026F">
            <w:pPr>
              <w:pStyle w:val="GEFEG"/>
              <w:ind w:left="1047"/>
              <w:rPr>
                <w:sz w:val="16"/>
                <w:szCs w:val="16"/>
              </w:rPr>
            </w:pPr>
            <w:r>
              <w:rPr>
                <w:color w:val="000000"/>
                <w:sz w:val="16"/>
                <w:szCs w:val="16"/>
              </w:rPr>
              <w:t>tir68-069</w:t>
            </w:r>
          </w:p>
          <w:p w14:paraId="551EEE89" w14:textId="77777777" w:rsidR="0039026F" w:rsidRDefault="0039026F">
            <w:pPr>
              <w:pStyle w:val="GEFEG"/>
              <w:ind w:left="1047"/>
              <w:rPr>
                <w:sz w:val="16"/>
                <w:szCs w:val="16"/>
              </w:rPr>
            </w:pPr>
            <w:r>
              <w:rPr>
                <w:color w:val="000000"/>
                <w:sz w:val="16"/>
                <w:szCs w:val="16"/>
              </w:rPr>
              <w:t>tir68-070</w:t>
            </w:r>
          </w:p>
          <w:p w14:paraId="1EB1DEBB" w14:textId="77777777" w:rsidR="0039026F" w:rsidRDefault="0039026F">
            <w:pPr>
              <w:pStyle w:val="GEFEG"/>
              <w:ind w:left="1047"/>
              <w:rPr>
                <w:sz w:val="16"/>
                <w:szCs w:val="16"/>
              </w:rPr>
            </w:pPr>
            <w:r>
              <w:rPr>
                <w:color w:val="000000"/>
                <w:sz w:val="16"/>
                <w:szCs w:val="16"/>
              </w:rPr>
              <w:t>tir68-071</w:t>
            </w:r>
          </w:p>
          <w:p w14:paraId="28BA610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112A4DF9" w14:textId="77777777" w:rsidR="0039026F" w:rsidRDefault="0039026F">
            <w:pPr>
              <w:pStyle w:val="GEFEG"/>
              <w:ind w:left="1047"/>
              <w:rPr>
                <w:sz w:val="16"/>
                <w:szCs w:val="16"/>
              </w:rPr>
            </w:pPr>
            <w:r>
              <w:rPr>
                <w:color w:val="000000"/>
                <w:sz w:val="16"/>
                <w:szCs w:val="16"/>
              </w:rPr>
              <w:t>tbr68-003</w:t>
            </w:r>
          </w:p>
          <w:p w14:paraId="1EFE14EA" w14:textId="77777777" w:rsidR="0039026F" w:rsidRDefault="0039026F">
            <w:pPr>
              <w:pStyle w:val="GEFEG"/>
              <w:ind w:left="1047"/>
              <w:rPr>
                <w:sz w:val="16"/>
                <w:szCs w:val="16"/>
              </w:rPr>
            </w:pPr>
            <w:r>
              <w:rPr>
                <w:color w:val="000000"/>
                <w:sz w:val="16"/>
                <w:szCs w:val="16"/>
              </w:rPr>
              <w:t>tbr68-003</w:t>
            </w:r>
          </w:p>
          <w:p w14:paraId="1475051D" w14:textId="77777777" w:rsidR="0039026F" w:rsidRDefault="0039026F">
            <w:pPr>
              <w:pStyle w:val="GEFEG"/>
              <w:ind w:left="1047"/>
              <w:rPr>
                <w:sz w:val="16"/>
                <w:szCs w:val="16"/>
              </w:rPr>
            </w:pPr>
            <w:r>
              <w:rPr>
                <w:color w:val="000000"/>
                <w:sz w:val="16"/>
                <w:szCs w:val="16"/>
              </w:rPr>
              <w:t>tbr68-003</w:t>
            </w:r>
          </w:p>
          <w:p w14:paraId="6851F489" w14:textId="77777777" w:rsidR="0039026F" w:rsidRDefault="0039026F">
            <w:pPr>
              <w:pStyle w:val="GEFEG"/>
              <w:ind w:left="1047"/>
              <w:rPr>
                <w:sz w:val="16"/>
                <w:szCs w:val="16"/>
              </w:rPr>
            </w:pPr>
            <w:r>
              <w:rPr>
                <w:color w:val="000000"/>
                <w:sz w:val="16"/>
                <w:szCs w:val="16"/>
              </w:rPr>
              <w:t>tbr68-003</w:t>
            </w:r>
          </w:p>
          <w:p w14:paraId="2B1F2528" w14:textId="77777777" w:rsidR="0039026F" w:rsidRDefault="0039026F">
            <w:pPr>
              <w:pStyle w:val="GEFEG"/>
              <w:ind w:left="1047"/>
              <w:rPr>
                <w:sz w:val="16"/>
                <w:szCs w:val="16"/>
              </w:rPr>
            </w:pPr>
            <w:r>
              <w:rPr>
                <w:color w:val="000000"/>
                <w:sz w:val="16"/>
                <w:szCs w:val="16"/>
              </w:rPr>
              <w:t>tbr68-003</w:t>
            </w:r>
          </w:p>
          <w:p w14:paraId="64E12CE5" w14:textId="77777777" w:rsidR="0039026F" w:rsidRDefault="0039026F">
            <w:pPr>
              <w:pStyle w:val="GEFEG"/>
              <w:ind w:left="1047"/>
              <w:rPr>
                <w:sz w:val="16"/>
                <w:szCs w:val="16"/>
              </w:rPr>
            </w:pPr>
            <w:r>
              <w:rPr>
                <w:color w:val="000000"/>
                <w:sz w:val="16"/>
                <w:szCs w:val="16"/>
              </w:rPr>
              <w:t>tbr68-003</w:t>
            </w:r>
          </w:p>
          <w:p w14:paraId="2D844454" w14:textId="77777777" w:rsidR="0039026F" w:rsidRDefault="0039026F">
            <w:pPr>
              <w:pStyle w:val="GEFEG"/>
              <w:rPr>
                <w:sz w:val="16"/>
                <w:szCs w:val="16"/>
              </w:rPr>
            </w:pPr>
            <w:r>
              <w:rPr>
                <w:color w:val="000000"/>
                <w:sz w:val="16"/>
                <w:szCs w:val="16"/>
              </w:rPr>
              <w:t xml:space="preserve">   </w:t>
            </w:r>
          </w:p>
          <w:p w14:paraId="463E1D03" w14:textId="77777777" w:rsidR="0039026F" w:rsidRDefault="0039026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Use AttrbuteID="ABJ"</w:t>
            </w:r>
          </w:p>
          <w:p w14:paraId="57EBD567" w14:textId="77777777" w:rsidR="0039026F" w:rsidRDefault="0039026F">
            <w:pPr>
              <w:pStyle w:val="GEFEG"/>
              <w:ind w:left="1047"/>
              <w:rPr>
                <w:sz w:val="16"/>
                <w:szCs w:val="16"/>
              </w:rPr>
            </w:pPr>
            <w:r>
              <w:rPr>
                <w:color w:val="000000"/>
                <w:sz w:val="16"/>
                <w:szCs w:val="16"/>
              </w:rPr>
              <w:t>Use AttrbuteID="AAF"</w:t>
            </w:r>
          </w:p>
          <w:p w14:paraId="0D66BE0B" w14:textId="77777777" w:rsidR="0039026F" w:rsidRDefault="0039026F">
            <w:pPr>
              <w:pStyle w:val="GEFEG"/>
              <w:ind w:left="1047"/>
              <w:rPr>
                <w:sz w:val="16"/>
                <w:szCs w:val="16"/>
              </w:rPr>
            </w:pPr>
            <w:r>
              <w:rPr>
                <w:color w:val="000000"/>
                <w:sz w:val="16"/>
                <w:szCs w:val="16"/>
              </w:rPr>
              <w:t>Use AttrbuteID="AAL"</w:t>
            </w:r>
          </w:p>
          <w:p w14:paraId="39955582" w14:textId="77777777" w:rsidR="0039026F" w:rsidRDefault="0039026F">
            <w:pPr>
              <w:pStyle w:val="GEFEG"/>
              <w:ind w:left="1047"/>
              <w:rPr>
                <w:sz w:val="16"/>
                <w:szCs w:val="16"/>
              </w:rPr>
            </w:pPr>
            <w:r>
              <w:rPr>
                <w:color w:val="000000"/>
                <w:sz w:val="16"/>
                <w:szCs w:val="16"/>
              </w:rPr>
              <w:t>Use AttrbuteID="HT"</w:t>
            </w:r>
          </w:p>
          <w:p w14:paraId="30FE27D5" w14:textId="77777777" w:rsidR="0039026F" w:rsidRDefault="0039026F">
            <w:pPr>
              <w:pStyle w:val="GEFEG"/>
              <w:ind w:left="1047"/>
              <w:rPr>
                <w:sz w:val="16"/>
                <w:szCs w:val="16"/>
              </w:rPr>
            </w:pPr>
            <w:r>
              <w:rPr>
                <w:color w:val="000000"/>
                <w:sz w:val="16"/>
                <w:szCs w:val="16"/>
              </w:rPr>
              <w:t>Use AttrbuteID="LN"</w:t>
            </w:r>
          </w:p>
          <w:p w14:paraId="214AD46C" w14:textId="77777777" w:rsidR="0039026F" w:rsidRDefault="0039026F">
            <w:pPr>
              <w:pStyle w:val="GEFEG"/>
              <w:ind w:left="1047"/>
              <w:rPr>
                <w:sz w:val="16"/>
                <w:szCs w:val="16"/>
              </w:rPr>
            </w:pPr>
            <w:r>
              <w:rPr>
                <w:color w:val="000000"/>
                <w:sz w:val="16"/>
                <w:szCs w:val="16"/>
              </w:rPr>
              <w:t>Use AttrbuteID="WT"</w:t>
            </w:r>
          </w:p>
          <w:p w14:paraId="4EC3F5FF" w14:textId="77777777" w:rsidR="0039026F" w:rsidRDefault="0039026F">
            <w:pPr>
              <w:pStyle w:val="GEFEG"/>
              <w:ind w:left="1047"/>
              <w:rPr>
                <w:sz w:val="12"/>
                <w:szCs w:val="12"/>
              </w:rPr>
            </w:pPr>
            <w:r>
              <w:rPr>
                <w:color w:val="000000"/>
                <w:sz w:val="16"/>
                <w:szCs w:val="16"/>
              </w:rPr>
              <w:t>Use AttrbuteID="GW"</w:t>
            </w:r>
          </w:p>
        </w:tc>
        <w:tc>
          <w:tcPr>
            <w:tcW w:w="5682" w:type="dxa"/>
            <w:tcBorders>
              <w:top w:val="nil"/>
              <w:left w:val="dotted" w:sz="6" w:space="0" w:color="C0C0C0"/>
              <w:bottom w:val="dotted" w:sz="6" w:space="0" w:color="C0C0C0"/>
              <w:right w:val="nil"/>
            </w:tcBorders>
            <w:shd w:val="clear" w:color="auto" w:fill="FFFFFF"/>
          </w:tcPr>
          <w:p w14:paraId="4EC10B6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5EDF7177" w14:textId="77777777" w:rsidR="0039026F" w:rsidRDefault="0039026F">
            <w:pPr>
              <w:pStyle w:val="GEFEG"/>
              <w:ind w:left="1215"/>
              <w:rPr>
                <w:sz w:val="16"/>
                <w:szCs w:val="16"/>
              </w:rPr>
            </w:pPr>
            <w:r>
              <w:rPr>
                <w:b/>
                <w:bCs/>
                <w:color w:val="000000"/>
                <w:sz w:val="16"/>
                <w:szCs w:val="16"/>
              </w:rPr>
              <w:t>packaging/Package volume</w:t>
            </w:r>
          </w:p>
          <w:p w14:paraId="3D10D685" w14:textId="77777777" w:rsidR="0039026F" w:rsidRDefault="0039026F">
            <w:pPr>
              <w:pStyle w:val="GEFEG"/>
              <w:ind w:left="1215"/>
              <w:rPr>
                <w:sz w:val="16"/>
                <w:szCs w:val="16"/>
              </w:rPr>
            </w:pPr>
            <w:r>
              <w:rPr>
                <w:b/>
                <w:bCs/>
                <w:color w:val="000000"/>
                <w:sz w:val="16"/>
                <w:szCs w:val="16"/>
              </w:rPr>
              <w:t>Pre award catalogue/Pre award catalogue line/Item</w:t>
            </w:r>
          </w:p>
          <w:p w14:paraId="4A02828F" w14:textId="77777777" w:rsidR="0039026F" w:rsidRDefault="0039026F">
            <w:pPr>
              <w:pStyle w:val="GEFEG"/>
              <w:ind w:left="1215"/>
              <w:rPr>
                <w:sz w:val="16"/>
                <w:szCs w:val="16"/>
              </w:rPr>
            </w:pPr>
            <w:r>
              <w:rPr>
                <w:b/>
                <w:bCs/>
                <w:color w:val="000000"/>
                <w:sz w:val="16"/>
                <w:szCs w:val="16"/>
              </w:rPr>
              <w:t>packaging/Package net weight approximate</w:t>
            </w:r>
          </w:p>
          <w:p w14:paraId="5D578469" w14:textId="77777777" w:rsidR="0039026F" w:rsidRDefault="0039026F">
            <w:pPr>
              <w:pStyle w:val="GEFEG"/>
              <w:ind w:left="1215"/>
              <w:rPr>
                <w:sz w:val="16"/>
                <w:szCs w:val="16"/>
              </w:rPr>
            </w:pPr>
            <w:r>
              <w:rPr>
                <w:b/>
                <w:bCs/>
                <w:color w:val="000000"/>
                <w:sz w:val="16"/>
                <w:szCs w:val="16"/>
              </w:rPr>
              <w:t>Pre award catalogue/Pre award catalogue line/Item</w:t>
            </w:r>
          </w:p>
          <w:p w14:paraId="017F8F88" w14:textId="77777777" w:rsidR="0039026F" w:rsidRDefault="0039026F">
            <w:pPr>
              <w:pStyle w:val="GEFEG"/>
              <w:ind w:left="1215"/>
              <w:rPr>
                <w:sz w:val="16"/>
                <w:szCs w:val="16"/>
              </w:rPr>
            </w:pPr>
            <w:r>
              <w:rPr>
                <w:b/>
                <w:bCs/>
                <w:color w:val="000000"/>
                <w:sz w:val="16"/>
                <w:szCs w:val="16"/>
              </w:rPr>
              <w:t>packaging/Package net weight exact</w:t>
            </w:r>
          </w:p>
          <w:p w14:paraId="15B210A7" w14:textId="77777777" w:rsidR="0039026F" w:rsidRDefault="0039026F">
            <w:pPr>
              <w:pStyle w:val="GEFEG"/>
              <w:ind w:left="1215"/>
              <w:rPr>
                <w:sz w:val="16"/>
                <w:szCs w:val="16"/>
              </w:rPr>
            </w:pPr>
            <w:r>
              <w:rPr>
                <w:b/>
                <w:bCs/>
                <w:color w:val="000000"/>
                <w:sz w:val="16"/>
                <w:szCs w:val="16"/>
              </w:rPr>
              <w:t>Pre award catalogue/Pre award catalogue line/Item</w:t>
            </w:r>
          </w:p>
          <w:p w14:paraId="6B358BA4" w14:textId="77777777" w:rsidR="0039026F" w:rsidRDefault="0039026F">
            <w:pPr>
              <w:pStyle w:val="GEFEG"/>
              <w:ind w:left="1215"/>
              <w:rPr>
                <w:sz w:val="16"/>
                <w:szCs w:val="16"/>
              </w:rPr>
            </w:pPr>
            <w:r>
              <w:rPr>
                <w:b/>
                <w:bCs/>
                <w:color w:val="000000"/>
                <w:sz w:val="16"/>
                <w:szCs w:val="16"/>
              </w:rPr>
              <w:t>packaging/Orderable unit handling information/</w:t>
            </w:r>
          </w:p>
          <w:p w14:paraId="003B0808" w14:textId="77777777" w:rsidR="0039026F" w:rsidRDefault="0039026F">
            <w:pPr>
              <w:pStyle w:val="GEFEG"/>
              <w:ind w:left="1215"/>
              <w:rPr>
                <w:sz w:val="16"/>
                <w:szCs w:val="16"/>
              </w:rPr>
            </w:pPr>
            <w:r>
              <w:rPr>
                <w:b/>
                <w:bCs/>
                <w:color w:val="000000"/>
                <w:sz w:val="16"/>
                <w:szCs w:val="16"/>
              </w:rPr>
              <w:t>Handling unit height</w:t>
            </w:r>
          </w:p>
          <w:p w14:paraId="73AFD6EC" w14:textId="77777777" w:rsidR="0039026F" w:rsidRDefault="0039026F">
            <w:pPr>
              <w:pStyle w:val="GEFEG"/>
              <w:ind w:left="1215"/>
              <w:rPr>
                <w:sz w:val="16"/>
                <w:szCs w:val="16"/>
              </w:rPr>
            </w:pPr>
            <w:r>
              <w:rPr>
                <w:b/>
                <w:bCs/>
                <w:color w:val="000000"/>
                <w:sz w:val="16"/>
                <w:szCs w:val="16"/>
              </w:rPr>
              <w:t>Pre award catalogue/Pre award catalogue line/Item</w:t>
            </w:r>
          </w:p>
          <w:p w14:paraId="3BD50888" w14:textId="77777777" w:rsidR="0039026F" w:rsidRDefault="0039026F">
            <w:pPr>
              <w:pStyle w:val="GEFEG"/>
              <w:ind w:left="1215"/>
              <w:rPr>
                <w:sz w:val="16"/>
                <w:szCs w:val="16"/>
              </w:rPr>
            </w:pPr>
            <w:r>
              <w:rPr>
                <w:b/>
                <w:bCs/>
                <w:color w:val="000000"/>
                <w:sz w:val="16"/>
                <w:szCs w:val="16"/>
              </w:rPr>
              <w:t>packaging/Orderable unit handling information/</w:t>
            </w:r>
          </w:p>
          <w:p w14:paraId="76B527BD" w14:textId="77777777" w:rsidR="0039026F" w:rsidRDefault="0039026F">
            <w:pPr>
              <w:pStyle w:val="GEFEG"/>
              <w:ind w:left="1215"/>
              <w:rPr>
                <w:sz w:val="16"/>
                <w:szCs w:val="16"/>
              </w:rPr>
            </w:pPr>
            <w:r>
              <w:rPr>
                <w:b/>
                <w:bCs/>
                <w:color w:val="000000"/>
                <w:sz w:val="16"/>
                <w:szCs w:val="16"/>
              </w:rPr>
              <w:t>Handling unit length</w:t>
            </w:r>
          </w:p>
          <w:p w14:paraId="1EC271CD" w14:textId="77777777" w:rsidR="0039026F" w:rsidRDefault="0039026F">
            <w:pPr>
              <w:pStyle w:val="GEFEG"/>
              <w:ind w:left="1215"/>
              <w:rPr>
                <w:sz w:val="16"/>
                <w:szCs w:val="16"/>
              </w:rPr>
            </w:pPr>
            <w:r>
              <w:rPr>
                <w:b/>
                <w:bCs/>
                <w:color w:val="000000"/>
                <w:sz w:val="16"/>
                <w:szCs w:val="16"/>
              </w:rPr>
              <w:t>Pre award catalogue/Pre award catalogue line/Item</w:t>
            </w:r>
          </w:p>
          <w:p w14:paraId="24948DEE" w14:textId="77777777" w:rsidR="0039026F" w:rsidRDefault="0039026F">
            <w:pPr>
              <w:pStyle w:val="GEFEG"/>
              <w:ind w:left="1215"/>
              <w:rPr>
                <w:sz w:val="16"/>
                <w:szCs w:val="16"/>
              </w:rPr>
            </w:pPr>
            <w:r>
              <w:rPr>
                <w:b/>
                <w:bCs/>
                <w:color w:val="000000"/>
                <w:sz w:val="16"/>
                <w:szCs w:val="16"/>
              </w:rPr>
              <w:t>packaging/Orderable unit handling information/</w:t>
            </w:r>
          </w:p>
          <w:p w14:paraId="7215AFBC" w14:textId="77777777" w:rsidR="0039026F" w:rsidRDefault="0039026F">
            <w:pPr>
              <w:pStyle w:val="GEFEG"/>
              <w:ind w:left="1215"/>
              <w:rPr>
                <w:sz w:val="16"/>
                <w:szCs w:val="16"/>
              </w:rPr>
            </w:pPr>
            <w:r>
              <w:rPr>
                <w:b/>
                <w:bCs/>
                <w:color w:val="000000"/>
                <w:sz w:val="16"/>
                <w:szCs w:val="16"/>
              </w:rPr>
              <w:t>Handling unit width</w:t>
            </w:r>
          </w:p>
          <w:p w14:paraId="4503BC0D" w14:textId="77777777" w:rsidR="0039026F" w:rsidRDefault="0039026F">
            <w:pPr>
              <w:pStyle w:val="GEFEG"/>
              <w:ind w:left="1215"/>
              <w:rPr>
                <w:sz w:val="16"/>
                <w:szCs w:val="16"/>
              </w:rPr>
            </w:pPr>
            <w:r>
              <w:rPr>
                <w:b/>
                <w:bCs/>
                <w:color w:val="000000"/>
                <w:sz w:val="16"/>
                <w:szCs w:val="16"/>
              </w:rPr>
              <w:t>Pre award catalogue/Pre award catalogue line/Item</w:t>
            </w:r>
          </w:p>
          <w:p w14:paraId="3B522932" w14:textId="77777777" w:rsidR="0039026F" w:rsidRDefault="0039026F">
            <w:pPr>
              <w:pStyle w:val="GEFEG"/>
              <w:ind w:left="1215"/>
              <w:rPr>
                <w:sz w:val="16"/>
                <w:szCs w:val="16"/>
              </w:rPr>
            </w:pPr>
            <w:r>
              <w:rPr>
                <w:b/>
                <w:bCs/>
                <w:color w:val="000000"/>
                <w:sz w:val="16"/>
                <w:szCs w:val="16"/>
              </w:rPr>
              <w:t>packaging/Orderable unit handling information/</w:t>
            </w:r>
          </w:p>
          <w:p w14:paraId="5A034146" w14:textId="77777777" w:rsidR="0039026F" w:rsidRDefault="0039026F">
            <w:pPr>
              <w:pStyle w:val="GEFEG"/>
              <w:ind w:left="1215"/>
              <w:rPr>
                <w:sz w:val="16"/>
                <w:szCs w:val="16"/>
              </w:rPr>
            </w:pPr>
            <w:r>
              <w:rPr>
                <w:b/>
                <w:bCs/>
                <w:color w:val="000000"/>
                <w:sz w:val="16"/>
                <w:szCs w:val="16"/>
              </w:rPr>
              <w:t>Handling unit gross weight</w:t>
            </w:r>
          </w:p>
          <w:p w14:paraId="49EBF9A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volume of the item including the packaging.</w:t>
            </w:r>
          </w:p>
          <w:p w14:paraId="7CD5C36C" w14:textId="77777777" w:rsidR="0039026F" w:rsidRDefault="0039026F">
            <w:pPr>
              <w:pStyle w:val="GEFEG"/>
              <w:ind w:left="1229"/>
              <w:rPr>
                <w:sz w:val="16"/>
                <w:szCs w:val="16"/>
              </w:rPr>
            </w:pPr>
            <w:r>
              <w:rPr>
                <w:i/>
                <w:iCs/>
                <w:color w:val="000000"/>
                <w:sz w:val="16"/>
                <w:szCs w:val="16"/>
              </w:rPr>
              <w:t>The approximate package net weight of the item. The</w:t>
            </w:r>
          </w:p>
          <w:p w14:paraId="2FB7102E" w14:textId="77777777" w:rsidR="0039026F" w:rsidRDefault="0039026F">
            <w:pPr>
              <w:pStyle w:val="GEFEG"/>
              <w:ind w:left="1229"/>
              <w:rPr>
                <w:sz w:val="16"/>
                <w:szCs w:val="16"/>
              </w:rPr>
            </w:pPr>
            <w:r>
              <w:rPr>
                <w:i/>
                <w:iCs/>
                <w:color w:val="000000"/>
                <w:sz w:val="16"/>
                <w:szCs w:val="16"/>
              </w:rPr>
              <w:t>net weight is the weight of the item without the weight of</w:t>
            </w:r>
          </w:p>
          <w:p w14:paraId="1CF477A0" w14:textId="77777777" w:rsidR="0039026F" w:rsidRDefault="0039026F">
            <w:pPr>
              <w:pStyle w:val="GEFEG"/>
              <w:ind w:left="1229"/>
              <w:rPr>
                <w:sz w:val="16"/>
                <w:szCs w:val="16"/>
              </w:rPr>
            </w:pPr>
            <w:r>
              <w:rPr>
                <w:i/>
                <w:iCs/>
                <w:color w:val="000000"/>
                <w:sz w:val="16"/>
                <w:szCs w:val="16"/>
              </w:rPr>
              <w:t>the package.</w:t>
            </w:r>
          </w:p>
          <w:p w14:paraId="699DF077" w14:textId="77777777" w:rsidR="0039026F" w:rsidRDefault="0039026F">
            <w:pPr>
              <w:pStyle w:val="GEFEG"/>
              <w:ind w:left="1229"/>
              <w:rPr>
                <w:sz w:val="16"/>
                <w:szCs w:val="16"/>
              </w:rPr>
            </w:pPr>
            <w:r>
              <w:rPr>
                <w:i/>
                <w:iCs/>
                <w:color w:val="000000"/>
                <w:sz w:val="16"/>
                <w:szCs w:val="16"/>
              </w:rPr>
              <w:t>The exact package net weight of the item. The net</w:t>
            </w:r>
          </w:p>
          <w:p w14:paraId="6B1F0009" w14:textId="77777777" w:rsidR="0039026F" w:rsidRDefault="0039026F">
            <w:pPr>
              <w:pStyle w:val="GEFEG"/>
              <w:ind w:left="1229"/>
              <w:rPr>
                <w:sz w:val="16"/>
                <w:szCs w:val="16"/>
              </w:rPr>
            </w:pPr>
            <w:r>
              <w:rPr>
                <w:i/>
                <w:iCs/>
                <w:color w:val="000000"/>
                <w:sz w:val="16"/>
                <w:szCs w:val="16"/>
              </w:rPr>
              <w:t>weight is the weight of the item without the weight of the</w:t>
            </w:r>
          </w:p>
          <w:p w14:paraId="1F514E4F" w14:textId="77777777" w:rsidR="0039026F" w:rsidRDefault="0039026F">
            <w:pPr>
              <w:pStyle w:val="GEFEG"/>
              <w:ind w:left="1229"/>
              <w:rPr>
                <w:sz w:val="16"/>
                <w:szCs w:val="16"/>
              </w:rPr>
            </w:pPr>
            <w:r>
              <w:rPr>
                <w:i/>
                <w:iCs/>
                <w:color w:val="000000"/>
                <w:sz w:val="16"/>
                <w:szCs w:val="16"/>
              </w:rPr>
              <w:t>package.</w:t>
            </w:r>
          </w:p>
          <w:p w14:paraId="0D35FC0D" w14:textId="77777777" w:rsidR="0039026F" w:rsidRDefault="0039026F">
            <w:pPr>
              <w:pStyle w:val="GEFEG"/>
              <w:ind w:left="1229"/>
              <w:rPr>
                <w:sz w:val="16"/>
                <w:szCs w:val="16"/>
              </w:rPr>
            </w:pPr>
            <w:r>
              <w:rPr>
                <w:i/>
                <w:iCs/>
                <w:color w:val="000000"/>
                <w:sz w:val="16"/>
                <w:szCs w:val="16"/>
              </w:rPr>
              <w:t>Height of the handling unit.</w:t>
            </w:r>
          </w:p>
          <w:p w14:paraId="6B133FE8" w14:textId="77777777" w:rsidR="0039026F" w:rsidRDefault="0039026F">
            <w:pPr>
              <w:pStyle w:val="GEFEG"/>
              <w:ind w:left="1229"/>
              <w:rPr>
                <w:sz w:val="16"/>
                <w:szCs w:val="16"/>
              </w:rPr>
            </w:pPr>
            <w:r>
              <w:rPr>
                <w:i/>
                <w:iCs/>
                <w:color w:val="000000"/>
                <w:sz w:val="16"/>
                <w:szCs w:val="16"/>
              </w:rPr>
              <w:t>Length of the handling unit.</w:t>
            </w:r>
          </w:p>
          <w:p w14:paraId="5C87A888" w14:textId="77777777" w:rsidR="0039026F" w:rsidRDefault="0039026F">
            <w:pPr>
              <w:pStyle w:val="GEFEG"/>
              <w:ind w:left="1229"/>
              <w:rPr>
                <w:sz w:val="16"/>
                <w:szCs w:val="16"/>
              </w:rPr>
            </w:pPr>
            <w:r>
              <w:rPr>
                <w:i/>
                <w:iCs/>
                <w:color w:val="000000"/>
                <w:sz w:val="16"/>
                <w:szCs w:val="16"/>
              </w:rPr>
              <w:t>Width of the handling unit.</w:t>
            </w:r>
          </w:p>
          <w:p w14:paraId="5B594FFB" w14:textId="77777777" w:rsidR="0039026F" w:rsidRDefault="0039026F">
            <w:pPr>
              <w:pStyle w:val="GEFEG"/>
              <w:ind w:left="1229"/>
              <w:rPr>
                <w:sz w:val="16"/>
                <w:szCs w:val="16"/>
              </w:rPr>
            </w:pPr>
            <w:r>
              <w:rPr>
                <w:i/>
                <w:iCs/>
                <w:color w:val="000000"/>
                <w:sz w:val="16"/>
                <w:szCs w:val="16"/>
              </w:rPr>
              <w:t>The gross weight of a handling unit.</w:t>
            </w:r>
          </w:p>
          <w:p w14:paraId="0C5E4394" w14:textId="77777777" w:rsidR="0039026F" w:rsidRDefault="0039026F">
            <w:pPr>
              <w:pStyle w:val="GEFEG"/>
              <w:ind w:left="1229"/>
              <w:rPr>
                <w:sz w:val="16"/>
                <w:szCs w:val="16"/>
              </w:rPr>
            </w:pPr>
            <w:r>
              <w:rPr>
                <w:i/>
                <w:iCs/>
                <w:color w:val="000000"/>
                <w:sz w:val="16"/>
                <w:szCs w:val="16"/>
              </w:rPr>
              <w:t>The weight of the orderable unit including its packaging.</w:t>
            </w:r>
          </w:p>
          <w:p w14:paraId="17532DC1" w14:textId="77777777" w:rsidR="0039026F" w:rsidRDefault="0039026F">
            <w:pPr>
              <w:pStyle w:val="GEFEG"/>
              <w:rPr>
                <w:sz w:val="12"/>
                <w:szCs w:val="12"/>
              </w:rPr>
            </w:pPr>
            <w:r>
              <w:rPr>
                <w:color w:val="000000"/>
                <w:sz w:val="16"/>
                <w:szCs w:val="16"/>
              </w:rPr>
              <w:t xml:space="preserve">   </w:t>
            </w:r>
          </w:p>
        </w:tc>
      </w:tr>
      <w:tr w:rsidR="0039026F" w14:paraId="5C9CE1FF"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747192DC" w14:textId="77777777" w:rsidR="0039026F" w:rsidRDefault="00BD3C4F">
            <w:pPr>
              <w:pStyle w:val="GEFEG"/>
              <w:rPr>
                <w:sz w:val="12"/>
                <w:szCs w:val="12"/>
              </w:rPr>
            </w:pPr>
            <w:r>
              <w:rPr>
                <w:noProof/>
              </w:rPr>
              <w:pict w14:anchorId="48E4CE7F">
                <v:group id="_x0000_s3909" style="position:absolute;margin-left:0;margin-top:.75pt;width:72.7pt;height:19.45pt;z-index:258140160;mso-position-horizontal-relative:text;mso-position-vertical-relative:text" coordorigin=",15" coordsize="1454,389" o:allowincell="f">
                  <v:rect id="_x0000_s3910" style="position:absolute;left:357;top:15;width:15;height:389" fillcolor="gray" stroked="f" strokeweight="0"/>
                  <v:rect id="_x0000_s3911" style="position:absolute;left:843;top:15;width:15;height:389" fillcolor="gray" stroked="f" strokeweight="0"/>
                  <v:rect id="_x0000_s3912" style="position:absolute;left:1086;top:15;width:15;height:108" fillcolor="gray" stroked="f" strokeweight="0"/>
                  <v:rect id="_x0000_s3913"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41BE880"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7DB34399"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1354143"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53158AC5"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7C7982D3"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UNEce Rec 20</w:t>
            </w:r>
          </w:p>
        </w:tc>
      </w:tr>
      <w:tr w:rsidR="0039026F" w14:paraId="52F18736" w14:textId="77777777" w:rsidTr="0039026F">
        <w:trPr>
          <w:cantSplit/>
          <w:trHeight w:hRule="exact" w:val="2504"/>
        </w:trPr>
        <w:tc>
          <w:tcPr>
            <w:tcW w:w="1094" w:type="dxa"/>
            <w:gridSpan w:val="4"/>
            <w:tcBorders>
              <w:top w:val="nil"/>
              <w:left w:val="nil"/>
              <w:bottom w:val="dotted" w:sz="6" w:space="0" w:color="C0C0C0"/>
              <w:right w:val="nil"/>
            </w:tcBorders>
            <w:shd w:val="clear" w:color="auto" w:fill="FFFFFF"/>
          </w:tcPr>
          <w:p w14:paraId="37A1DA51" w14:textId="77777777" w:rsidR="0039026F" w:rsidRDefault="00BD3C4F">
            <w:pPr>
              <w:pStyle w:val="GEFEG"/>
              <w:rPr>
                <w:sz w:val="12"/>
                <w:szCs w:val="12"/>
              </w:rPr>
            </w:pPr>
            <w:r>
              <w:rPr>
                <w:noProof/>
              </w:rPr>
              <w:lastRenderedPageBreak/>
              <w:pict w14:anchorId="0CD2BECC">
                <v:group id="_x0000_s3914" style="position:absolute;margin-left:0;margin-top:0;width:60.6pt;height:125.2pt;z-index:258141184;mso-position-horizontal-relative:text;mso-position-vertical-relative:text" coordsize="1212,2504" o:allowincell="f">
                  <v:rect id="_x0000_s3915" style="position:absolute;left:357;width:15;height:2504" fillcolor="gray" stroked="f" strokeweight="0"/>
                  <v:rect id="_x0000_s3916" style="position:absolute;left:843;width:15;height:2504" fillcolor="gray" stroked="f" strokeweight="0"/>
                  <v:rect id="_x0000_s3917" style="position:absolute;left:843;top:108;width:372;height:15" fillcolor="gray" stroked="f" strokeweight="0"/>
                  <v:rect id="_x0000_s3918" style="position:absolute;left:1086;top:108;width:15;height:2396"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741150A" w14:textId="77777777" w:rsidR="0039026F" w:rsidRDefault="0039026F">
            <w:pPr>
              <w:pStyle w:val="GEFEG"/>
              <w:ind w:left="58"/>
              <w:rPr>
                <w:sz w:val="12"/>
                <w:szCs w:val="12"/>
              </w:rPr>
            </w:pPr>
            <w:r>
              <w:rPr>
                <w:b/>
                <w:bCs/>
                <w:color w:val="000000"/>
                <w:sz w:val="16"/>
                <w:szCs w:val="16"/>
              </w:rPr>
              <w:t>cbc:MinimumMeasure</w:t>
            </w:r>
          </w:p>
        </w:tc>
        <w:tc>
          <w:tcPr>
            <w:tcW w:w="4733" w:type="dxa"/>
            <w:tcBorders>
              <w:top w:val="nil"/>
              <w:left w:val="dotted" w:sz="6" w:space="0" w:color="C0C0C0"/>
              <w:bottom w:val="dotted" w:sz="6" w:space="0" w:color="C0C0C0"/>
              <w:right w:val="nil"/>
            </w:tcBorders>
            <w:shd w:val="clear" w:color="auto" w:fill="FFFFFF"/>
          </w:tcPr>
          <w:p w14:paraId="76D102A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B5F178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cbc:MinimumMeasureType</w:t>
            </w:r>
          </w:p>
          <w:p w14:paraId="1A16A10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tir68-072</w:t>
            </w:r>
          </w:p>
          <w:p w14:paraId="712CADEF" w14:textId="77777777" w:rsidR="0039026F" w:rsidRDefault="0039026F">
            <w:pPr>
              <w:pStyle w:val="GEFEG"/>
              <w:ind w:left="1047"/>
              <w:rPr>
                <w:sz w:val="16"/>
                <w:szCs w:val="16"/>
              </w:rPr>
            </w:pPr>
            <w:r>
              <w:rPr>
                <w:color w:val="000000"/>
                <w:sz w:val="16"/>
                <w:szCs w:val="16"/>
              </w:rPr>
              <w:t>tir68-148</w:t>
            </w:r>
          </w:p>
          <w:p w14:paraId="5A19979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2D9801B" w14:textId="77777777" w:rsidR="0039026F" w:rsidRDefault="0039026F">
            <w:pPr>
              <w:pStyle w:val="GEFEG"/>
              <w:ind w:left="1047"/>
              <w:rPr>
                <w:sz w:val="16"/>
                <w:szCs w:val="16"/>
              </w:rPr>
            </w:pPr>
            <w:r>
              <w:rPr>
                <w:color w:val="000000"/>
                <w:sz w:val="16"/>
                <w:szCs w:val="16"/>
              </w:rPr>
              <w:t>tbr68-003</w:t>
            </w:r>
          </w:p>
          <w:p w14:paraId="0D145624" w14:textId="77777777" w:rsidR="0039026F" w:rsidRDefault="0039026F">
            <w:pPr>
              <w:pStyle w:val="GEFEG"/>
              <w:rPr>
                <w:sz w:val="16"/>
                <w:szCs w:val="16"/>
              </w:rPr>
            </w:pPr>
            <w:r>
              <w:rPr>
                <w:color w:val="000000"/>
                <w:sz w:val="16"/>
                <w:szCs w:val="16"/>
              </w:rPr>
              <w:t xml:space="preserve">   </w:t>
            </w:r>
          </w:p>
          <w:p w14:paraId="60395DBF" w14:textId="77777777" w:rsidR="0039026F" w:rsidRDefault="0039026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Use AttrbuteID="TEM"</w:t>
            </w:r>
          </w:p>
          <w:p w14:paraId="13CE4AD8" w14:textId="77777777" w:rsidR="0039026F" w:rsidRDefault="0039026F">
            <w:pPr>
              <w:pStyle w:val="GEFEG"/>
              <w:ind w:left="1047"/>
              <w:rPr>
                <w:sz w:val="12"/>
                <w:szCs w:val="12"/>
              </w:rPr>
            </w:pPr>
            <w:r>
              <w:rPr>
                <w:color w:val="000000"/>
                <w:sz w:val="16"/>
                <w:szCs w:val="16"/>
              </w:rPr>
              <w:t>Use AttrbuteID="HUM"</w:t>
            </w:r>
          </w:p>
        </w:tc>
        <w:tc>
          <w:tcPr>
            <w:tcW w:w="5682" w:type="dxa"/>
            <w:tcBorders>
              <w:top w:val="nil"/>
              <w:left w:val="dotted" w:sz="6" w:space="0" w:color="C0C0C0"/>
              <w:bottom w:val="dotted" w:sz="6" w:space="0" w:color="C0C0C0"/>
              <w:right w:val="nil"/>
            </w:tcBorders>
            <w:shd w:val="clear" w:color="auto" w:fill="FFFFFF"/>
          </w:tcPr>
          <w:p w14:paraId="6C1A0DD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3E92EFD7" w14:textId="77777777" w:rsidR="0039026F" w:rsidRDefault="0039026F">
            <w:pPr>
              <w:pStyle w:val="GEFEG"/>
              <w:ind w:left="1215"/>
              <w:rPr>
                <w:sz w:val="16"/>
                <w:szCs w:val="16"/>
              </w:rPr>
            </w:pPr>
            <w:r>
              <w:rPr>
                <w:b/>
                <w:bCs/>
                <w:color w:val="000000"/>
                <w:sz w:val="16"/>
                <w:szCs w:val="16"/>
              </w:rPr>
              <w:t>packaging/Orderable unit handling information/</w:t>
            </w:r>
          </w:p>
          <w:p w14:paraId="2607DE0E" w14:textId="77777777" w:rsidR="0039026F" w:rsidRDefault="0039026F">
            <w:pPr>
              <w:pStyle w:val="GEFEG"/>
              <w:ind w:left="1215"/>
              <w:rPr>
                <w:sz w:val="16"/>
                <w:szCs w:val="16"/>
              </w:rPr>
            </w:pPr>
            <w:r>
              <w:rPr>
                <w:b/>
                <w:bCs/>
                <w:color w:val="000000"/>
                <w:sz w:val="16"/>
                <w:szCs w:val="16"/>
              </w:rPr>
              <w:t>Handling unit minimum storage temperature</w:t>
            </w:r>
          </w:p>
          <w:p w14:paraId="16DE757D" w14:textId="77777777" w:rsidR="0039026F" w:rsidRDefault="0039026F">
            <w:pPr>
              <w:pStyle w:val="GEFEG"/>
              <w:ind w:left="1215"/>
              <w:rPr>
                <w:sz w:val="16"/>
                <w:szCs w:val="16"/>
              </w:rPr>
            </w:pPr>
            <w:r>
              <w:rPr>
                <w:b/>
                <w:bCs/>
                <w:color w:val="000000"/>
                <w:sz w:val="16"/>
                <w:szCs w:val="16"/>
              </w:rPr>
              <w:t>Pre award catalogue/Pre award catalogue line/Item</w:t>
            </w:r>
          </w:p>
          <w:p w14:paraId="6F4DEAF0" w14:textId="77777777" w:rsidR="0039026F" w:rsidRDefault="0039026F">
            <w:pPr>
              <w:pStyle w:val="GEFEG"/>
              <w:ind w:left="1215"/>
              <w:rPr>
                <w:sz w:val="16"/>
                <w:szCs w:val="16"/>
              </w:rPr>
            </w:pPr>
            <w:r>
              <w:rPr>
                <w:b/>
                <w:bCs/>
                <w:color w:val="000000"/>
                <w:sz w:val="16"/>
                <w:szCs w:val="16"/>
              </w:rPr>
              <w:t>packaging/Orderable unit handling information/</w:t>
            </w:r>
          </w:p>
          <w:p w14:paraId="1B3AF1AD" w14:textId="77777777" w:rsidR="0039026F" w:rsidRDefault="0039026F">
            <w:pPr>
              <w:pStyle w:val="GEFEG"/>
              <w:ind w:left="1215"/>
              <w:rPr>
                <w:sz w:val="16"/>
                <w:szCs w:val="16"/>
              </w:rPr>
            </w:pPr>
            <w:r>
              <w:rPr>
                <w:b/>
                <w:bCs/>
                <w:color w:val="000000"/>
                <w:sz w:val="16"/>
                <w:szCs w:val="16"/>
              </w:rPr>
              <w:t>Handling unit minimum storage humidity</w:t>
            </w:r>
          </w:p>
          <w:p w14:paraId="3F563052"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Minimum storage temperature for the handling unit.</w:t>
            </w:r>
          </w:p>
          <w:p w14:paraId="688895A6" w14:textId="77777777" w:rsidR="0039026F" w:rsidRDefault="0039026F">
            <w:pPr>
              <w:pStyle w:val="GEFEG"/>
              <w:ind w:left="1229"/>
              <w:rPr>
                <w:sz w:val="16"/>
                <w:szCs w:val="16"/>
              </w:rPr>
            </w:pPr>
            <w:r>
              <w:rPr>
                <w:i/>
                <w:iCs/>
                <w:color w:val="000000"/>
                <w:sz w:val="16"/>
                <w:szCs w:val="16"/>
              </w:rPr>
              <w:t>The lower margin of the recommended storage</w:t>
            </w:r>
          </w:p>
          <w:p w14:paraId="5AE1F5AB" w14:textId="77777777" w:rsidR="0039026F" w:rsidRDefault="0039026F">
            <w:pPr>
              <w:pStyle w:val="GEFEG"/>
              <w:ind w:left="1229"/>
              <w:rPr>
                <w:sz w:val="16"/>
                <w:szCs w:val="16"/>
              </w:rPr>
            </w:pPr>
            <w:r>
              <w:rPr>
                <w:i/>
                <w:iCs/>
                <w:color w:val="000000"/>
                <w:sz w:val="16"/>
                <w:szCs w:val="16"/>
              </w:rPr>
              <w:t>temperature range for the</w:t>
            </w:r>
          </w:p>
          <w:p w14:paraId="299A7E55" w14:textId="77777777" w:rsidR="0039026F" w:rsidRDefault="0039026F">
            <w:pPr>
              <w:pStyle w:val="GEFEG"/>
              <w:ind w:left="1229"/>
              <w:rPr>
                <w:sz w:val="16"/>
                <w:szCs w:val="16"/>
              </w:rPr>
            </w:pPr>
            <w:r>
              <w:rPr>
                <w:i/>
                <w:iCs/>
                <w:color w:val="000000"/>
                <w:sz w:val="16"/>
                <w:szCs w:val="16"/>
              </w:rPr>
              <w:t>item.</w:t>
            </w:r>
          </w:p>
          <w:p w14:paraId="26ED5B39" w14:textId="77777777" w:rsidR="0039026F" w:rsidRDefault="0039026F">
            <w:pPr>
              <w:pStyle w:val="GEFEG"/>
              <w:ind w:left="1229"/>
              <w:rPr>
                <w:sz w:val="16"/>
                <w:szCs w:val="16"/>
              </w:rPr>
            </w:pPr>
            <w:r>
              <w:rPr>
                <w:i/>
                <w:iCs/>
                <w:color w:val="000000"/>
                <w:sz w:val="16"/>
                <w:szCs w:val="16"/>
              </w:rPr>
              <w:t>Minimum storage humidity for the handling unit.</w:t>
            </w:r>
          </w:p>
          <w:p w14:paraId="7AD15319" w14:textId="77777777" w:rsidR="0039026F" w:rsidRDefault="0039026F">
            <w:pPr>
              <w:pStyle w:val="GEFEG"/>
              <w:rPr>
                <w:sz w:val="16"/>
                <w:szCs w:val="16"/>
              </w:rPr>
            </w:pPr>
            <w:r>
              <w:rPr>
                <w:color w:val="000000"/>
                <w:sz w:val="16"/>
                <w:szCs w:val="16"/>
              </w:rPr>
              <w:t xml:space="preserve">   </w:t>
            </w:r>
          </w:p>
          <w:p w14:paraId="4B6DEB87"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BII3-T68-R018;BII3-T68-R019</w:t>
            </w:r>
          </w:p>
        </w:tc>
      </w:tr>
      <w:tr w:rsidR="0039026F" w14:paraId="734DB31A"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16DD1569" w14:textId="77777777" w:rsidR="0039026F" w:rsidRDefault="00BD3C4F">
            <w:pPr>
              <w:pStyle w:val="GEFEG"/>
              <w:rPr>
                <w:sz w:val="12"/>
                <w:szCs w:val="12"/>
              </w:rPr>
            </w:pPr>
            <w:r>
              <w:rPr>
                <w:noProof/>
              </w:rPr>
              <w:pict w14:anchorId="0BEE57BA">
                <v:group id="_x0000_s3919" style="position:absolute;margin-left:0;margin-top:.75pt;width:72.7pt;height:19.45pt;z-index:258142208;mso-position-horizontal-relative:text;mso-position-vertical-relative:text" coordorigin=",15" coordsize="1454,389" o:allowincell="f">
                  <v:rect id="_x0000_s3920" style="position:absolute;left:357;top:15;width:15;height:389" fillcolor="gray" stroked="f" strokeweight="0"/>
                  <v:rect id="_x0000_s3921" style="position:absolute;left:843;top:15;width:15;height:389" fillcolor="gray" stroked="f" strokeweight="0"/>
                  <v:rect id="_x0000_s3922" style="position:absolute;left:1086;top:15;width:15;height:108" fillcolor="gray" stroked="f" strokeweight="0"/>
                  <v:rect id="_x0000_s3923"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3A8B1B1C"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059BE35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86CE568"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14A9A319"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4AE2A12A"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UNEce Rec 20</w:t>
            </w:r>
          </w:p>
        </w:tc>
      </w:tr>
      <w:tr w:rsidR="0039026F" w14:paraId="25DF8774" w14:textId="77777777" w:rsidTr="0039026F">
        <w:trPr>
          <w:cantSplit/>
          <w:trHeight w:hRule="exact" w:val="2504"/>
        </w:trPr>
        <w:tc>
          <w:tcPr>
            <w:tcW w:w="1094" w:type="dxa"/>
            <w:gridSpan w:val="4"/>
            <w:tcBorders>
              <w:top w:val="nil"/>
              <w:left w:val="nil"/>
              <w:bottom w:val="dotted" w:sz="6" w:space="0" w:color="C0C0C0"/>
              <w:right w:val="nil"/>
            </w:tcBorders>
            <w:shd w:val="clear" w:color="auto" w:fill="FFFFFF"/>
          </w:tcPr>
          <w:p w14:paraId="06DCED67" w14:textId="77777777" w:rsidR="0039026F" w:rsidRDefault="00BD3C4F">
            <w:pPr>
              <w:pStyle w:val="GEFEG"/>
              <w:rPr>
                <w:sz w:val="12"/>
                <w:szCs w:val="12"/>
              </w:rPr>
            </w:pPr>
            <w:r>
              <w:rPr>
                <w:noProof/>
              </w:rPr>
              <w:pict w14:anchorId="51A83636">
                <v:group id="_x0000_s3924" style="position:absolute;margin-left:0;margin-top:.75pt;width:60.6pt;height:125.2pt;z-index:258143232;mso-position-horizontal-relative:text;mso-position-vertical-relative:text" coordorigin=",15" coordsize="1212,2504" o:allowincell="f">
                  <v:rect id="_x0000_s3925" style="position:absolute;left:357;top:15;width:15;height:2504" fillcolor="gray" stroked="f" strokeweight="0"/>
                  <v:rect id="_x0000_s3926" style="position:absolute;left:843;top:15;width:15;height:108" fillcolor="gray" stroked="f" strokeweight="0"/>
                  <v:rect id="_x0000_s3927" style="position:absolute;left:843;top:123;width:372;height:15" fillcolor="gray" stroked="f" strokeweight="0"/>
                  <v:rect id="_x0000_s3928" style="position:absolute;left:1086;top:123;width:15;height:2396"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48C2CC2" w14:textId="77777777" w:rsidR="0039026F" w:rsidRDefault="0039026F">
            <w:pPr>
              <w:pStyle w:val="GEFEG"/>
              <w:ind w:left="58"/>
              <w:rPr>
                <w:sz w:val="12"/>
                <w:szCs w:val="12"/>
              </w:rPr>
            </w:pPr>
            <w:r>
              <w:rPr>
                <w:b/>
                <w:bCs/>
                <w:color w:val="000000"/>
                <w:sz w:val="16"/>
                <w:szCs w:val="16"/>
              </w:rPr>
              <w:t>cbc:MaximumMeasure</w:t>
            </w:r>
          </w:p>
        </w:tc>
        <w:tc>
          <w:tcPr>
            <w:tcW w:w="4733" w:type="dxa"/>
            <w:tcBorders>
              <w:top w:val="nil"/>
              <w:left w:val="dotted" w:sz="6" w:space="0" w:color="C0C0C0"/>
              <w:bottom w:val="dotted" w:sz="6" w:space="0" w:color="C0C0C0"/>
              <w:right w:val="nil"/>
            </w:tcBorders>
            <w:shd w:val="clear" w:color="auto" w:fill="FFFFFF"/>
          </w:tcPr>
          <w:p w14:paraId="709DEBF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57316C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cbc:MaximumMeasureType</w:t>
            </w:r>
          </w:p>
          <w:p w14:paraId="5B3D063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tir68-073</w:t>
            </w:r>
          </w:p>
          <w:p w14:paraId="4F234710" w14:textId="77777777" w:rsidR="0039026F" w:rsidRDefault="0039026F">
            <w:pPr>
              <w:pStyle w:val="GEFEG"/>
              <w:ind w:left="1047"/>
              <w:rPr>
                <w:sz w:val="16"/>
                <w:szCs w:val="16"/>
              </w:rPr>
            </w:pPr>
            <w:r>
              <w:rPr>
                <w:color w:val="000000"/>
                <w:sz w:val="16"/>
                <w:szCs w:val="16"/>
              </w:rPr>
              <w:t>tir68-149</w:t>
            </w:r>
          </w:p>
          <w:p w14:paraId="176A12A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5B5B0C80" w14:textId="77777777" w:rsidR="0039026F" w:rsidRDefault="0039026F">
            <w:pPr>
              <w:pStyle w:val="GEFEG"/>
              <w:ind w:left="1047"/>
              <w:rPr>
                <w:sz w:val="16"/>
                <w:szCs w:val="16"/>
              </w:rPr>
            </w:pPr>
            <w:r>
              <w:rPr>
                <w:color w:val="000000"/>
                <w:sz w:val="16"/>
                <w:szCs w:val="16"/>
              </w:rPr>
              <w:t>tbr68-003</w:t>
            </w:r>
          </w:p>
          <w:p w14:paraId="4EFB774C" w14:textId="77777777" w:rsidR="0039026F" w:rsidRDefault="0039026F">
            <w:pPr>
              <w:pStyle w:val="GEFEG"/>
              <w:rPr>
                <w:sz w:val="16"/>
                <w:szCs w:val="16"/>
              </w:rPr>
            </w:pPr>
            <w:r>
              <w:rPr>
                <w:color w:val="000000"/>
                <w:sz w:val="16"/>
                <w:szCs w:val="16"/>
              </w:rPr>
              <w:t xml:space="preserve">   </w:t>
            </w:r>
          </w:p>
          <w:p w14:paraId="201C6E8F" w14:textId="77777777" w:rsidR="0039026F" w:rsidRDefault="0039026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Use AttrbuteID="TEM"</w:t>
            </w:r>
          </w:p>
          <w:p w14:paraId="7DCA3684" w14:textId="77777777" w:rsidR="0039026F" w:rsidRDefault="0039026F">
            <w:pPr>
              <w:pStyle w:val="GEFEG"/>
              <w:ind w:left="1047"/>
              <w:rPr>
                <w:sz w:val="12"/>
                <w:szCs w:val="12"/>
              </w:rPr>
            </w:pPr>
            <w:r>
              <w:rPr>
                <w:color w:val="000000"/>
                <w:sz w:val="16"/>
                <w:szCs w:val="16"/>
              </w:rPr>
              <w:t>Use AttrbuteID="HUM"</w:t>
            </w:r>
          </w:p>
        </w:tc>
        <w:tc>
          <w:tcPr>
            <w:tcW w:w="5682" w:type="dxa"/>
            <w:tcBorders>
              <w:top w:val="nil"/>
              <w:left w:val="dotted" w:sz="6" w:space="0" w:color="C0C0C0"/>
              <w:bottom w:val="dotted" w:sz="6" w:space="0" w:color="C0C0C0"/>
              <w:right w:val="nil"/>
            </w:tcBorders>
            <w:shd w:val="clear" w:color="auto" w:fill="FFFFFF"/>
          </w:tcPr>
          <w:p w14:paraId="519A6C9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2C451328" w14:textId="77777777" w:rsidR="0039026F" w:rsidRDefault="0039026F">
            <w:pPr>
              <w:pStyle w:val="GEFEG"/>
              <w:ind w:left="1215"/>
              <w:rPr>
                <w:sz w:val="16"/>
                <w:szCs w:val="16"/>
              </w:rPr>
            </w:pPr>
            <w:r>
              <w:rPr>
                <w:b/>
                <w:bCs/>
                <w:color w:val="000000"/>
                <w:sz w:val="16"/>
                <w:szCs w:val="16"/>
              </w:rPr>
              <w:t>packaging/Orderable unit handling information/</w:t>
            </w:r>
          </w:p>
          <w:p w14:paraId="70FCBCBF" w14:textId="77777777" w:rsidR="0039026F" w:rsidRDefault="0039026F">
            <w:pPr>
              <w:pStyle w:val="GEFEG"/>
              <w:ind w:left="1215"/>
              <w:rPr>
                <w:sz w:val="16"/>
                <w:szCs w:val="16"/>
              </w:rPr>
            </w:pPr>
            <w:r>
              <w:rPr>
                <w:b/>
                <w:bCs/>
                <w:color w:val="000000"/>
                <w:sz w:val="16"/>
                <w:szCs w:val="16"/>
              </w:rPr>
              <w:t>Handling unit maximum storage temperature</w:t>
            </w:r>
          </w:p>
          <w:p w14:paraId="2AE1D5B6" w14:textId="77777777" w:rsidR="0039026F" w:rsidRDefault="0039026F">
            <w:pPr>
              <w:pStyle w:val="GEFEG"/>
              <w:ind w:left="1215"/>
              <w:rPr>
                <w:sz w:val="16"/>
                <w:szCs w:val="16"/>
              </w:rPr>
            </w:pPr>
            <w:r>
              <w:rPr>
                <w:b/>
                <w:bCs/>
                <w:color w:val="000000"/>
                <w:sz w:val="16"/>
                <w:szCs w:val="16"/>
              </w:rPr>
              <w:t>Pre award catalogue/Pre award catalogue line/Item</w:t>
            </w:r>
          </w:p>
          <w:p w14:paraId="34D0775E" w14:textId="77777777" w:rsidR="0039026F" w:rsidRDefault="0039026F">
            <w:pPr>
              <w:pStyle w:val="GEFEG"/>
              <w:ind w:left="1215"/>
              <w:rPr>
                <w:sz w:val="16"/>
                <w:szCs w:val="16"/>
              </w:rPr>
            </w:pPr>
            <w:r>
              <w:rPr>
                <w:b/>
                <w:bCs/>
                <w:color w:val="000000"/>
                <w:sz w:val="16"/>
                <w:szCs w:val="16"/>
              </w:rPr>
              <w:t>packaging/Orderable unit handling information/</w:t>
            </w:r>
          </w:p>
          <w:p w14:paraId="3C80193B" w14:textId="77777777" w:rsidR="0039026F" w:rsidRDefault="0039026F">
            <w:pPr>
              <w:pStyle w:val="GEFEG"/>
              <w:ind w:left="1215"/>
              <w:rPr>
                <w:sz w:val="16"/>
                <w:szCs w:val="16"/>
              </w:rPr>
            </w:pPr>
            <w:r>
              <w:rPr>
                <w:b/>
                <w:bCs/>
                <w:color w:val="000000"/>
                <w:sz w:val="16"/>
                <w:szCs w:val="16"/>
              </w:rPr>
              <w:t>Handling unit maximum storage humidity</w:t>
            </w:r>
          </w:p>
          <w:p w14:paraId="1954BC3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Maximum storage temperature for the handling unit.</w:t>
            </w:r>
          </w:p>
          <w:p w14:paraId="62C60E6E" w14:textId="77777777" w:rsidR="0039026F" w:rsidRDefault="0039026F">
            <w:pPr>
              <w:pStyle w:val="GEFEG"/>
              <w:ind w:left="1229"/>
              <w:rPr>
                <w:sz w:val="16"/>
                <w:szCs w:val="16"/>
              </w:rPr>
            </w:pPr>
            <w:r>
              <w:rPr>
                <w:i/>
                <w:iCs/>
                <w:color w:val="000000"/>
                <w:sz w:val="16"/>
                <w:szCs w:val="16"/>
              </w:rPr>
              <w:t>The upper margin of the recommended storage</w:t>
            </w:r>
          </w:p>
          <w:p w14:paraId="63247A7C" w14:textId="77777777" w:rsidR="0039026F" w:rsidRDefault="0039026F">
            <w:pPr>
              <w:pStyle w:val="GEFEG"/>
              <w:ind w:left="1229"/>
              <w:rPr>
                <w:sz w:val="16"/>
                <w:szCs w:val="16"/>
              </w:rPr>
            </w:pPr>
            <w:r>
              <w:rPr>
                <w:i/>
                <w:iCs/>
                <w:color w:val="000000"/>
                <w:sz w:val="16"/>
                <w:szCs w:val="16"/>
              </w:rPr>
              <w:t>temperature range for the</w:t>
            </w:r>
          </w:p>
          <w:p w14:paraId="097BCFCD" w14:textId="77777777" w:rsidR="0039026F" w:rsidRDefault="0039026F">
            <w:pPr>
              <w:pStyle w:val="GEFEG"/>
              <w:ind w:left="1229"/>
              <w:rPr>
                <w:sz w:val="16"/>
                <w:szCs w:val="16"/>
              </w:rPr>
            </w:pPr>
            <w:r>
              <w:rPr>
                <w:i/>
                <w:iCs/>
                <w:color w:val="000000"/>
                <w:sz w:val="16"/>
                <w:szCs w:val="16"/>
              </w:rPr>
              <w:t>item.</w:t>
            </w:r>
          </w:p>
          <w:p w14:paraId="6DDF9C66" w14:textId="77777777" w:rsidR="0039026F" w:rsidRDefault="0039026F">
            <w:pPr>
              <w:pStyle w:val="GEFEG"/>
              <w:ind w:left="1229"/>
              <w:rPr>
                <w:sz w:val="16"/>
                <w:szCs w:val="16"/>
              </w:rPr>
            </w:pPr>
            <w:r>
              <w:rPr>
                <w:i/>
                <w:iCs/>
                <w:color w:val="000000"/>
                <w:sz w:val="16"/>
                <w:szCs w:val="16"/>
              </w:rPr>
              <w:t>Maximum storage humidity for the handling unit.</w:t>
            </w:r>
          </w:p>
          <w:p w14:paraId="367FE659" w14:textId="77777777" w:rsidR="0039026F" w:rsidRDefault="0039026F">
            <w:pPr>
              <w:pStyle w:val="GEFEG"/>
              <w:rPr>
                <w:sz w:val="16"/>
                <w:szCs w:val="16"/>
              </w:rPr>
            </w:pPr>
            <w:r>
              <w:rPr>
                <w:color w:val="000000"/>
                <w:sz w:val="16"/>
                <w:szCs w:val="16"/>
              </w:rPr>
              <w:t xml:space="preserve">   </w:t>
            </w:r>
          </w:p>
          <w:p w14:paraId="63B4B062"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BII3-T68-R018;BII3-T68-R019</w:t>
            </w:r>
          </w:p>
        </w:tc>
      </w:tr>
      <w:tr w:rsidR="0039026F" w14:paraId="03450D65"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0B5C3D8B" w14:textId="77777777" w:rsidR="0039026F" w:rsidRDefault="00BD3C4F">
            <w:pPr>
              <w:pStyle w:val="GEFEG"/>
              <w:rPr>
                <w:sz w:val="12"/>
                <w:szCs w:val="12"/>
              </w:rPr>
            </w:pPr>
            <w:r>
              <w:rPr>
                <w:noProof/>
              </w:rPr>
              <w:pict w14:anchorId="3D34A5EF">
                <v:group id="_x0000_s3929" style="position:absolute;margin-left:0;margin-top:.75pt;width:72.7pt;height:19.45pt;z-index:258144256;mso-position-horizontal-relative:text;mso-position-vertical-relative:text" coordorigin=",15" coordsize="1454,389" o:allowincell="f">
                  <v:rect id="_x0000_s3930" style="position:absolute;left:357;top:15;width:15;height:389" fillcolor="gray" stroked="f" strokeweight="0"/>
                  <v:rect id="_x0000_s3931" style="position:absolute;left:1086;top:15;width:15;height:108" fillcolor="gray" stroked="f" strokeweight="0"/>
                  <v:rect id="_x0000_s3932"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6CB1AD26"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774C78B9"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BC03D07"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28F21E12"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6B785AEC"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UNEce Rec 20</w:t>
            </w:r>
          </w:p>
        </w:tc>
      </w:tr>
      <w:tr w:rsidR="0039026F" w14:paraId="0C9990DB"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0B1F8056" w14:textId="77777777" w:rsidR="0039026F" w:rsidRDefault="00BD3C4F">
            <w:pPr>
              <w:pStyle w:val="GEFEG"/>
              <w:rPr>
                <w:sz w:val="12"/>
                <w:szCs w:val="12"/>
              </w:rPr>
            </w:pPr>
            <w:r>
              <w:rPr>
                <w:noProof/>
              </w:rPr>
              <w:pict w14:anchorId="27CEA661">
                <v:group id="_x0000_s3933" style="position:absolute;margin-left:0;margin-top:.75pt;width:36.35pt;height:19.95pt;z-index:258145280;mso-position-horizontal-relative:text;mso-position-vertical-relative:text" coordorigin=",15" coordsize="727,399" o:allowincell="f">
                  <v:rect id="_x0000_s3934" style="position:absolute;left:357;top:15;width:15;height:108" fillcolor="gray" stroked="f" strokeweight="0"/>
                  <v:rect id="_x0000_s3935" style="position:absolute;left:357;top:123;width:372;height:15" fillcolor="gray" stroked="f" strokeweight="0"/>
                  <v:rect id="_x0000_s3936"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528B0FE7" w14:textId="77777777" w:rsidR="0039026F" w:rsidRDefault="0039026F">
            <w:pPr>
              <w:pStyle w:val="GEFEG"/>
              <w:ind w:left="58"/>
              <w:rPr>
                <w:sz w:val="12"/>
                <w:szCs w:val="12"/>
              </w:rPr>
            </w:pPr>
            <w:r>
              <w:rPr>
                <w:b/>
                <w:bCs/>
                <w:i/>
                <w:iCs/>
                <w:color w:val="000000"/>
                <w:sz w:val="16"/>
                <w:szCs w:val="16"/>
              </w:rPr>
              <w:t>cac:CallForTendersLineReference</w:t>
            </w:r>
          </w:p>
        </w:tc>
        <w:tc>
          <w:tcPr>
            <w:tcW w:w="4733" w:type="dxa"/>
            <w:tcBorders>
              <w:top w:val="nil"/>
              <w:left w:val="dotted" w:sz="6" w:space="0" w:color="C0C0C0"/>
              <w:bottom w:val="dotted" w:sz="6" w:space="0" w:color="C0C0C0"/>
              <w:right w:val="nil"/>
            </w:tcBorders>
            <w:shd w:val="clear" w:color="auto" w:fill="FFFFFF"/>
          </w:tcPr>
          <w:p w14:paraId="3BEDE54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081B394"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cac:LineReferenceType</w:t>
            </w:r>
          </w:p>
        </w:tc>
        <w:tc>
          <w:tcPr>
            <w:tcW w:w="5682" w:type="dxa"/>
            <w:tcBorders>
              <w:top w:val="nil"/>
              <w:left w:val="dotted" w:sz="6" w:space="0" w:color="C0C0C0"/>
              <w:bottom w:val="dotted" w:sz="6" w:space="0" w:color="C0C0C0"/>
              <w:right w:val="nil"/>
            </w:tcBorders>
            <w:shd w:val="clear" w:color="auto" w:fill="FFFFFF"/>
          </w:tcPr>
          <w:p w14:paraId="7AD305FC" w14:textId="77777777" w:rsidR="0039026F" w:rsidRDefault="0039026F">
            <w:pPr>
              <w:pStyle w:val="GEFEG"/>
              <w:rPr>
                <w:sz w:val="12"/>
                <w:szCs w:val="12"/>
              </w:rPr>
            </w:pPr>
          </w:p>
        </w:tc>
      </w:tr>
      <w:tr w:rsidR="0039026F" w14:paraId="6C40CC29"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7A56E238" w14:textId="77777777" w:rsidR="0039026F" w:rsidRDefault="00BD3C4F">
            <w:pPr>
              <w:pStyle w:val="GEFEG"/>
              <w:rPr>
                <w:sz w:val="12"/>
                <w:szCs w:val="12"/>
              </w:rPr>
            </w:pPr>
            <w:r>
              <w:rPr>
                <w:noProof/>
              </w:rPr>
              <w:pict w14:anchorId="3DD1A7F0">
                <v:group id="_x0000_s3937" style="position:absolute;margin-left:0;margin-top:.75pt;width:48.5pt;height:48.4pt;z-index:258146304;mso-position-horizontal-relative:text;mso-position-vertical-relative:text" coordorigin=",15" coordsize="970,968" o:allowincell="f">
                  <v:rect id="_x0000_s3938" style="position:absolute;left:600;top:15;width:15;height:108" fillcolor="gray" stroked="f" strokeweight="0"/>
                  <v:rect id="_x0000_s3939"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231752D" w14:textId="77777777" w:rsidR="0039026F" w:rsidRDefault="0039026F">
            <w:pPr>
              <w:pStyle w:val="GEFEG"/>
              <w:ind w:left="58"/>
              <w:rPr>
                <w:sz w:val="12"/>
                <w:szCs w:val="12"/>
              </w:rPr>
            </w:pPr>
            <w:r>
              <w:rPr>
                <w:b/>
                <w:bCs/>
                <w:color w:val="000000"/>
                <w:sz w:val="16"/>
                <w:szCs w:val="16"/>
              </w:rPr>
              <w:t>cbc:LineID</w:t>
            </w:r>
          </w:p>
        </w:tc>
        <w:tc>
          <w:tcPr>
            <w:tcW w:w="4733" w:type="dxa"/>
            <w:tcBorders>
              <w:top w:val="nil"/>
              <w:left w:val="dotted" w:sz="6" w:space="0" w:color="C0C0C0"/>
              <w:bottom w:val="dotted" w:sz="6" w:space="0" w:color="C0C0C0"/>
              <w:right w:val="nil"/>
            </w:tcBorders>
            <w:shd w:val="clear" w:color="auto" w:fill="FFFFFF"/>
          </w:tcPr>
          <w:p w14:paraId="6E6942D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736504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cbc:LineIDType</w:t>
            </w:r>
          </w:p>
          <w:p w14:paraId="59B29EB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tir68-002</w:t>
            </w:r>
          </w:p>
          <w:p w14:paraId="347FB40A"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22AAA2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9CDFDF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E95EE16" w14:textId="77777777" w:rsidR="0039026F" w:rsidRDefault="0039026F">
            <w:pPr>
              <w:pStyle w:val="GEFEG"/>
              <w:ind w:left="1215"/>
              <w:rPr>
                <w:sz w:val="16"/>
                <w:szCs w:val="16"/>
              </w:rPr>
            </w:pPr>
            <w:r>
              <w:rPr>
                <w:b/>
                <w:bCs/>
                <w:color w:val="000000"/>
                <w:sz w:val="16"/>
                <w:szCs w:val="16"/>
              </w:rPr>
              <w:t>Requested deliverable identifier</w:t>
            </w:r>
          </w:p>
          <w:p w14:paraId="68DBA2A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Identifier for a requested deliverable.</w:t>
            </w:r>
          </w:p>
          <w:p w14:paraId="4CFBA048" w14:textId="77777777" w:rsidR="0039026F" w:rsidRDefault="0039026F">
            <w:pPr>
              <w:pStyle w:val="GEFEG"/>
              <w:rPr>
                <w:sz w:val="12"/>
                <w:szCs w:val="12"/>
              </w:rPr>
            </w:pPr>
            <w:r>
              <w:rPr>
                <w:color w:val="000000"/>
                <w:sz w:val="16"/>
                <w:szCs w:val="16"/>
              </w:rPr>
              <w:t xml:space="preserve">   </w:t>
            </w:r>
          </w:p>
        </w:tc>
      </w:tr>
    </w:tbl>
    <w:p w14:paraId="0CE53137" w14:textId="77777777" w:rsidR="0039026F" w:rsidRDefault="0039026F">
      <w:pPr>
        <w:pStyle w:val="GEFEG"/>
      </w:pPr>
    </w:p>
    <w:p w14:paraId="64CA5219" w14:textId="77777777" w:rsidR="00D80C54" w:rsidRDefault="00D80C54">
      <w:pPr>
        <w:pStyle w:val="GEFEG"/>
      </w:pPr>
    </w:p>
    <w:p w14:paraId="1754CEEB" w14:textId="77777777" w:rsidR="00EF0BA0" w:rsidRDefault="00EF0BA0">
      <w:pPr>
        <w:pStyle w:val="GEFEG"/>
      </w:pPr>
    </w:p>
    <w:p w14:paraId="6B50ADA8" w14:textId="77777777" w:rsidR="00B911C8" w:rsidRDefault="00B911C8">
      <w:pPr>
        <w:pStyle w:val="GEFEG"/>
      </w:pPr>
    </w:p>
    <w:p w14:paraId="02D8C56D" w14:textId="77777777" w:rsidR="00CE1680" w:rsidRDefault="00CE1680">
      <w:pPr>
        <w:pStyle w:val="GEFEG"/>
      </w:pPr>
    </w:p>
    <w:p w14:paraId="5A4ABF0D" w14:textId="77777777" w:rsidR="00994DC8" w:rsidRDefault="00994DC8">
      <w:pPr>
        <w:pStyle w:val="GEFEG"/>
      </w:pPr>
    </w:p>
    <w:p w14:paraId="48FD6713" w14:textId="77777777" w:rsidR="00DF726C" w:rsidRDefault="00DF726C">
      <w:pPr>
        <w:pStyle w:val="GEFEG"/>
      </w:pPr>
    </w:p>
    <w:p w14:paraId="1D537CDC" w14:textId="77777777" w:rsidR="003E7389" w:rsidRPr="00EA5AF2" w:rsidRDefault="003E7389" w:rsidP="00370B4E">
      <w:pPr>
        <w:pStyle w:val="Heading1"/>
      </w:pPr>
      <w:bookmarkStart w:id="121" w:name="_Toc294893254"/>
      <w:bookmarkStart w:id="122" w:name="_Toc309989183"/>
      <w:r w:rsidRPr="00EA5AF2">
        <w:t>Information Requirement Model to UBL mapping</w:t>
      </w:r>
      <w:bookmarkEnd w:id="121"/>
      <w:bookmarkEnd w:id="122"/>
    </w:p>
    <w:p w14:paraId="02F2C900" w14:textId="13CAC8BB" w:rsidR="00E67005" w:rsidRPr="00EA5AF2" w:rsidRDefault="00E67005" w:rsidP="00E67005">
      <w:r w:rsidRPr="00EA5AF2">
        <w:t>The table below describes the reverse mapping from the Trdm068 Pre-award Catalogue to the UBL Catalogue document.</w:t>
      </w:r>
    </w:p>
    <w:tbl>
      <w:tblPr>
        <w:tblW w:w="14142" w:type="dxa"/>
        <w:tblLayout w:type="fixed"/>
        <w:tblCellMar>
          <w:left w:w="0" w:type="dxa"/>
          <w:right w:w="0" w:type="dxa"/>
        </w:tblCellMar>
        <w:tblLook w:val="0000" w:firstRow="0" w:lastRow="0" w:firstColumn="0" w:lastColumn="0" w:noHBand="0" w:noVBand="0"/>
      </w:tblPr>
      <w:tblGrid>
        <w:gridCol w:w="871"/>
        <w:gridCol w:w="1657"/>
        <w:gridCol w:w="4728"/>
        <w:gridCol w:w="1340"/>
        <w:gridCol w:w="5546"/>
      </w:tblGrid>
      <w:tr w:rsidR="0039026F" w14:paraId="3ADE3CB1" w14:textId="77777777" w:rsidTr="0039026F">
        <w:trPr>
          <w:cantSplit/>
          <w:tblHeader/>
        </w:trPr>
        <w:tc>
          <w:tcPr>
            <w:tcW w:w="871" w:type="dxa"/>
            <w:tcBorders>
              <w:top w:val="nil"/>
              <w:left w:val="nil"/>
              <w:bottom w:val="single" w:sz="6" w:space="0" w:color="000000"/>
              <w:right w:val="single" w:sz="6" w:space="0" w:color="000000"/>
            </w:tcBorders>
            <w:shd w:val="clear" w:color="auto" w:fill="C0C0C0"/>
          </w:tcPr>
          <w:p w14:paraId="0ABB181F" w14:textId="77777777" w:rsidR="0039026F" w:rsidRDefault="0039026F">
            <w:pPr>
              <w:pStyle w:val="GEFEG"/>
              <w:spacing w:before="60" w:after="40"/>
              <w:ind w:left="58"/>
              <w:rPr>
                <w:sz w:val="12"/>
                <w:szCs w:val="12"/>
              </w:rPr>
            </w:pPr>
            <w:r>
              <w:rPr>
                <w:b/>
                <w:bCs/>
                <w:color w:val="000000"/>
                <w:sz w:val="16"/>
                <w:szCs w:val="16"/>
              </w:rPr>
              <w:t>No</w:t>
            </w:r>
          </w:p>
        </w:tc>
        <w:tc>
          <w:tcPr>
            <w:tcW w:w="1657" w:type="dxa"/>
            <w:tcBorders>
              <w:top w:val="nil"/>
              <w:left w:val="nil"/>
              <w:bottom w:val="single" w:sz="6" w:space="0" w:color="000000"/>
              <w:right w:val="nil"/>
            </w:tcBorders>
            <w:shd w:val="clear" w:color="auto" w:fill="C0C0C0"/>
          </w:tcPr>
          <w:p w14:paraId="4699044D" w14:textId="77777777" w:rsidR="0039026F" w:rsidRDefault="0039026F">
            <w:pPr>
              <w:pStyle w:val="GEFEG"/>
              <w:spacing w:before="60" w:after="40"/>
              <w:ind w:left="84"/>
              <w:rPr>
                <w:sz w:val="12"/>
                <w:szCs w:val="12"/>
              </w:rPr>
            </w:pPr>
            <w:r>
              <w:rPr>
                <w:b/>
                <w:bCs/>
                <w:color w:val="000000"/>
                <w:sz w:val="16"/>
                <w:szCs w:val="16"/>
              </w:rPr>
              <w:t>Occurrence</w:t>
            </w:r>
          </w:p>
        </w:tc>
        <w:tc>
          <w:tcPr>
            <w:tcW w:w="4728" w:type="dxa"/>
            <w:tcBorders>
              <w:top w:val="nil"/>
              <w:left w:val="nil"/>
              <w:bottom w:val="single" w:sz="6" w:space="0" w:color="000000"/>
              <w:right w:val="single" w:sz="6" w:space="0" w:color="000000"/>
            </w:tcBorders>
            <w:shd w:val="clear" w:color="auto" w:fill="C0C0C0"/>
          </w:tcPr>
          <w:p w14:paraId="7746C9CC" w14:textId="77777777" w:rsidR="0039026F" w:rsidRDefault="0039026F">
            <w:pPr>
              <w:pStyle w:val="GEFEG"/>
              <w:spacing w:before="60" w:after="40"/>
              <w:ind w:left="370"/>
              <w:rPr>
                <w:sz w:val="12"/>
                <w:szCs w:val="12"/>
              </w:rPr>
            </w:pPr>
            <w:r>
              <w:rPr>
                <w:b/>
                <w:bCs/>
                <w:color w:val="000000"/>
                <w:sz w:val="16"/>
                <w:szCs w:val="16"/>
              </w:rPr>
              <w:t>Element</w:t>
            </w:r>
          </w:p>
        </w:tc>
        <w:tc>
          <w:tcPr>
            <w:tcW w:w="1340" w:type="dxa"/>
            <w:tcBorders>
              <w:top w:val="nil"/>
              <w:left w:val="nil"/>
              <w:bottom w:val="single" w:sz="6" w:space="0" w:color="000000"/>
              <w:right w:val="nil"/>
            </w:tcBorders>
            <w:shd w:val="clear" w:color="auto" w:fill="C0C0C0"/>
          </w:tcPr>
          <w:p w14:paraId="71B8906A" w14:textId="77777777" w:rsidR="0039026F" w:rsidRDefault="0039026F">
            <w:pPr>
              <w:pStyle w:val="GEFEG"/>
              <w:spacing w:before="60" w:after="40"/>
              <w:rPr>
                <w:sz w:val="12"/>
                <w:szCs w:val="12"/>
              </w:rPr>
            </w:pPr>
            <w:r>
              <w:rPr>
                <w:b/>
                <w:bCs/>
                <w:color w:val="000000"/>
                <w:sz w:val="16"/>
                <w:szCs w:val="16"/>
              </w:rPr>
              <w:t>Occurrence</w:t>
            </w:r>
          </w:p>
        </w:tc>
        <w:tc>
          <w:tcPr>
            <w:tcW w:w="5546" w:type="dxa"/>
            <w:tcBorders>
              <w:top w:val="nil"/>
              <w:left w:val="nil"/>
              <w:bottom w:val="single" w:sz="6" w:space="0" w:color="000000"/>
              <w:right w:val="nil"/>
            </w:tcBorders>
            <w:shd w:val="clear" w:color="auto" w:fill="C0C0C0"/>
          </w:tcPr>
          <w:p w14:paraId="508935B5" w14:textId="77777777" w:rsidR="0039026F" w:rsidRDefault="0039026F">
            <w:pPr>
              <w:pStyle w:val="GEFEG"/>
              <w:spacing w:before="60" w:after="40"/>
              <w:ind w:left="84"/>
              <w:rPr>
                <w:sz w:val="12"/>
                <w:szCs w:val="12"/>
              </w:rPr>
            </w:pPr>
            <w:r>
              <w:rPr>
                <w:b/>
                <w:bCs/>
                <w:color w:val="000000"/>
                <w:sz w:val="16"/>
                <w:szCs w:val="16"/>
              </w:rPr>
              <w:t>Element</w:t>
            </w:r>
          </w:p>
        </w:tc>
      </w:tr>
      <w:tr w:rsidR="0039026F" w14:paraId="2EA5434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ACB274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EAE5B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1EBE652" w14:textId="77777777" w:rsidR="0039026F" w:rsidRDefault="0039026F">
            <w:pPr>
              <w:pStyle w:val="GEFEG"/>
              <w:spacing w:before="20" w:after="20"/>
              <w:rPr>
                <w:sz w:val="16"/>
                <w:szCs w:val="16"/>
              </w:rPr>
            </w:pPr>
            <w:r>
              <w:rPr>
                <w:b/>
                <w:bCs/>
                <w:color w:val="000000"/>
                <w:sz w:val="16"/>
                <w:szCs w:val="16"/>
              </w:rPr>
              <w:t>Pre-award catalogue identifier</w:t>
            </w:r>
          </w:p>
          <w:p w14:paraId="31EFBAFF"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catalogue/Pre-award catalogue identifier</w:t>
            </w:r>
          </w:p>
        </w:tc>
        <w:tc>
          <w:tcPr>
            <w:tcW w:w="1340" w:type="dxa"/>
            <w:tcBorders>
              <w:top w:val="nil"/>
              <w:left w:val="nil"/>
              <w:bottom w:val="dotted" w:sz="6" w:space="0" w:color="C0C0C0"/>
              <w:right w:val="nil"/>
            </w:tcBorders>
            <w:shd w:val="clear" w:color="auto" w:fill="FFFFFF"/>
          </w:tcPr>
          <w:p w14:paraId="54E58EF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AB959F" w14:textId="77777777" w:rsidR="0039026F" w:rsidRDefault="0039026F">
            <w:pPr>
              <w:pStyle w:val="GEFEG"/>
              <w:spacing w:before="20" w:after="20"/>
              <w:ind w:left="74"/>
              <w:rPr>
                <w:sz w:val="16"/>
                <w:szCs w:val="16"/>
              </w:rPr>
            </w:pPr>
            <w:r>
              <w:rPr>
                <w:b/>
                <w:bCs/>
                <w:color w:val="000000"/>
                <w:sz w:val="16"/>
                <w:szCs w:val="16"/>
              </w:rPr>
              <w:t>cbc:ID</w:t>
            </w:r>
          </w:p>
          <w:p w14:paraId="2297A518"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Catalogue/cbc:ID</w:t>
            </w:r>
          </w:p>
        </w:tc>
      </w:tr>
      <w:tr w:rsidR="0039026F" w14:paraId="5AC09B3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5124E5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A55044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A91DE01" w14:textId="77777777" w:rsidR="0039026F" w:rsidRDefault="0039026F">
            <w:pPr>
              <w:pStyle w:val="GEFEG"/>
              <w:spacing w:before="20" w:after="20"/>
              <w:rPr>
                <w:sz w:val="16"/>
                <w:szCs w:val="16"/>
              </w:rPr>
            </w:pPr>
            <w:r>
              <w:rPr>
                <w:b/>
                <w:bCs/>
                <w:color w:val="000000"/>
                <w:sz w:val="16"/>
                <w:szCs w:val="16"/>
              </w:rPr>
              <w:t>Reference number</w:t>
            </w:r>
          </w:p>
          <w:p w14:paraId="38FE877C"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catalogue/Reference number</w:t>
            </w:r>
          </w:p>
        </w:tc>
        <w:tc>
          <w:tcPr>
            <w:tcW w:w="1340" w:type="dxa"/>
            <w:tcBorders>
              <w:top w:val="nil"/>
              <w:left w:val="nil"/>
              <w:bottom w:val="dotted" w:sz="6" w:space="0" w:color="C0C0C0"/>
              <w:right w:val="nil"/>
            </w:tcBorders>
            <w:shd w:val="clear" w:color="auto" w:fill="FFFFFF"/>
          </w:tcPr>
          <w:p w14:paraId="17A05F9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E7FD887" w14:textId="77777777" w:rsidR="0039026F" w:rsidRDefault="0039026F">
            <w:pPr>
              <w:pStyle w:val="GEFEG"/>
              <w:spacing w:before="20" w:after="20"/>
              <w:ind w:left="74"/>
              <w:rPr>
                <w:sz w:val="16"/>
                <w:szCs w:val="16"/>
              </w:rPr>
            </w:pPr>
            <w:r>
              <w:rPr>
                <w:b/>
                <w:bCs/>
                <w:color w:val="000000"/>
                <w:sz w:val="16"/>
                <w:szCs w:val="16"/>
              </w:rPr>
              <w:t>cbc:ID</w:t>
            </w:r>
          </w:p>
          <w:p w14:paraId="09A2A77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Catalogue/cac:ReferencedContract/cac:</w:t>
            </w:r>
          </w:p>
          <w:p w14:paraId="3FFFFE03" w14:textId="77777777" w:rsidR="0039026F" w:rsidRDefault="0039026F">
            <w:pPr>
              <w:pStyle w:val="GEFEG"/>
              <w:spacing w:after="20"/>
              <w:ind w:left="533"/>
              <w:rPr>
                <w:sz w:val="12"/>
                <w:szCs w:val="12"/>
              </w:rPr>
            </w:pPr>
            <w:r>
              <w:rPr>
                <w:color w:val="000000"/>
                <w:sz w:val="16"/>
                <w:szCs w:val="16"/>
              </w:rPr>
              <w:t>ContractDocumentReference/cbc:ID</w:t>
            </w:r>
          </w:p>
        </w:tc>
      </w:tr>
      <w:tr w:rsidR="0039026F" w14:paraId="74259FA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A1097C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99B899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EFAD0C2" w14:textId="77777777" w:rsidR="0039026F" w:rsidRDefault="0039026F">
            <w:pPr>
              <w:pStyle w:val="GEFEG"/>
              <w:spacing w:before="20" w:after="20"/>
              <w:rPr>
                <w:sz w:val="16"/>
                <w:szCs w:val="16"/>
              </w:rPr>
            </w:pPr>
            <w:r>
              <w:rPr>
                <w:b/>
                <w:bCs/>
                <w:color w:val="000000"/>
                <w:sz w:val="16"/>
                <w:szCs w:val="16"/>
              </w:rPr>
              <w:t>Catalogue name</w:t>
            </w:r>
          </w:p>
          <w:p w14:paraId="372766F6"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catalogue/Catalogue name</w:t>
            </w:r>
          </w:p>
        </w:tc>
        <w:tc>
          <w:tcPr>
            <w:tcW w:w="1340" w:type="dxa"/>
            <w:tcBorders>
              <w:top w:val="nil"/>
              <w:left w:val="nil"/>
              <w:bottom w:val="dotted" w:sz="6" w:space="0" w:color="C0C0C0"/>
              <w:right w:val="nil"/>
            </w:tcBorders>
            <w:shd w:val="clear" w:color="auto" w:fill="FFFFFF"/>
          </w:tcPr>
          <w:p w14:paraId="7DA5C5F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BA812A2" w14:textId="77777777" w:rsidR="0039026F" w:rsidRDefault="0039026F">
            <w:pPr>
              <w:pStyle w:val="GEFEG"/>
              <w:spacing w:before="20" w:after="20"/>
              <w:ind w:left="74"/>
              <w:rPr>
                <w:sz w:val="16"/>
                <w:szCs w:val="16"/>
              </w:rPr>
            </w:pPr>
            <w:r>
              <w:rPr>
                <w:b/>
                <w:bCs/>
                <w:color w:val="000000"/>
                <w:sz w:val="16"/>
                <w:szCs w:val="16"/>
              </w:rPr>
              <w:t>cbc:Name</w:t>
            </w:r>
          </w:p>
          <w:p w14:paraId="59DFA76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Catalogue/cbc:Name</w:t>
            </w:r>
          </w:p>
        </w:tc>
      </w:tr>
      <w:tr w:rsidR="0039026F" w14:paraId="7256605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26B0BA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FAB103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99BBD7" w14:textId="77777777" w:rsidR="0039026F" w:rsidRDefault="0039026F">
            <w:pPr>
              <w:pStyle w:val="GEFEG"/>
              <w:spacing w:before="20" w:after="20"/>
              <w:rPr>
                <w:sz w:val="16"/>
                <w:szCs w:val="16"/>
              </w:rPr>
            </w:pPr>
            <w:r>
              <w:rPr>
                <w:b/>
                <w:bCs/>
                <w:color w:val="000000"/>
                <w:sz w:val="16"/>
                <w:szCs w:val="16"/>
              </w:rPr>
              <w:t>Catalogue version</w:t>
            </w:r>
          </w:p>
          <w:p w14:paraId="44C7E0E0"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catalogue/Catalogue version</w:t>
            </w:r>
          </w:p>
        </w:tc>
        <w:tc>
          <w:tcPr>
            <w:tcW w:w="1340" w:type="dxa"/>
            <w:tcBorders>
              <w:top w:val="nil"/>
              <w:left w:val="nil"/>
              <w:bottom w:val="dotted" w:sz="6" w:space="0" w:color="C0C0C0"/>
              <w:right w:val="nil"/>
            </w:tcBorders>
            <w:shd w:val="clear" w:color="auto" w:fill="FFFFFF"/>
          </w:tcPr>
          <w:p w14:paraId="430ACCF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064EBAE" w14:textId="77777777" w:rsidR="0039026F" w:rsidRDefault="0039026F">
            <w:pPr>
              <w:pStyle w:val="GEFEG"/>
              <w:spacing w:before="20" w:after="20"/>
              <w:ind w:left="74"/>
              <w:rPr>
                <w:sz w:val="16"/>
                <w:szCs w:val="16"/>
              </w:rPr>
            </w:pPr>
            <w:r>
              <w:rPr>
                <w:b/>
                <w:bCs/>
                <w:color w:val="000000"/>
                <w:sz w:val="16"/>
                <w:szCs w:val="16"/>
              </w:rPr>
              <w:t>cbc:VersionID</w:t>
            </w:r>
          </w:p>
          <w:p w14:paraId="0AB2398C"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Catalogue/cbc:VersionID</w:t>
            </w:r>
          </w:p>
        </w:tc>
      </w:tr>
      <w:tr w:rsidR="0039026F" w14:paraId="270ED07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6BAB11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3287DE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37393FC" w14:textId="77777777" w:rsidR="0039026F" w:rsidRDefault="0039026F">
            <w:pPr>
              <w:pStyle w:val="GEFEG"/>
              <w:spacing w:before="20" w:after="20"/>
              <w:rPr>
                <w:sz w:val="16"/>
                <w:szCs w:val="16"/>
              </w:rPr>
            </w:pPr>
            <w:r>
              <w:rPr>
                <w:b/>
                <w:bCs/>
                <w:color w:val="000000"/>
                <w:sz w:val="16"/>
                <w:szCs w:val="16"/>
              </w:rPr>
              <w:t>Catalogue issue date</w:t>
            </w:r>
          </w:p>
          <w:p w14:paraId="34010EE0"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catalogue/Catalogue issue date</w:t>
            </w:r>
          </w:p>
        </w:tc>
        <w:tc>
          <w:tcPr>
            <w:tcW w:w="1340" w:type="dxa"/>
            <w:tcBorders>
              <w:top w:val="nil"/>
              <w:left w:val="nil"/>
              <w:bottom w:val="dotted" w:sz="6" w:space="0" w:color="C0C0C0"/>
              <w:right w:val="nil"/>
            </w:tcBorders>
            <w:shd w:val="clear" w:color="auto" w:fill="FFFFFF"/>
          </w:tcPr>
          <w:p w14:paraId="27A4899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E3FDE2A" w14:textId="77777777" w:rsidR="0039026F" w:rsidRDefault="0039026F">
            <w:pPr>
              <w:pStyle w:val="GEFEG"/>
              <w:spacing w:before="20" w:after="20"/>
              <w:ind w:left="74"/>
              <w:rPr>
                <w:sz w:val="16"/>
                <w:szCs w:val="16"/>
              </w:rPr>
            </w:pPr>
            <w:r>
              <w:rPr>
                <w:b/>
                <w:bCs/>
                <w:color w:val="000000"/>
                <w:sz w:val="16"/>
                <w:szCs w:val="16"/>
              </w:rPr>
              <w:t>cbc:IssueDate</w:t>
            </w:r>
          </w:p>
          <w:p w14:paraId="233AEFD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Catalogue/cbc:IssueDate</w:t>
            </w:r>
          </w:p>
        </w:tc>
      </w:tr>
      <w:tr w:rsidR="0039026F" w14:paraId="6BB5E18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E6006C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4F1A85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5D3B833" w14:textId="77777777" w:rsidR="0039026F" w:rsidRDefault="0039026F">
            <w:pPr>
              <w:pStyle w:val="GEFEG"/>
              <w:spacing w:before="20" w:after="20"/>
              <w:rPr>
                <w:sz w:val="16"/>
                <w:szCs w:val="16"/>
              </w:rPr>
            </w:pPr>
            <w:r>
              <w:rPr>
                <w:b/>
                <w:bCs/>
                <w:color w:val="000000"/>
                <w:sz w:val="16"/>
                <w:szCs w:val="16"/>
              </w:rPr>
              <w:t>Catalogue issue time</w:t>
            </w:r>
          </w:p>
          <w:p w14:paraId="264E1E8C"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catalogue/Catalogue issue time</w:t>
            </w:r>
          </w:p>
        </w:tc>
        <w:tc>
          <w:tcPr>
            <w:tcW w:w="1340" w:type="dxa"/>
            <w:tcBorders>
              <w:top w:val="nil"/>
              <w:left w:val="nil"/>
              <w:bottom w:val="dotted" w:sz="6" w:space="0" w:color="C0C0C0"/>
              <w:right w:val="nil"/>
            </w:tcBorders>
            <w:shd w:val="clear" w:color="auto" w:fill="FFFFFF"/>
          </w:tcPr>
          <w:p w14:paraId="1DF6A62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A519A23" w14:textId="77777777" w:rsidR="0039026F" w:rsidRDefault="0039026F">
            <w:pPr>
              <w:pStyle w:val="GEFEG"/>
              <w:spacing w:before="20" w:after="20"/>
              <w:ind w:left="74"/>
              <w:rPr>
                <w:sz w:val="16"/>
                <w:szCs w:val="16"/>
              </w:rPr>
            </w:pPr>
            <w:r>
              <w:rPr>
                <w:b/>
                <w:bCs/>
                <w:color w:val="000000"/>
                <w:sz w:val="16"/>
                <w:szCs w:val="16"/>
              </w:rPr>
              <w:t>cbc:IssueTime</w:t>
            </w:r>
          </w:p>
          <w:p w14:paraId="4792F46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Catalogue/cbc:IssueTime</w:t>
            </w:r>
          </w:p>
        </w:tc>
      </w:tr>
      <w:tr w:rsidR="0039026F" w14:paraId="740B2F6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B9A3CB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718A46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768E946" w14:textId="77777777" w:rsidR="0039026F" w:rsidRDefault="0039026F">
            <w:pPr>
              <w:pStyle w:val="GEFEG"/>
              <w:spacing w:before="20" w:after="20"/>
              <w:rPr>
                <w:sz w:val="16"/>
                <w:szCs w:val="16"/>
              </w:rPr>
            </w:pPr>
            <w:r>
              <w:rPr>
                <w:b/>
                <w:bCs/>
                <w:color w:val="000000"/>
                <w:sz w:val="16"/>
                <w:szCs w:val="16"/>
              </w:rPr>
              <w:t>General payment conditions</w:t>
            </w:r>
          </w:p>
          <w:p w14:paraId="0ECA100E"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catalogue/General payment conditions</w:t>
            </w:r>
          </w:p>
        </w:tc>
        <w:tc>
          <w:tcPr>
            <w:tcW w:w="1340" w:type="dxa"/>
            <w:tcBorders>
              <w:top w:val="nil"/>
              <w:left w:val="nil"/>
              <w:bottom w:val="dotted" w:sz="6" w:space="0" w:color="C0C0C0"/>
              <w:right w:val="nil"/>
            </w:tcBorders>
            <w:shd w:val="clear" w:color="auto" w:fill="FFFFFF"/>
          </w:tcPr>
          <w:p w14:paraId="78D692A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AC5A30E" w14:textId="77777777" w:rsidR="0039026F" w:rsidRDefault="0039026F">
            <w:pPr>
              <w:pStyle w:val="GEFEG"/>
              <w:spacing w:before="20" w:after="20"/>
              <w:ind w:left="74"/>
              <w:rPr>
                <w:sz w:val="16"/>
                <w:szCs w:val="16"/>
              </w:rPr>
            </w:pPr>
            <w:r>
              <w:rPr>
                <w:b/>
                <w:bCs/>
                <w:color w:val="000000"/>
                <w:sz w:val="16"/>
                <w:szCs w:val="16"/>
              </w:rPr>
              <w:t>cbc:Note</w:t>
            </w:r>
          </w:p>
          <w:p w14:paraId="6B0D308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Catalogue/cbc:Note</w:t>
            </w:r>
          </w:p>
        </w:tc>
      </w:tr>
      <w:tr w:rsidR="0039026F" w14:paraId="76F48B8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C25D77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2C886E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1EBA062" w14:textId="77777777" w:rsidR="0039026F" w:rsidRDefault="0039026F">
            <w:pPr>
              <w:pStyle w:val="GEFEG"/>
              <w:spacing w:before="20" w:after="20"/>
              <w:rPr>
                <w:sz w:val="16"/>
                <w:szCs w:val="16"/>
              </w:rPr>
            </w:pPr>
            <w:r>
              <w:rPr>
                <w:b/>
                <w:bCs/>
                <w:color w:val="000000"/>
                <w:sz w:val="16"/>
                <w:szCs w:val="16"/>
              </w:rPr>
              <w:t>Business process type identifier</w:t>
            </w:r>
          </w:p>
          <w:p w14:paraId="2774BB5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catalogue/Process control/Business process</w:t>
            </w:r>
          </w:p>
          <w:p w14:paraId="44443DD1" w14:textId="77777777" w:rsidR="0039026F" w:rsidRDefault="0039026F">
            <w:pPr>
              <w:pStyle w:val="GEFEG"/>
              <w:spacing w:after="20"/>
              <w:ind w:left="557"/>
              <w:rPr>
                <w:sz w:val="12"/>
                <w:szCs w:val="12"/>
              </w:rPr>
            </w:pPr>
            <w:r>
              <w:rPr>
                <w:color w:val="000000"/>
                <w:sz w:val="16"/>
                <w:szCs w:val="16"/>
              </w:rPr>
              <w:t>type identifier</w:t>
            </w:r>
          </w:p>
        </w:tc>
        <w:tc>
          <w:tcPr>
            <w:tcW w:w="1340" w:type="dxa"/>
            <w:tcBorders>
              <w:top w:val="nil"/>
              <w:left w:val="nil"/>
              <w:bottom w:val="dotted" w:sz="6" w:space="0" w:color="C0C0C0"/>
              <w:right w:val="nil"/>
            </w:tcBorders>
            <w:shd w:val="clear" w:color="auto" w:fill="FFFFFF"/>
          </w:tcPr>
          <w:p w14:paraId="090457C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6A7AFB5" w14:textId="77777777" w:rsidR="0039026F" w:rsidRDefault="0039026F">
            <w:pPr>
              <w:pStyle w:val="GEFEG"/>
              <w:spacing w:before="20" w:after="20"/>
              <w:ind w:left="74"/>
              <w:rPr>
                <w:sz w:val="16"/>
                <w:szCs w:val="16"/>
              </w:rPr>
            </w:pPr>
            <w:r>
              <w:rPr>
                <w:b/>
                <w:bCs/>
                <w:color w:val="000000"/>
                <w:sz w:val="16"/>
                <w:szCs w:val="16"/>
              </w:rPr>
              <w:t>cbc:ProfileID</w:t>
            </w:r>
          </w:p>
          <w:p w14:paraId="6A0C5A6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Catalogue/cbc:ProfileID</w:t>
            </w:r>
          </w:p>
        </w:tc>
      </w:tr>
      <w:tr w:rsidR="0039026F" w14:paraId="1A29F7F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E9A057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D0D2C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7337570" w14:textId="77777777" w:rsidR="0039026F" w:rsidRDefault="0039026F">
            <w:pPr>
              <w:pStyle w:val="GEFEG"/>
              <w:spacing w:before="20" w:after="20"/>
              <w:rPr>
                <w:sz w:val="16"/>
                <w:szCs w:val="16"/>
              </w:rPr>
            </w:pPr>
            <w:r>
              <w:rPr>
                <w:b/>
                <w:bCs/>
                <w:color w:val="000000"/>
                <w:sz w:val="16"/>
                <w:szCs w:val="16"/>
              </w:rPr>
              <w:t>Specification identification</w:t>
            </w:r>
          </w:p>
          <w:p w14:paraId="5C2D0C4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catalogue/Process control/Specification</w:t>
            </w:r>
          </w:p>
          <w:p w14:paraId="473DABCE" w14:textId="77777777" w:rsidR="0039026F" w:rsidRDefault="0039026F">
            <w:pPr>
              <w:pStyle w:val="GEFEG"/>
              <w:spacing w:after="20"/>
              <w:ind w:left="557"/>
              <w:rPr>
                <w:sz w:val="12"/>
                <w:szCs w:val="12"/>
              </w:rPr>
            </w:pPr>
            <w:r>
              <w:rPr>
                <w:color w:val="000000"/>
                <w:sz w:val="16"/>
                <w:szCs w:val="16"/>
              </w:rPr>
              <w:t>identification</w:t>
            </w:r>
          </w:p>
        </w:tc>
        <w:tc>
          <w:tcPr>
            <w:tcW w:w="1340" w:type="dxa"/>
            <w:tcBorders>
              <w:top w:val="nil"/>
              <w:left w:val="nil"/>
              <w:bottom w:val="dotted" w:sz="6" w:space="0" w:color="C0C0C0"/>
              <w:right w:val="nil"/>
            </w:tcBorders>
            <w:shd w:val="clear" w:color="auto" w:fill="FFFFFF"/>
          </w:tcPr>
          <w:p w14:paraId="23F4E2C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4AC4662" w14:textId="77777777" w:rsidR="0039026F" w:rsidRDefault="0039026F">
            <w:pPr>
              <w:pStyle w:val="GEFEG"/>
              <w:spacing w:before="20" w:after="20"/>
              <w:ind w:left="74"/>
              <w:rPr>
                <w:sz w:val="16"/>
                <w:szCs w:val="16"/>
              </w:rPr>
            </w:pPr>
            <w:r>
              <w:rPr>
                <w:b/>
                <w:bCs/>
                <w:color w:val="000000"/>
                <w:sz w:val="16"/>
                <w:szCs w:val="16"/>
              </w:rPr>
              <w:t>cbc:CustomizationID</w:t>
            </w:r>
          </w:p>
          <w:p w14:paraId="6014D486"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Catalogue/cbc:CustomizationID</w:t>
            </w:r>
          </w:p>
        </w:tc>
      </w:tr>
      <w:tr w:rsidR="0039026F" w14:paraId="02BD065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71B808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51F5A5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ED8BF00" w14:textId="77777777" w:rsidR="0039026F" w:rsidRDefault="0039026F">
            <w:pPr>
              <w:pStyle w:val="GEFEG"/>
              <w:spacing w:before="20" w:after="20"/>
              <w:rPr>
                <w:sz w:val="16"/>
                <w:szCs w:val="16"/>
              </w:rPr>
            </w:pPr>
            <w:r>
              <w:rPr>
                <w:b/>
                <w:bCs/>
                <w:color w:val="000000"/>
                <w:sz w:val="16"/>
                <w:szCs w:val="16"/>
              </w:rPr>
              <w:t>Period start date</w:t>
            </w:r>
          </w:p>
          <w:p w14:paraId="4C243A3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validity period/Period</w:t>
            </w:r>
          </w:p>
          <w:p w14:paraId="24DA3A4E" w14:textId="77777777" w:rsidR="0039026F" w:rsidRDefault="0039026F">
            <w:pPr>
              <w:pStyle w:val="GEFEG"/>
              <w:spacing w:after="20"/>
              <w:ind w:left="557"/>
              <w:rPr>
                <w:sz w:val="12"/>
                <w:szCs w:val="12"/>
              </w:rPr>
            </w:pPr>
            <w:r>
              <w:rPr>
                <w:color w:val="000000"/>
                <w:sz w:val="16"/>
                <w:szCs w:val="16"/>
              </w:rPr>
              <w:t>start date</w:t>
            </w:r>
          </w:p>
        </w:tc>
        <w:tc>
          <w:tcPr>
            <w:tcW w:w="1340" w:type="dxa"/>
            <w:tcBorders>
              <w:top w:val="nil"/>
              <w:left w:val="nil"/>
              <w:bottom w:val="dotted" w:sz="6" w:space="0" w:color="C0C0C0"/>
              <w:right w:val="nil"/>
            </w:tcBorders>
            <w:shd w:val="clear" w:color="auto" w:fill="FFFFFF"/>
          </w:tcPr>
          <w:p w14:paraId="62FB928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8306CB3" w14:textId="77777777" w:rsidR="0039026F" w:rsidRDefault="0039026F">
            <w:pPr>
              <w:pStyle w:val="GEFEG"/>
              <w:spacing w:before="20" w:after="20"/>
              <w:ind w:left="74"/>
              <w:rPr>
                <w:sz w:val="16"/>
                <w:szCs w:val="16"/>
              </w:rPr>
            </w:pPr>
            <w:r>
              <w:rPr>
                <w:b/>
                <w:bCs/>
                <w:color w:val="000000"/>
                <w:sz w:val="16"/>
                <w:szCs w:val="16"/>
              </w:rPr>
              <w:t>cbc:StartDate</w:t>
            </w:r>
          </w:p>
          <w:p w14:paraId="24C7095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Catalogue/cac:ValidityPeriod/cbc:StartDate</w:t>
            </w:r>
          </w:p>
        </w:tc>
      </w:tr>
      <w:tr w:rsidR="0039026F" w14:paraId="1ECF82F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8A863D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F0ADFB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F361BB8" w14:textId="77777777" w:rsidR="0039026F" w:rsidRDefault="0039026F">
            <w:pPr>
              <w:pStyle w:val="GEFEG"/>
              <w:spacing w:before="20" w:after="20"/>
              <w:rPr>
                <w:sz w:val="16"/>
                <w:szCs w:val="16"/>
              </w:rPr>
            </w:pPr>
            <w:r>
              <w:rPr>
                <w:b/>
                <w:bCs/>
                <w:color w:val="000000"/>
                <w:sz w:val="16"/>
                <w:szCs w:val="16"/>
              </w:rPr>
              <w:t>Period end date</w:t>
            </w:r>
          </w:p>
          <w:p w14:paraId="19D2355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validity period/Period</w:t>
            </w:r>
          </w:p>
          <w:p w14:paraId="3054253D" w14:textId="77777777" w:rsidR="0039026F" w:rsidRDefault="0039026F">
            <w:pPr>
              <w:pStyle w:val="GEFEG"/>
              <w:spacing w:after="20"/>
              <w:ind w:left="557"/>
              <w:rPr>
                <w:sz w:val="12"/>
                <w:szCs w:val="12"/>
              </w:rPr>
            </w:pPr>
            <w:r>
              <w:rPr>
                <w:color w:val="000000"/>
                <w:sz w:val="16"/>
                <w:szCs w:val="16"/>
              </w:rPr>
              <w:t>end date</w:t>
            </w:r>
          </w:p>
        </w:tc>
        <w:tc>
          <w:tcPr>
            <w:tcW w:w="1340" w:type="dxa"/>
            <w:tcBorders>
              <w:top w:val="nil"/>
              <w:left w:val="nil"/>
              <w:bottom w:val="dotted" w:sz="6" w:space="0" w:color="C0C0C0"/>
              <w:right w:val="nil"/>
            </w:tcBorders>
            <w:shd w:val="clear" w:color="auto" w:fill="FFFFFF"/>
          </w:tcPr>
          <w:p w14:paraId="2725739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2CF7CC8" w14:textId="77777777" w:rsidR="0039026F" w:rsidRDefault="0039026F">
            <w:pPr>
              <w:pStyle w:val="GEFEG"/>
              <w:spacing w:before="20" w:after="20"/>
              <w:ind w:left="74"/>
              <w:rPr>
                <w:sz w:val="16"/>
                <w:szCs w:val="16"/>
              </w:rPr>
            </w:pPr>
            <w:r>
              <w:rPr>
                <w:b/>
                <w:bCs/>
                <w:color w:val="000000"/>
                <w:sz w:val="16"/>
                <w:szCs w:val="16"/>
              </w:rPr>
              <w:t>cbc:EndDate</w:t>
            </w:r>
          </w:p>
          <w:p w14:paraId="4CF2EF3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Catalogue/cac:ValidityPeriod/cbc:EndDate</w:t>
            </w:r>
          </w:p>
        </w:tc>
      </w:tr>
      <w:tr w:rsidR="0039026F" w14:paraId="7F95A24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9E03F3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AE5A94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79CA8AA" w14:textId="77777777" w:rsidR="0039026F" w:rsidRDefault="0039026F">
            <w:pPr>
              <w:pStyle w:val="GEFEG"/>
              <w:spacing w:before="20" w:after="20"/>
              <w:rPr>
                <w:sz w:val="16"/>
                <w:szCs w:val="16"/>
              </w:rPr>
            </w:pPr>
            <w:r>
              <w:rPr>
                <w:b/>
                <w:bCs/>
                <w:color w:val="000000"/>
                <w:sz w:val="16"/>
                <w:szCs w:val="16"/>
              </w:rPr>
              <w:t>Contract identifier</w:t>
            </w:r>
          </w:p>
          <w:p w14:paraId="7FFF7CB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catalogue/Contract reference/Contract</w:t>
            </w:r>
          </w:p>
          <w:p w14:paraId="07605518"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15AD40A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2970736" w14:textId="77777777" w:rsidR="0039026F" w:rsidRDefault="0039026F">
            <w:pPr>
              <w:pStyle w:val="GEFEG"/>
              <w:spacing w:before="20" w:after="20"/>
              <w:ind w:left="74"/>
              <w:rPr>
                <w:sz w:val="16"/>
                <w:szCs w:val="16"/>
              </w:rPr>
            </w:pPr>
            <w:r>
              <w:rPr>
                <w:b/>
                <w:bCs/>
                <w:color w:val="000000"/>
                <w:sz w:val="16"/>
                <w:szCs w:val="16"/>
              </w:rPr>
              <w:t>cbc:ID</w:t>
            </w:r>
          </w:p>
          <w:p w14:paraId="66FC7EB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Catalogue/cac:ReferencedContract/cbc:ID</w:t>
            </w:r>
          </w:p>
        </w:tc>
      </w:tr>
      <w:tr w:rsidR="0039026F" w14:paraId="2FE18C6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A800E7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DB7780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2851A28" w14:textId="77777777" w:rsidR="0039026F" w:rsidRDefault="0039026F">
            <w:pPr>
              <w:pStyle w:val="GEFEG"/>
              <w:spacing w:before="20" w:after="20"/>
              <w:rPr>
                <w:sz w:val="16"/>
                <w:szCs w:val="16"/>
              </w:rPr>
            </w:pPr>
            <w:r>
              <w:rPr>
                <w:b/>
                <w:bCs/>
                <w:color w:val="000000"/>
                <w:sz w:val="16"/>
                <w:szCs w:val="16"/>
              </w:rPr>
              <w:t>Contract type</w:t>
            </w:r>
          </w:p>
          <w:p w14:paraId="57495A67"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catalogue/Contract reference/Contract type</w:t>
            </w:r>
          </w:p>
        </w:tc>
        <w:tc>
          <w:tcPr>
            <w:tcW w:w="1340" w:type="dxa"/>
            <w:tcBorders>
              <w:top w:val="nil"/>
              <w:left w:val="nil"/>
              <w:bottom w:val="dotted" w:sz="6" w:space="0" w:color="C0C0C0"/>
              <w:right w:val="nil"/>
            </w:tcBorders>
            <w:shd w:val="clear" w:color="auto" w:fill="FFFFFF"/>
          </w:tcPr>
          <w:p w14:paraId="341E148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1059912" w14:textId="77777777" w:rsidR="0039026F" w:rsidRDefault="0039026F">
            <w:pPr>
              <w:pStyle w:val="GEFEG"/>
              <w:spacing w:before="20" w:after="20"/>
              <w:ind w:left="74"/>
              <w:rPr>
                <w:sz w:val="16"/>
                <w:szCs w:val="16"/>
              </w:rPr>
            </w:pPr>
            <w:r>
              <w:rPr>
                <w:b/>
                <w:bCs/>
                <w:color w:val="000000"/>
                <w:sz w:val="16"/>
                <w:szCs w:val="16"/>
              </w:rPr>
              <w:t>cbc:ContractTypeCode</w:t>
            </w:r>
          </w:p>
          <w:p w14:paraId="4ECDF2D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Catalogue/cac:ReferencedContract/cbc:</w:t>
            </w:r>
          </w:p>
          <w:p w14:paraId="4DEA4839" w14:textId="77777777" w:rsidR="0039026F" w:rsidRDefault="0039026F">
            <w:pPr>
              <w:pStyle w:val="GEFEG"/>
              <w:spacing w:after="20"/>
              <w:ind w:left="533"/>
              <w:rPr>
                <w:sz w:val="12"/>
                <w:szCs w:val="12"/>
              </w:rPr>
            </w:pPr>
            <w:r>
              <w:rPr>
                <w:color w:val="000000"/>
                <w:sz w:val="16"/>
                <w:szCs w:val="16"/>
              </w:rPr>
              <w:t>ContractTypeCode</w:t>
            </w:r>
          </w:p>
        </w:tc>
      </w:tr>
      <w:tr w:rsidR="0039026F" w14:paraId="3F16D35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451666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1D2BFC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D143C3D" w14:textId="77777777" w:rsidR="0039026F" w:rsidRDefault="0039026F">
            <w:pPr>
              <w:pStyle w:val="GEFEG"/>
              <w:spacing w:before="20" w:after="20"/>
              <w:rPr>
                <w:sz w:val="16"/>
                <w:szCs w:val="16"/>
              </w:rPr>
            </w:pPr>
            <w:r>
              <w:rPr>
                <w:b/>
                <w:bCs/>
                <w:color w:val="000000"/>
                <w:sz w:val="16"/>
                <w:szCs w:val="16"/>
              </w:rPr>
              <w:t>Contract issue date</w:t>
            </w:r>
          </w:p>
          <w:p w14:paraId="1C57CF2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catalogue/Contract reference/Contract issue</w:t>
            </w:r>
          </w:p>
          <w:p w14:paraId="6FB38ABF" w14:textId="77777777" w:rsidR="0039026F" w:rsidRDefault="0039026F">
            <w:pPr>
              <w:pStyle w:val="GEFEG"/>
              <w:spacing w:after="20"/>
              <w:ind w:left="557"/>
              <w:rPr>
                <w:sz w:val="12"/>
                <w:szCs w:val="12"/>
              </w:rPr>
            </w:pPr>
            <w:r>
              <w:rPr>
                <w:color w:val="000000"/>
                <w:sz w:val="16"/>
                <w:szCs w:val="16"/>
              </w:rPr>
              <w:t>date</w:t>
            </w:r>
          </w:p>
        </w:tc>
        <w:tc>
          <w:tcPr>
            <w:tcW w:w="1340" w:type="dxa"/>
            <w:tcBorders>
              <w:top w:val="nil"/>
              <w:left w:val="nil"/>
              <w:bottom w:val="dotted" w:sz="6" w:space="0" w:color="C0C0C0"/>
              <w:right w:val="nil"/>
            </w:tcBorders>
            <w:shd w:val="clear" w:color="auto" w:fill="FFFFFF"/>
          </w:tcPr>
          <w:p w14:paraId="55DEB15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B45CBBD" w14:textId="77777777" w:rsidR="0039026F" w:rsidRDefault="0039026F">
            <w:pPr>
              <w:pStyle w:val="GEFEG"/>
              <w:spacing w:before="20" w:after="20"/>
              <w:ind w:left="74"/>
              <w:rPr>
                <w:sz w:val="16"/>
                <w:szCs w:val="16"/>
              </w:rPr>
            </w:pPr>
            <w:r>
              <w:rPr>
                <w:b/>
                <w:bCs/>
                <w:color w:val="000000"/>
                <w:sz w:val="16"/>
                <w:szCs w:val="16"/>
              </w:rPr>
              <w:t>cbc:IssueDate</w:t>
            </w:r>
          </w:p>
          <w:p w14:paraId="1FA604E7"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Catalogue/cac:ReferencedContract/cbc:IssueDate</w:t>
            </w:r>
          </w:p>
        </w:tc>
      </w:tr>
      <w:tr w:rsidR="0039026F" w14:paraId="133A3F7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9B62D4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CF509D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F87444A" w14:textId="77777777" w:rsidR="0039026F" w:rsidRDefault="0039026F">
            <w:pPr>
              <w:pStyle w:val="GEFEG"/>
              <w:spacing w:before="20" w:after="20"/>
              <w:rPr>
                <w:sz w:val="16"/>
                <w:szCs w:val="16"/>
              </w:rPr>
            </w:pPr>
            <w:r>
              <w:rPr>
                <w:b/>
                <w:bCs/>
                <w:color w:val="000000"/>
                <w:sz w:val="16"/>
                <w:szCs w:val="16"/>
              </w:rPr>
              <w:t>Catalogue provider electronic address identifier</w:t>
            </w:r>
          </w:p>
          <w:p w14:paraId="735393C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provider/Catalogue</w:t>
            </w:r>
          </w:p>
          <w:p w14:paraId="68597C1B" w14:textId="77777777" w:rsidR="0039026F" w:rsidRDefault="0039026F">
            <w:pPr>
              <w:pStyle w:val="GEFEG"/>
              <w:spacing w:after="20"/>
              <w:ind w:left="557"/>
              <w:rPr>
                <w:sz w:val="12"/>
                <w:szCs w:val="12"/>
              </w:rPr>
            </w:pPr>
            <w:r>
              <w:rPr>
                <w:color w:val="000000"/>
                <w:sz w:val="16"/>
                <w:szCs w:val="16"/>
              </w:rPr>
              <w:t>provider electronic address identifier</w:t>
            </w:r>
          </w:p>
        </w:tc>
        <w:tc>
          <w:tcPr>
            <w:tcW w:w="1340" w:type="dxa"/>
            <w:tcBorders>
              <w:top w:val="nil"/>
              <w:left w:val="nil"/>
              <w:bottom w:val="dotted" w:sz="6" w:space="0" w:color="C0C0C0"/>
              <w:right w:val="nil"/>
            </w:tcBorders>
            <w:shd w:val="clear" w:color="auto" w:fill="FFFFFF"/>
          </w:tcPr>
          <w:p w14:paraId="4BFAFBD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69C2D63" w14:textId="77777777" w:rsidR="0039026F" w:rsidRDefault="0039026F">
            <w:pPr>
              <w:pStyle w:val="GEFEG"/>
              <w:spacing w:before="20" w:after="20"/>
              <w:ind w:left="74"/>
              <w:rPr>
                <w:sz w:val="16"/>
                <w:szCs w:val="16"/>
              </w:rPr>
            </w:pPr>
            <w:r>
              <w:rPr>
                <w:b/>
                <w:bCs/>
                <w:color w:val="000000"/>
                <w:sz w:val="16"/>
                <w:szCs w:val="16"/>
              </w:rPr>
              <w:t>cbc:EndpointID</w:t>
            </w:r>
          </w:p>
          <w:p w14:paraId="60861757"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Catalogue/cac:ProviderParty/cbc:EndpointID</w:t>
            </w:r>
          </w:p>
        </w:tc>
      </w:tr>
      <w:tr w:rsidR="0039026F" w14:paraId="3F4EDB8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CA2AB4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79188D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53BE6AB" w14:textId="77777777" w:rsidR="0039026F" w:rsidRDefault="0039026F">
            <w:pPr>
              <w:pStyle w:val="GEFEG"/>
              <w:spacing w:before="20" w:after="20"/>
              <w:rPr>
                <w:sz w:val="16"/>
                <w:szCs w:val="16"/>
              </w:rPr>
            </w:pPr>
            <w:r>
              <w:rPr>
                <w:b/>
                <w:bCs/>
                <w:color w:val="000000"/>
                <w:sz w:val="16"/>
                <w:szCs w:val="16"/>
              </w:rPr>
              <w:t>Catalogue provider standard identifier</w:t>
            </w:r>
          </w:p>
          <w:p w14:paraId="560CEEE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provider/Catalogue</w:t>
            </w:r>
          </w:p>
          <w:p w14:paraId="4937253C" w14:textId="77777777" w:rsidR="0039026F" w:rsidRDefault="0039026F">
            <w:pPr>
              <w:pStyle w:val="GEFEG"/>
              <w:spacing w:after="20"/>
              <w:ind w:left="557"/>
              <w:rPr>
                <w:sz w:val="12"/>
                <w:szCs w:val="12"/>
              </w:rPr>
            </w:pPr>
            <w:r>
              <w:rPr>
                <w:color w:val="000000"/>
                <w:sz w:val="16"/>
                <w:szCs w:val="16"/>
              </w:rPr>
              <w:t>provider standard identifier</w:t>
            </w:r>
          </w:p>
        </w:tc>
        <w:tc>
          <w:tcPr>
            <w:tcW w:w="1340" w:type="dxa"/>
            <w:tcBorders>
              <w:top w:val="nil"/>
              <w:left w:val="nil"/>
              <w:bottom w:val="dotted" w:sz="6" w:space="0" w:color="C0C0C0"/>
              <w:right w:val="nil"/>
            </w:tcBorders>
            <w:shd w:val="clear" w:color="auto" w:fill="FFFFFF"/>
          </w:tcPr>
          <w:p w14:paraId="639C438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CD7EFAD" w14:textId="77777777" w:rsidR="0039026F" w:rsidRDefault="0039026F">
            <w:pPr>
              <w:pStyle w:val="GEFEG"/>
              <w:spacing w:before="20" w:after="20"/>
              <w:ind w:left="74"/>
              <w:rPr>
                <w:sz w:val="16"/>
                <w:szCs w:val="16"/>
              </w:rPr>
            </w:pPr>
            <w:r>
              <w:rPr>
                <w:b/>
                <w:bCs/>
                <w:color w:val="000000"/>
                <w:sz w:val="16"/>
                <w:szCs w:val="16"/>
              </w:rPr>
              <w:t>cbc:ID</w:t>
            </w:r>
          </w:p>
          <w:p w14:paraId="0312CB4B"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Catalogue/cac:ProviderParty/cac:PartyIdentification/cbc:</w:t>
            </w:r>
          </w:p>
          <w:p w14:paraId="030DB113" w14:textId="77777777" w:rsidR="0039026F" w:rsidRDefault="0039026F">
            <w:pPr>
              <w:pStyle w:val="GEFEG"/>
              <w:spacing w:after="20"/>
              <w:ind w:left="533"/>
              <w:rPr>
                <w:sz w:val="12"/>
                <w:szCs w:val="12"/>
              </w:rPr>
            </w:pPr>
            <w:r>
              <w:rPr>
                <w:color w:val="000000"/>
                <w:sz w:val="16"/>
                <w:szCs w:val="16"/>
              </w:rPr>
              <w:t>ID</w:t>
            </w:r>
          </w:p>
        </w:tc>
      </w:tr>
      <w:tr w:rsidR="0039026F" w14:paraId="3C00BC7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F49A32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705202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AF6436" w14:textId="77777777" w:rsidR="0039026F" w:rsidRDefault="0039026F">
            <w:pPr>
              <w:pStyle w:val="GEFEG"/>
              <w:spacing w:before="20" w:after="20"/>
              <w:rPr>
                <w:sz w:val="16"/>
                <w:szCs w:val="16"/>
              </w:rPr>
            </w:pPr>
            <w:r>
              <w:rPr>
                <w:b/>
                <w:bCs/>
                <w:color w:val="000000"/>
                <w:sz w:val="16"/>
                <w:szCs w:val="16"/>
              </w:rPr>
              <w:t>Identification Scheme. Identifier</w:t>
            </w:r>
          </w:p>
          <w:p w14:paraId="35A468F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provider/Catalogue</w:t>
            </w:r>
          </w:p>
          <w:p w14:paraId="7F5BEDF2" w14:textId="77777777" w:rsidR="0039026F" w:rsidRDefault="0039026F">
            <w:pPr>
              <w:pStyle w:val="GEFEG"/>
              <w:ind w:left="557"/>
              <w:rPr>
                <w:sz w:val="16"/>
                <w:szCs w:val="16"/>
              </w:rPr>
            </w:pPr>
            <w:r>
              <w:rPr>
                <w:color w:val="000000"/>
                <w:sz w:val="16"/>
                <w:szCs w:val="16"/>
              </w:rPr>
              <w:t>provider standard identifier/Identification Scheme.</w:t>
            </w:r>
          </w:p>
          <w:p w14:paraId="04C466C9"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7DA7E8E2"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2D9E2B53" w14:textId="77777777" w:rsidR="0039026F" w:rsidRDefault="0039026F">
            <w:pPr>
              <w:pStyle w:val="GEFEG"/>
              <w:spacing w:before="20" w:after="20"/>
              <w:ind w:left="74"/>
              <w:rPr>
                <w:sz w:val="16"/>
                <w:szCs w:val="16"/>
              </w:rPr>
            </w:pPr>
            <w:r>
              <w:rPr>
                <w:b/>
                <w:bCs/>
                <w:color w:val="000000"/>
                <w:sz w:val="16"/>
                <w:szCs w:val="16"/>
              </w:rPr>
              <w:t>schemeID</w:t>
            </w:r>
          </w:p>
          <w:p w14:paraId="27F0E77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Catalogue/cac:ProviderParty/cac:PartyIdentification/cbc:</w:t>
            </w:r>
          </w:p>
          <w:p w14:paraId="5FEDAC88" w14:textId="77777777" w:rsidR="0039026F" w:rsidRDefault="0039026F">
            <w:pPr>
              <w:pStyle w:val="GEFEG"/>
              <w:spacing w:after="20"/>
              <w:ind w:left="533"/>
              <w:rPr>
                <w:sz w:val="12"/>
                <w:szCs w:val="12"/>
              </w:rPr>
            </w:pPr>
            <w:r>
              <w:rPr>
                <w:color w:val="000000"/>
                <w:sz w:val="16"/>
                <w:szCs w:val="16"/>
              </w:rPr>
              <w:t>ID/@schemeID</w:t>
            </w:r>
          </w:p>
        </w:tc>
      </w:tr>
      <w:tr w:rsidR="0039026F" w14:paraId="5DF65BF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34BF48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3EFE4B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524F606" w14:textId="77777777" w:rsidR="0039026F" w:rsidRDefault="0039026F">
            <w:pPr>
              <w:pStyle w:val="GEFEG"/>
              <w:spacing w:before="20" w:after="20"/>
              <w:rPr>
                <w:sz w:val="16"/>
                <w:szCs w:val="16"/>
              </w:rPr>
            </w:pPr>
            <w:r>
              <w:rPr>
                <w:b/>
                <w:bCs/>
                <w:color w:val="000000"/>
                <w:sz w:val="16"/>
                <w:szCs w:val="16"/>
              </w:rPr>
              <w:t>Catalogue provider name</w:t>
            </w:r>
          </w:p>
          <w:p w14:paraId="25FF3CF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provider/Catalogue</w:t>
            </w:r>
          </w:p>
          <w:p w14:paraId="4BD2A214" w14:textId="77777777" w:rsidR="0039026F" w:rsidRDefault="0039026F">
            <w:pPr>
              <w:pStyle w:val="GEFEG"/>
              <w:spacing w:after="20"/>
              <w:ind w:left="557"/>
              <w:rPr>
                <w:sz w:val="12"/>
                <w:szCs w:val="12"/>
              </w:rPr>
            </w:pPr>
            <w:r>
              <w:rPr>
                <w:color w:val="000000"/>
                <w:sz w:val="16"/>
                <w:szCs w:val="16"/>
              </w:rPr>
              <w:t>provider name</w:t>
            </w:r>
          </w:p>
        </w:tc>
        <w:tc>
          <w:tcPr>
            <w:tcW w:w="1340" w:type="dxa"/>
            <w:tcBorders>
              <w:top w:val="nil"/>
              <w:left w:val="nil"/>
              <w:bottom w:val="dotted" w:sz="6" w:space="0" w:color="C0C0C0"/>
              <w:right w:val="nil"/>
            </w:tcBorders>
            <w:shd w:val="clear" w:color="auto" w:fill="FFFFFF"/>
          </w:tcPr>
          <w:p w14:paraId="6AA0A4A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FD91D71" w14:textId="77777777" w:rsidR="0039026F" w:rsidRDefault="0039026F">
            <w:pPr>
              <w:pStyle w:val="GEFEG"/>
              <w:spacing w:before="20" w:after="20"/>
              <w:ind w:left="74"/>
              <w:rPr>
                <w:sz w:val="16"/>
                <w:szCs w:val="16"/>
              </w:rPr>
            </w:pPr>
            <w:r>
              <w:rPr>
                <w:b/>
                <w:bCs/>
                <w:color w:val="000000"/>
                <w:sz w:val="16"/>
                <w:szCs w:val="16"/>
              </w:rPr>
              <w:t>cbc:Name</w:t>
            </w:r>
          </w:p>
          <w:p w14:paraId="374B472D"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Catalogue/cac:ProviderParty/cac:PartyName/cbc:Name</w:t>
            </w:r>
          </w:p>
        </w:tc>
      </w:tr>
      <w:tr w:rsidR="0039026F" w14:paraId="171E433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F34068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9EB280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D6C9812" w14:textId="77777777" w:rsidR="0039026F" w:rsidRDefault="0039026F">
            <w:pPr>
              <w:pStyle w:val="GEFEG"/>
              <w:spacing w:before="20" w:after="20"/>
              <w:rPr>
                <w:sz w:val="16"/>
                <w:szCs w:val="16"/>
              </w:rPr>
            </w:pPr>
            <w:r>
              <w:rPr>
                <w:b/>
                <w:bCs/>
                <w:color w:val="000000"/>
                <w:sz w:val="16"/>
                <w:szCs w:val="16"/>
              </w:rPr>
              <w:t>Address line 1</w:t>
            </w:r>
          </w:p>
          <w:p w14:paraId="7A12D57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3F93F180" w14:textId="77777777" w:rsidR="0039026F" w:rsidRDefault="0039026F">
            <w:pPr>
              <w:pStyle w:val="GEFEG"/>
              <w:spacing w:after="20"/>
              <w:ind w:left="557"/>
              <w:rPr>
                <w:sz w:val="12"/>
                <w:szCs w:val="12"/>
              </w:rPr>
            </w:pPr>
            <w:r>
              <w:rPr>
                <w:color w:val="000000"/>
                <w:sz w:val="16"/>
                <w:szCs w:val="16"/>
              </w:rPr>
              <w:t>PostalAddress/Address line 1</w:t>
            </w:r>
          </w:p>
        </w:tc>
        <w:tc>
          <w:tcPr>
            <w:tcW w:w="1340" w:type="dxa"/>
            <w:tcBorders>
              <w:top w:val="nil"/>
              <w:left w:val="nil"/>
              <w:bottom w:val="dotted" w:sz="6" w:space="0" w:color="C0C0C0"/>
              <w:right w:val="nil"/>
            </w:tcBorders>
            <w:shd w:val="clear" w:color="auto" w:fill="FFFFFF"/>
          </w:tcPr>
          <w:p w14:paraId="29A4890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82A917D" w14:textId="77777777" w:rsidR="0039026F" w:rsidRDefault="0039026F">
            <w:pPr>
              <w:pStyle w:val="GEFEG"/>
              <w:spacing w:before="20" w:after="20"/>
              <w:ind w:left="74"/>
              <w:rPr>
                <w:sz w:val="16"/>
                <w:szCs w:val="16"/>
              </w:rPr>
            </w:pPr>
            <w:r>
              <w:rPr>
                <w:b/>
                <w:bCs/>
                <w:color w:val="000000"/>
                <w:sz w:val="16"/>
                <w:szCs w:val="16"/>
              </w:rPr>
              <w:t>cbc:StreetName</w:t>
            </w:r>
          </w:p>
          <w:p w14:paraId="041C331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48E1BD0C" w14:textId="77777777" w:rsidR="0039026F" w:rsidRDefault="0039026F">
            <w:pPr>
              <w:pStyle w:val="GEFEG"/>
              <w:spacing w:after="20"/>
              <w:ind w:left="533"/>
              <w:rPr>
                <w:sz w:val="12"/>
                <w:szCs w:val="12"/>
              </w:rPr>
            </w:pPr>
            <w:r>
              <w:rPr>
                <w:color w:val="000000"/>
                <w:sz w:val="16"/>
                <w:szCs w:val="16"/>
              </w:rPr>
              <w:t>StreetName</w:t>
            </w:r>
          </w:p>
        </w:tc>
      </w:tr>
      <w:tr w:rsidR="0039026F" w14:paraId="586125D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F053DE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724346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2FB7F3B" w14:textId="77777777" w:rsidR="0039026F" w:rsidRDefault="0039026F">
            <w:pPr>
              <w:pStyle w:val="GEFEG"/>
              <w:spacing w:before="20" w:after="20"/>
              <w:rPr>
                <w:sz w:val="16"/>
                <w:szCs w:val="16"/>
              </w:rPr>
            </w:pPr>
            <w:r>
              <w:rPr>
                <w:b/>
                <w:bCs/>
                <w:color w:val="000000"/>
                <w:sz w:val="16"/>
                <w:szCs w:val="16"/>
              </w:rPr>
              <w:t>Address line 2</w:t>
            </w:r>
          </w:p>
          <w:p w14:paraId="554CC12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7C9B5414" w14:textId="77777777" w:rsidR="0039026F" w:rsidRDefault="0039026F">
            <w:pPr>
              <w:pStyle w:val="GEFEG"/>
              <w:spacing w:after="20"/>
              <w:ind w:left="557"/>
              <w:rPr>
                <w:sz w:val="12"/>
                <w:szCs w:val="12"/>
              </w:rPr>
            </w:pPr>
            <w:r>
              <w:rPr>
                <w:color w:val="000000"/>
                <w:sz w:val="16"/>
                <w:szCs w:val="16"/>
              </w:rPr>
              <w:t>PostalAddress/Address line 2</w:t>
            </w:r>
          </w:p>
        </w:tc>
        <w:tc>
          <w:tcPr>
            <w:tcW w:w="1340" w:type="dxa"/>
            <w:tcBorders>
              <w:top w:val="nil"/>
              <w:left w:val="nil"/>
              <w:bottom w:val="dotted" w:sz="6" w:space="0" w:color="C0C0C0"/>
              <w:right w:val="nil"/>
            </w:tcBorders>
            <w:shd w:val="clear" w:color="auto" w:fill="FFFFFF"/>
          </w:tcPr>
          <w:p w14:paraId="6DF56BB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B322D69" w14:textId="77777777" w:rsidR="0039026F" w:rsidRDefault="0039026F">
            <w:pPr>
              <w:pStyle w:val="GEFEG"/>
              <w:spacing w:before="20" w:after="20"/>
              <w:ind w:left="74"/>
              <w:rPr>
                <w:sz w:val="16"/>
                <w:szCs w:val="16"/>
              </w:rPr>
            </w:pPr>
            <w:r>
              <w:rPr>
                <w:b/>
                <w:bCs/>
                <w:color w:val="000000"/>
                <w:sz w:val="16"/>
                <w:szCs w:val="16"/>
              </w:rPr>
              <w:t>cbc:AdditionalStreetName</w:t>
            </w:r>
          </w:p>
          <w:p w14:paraId="4F04FE9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0DA6F066" w14:textId="77777777" w:rsidR="0039026F" w:rsidRDefault="0039026F">
            <w:pPr>
              <w:pStyle w:val="GEFEG"/>
              <w:spacing w:after="20"/>
              <w:ind w:left="533"/>
              <w:rPr>
                <w:sz w:val="12"/>
                <w:szCs w:val="12"/>
              </w:rPr>
            </w:pPr>
            <w:r>
              <w:rPr>
                <w:color w:val="000000"/>
                <w:sz w:val="16"/>
                <w:szCs w:val="16"/>
              </w:rPr>
              <w:t>AdditionalStreetName</w:t>
            </w:r>
          </w:p>
        </w:tc>
      </w:tr>
      <w:tr w:rsidR="0039026F" w14:paraId="10D8C54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1F65A9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2FE1B6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96D7835" w14:textId="77777777" w:rsidR="0039026F" w:rsidRDefault="0039026F">
            <w:pPr>
              <w:pStyle w:val="GEFEG"/>
              <w:spacing w:before="20" w:after="20"/>
              <w:rPr>
                <w:sz w:val="16"/>
                <w:szCs w:val="16"/>
              </w:rPr>
            </w:pPr>
            <w:r>
              <w:rPr>
                <w:b/>
                <w:bCs/>
                <w:color w:val="000000"/>
                <w:sz w:val="16"/>
                <w:szCs w:val="16"/>
              </w:rPr>
              <w:t>City</w:t>
            </w:r>
          </w:p>
          <w:p w14:paraId="27A981E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2CE8E33E" w14:textId="77777777" w:rsidR="0039026F" w:rsidRDefault="0039026F">
            <w:pPr>
              <w:pStyle w:val="GEFEG"/>
              <w:spacing w:after="20"/>
              <w:ind w:left="557"/>
              <w:rPr>
                <w:sz w:val="12"/>
                <w:szCs w:val="12"/>
              </w:rPr>
            </w:pPr>
            <w:r>
              <w:rPr>
                <w:color w:val="000000"/>
                <w:sz w:val="16"/>
                <w:szCs w:val="16"/>
              </w:rPr>
              <w:t>PostalAddress/City</w:t>
            </w:r>
          </w:p>
        </w:tc>
        <w:tc>
          <w:tcPr>
            <w:tcW w:w="1340" w:type="dxa"/>
            <w:tcBorders>
              <w:top w:val="nil"/>
              <w:left w:val="nil"/>
              <w:bottom w:val="dotted" w:sz="6" w:space="0" w:color="C0C0C0"/>
              <w:right w:val="nil"/>
            </w:tcBorders>
            <w:shd w:val="clear" w:color="auto" w:fill="FFFFFF"/>
          </w:tcPr>
          <w:p w14:paraId="7D628C1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8A4AAD7" w14:textId="77777777" w:rsidR="0039026F" w:rsidRDefault="0039026F">
            <w:pPr>
              <w:pStyle w:val="GEFEG"/>
              <w:spacing w:before="20" w:after="20"/>
              <w:ind w:left="74"/>
              <w:rPr>
                <w:sz w:val="16"/>
                <w:szCs w:val="16"/>
              </w:rPr>
            </w:pPr>
            <w:r>
              <w:rPr>
                <w:b/>
                <w:bCs/>
                <w:color w:val="000000"/>
                <w:sz w:val="16"/>
                <w:szCs w:val="16"/>
              </w:rPr>
              <w:t>cbc:CityName</w:t>
            </w:r>
          </w:p>
          <w:p w14:paraId="703AD05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1B57C2CC" w14:textId="77777777" w:rsidR="0039026F" w:rsidRDefault="0039026F">
            <w:pPr>
              <w:pStyle w:val="GEFEG"/>
              <w:spacing w:after="20"/>
              <w:ind w:left="533"/>
              <w:rPr>
                <w:sz w:val="12"/>
                <w:szCs w:val="12"/>
              </w:rPr>
            </w:pPr>
            <w:r>
              <w:rPr>
                <w:color w:val="000000"/>
                <w:sz w:val="16"/>
                <w:szCs w:val="16"/>
              </w:rPr>
              <w:t>CityName</w:t>
            </w:r>
          </w:p>
        </w:tc>
      </w:tr>
      <w:tr w:rsidR="0039026F" w14:paraId="70B2913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715255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146275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B5FF8F0" w14:textId="77777777" w:rsidR="0039026F" w:rsidRDefault="0039026F">
            <w:pPr>
              <w:pStyle w:val="GEFEG"/>
              <w:spacing w:before="20" w:after="20"/>
              <w:rPr>
                <w:sz w:val="16"/>
                <w:szCs w:val="16"/>
              </w:rPr>
            </w:pPr>
            <w:r>
              <w:rPr>
                <w:b/>
                <w:bCs/>
                <w:color w:val="000000"/>
                <w:sz w:val="16"/>
                <w:szCs w:val="16"/>
              </w:rPr>
              <w:t>Post code</w:t>
            </w:r>
          </w:p>
          <w:p w14:paraId="5BDE023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6F0757D5" w14:textId="77777777" w:rsidR="0039026F" w:rsidRDefault="0039026F">
            <w:pPr>
              <w:pStyle w:val="GEFEG"/>
              <w:spacing w:after="20"/>
              <w:ind w:left="557"/>
              <w:rPr>
                <w:sz w:val="12"/>
                <w:szCs w:val="12"/>
              </w:rPr>
            </w:pPr>
            <w:r>
              <w:rPr>
                <w:color w:val="000000"/>
                <w:sz w:val="16"/>
                <w:szCs w:val="16"/>
              </w:rPr>
              <w:t>PostalAddress/Post code</w:t>
            </w:r>
          </w:p>
        </w:tc>
        <w:tc>
          <w:tcPr>
            <w:tcW w:w="1340" w:type="dxa"/>
            <w:tcBorders>
              <w:top w:val="nil"/>
              <w:left w:val="nil"/>
              <w:bottom w:val="dotted" w:sz="6" w:space="0" w:color="C0C0C0"/>
              <w:right w:val="nil"/>
            </w:tcBorders>
            <w:shd w:val="clear" w:color="auto" w:fill="FFFFFF"/>
          </w:tcPr>
          <w:p w14:paraId="07C1898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6C4EEE9" w14:textId="77777777" w:rsidR="0039026F" w:rsidRDefault="0039026F">
            <w:pPr>
              <w:pStyle w:val="GEFEG"/>
              <w:spacing w:before="20" w:after="20"/>
              <w:ind w:left="74"/>
              <w:rPr>
                <w:sz w:val="16"/>
                <w:szCs w:val="16"/>
              </w:rPr>
            </w:pPr>
            <w:r>
              <w:rPr>
                <w:b/>
                <w:bCs/>
                <w:color w:val="000000"/>
                <w:sz w:val="16"/>
                <w:szCs w:val="16"/>
              </w:rPr>
              <w:t>cbc:PostalZone</w:t>
            </w:r>
          </w:p>
          <w:p w14:paraId="6C0E1A5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74155032" w14:textId="77777777" w:rsidR="0039026F" w:rsidRDefault="0039026F">
            <w:pPr>
              <w:pStyle w:val="GEFEG"/>
              <w:spacing w:after="20"/>
              <w:ind w:left="533"/>
              <w:rPr>
                <w:sz w:val="12"/>
                <w:szCs w:val="12"/>
              </w:rPr>
            </w:pPr>
            <w:r>
              <w:rPr>
                <w:color w:val="000000"/>
                <w:sz w:val="16"/>
                <w:szCs w:val="16"/>
              </w:rPr>
              <w:t>PostalZone</w:t>
            </w:r>
          </w:p>
        </w:tc>
      </w:tr>
      <w:tr w:rsidR="0039026F" w14:paraId="5AAAD1E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D79B8F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1BA527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3FAA4E7" w14:textId="77777777" w:rsidR="0039026F" w:rsidRDefault="0039026F">
            <w:pPr>
              <w:pStyle w:val="GEFEG"/>
              <w:spacing w:before="20" w:after="20"/>
              <w:rPr>
                <w:sz w:val="16"/>
                <w:szCs w:val="16"/>
              </w:rPr>
            </w:pPr>
            <w:r>
              <w:rPr>
                <w:b/>
                <w:bCs/>
                <w:color w:val="000000"/>
                <w:sz w:val="16"/>
                <w:szCs w:val="16"/>
              </w:rPr>
              <w:t>Country subdivision</w:t>
            </w:r>
          </w:p>
          <w:p w14:paraId="31950D8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3E35E00C" w14:textId="77777777" w:rsidR="0039026F" w:rsidRDefault="0039026F">
            <w:pPr>
              <w:pStyle w:val="GEFEG"/>
              <w:spacing w:after="20"/>
              <w:ind w:left="557"/>
              <w:rPr>
                <w:sz w:val="12"/>
                <w:szCs w:val="12"/>
              </w:rPr>
            </w:pPr>
            <w:r>
              <w:rPr>
                <w:color w:val="000000"/>
                <w:sz w:val="16"/>
                <w:szCs w:val="16"/>
              </w:rPr>
              <w:t>PostalAddress/Country subdivision</w:t>
            </w:r>
          </w:p>
        </w:tc>
        <w:tc>
          <w:tcPr>
            <w:tcW w:w="1340" w:type="dxa"/>
            <w:tcBorders>
              <w:top w:val="nil"/>
              <w:left w:val="nil"/>
              <w:bottom w:val="dotted" w:sz="6" w:space="0" w:color="C0C0C0"/>
              <w:right w:val="nil"/>
            </w:tcBorders>
            <w:shd w:val="clear" w:color="auto" w:fill="FFFFFF"/>
          </w:tcPr>
          <w:p w14:paraId="33E0EF9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7538B41" w14:textId="77777777" w:rsidR="0039026F" w:rsidRDefault="0039026F">
            <w:pPr>
              <w:pStyle w:val="GEFEG"/>
              <w:spacing w:before="20" w:after="20"/>
              <w:ind w:left="74"/>
              <w:rPr>
                <w:sz w:val="16"/>
                <w:szCs w:val="16"/>
              </w:rPr>
            </w:pPr>
            <w:r>
              <w:rPr>
                <w:b/>
                <w:bCs/>
                <w:color w:val="000000"/>
                <w:sz w:val="16"/>
                <w:szCs w:val="16"/>
              </w:rPr>
              <w:t>cbc:CountrySubentity</w:t>
            </w:r>
          </w:p>
          <w:p w14:paraId="3B1226F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426C955C" w14:textId="77777777" w:rsidR="0039026F" w:rsidRDefault="0039026F">
            <w:pPr>
              <w:pStyle w:val="GEFEG"/>
              <w:spacing w:after="20"/>
              <w:ind w:left="533"/>
              <w:rPr>
                <w:sz w:val="12"/>
                <w:szCs w:val="12"/>
              </w:rPr>
            </w:pPr>
            <w:r>
              <w:rPr>
                <w:color w:val="000000"/>
                <w:sz w:val="16"/>
                <w:szCs w:val="16"/>
              </w:rPr>
              <w:t>CountrySubentity</w:t>
            </w:r>
          </w:p>
        </w:tc>
      </w:tr>
      <w:tr w:rsidR="0039026F" w14:paraId="64C6D8A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643387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BDA649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4516DD0" w14:textId="77777777" w:rsidR="0039026F" w:rsidRDefault="0039026F">
            <w:pPr>
              <w:pStyle w:val="GEFEG"/>
              <w:spacing w:before="20" w:after="20"/>
              <w:rPr>
                <w:sz w:val="16"/>
                <w:szCs w:val="16"/>
              </w:rPr>
            </w:pPr>
            <w:r>
              <w:rPr>
                <w:b/>
                <w:bCs/>
                <w:color w:val="000000"/>
                <w:sz w:val="16"/>
                <w:szCs w:val="16"/>
              </w:rPr>
              <w:t>Country code</w:t>
            </w:r>
          </w:p>
          <w:p w14:paraId="02EE9B8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16D26C02" w14:textId="77777777" w:rsidR="0039026F" w:rsidRDefault="0039026F">
            <w:pPr>
              <w:pStyle w:val="GEFEG"/>
              <w:spacing w:after="20"/>
              <w:ind w:left="557"/>
              <w:rPr>
                <w:sz w:val="12"/>
                <w:szCs w:val="12"/>
              </w:rPr>
            </w:pPr>
            <w:r>
              <w:rPr>
                <w:color w:val="000000"/>
                <w:sz w:val="16"/>
                <w:szCs w:val="16"/>
              </w:rPr>
              <w:t>PostalAddress/Country code</w:t>
            </w:r>
          </w:p>
        </w:tc>
        <w:tc>
          <w:tcPr>
            <w:tcW w:w="1340" w:type="dxa"/>
            <w:tcBorders>
              <w:top w:val="nil"/>
              <w:left w:val="nil"/>
              <w:bottom w:val="dotted" w:sz="6" w:space="0" w:color="C0C0C0"/>
              <w:right w:val="nil"/>
            </w:tcBorders>
            <w:shd w:val="clear" w:color="auto" w:fill="FFFFFF"/>
          </w:tcPr>
          <w:p w14:paraId="21863EE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627FAE9" w14:textId="77777777" w:rsidR="0039026F" w:rsidRDefault="0039026F">
            <w:pPr>
              <w:pStyle w:val="GEFEG"/>
              <w:spacing w:before="20" w:after="20"/>
              <w:ind w:left="74"/>
              <w:rPr>
                <w:sz w:val="16"/>
                <w:szCs w:val="16"/>
              </w:rPr>
            </w:pPr>
            <w:r>
              <w:rPr>
                <w:b/>
                <w:bCs/>
                <w:color w:val="000000"/>
                <w:sz w:val="16"/>
                <w:szCs w:val="16"/>
              </w:rPr>
              <w:t>cbc:IdentificationCode</w:t>
            </w:r>
          </w:p>
          <w:p w14:paraId="36D1921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Catalogue/cac:ProviderParty/cac:PostalAddress/cac:</w:t>
            </w:r>
          </w:p>
          <w:p w14:paraId="20DD4C5A" w14:textId="77777777" w:rsidR="0039026F" w:rsidRDefault="0039026F">
            <w:pPr>
              <w:pStyle w:val="GEFEG"/>
              <w:spacing w:after="20"/>
              <w:ind w:left="533"/>
              <w:rPr>
                <w:sz w:val="12"/>
                <w:szCs w:val="12"/>
              </w:rPr>
            </w:pPr>
            <w:r>
              <w:rPr>
                <w:color w:val="000000"/>
                <w:sz w:val="16"/>
                <w:szCs w:val="16"/>
              </w:rPr>
              <w:t>Country/cbc:IdentificationCode</w:t>
            </w:r>
          </w:p>
        </w:tc>
      </w:tr>
      <w:tr w:rsidR="0039026F" w14:paraId="2344EF4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07D2F0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D829E3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6FCD9C3" w14:textId="77777777" w:rsidR="0039026F" w:rsidRDefault="0039026F">
            <w:pPr>
              <w:pStyle w:val="GEFEG"/>
              <w:spacing w:before="20" w:after="20"/>
              <w:rPr>
                <w:sz w:val="16"/>
                <w:szCs w:val="16"/>
              </w:rPr>
            </w:pPr>
            <w:r>
              <w:rPr>
                <w:b/>
                <w:bCs/>
                <w:color w:val="000000"/>
                <w:sz w:val="16"/>
                <w:szCs w:val="16"/>
              </w:rPr>
              <w:t>Catalogue receiver electronic address identifier</w:t>
            </w:r>
          </w:p>
          <w:p w14:paraId="2D3AB44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4022E89A" w14:textId="77777777" w:rsidR="0039026F" w:rsidRDefault="0039026F">
            <w:pPr>
              <w:pStyle w:val="GEFEG"/>
              <w:spacing w:after="20"/>
              <w:ind w:left="557"/>
              <w:rPr>
                <w:sz w:val="12"/>
                <w:szCs w:val="12"/>
              </w:rPr>
            </w:pPr>
            <w:r>
              <w:rPr>
                <w:color w:val="000000"/>
                <w:sz w:val="16"/>
                <w:szCs w:val="16"/>
              </w:rPr>
              <w:t>receiver electronic address identifier</w:t>
            </w:r>
          </w:p>
        </w:tc>
        <w:tc>
          <w:tcPr>
            <w:tcW w:w="1340" w:type="dxa"/>
            <w:tcBorders>
              <w:top w:val="nil"/>
              <w:left w:val="nil"/>
              <w:bottom w:val="dotted" w:sz="6" w:space="0" w:color="C0C0C0"/>
              <w:right w:val="nil"/>
            </w:tcBorders>
            <w:shd w:val="clear" w:color="auto" w:fill="FFFFFF"/>
          </w:tcPr>
          <w:p w14:paraId="1642298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33EC6E8" w14:textId="77777777" w:rsidR="0039026F" w:rsidRDefault="0039026F">
            <w:pPr>
              <w:pStyle w:val="GEFEG"/>
              <w:spacing w:before="20" w:after="20"/>
              <w:ind w:left="74"/>
              <w:rPr>
                <w:sz w:val="16"/>
                <w:szCs w:val="16"/>
              </w:rPr>
            </w:pPr>
            <w:r>
              <w:rPr>
                <w:b/>
                <w:bCs/>
                <w:color w:val="000000"/>
                <w:sz w:val="16"/>
                <w:szCs w:val="16"/>
              </w:rPr>
              <w:t>cbc:EndpointID</w:t>
            </w:r>
          </w:p>
          <w:p w14:paraId="1A6156A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Catalogue/cac:ReceiverParty/cbc:EndpointID</w:t>
            </w:r>
          </w:p>
        </w:tc>
      </w:tr>
      <w:tr w:rsidR="0039026F" w14:paraId="3A683A3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69C354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1B4F7B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6907BFB" w14:textId="77777777" w:rsidR="0039026F" w:rsidRDefault="0039026F">
            <w:pPr>
              <w:pStyle w:val="GEFEG"/>
              <w:spacing w:before="20" w:after="20"/>
              <w:rPr>
                <w:sz w:val="16"/>
                <w:szCs w:val="16"/>
              </w:rPr>
            </w:pPr>
            <w:r>
              <w:rPr>
                <w:b/>
                <w:bCs/>
                <w:color w:val="000000"/>
                <w:sz w:val="16"/>
                <w:szCs w:val="16"/>
              </w:rPr>
              <w:t>Catalogue receiver standard identifier</w:t>
            </w:r>
          </w:p>
          <w:p w14:paraId="0FF104C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2C503F46" w14:textId="77777777" w:rsidR="0039026F" w:rsidRDefault="0039026F">
            <w:pPr>
              <w:pStyle w:val="GEFEG"/>
              <w:spacing w:after="20"/>
              <w:ind w:left="557"/>
              <w:rPr>
                <w:sz w:val="12"/>
                <w:szCs w:val="12"/>
              </w:rPr>
            </w:pPr>
            <w:r>
              <w:rPr>
                <w:color w:val="000000"/>
                <w:sz w:val="16"/>
                <w:szCs w:val="16"/>
              </w:rPr>
              <w:t>receiver standard identifier</w:t>
            </w:r>
          </w:p>
        </w:tc>
        <w:tc>
          <w:tcPr>
            <w:tcW w:w="1340" w:type="dxa"/>
            <w:tcBorders>
              <w:top w:val="nil"/>
              <w:left w:val="nil"/>
              <w:bottom w:val="dotted" w:sz="6" w:space="0" w:color="C0C0C0"/>
              <w:right w:val="nil"/>
            </w:tcBorders>
            <w:shd w:val="clear" w:color="auto" w:fill="FFFFFF"/>
          </w:tcPr>
          <w:p w14:paraId="1D982E2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22E8FB0" w14:textId="77777777" w:rsidR="0039026F" w:rsidRDefault="0039026F">
            <w:pPr>
              <w:pStyle w:val="GEFEG"/>
              <w:spacing w:before="20" w:after="20"/>
              <w:ind w:left="74"/>
              <w:rPr>
                <w:sz w:val="16"/>
                <w:szCs w:val="16"/>
              </w:rPr>
            </w:pPr>
            <w:r>
              <w:rPr>
                <w:b/>
                <w:bCs/>
                <w:color w:val="000000"/>
                <w:sz w:val="16"/>
                <w:szCs w:val="16"/>
              </w:rPr>
              <w:t>cbc:ID</w:t>
            </w:r>
          </w:p>
          <w:p w14:paraId="7F4B3BC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Catalogue/cac:ReceiverParty/cac:PartyIdentification/cbc:</w:t>
            </w:r>
          </w:p>
          <w:p w14:paraId="0440862E" w14:textId="77777777" w:rsidR="0039026F" w:rsidRDefault="0039026F">
            <w:pPr>
              <w:pStyle w:val="GEFEG"/>
              <w:spacing w:after="20"/>
              <w:ind w:left="533"/>
              <w:rPr>
                <w:sz w:val="12"/>
                <w:szCs w:val="12"/>
              </w:rPr>
            </w:pPr>
            <w:r>
              <w:rPr>
                <w:color w:val="000000"/>
                <w:sz w:val="16"/>
                <w:szCs w:val="16"/>
              </w:rPr>
              <w:t>ID</w:t>
            </w:r>
          </w:p>
        </w:tc>
      </w:tr>
      <w:tr w:rsidR="0039026F" w14:paraId="4FBFB89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B8D85C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F52EA0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E9FA17" w14:textId="77777777" w:rsidR="0039026F" w:rsidRDefault="0039026F">
            <w:pPr>
              <w:pStyle w:val="GEFEG"/>
              <w:spacing w:before="20" w:after="20"/>
              <w:rPr>
                <w:sz w:val="16"/>
                <w:szCs w:val="16"/>
              </w:rPr>
            </w:pPr>
            <w:r>
              <w:rPr>
                <w:b/>
                <w:bCs/>
                <w:color w:val="000000"/>
                <w:sz w:val="16"/>
                <w:szCs w:val="16"/>
              </w:rPr>
              <w:t>Identification Scheme. Identifier</w:t>
            </w:r>
          </w:p>
          <w:p w14:paraId="7D2C50D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28265E7D" w14:textId="77777777" w:rsidR="0039026F" w:rsidRDefault="0039026F">
            <w:pPr>
              <w:pStyle w:val="GEFEG"/>
              <w:ind w:left="557"/>
              <w:rPr>
                <w:sz w:val="16"/>
                <w:szCs w:val="16"/>
              </w:rPr>
            </w:pPr>
            <w:r>
              <w:rPr>
                <w:color w:val="000000"/>
                <w:sz w:val="16"/>
                <w:szCs w:val="16"/>
              </w:rPr>
              <w:t>receiver standard identifier/Identification Scheme.</w:t>
            </w:r>
          </w:p>
          <w:p w14:paraId="6303AA2A"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1EA3F569"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130A830E" w14:textId="77777777" w:rsidR="0039026F" w:rsidRDefault="0039026F">
            <w:pPr>
              <w:pStyle w:val="GEFEG"/>
              <w:spacing w:before="20" w:after="20"/>
              <w:ind w:left="74"/>
              <w:rPr>
                <w:sz w:val="16"/>
                <w:szCs w:val="16"/>
              </w:rPr>
            </w:pPr>
            <w:r>
              <w:rPr>
                <w:b/>
                <w:bCs/>
                <w:color w:val="000000"/>
                <w:sz w:val="16"/>
                <w:szCs w:val="16"/>
              </w:rPr>
              <w:t>schemeID</w:t>
            </w:r>
          </w:p>
          <w:p w14:paraId="1552759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Catalogue/cac:ReceiverParty/cac:PartyIdentification/cbc:</w:t>
            </w:r>
          </w:p>
          <w:p w14:paraId="17771DD2" w14:textId="77777777" w:rsidR="0039026F" w:rsidRDefault="0039026F">
            <w:pPr>
              <w:pStyle w:val="GEFEG"/>
              <w:spacing w:after="20"/>
              <w:ind w:left="533"/>
              <w:rPr>
                <w:sz w:val="12"/>
                <w:szCs w:val="12"/>
              </w:rPr>
            </w:pPr>
            <w:r>
              <w:rPr>
                <w:color w:val="000000"/>
                <w:sz w:val="16"/>
                <w:szCs w:val="16"/>
              </w:rPr>
              <w:t>ID/@schemeID</w:t>
            </w:r>
          </w:p>
        </w:tc>
      </w:tr>
      <w:tr w:rsidR="0039026F" w14:paraId="1F85635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9192E4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611473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FE4DDC4" w14:textId="77777777" w:rsidR="0039026F" w:rsidRDefault="0039026F">
            <w:pPr>
              <w:pStyle w:val="GEFEG"/>
              <w:spacing w:before="20" w:after="20"/>
              <w:rPr>
                <w:sz w:val="16"/>
                <w:szCs w:val="16"/>
              </w:rPr>
            </w:pPr>
            <w:r>
              <w:rPr>
                <w:b/>
                <w:bCs/>
                <w:color w:val="000000"/>
                <w:sz w:val="16"/>
                <w:szCs w:val="16"/>
              </w:rPr>
              <w:t>Catalogue receiver name</w:t>
            </w:r>
          </w:p>
          <w:p w14:paraId="0A1CA68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082D92D7" w14:textId="77777777" w:rsidR="0039026F" w:rsidRDefault="0039026F">
            <w:pPr>
              <w:pStyle w:val="GEFEG"/>
              <w:spacing w:after="20"/>
              <w:ind w:left="557"/>
              <w:rPr>
                <w:sz w:val="12"/>
                <w:szCs w:val="12"/>
              </w:rPr>
            </w:pPr>
            <w:r>
              <w:rPr>
                <w:color w:val="000000"/>
                <w:sz w:val="16"/>
                <w:szCs w:val="16"/>
              </w:rPr>
              <w:t>receiver name</w:t>
            </w:r>
          </w:p>
        </w:tc>
        <w:tc>
          <w:tcPr>
            <w:tcW w:w="1340" w:type="dxa"/>
            <w:tcBorders>
              <w:top w:val="nil"/>
              <w:left w:val="nil"/>
              <w:bottom w:val="dotted" w:sz="6" w:space="0" w:color="C0C0C0"/>
              <w:right w:val="nil"/>
            </w:tcBorders>
            <w:shd w:val="clear" w:color="auto" w:fill="FFFFFF"/>
          </w:tcPr>
          <w:p w14:paraId="5766F70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41EC458" w14:textId="77777777" w:rsidR="0039026F" w:rsidRDefault="0039026F">
            <w:pPr>
              <w:pStyle w:val="GEFEG"/>
              <w:spacing w:before="20" w:after="20"/>
              <w:ind w:left="74"/>
              <w:rPr>
                <w:sz w:val="16"/>
                <w:szCs w:val="16"/>
              </w:rPr>
            </w:pPr>
            <w:r>
              <w:rPr>
                <w:b/>
                <w:bCs/>
                <w:color w:val="000000"/>
                <w:sz w:val="16"/>
                <w:szCs w:val="16"/>
              </w:rPr>
              <w:t>cbc:Name</w:t>
            </w:r>
          </w:p>
          <w:p w14:paraId="4B5F3BC9"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Catalogue/cac:ReceiverParty/cac:PartyName/cbc:Name</w:t>
            </w:r>
          </w:p>
        </w:tc>
      </w:tr>
      <w:tr w:rsidR="0039026F" w14:paraId="2DD42BE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B41BC5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3E3B32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15D56BB" w14:textId="77777777" w:rsidR="0039026F" w:rsidRDefault="0039026F">
            <w:pPr>
              <w:pStyle w:val="GEFEG"/>
              <w:spacing w:before="20" w:after="20"/>
              <w:rPr>
                <w:sz w:val="16"/>
                <w:szCs w:val="16"/>
              </w:rPr>
            </w:pPr>
            <w:r>
              <w:rPr>
                <w:b/>
                <w:bCs/>
                <w:color w:val="000000"/>
                <w:sz w:val="16"/>
                <w:szCs w:val="16"/>
              </w:rPr>
              <w:t>Address line 1</w:t>
            </w:r>
          </w:p>
          <w:p w14:paraId="04D5232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7FB2FD49" w14:textId="77777777" w:rsidR="0039026F" w:rsidRDefault="0039026F">
            <w:pPr>
              <w:pStyle w:val="GEFEG"/>
              <w:spacing w:after="20"/>
              <w:ind w:left="557"/>
              <w:rPr>
                <w:sz w:val="12"/>
                <w:szCs w:val="12"/>
              </w:rPr>
            </w:pPr>
            <w:r>
              <w:rPr>
                <w:color w:val="000000"/>
                <w:sz w:val="16"/>
                <w:szCs w:val="16"/>
              </w:rPr>
              <w:t>receiver address/Address line 1</w:t>
            </w:r>
          </w:p>
        </w:tc>
        <w:tc>
          <w:tcPr>
            <w:tcW w:w="1340" w:type="dxa"/>
            <w:tcBorders>
              <w:top w:val="nil"/>
              <w:left w:val="nil"/>
              <w:bottom w:val="dotted" w:sz="6" w:space="0" w:color="C0C0C0"/>
              <w:right w:val="nil"/>
            </w:tcBorders>
            <w:shd w:val="clear" w:color="auto" w:fill="FFFFFF"/>
          </w:tcPr>
          <w:p w14:paraId="10ABE37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D420F25" w14:textId="77777777" w:rsidR="0039026F" w:rsidRDefault="0039026F">
            <w:pPr>
              <w:pStyle w:val="GEFEG"/>
              <w:spacing w:before="20" w:after="20"/>
              <w:ind w:left="74"/>
              <w:rPr>
                <w:sz w:val="16"/>
                <w:szCs w:val="16"/>
              </w:rPr>
            </w:pPr>
            <w:r>
              <w:rPr>
                <w:b/>
                <w:bCs/>
                <w:color w:val="000000"/>
                <w:sz w:val="16"/>
                <w:szCs w:val="16"/>
              </w:rPr>
              <w:t>cbc:StreetName</w:t>
            </w:r>
          </w:p>
          <w:p w14:paraId="5A4BB9C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26232877" w14:textId="77777777" w:rsidR="0039026F" w:rsidRDefault="0039026F">
            <w:pPr>
              <w:pStyle w:val="GEFEG"/>
              <w:spacing w:after="20"/>
              <w:ind w:left="533"/>
              <w:rPr>
                <w:sz w:val="12"/>
                <w:szCs w:val="12"/>
              </w:rPr>
            </w:pPr>
            <w:r>
              <w:rPr>
                <w:color w:val="000000"/>
                <w:sz w:val="16"/>
                <w:szCs w:val="16"/>
              </w:rPr>
              <w:t>StreetName</w:t>
            </w:r>
          </w:p>
        </w:tc>
      </w:tr>
      <w:tr w:rsidR="0039026F" w14:paraId="58C1296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FA5327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F8E724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6C3B0BD" w14:textId="77777777" w:rsidR="0039026F" w:rsidRDefault="0039026F">
            <w:pPr>
              <w:pStyle w:val="GEFEG"/>
              <w:spacing w:before="20" w:after="20"/>
              <w:rPr>
                <w:sz w:val="16"/>
                <w:szCs w:val="16"/>
              </w:rPr>
            </w:pPr>
            <w:r>
              <w:rPr>
                <w:b/>
                <w:bCs/>
                <w:color w:val="000000"/>
                <w:sz w:val="16"/>
                <w:szCs w:val="16"/>
              </w:rPr>
              <w:t>Address line 2</w:t>
            </w:r>
          </w:p>
          <w:p w14:paraId="2C60286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7FFB379B" w14:textId="77777777" w:rsidR="0039026F" w:rsidRDefault="0039026F">
            <w:pPr>
              <w:pStyle w:val="GEFEG"/>
              <w:spacing w:after="20"/>
              <w:ind w:left="557"/>
              <w:rPr>
                <w:sz w:val="12"/>
                <w:szCs w:val="12"/>
              </w:rPr>
            </w:pPr>
            <w:r>
              <w:rPr>
                <w:color w:val="000000"/>
                <w:sz w:val="16"/>
                <w:szCs w:val="16"/>
              </w:rPr>
              <w:t>receiver address/Address line 2</w:t>
            </w:r>
          </w:p>
        </w:tc>
        <w:tc>
          <w:tcPr>
            <w:tcW w:w="1340" w:type="dxa"/>
            <w:tcBorders>
              <w:top w:val="nil"/>
              <w:left w:val="nil"/>
              <w:bottom w:val="dotted" w:sz="6" w:space="0" w:color="C0C0C0"/>
              <w:right w:val="nil"/>
            </w:tcBorders>
            <w:shd w:val="clear" w:color="auto" w:fill="FFFFFF"/>
          </w:tcPr>
          <w:p w14:paraId="639131F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4379A57" w14:textId="77777777" w:rsidR="0039026F" w:rsidRDefault="0039026F">
            <w:pPr>
              <w:pStyle w:val="GEFEG"/>
              <w:spacing w:before="20" w:after="20"/>
              <w:ind w:left="74"/>
              <w:rPr>
                <w:sz w:val="16"/>
                <w:szCs w:val="16"/>
              </w:rPr>
            </w:pPr>
            <w:r>
              <w:rPr>
                <w:b/>
                <w:bCs/>
                <w:color w:val="000000"/>
                <w:sz w:val="16"/>
                <w:szCs w:val="16"/>
              </w:rPr>
              <w:t>cbc:AdditionalStreetName</w:t>
            </w:r>
          </w:p>
          <w:p w14:paraId="7428D6D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5DC7E5A1" w14:textId="77777777" w:rsidR="0039026F" w:rsidRDefault="0039026F">
            <w:pPr>
              <w:pStyle w:val="GEFEG"/>
              <w:spacing w:after="20"/>
              <w:ind w:left="533"/>
              <w:rPr>
                <w:sz w:val="12"/>
                <w:szCs w:val="12"/>
              </w:rPr>
            </w:pPr>
            <w:r>
              <w:rPr>
                <w:color w:val="000000"/>
                <w:sz w:val="16"/>
                <w:szCs w:val="16"/>
              </w:rPr>
              <w:t>AdditionalStreetName</w:t>
            </w:r>
          </w:p>
        </w:tc>
      </w:tr>
      <w:tr w:rsidR="0039026F" w14:paraId="6AA7C22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55D4A8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701D4A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C488EF8" w14:textId="77777777" w:rsidR="0039026F" w:rsidRDefault="0039026F">
            <w:pPr>
              <w:pStyle w:val="GEFEG"/>
              <w:spacing w:before="20" w:after="20"/>
              <w:rPr>
                <w:sz w:val="16"/>
                <w:szCs w:val="16"/>
              </w:rPr>
            </w:pPr>
            <w:r>
              <w:rPr>
                <w:b/>
                <w:bCs/>
                <w:color w:val="000000"/>
                <w:sz w:val="16"/>
                <w:szCs w:val="16"/>
              </w:rPr>
              <w:t>City</w:t>
            </w:r>
          </w:p>
          <w:p w14:paraId="16A19AA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50B7F634" w14:textId="77777777" w:rsidR="0039026F" w:rsidRDefault="0039026F">
            <w:pPr>
              <w:pStyle w:val="GEFEG"/>
              <w:spacing w:after="20"/>
              <w:ind w:left="557"/>
              <w:rPr>
                <w:sz w:val="12"/>
                <w:szCs w:val="12"/>
              </w:rPr>
            </w:pPr>
            <w:r>
              <w:rPr>
                <w:color w:val="000000"/>
                <w:sz w:val="16"/>
                <w:szCs w:val="16"/>
              </w:rPr>
              <w:t>receiver address/City</w:t>
            </w:r>
          </w:p>
        </w:tc>
        <w:tc>
          <w:tcPr>
            <w:tcW w:w="1340" w:type="dxa"/>
            <w:tcBorders>
              <w:top w:val="nil"/>
              <w:left w:val="nil"/>
              <w:bottom w:val="dotted" w:sz="6" w:space="0" w:color="C0C0C0"/>
              <w:right w:val="nil"/>
            </w:tcBorders>
            <w:shd w:val="clear" w:color="auto" w:fill="FFFFFF"/>
          </w:tcPr>
          <w:p w14:paraId="3C6CFF6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C90174C" w14:textId="77777777" w:rsidR="0039026F" w:rsidRDefault="0039026F">
            <w:pPr>
              <w:pStyle w:val="GEFEG"/>
              <w:spacing w:before="20" w:after="20"/>
              <w:ind w:left="74"/>
              <w:rPr>
                <w:sz w:val="16"/>
                <w:szCs w:val="16"/>
              </w:rPr>
            </w:pPr>
            <w:r>
              <w:rPr>
                <w:b/>
                <w:bCs/>
                <w:color w:val="000000"/>
                <w:sz w:val="16"/>
                <w:szCs w:val="16"/>
              </w:rPr>
              <w:t>cbc:CityName</w:t>
            </w:r>
          </w:p>
          <w:p w14:paraId="7EDA8D8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21739855" w14:textId="77777777" w:rsidR="0039026F" w:rsidRDefault="0039026F">
            <w:pPr>
              <w:pStyle w:val="GEFEG"/>
              <w:spacing w:after="20"/>
              <w:ind w:left="533"/>
              <w:rPr>
                <w:sz w:val="12"/>
                <w:szCs w:val="12"/>
              </w:rPr>
            </w:pPr>
            <w:r>
              <w:rPr>
                <w:color w:val="000000"/>
                <w:sz w:val="16"/>
                <w:szCs w:val="16"/>
              </w:rPr>
              <w:t>CityName</w:t>
            </w:r>
          </w:p>
        </w:tc>
      </w:tr>
      <w:tr w:rsidR="0039026F" w14:paraId="7040332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0CF503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C4635B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C876321" w14:textId="77777777" w:rsidR="0039026F" w:rsidRDefault="0039026F">
            <w:pPr>
              <w:pStyle w:val="GEFEG"/>
              <w:spacing w:before="20" w:after="20"/>
              <w:rPr>
                <w:sz w:val="16"/>
                <w:szCs w:val="16"/>
              </w:rPr>
            </w:pPr>
            <w:r>
              <w:rPr>
                <w:b/>
                <w:bCs/>
                <w:color w:val="000000"/>
                <w:sz w:val="16"/>
                <w:szCs w:val="16"/>
              </w:rPr>
              <w:t>Post code</w:t>
            </w:r>
          </w:p>
          <w:p w14:paraId="50F2C4E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0C798D12" w14:textId="77777777" w:rsidR="0039026F" w:rsidRDefault="0039026F">
            <w:pPr>
              <w:pStyle w:val="GEFEG"/>
              <w:spacing w:after="20"/>
              <w:ind w:left="557"/>
              <w:rPr>
                <w:sz w:val="12"/>
                <w:szCs w:val="12"/>
              </w:rPr>
            </w:pPr>
            <w:r>
              <w:rPr>
                <w:color w:val="000000"/>
                <w:sz w:val="16"/>
                <w:szCs w:val="16"/>
              </w:rPr>
              <w:t>receiver address/Post code</w:t>
            </w:r>
          </w:p>
        </w:tc>
        <w:tc>
          <w:tcPr>
            <w:tcW w:w="1340" w:type="dxa"/>
            <w:tcBorders>
              <w:top w:val="nil"/>
              <w:left w:val="nil"/>
              <w:bottom w:val="dotted" w:sz="6" w:space="0" w:color="C0C0C0"/>
              <w:right w:val="nil"/>
            </w:tcBorders>
            <w:shd w:val="clear" w:color="auto" w:fill="FFFFFF"/>
          </w:tcPr>
          <w:p w14:paraId="2E259E4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4356F6A" w14:textId="77777777" w:rsidR="0039026F" w:rsidRDefault="0039026F">
            <w:pPr>
              <w:pStyle w:val="GEFEG"/>
              <w:spacing w:before="20" w:after="20"/>
              <w:ind w:left="74"/>
              <w:rPr>
                <w:sz w:val="16"/>
                <w:szCs w:val="16"/>
              </w:rPr>
            </w:pPr>
            <w:r>
              <w:rPr>
                <w:b/>
                <w:bCs/>
                <w:color w:val="000000"/>
                <w:sz w:val="16"/>
                <w:szCs w:val="16"/>
              </w:rPr>
              <w:t>cbc:PostalZone</w:t>
            </w:r>
          </w:p>
          <w:p w14:paraId="4100381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407554BA" w14:textId="77777777" w:rsidR="0039026F" w:rsidRDefault="0039026F">
            <w:pPr>
              <w:pStyle w:val="GEFEG"/>
              <w:spacing w:after="20"/>
              <w:ind w:left="533"/>
              <w:rPr>
                <w:sz w:val="12"/>
                <w:szCs w:val="12"/>
              </w:rPr>
            </w:pPr>
            <w:r>
              <w:rPr>
                <w:color w:val="000000"/>
                <w:sz w:val="16"/>
                <w:szCs w:val="16"/>
              </w:rPr>
              <w:t>PostalZone</w:t>
            </w:r>
          </w:p>
        </w:tc>
      </w:tr>
      <w:tr w:rsidR="0039026F" w14:paraId="4CE7ACC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9F6E88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0439E5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D1F6ABD" w14:textId="77777777" w:rsidR="0039026F" w:rsidRDefault="0039026F">
            <w:pPr>
              <w:pStyle w:val="GEFEG"/>
              <w:spacing w:before="20" w:after="20"/>
              <w:rPr>
                <w:sz w:val="16"/>
                <w:szCs w:val="16"/>
              </w:rPr>
            </w:pPr>
            <w:r>
              <w:rPr>
                <w:b/>
                <w:bCs/>
                <w:color w:val="000000"/>
                <w:sz w:val="16"/>
                <w:szCs w:val="16"/>
              </w:rPr>
              <w:t>Country subdivision</w:t>
            </w:r>
          </w:p>
          <w:p w14:paraId="394ED8C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20DE6D4F" w14:textId="77777777" w:rsidR="0039026F" w:rsidRDefault="0039026F">
            <w:pPr>
              <w:pStyle w:val="GEFEG"/>
              <w:spacing w:after="20"/>
              <w:ind w:left="557"/>
              <w:rPr>
                <w:sz w:val="12"/>
                <w:szCs w:val="12"/>
              </w:rPr>
            </w:pPr>
            <w:r>
              <w:rPr>
                <w:color w:val="000000"/>
                <w:sz w:val="16"/>
                <w:szCs w:val="16"/>
              </w:rPr>
              <w:t>receiver address/Country subdivision</w:t>
            </w:r>
          </w:p>
        </w:tc>
        <w:tc>
          <w:tcPr>
            <w:tcW w:w="1340" w:type="dxa"/>
            <w:tcBorders>
              <w:top w:val="nil"/>
              <w:left w:val="nil"/>
              <w:bottom w:val="dotted" w:sz="6" w:space="0" w:color="C0C0C0"/>
              <w:right w:val="nil"/>
            </w:tcBorders>
            <w:shd w:val="clear" w:color="auto" w:fill="FFFFFF"/>
          </w:tcPr>
          <w:p w14:paraId="1014399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2F1C059" w14:textId="77777777" w:rsidR="0039026F" w:rsidRDefault="0039026F">
            <w:pPr>
              <w:pStyle w:val="GEFEG"/>
              <w:spacing w:before="20" w:after="20"/>
              <w:ind w:left="74"/>
              <w:rPr>
                <w:sz w:val="16"/>
                <w:szCs w:val="16"/>
              </w:rPr>
            </w:pPr>
            <w:r>
              <w:rPr>
                <w:b/>
                <w:bCs/>
                <w:color w:val="000000"/>
                <w:sz w:val="16"/>
                <w:szCs w:val="16"/>
              </w:rPr>
              <w:t>cbc:CountrySubentity</w:t>
            </w:r>
          </w:p>
          <w:p w14:paraId="3F6D118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5645C01B" w14:textId="77777777" w:rsidR="0039026F" w:rsidRDefault="0039026F">
            <w:pPr>
              <w:pStyle w:val="GEFEG"/>
              <w:spacing w:after="20"/>
              <w:ind w:left="533"/>
              <w:rPr>
                <w:sz w:val="12"/>
                <w:szCs w:val="12"/>
              </w:rPr>
            </w:pPr>
            <w:r>
              <w:rPr>
                <w:color w:val="000000"/>
                <w:sz w:val="16"/>
                <w:szCs w:val="16"/>
              </w:rPr>
              <w:t>CountrySubentity</w:t>
            </w:r>
          </w:p>
        </w:tc>
      </w:tr>
      <w:tr w:rsidR="0039026F" w14:paraId="5598758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EDBB6B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DFC75D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940EB1B" w14:textId="77777777" w:rsidR="0039026F" w:rsidRDefault="0039026F">
            <w:pPr>
              <w:pStyle w:val="GEFEG"/>
              <w:spacing w:before="20" w:after="20"/>
              <w:rPr>
                <w:sz w:val="16"/>
                <w:szCs w:val="16"/>
              </w:rPr>
            </w:pPr>
            <w:r>
              <w:rPr>
                <w:b/>
                <w:bCs/>
                <w:color w:val="000000"/>
                <w:sz w:val="16"/>
                <w:szCs w:val="16"/>
              </w:rPr>
              <w:t>Country code</w:t>
            </w:r>
          </w:p>
          <w:p w14:paraId="2A88415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483FEBAB" w14:textId="77777777" w:rsidR="0039026F" w:rsidRDefault="0039026F">
            <w:pPr>
              <w:pStyle w:val="GEFEG"/>
              <w:spacing w:after="20"/>
              <w:ind w:left="557"/>
              <w:rPr>
                <w:sz w:val="12"/>
                <w:szCs w:val="12"/>
              </w:rPr>
            </w:pPr>
            <w:r>
              <w:rPr>
                <w:color w:val="000000"/>
                <w:sz w:val="16"/>
                <w:szCs w:val="16"/>
              </w:rPr>
              <w:t>receiver address/Country code</w:t>
            </w:r>
          </w:p>
        </w:tc>
        <w:tc>
          <w:tcPr>
            <w:tcW w:w="1340" w:type="dxa"/>
            <w:tcBorders>
              <w:top w:val="nil"/>
              <w:left w:val="nil"/>
              <w:bottom w:val="dotted" w:sz="6" w:space="0" w:color="C0C0C0"/>
              <w:right w:val="nil"/>
            </w:tcBorders>
            <w:shd w:val="clear" w:color="auto" w:fill="FFFFFF"/>
          </w:tcPr>
          <w:p w14:paraId="5740CE0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C2C79EB" w14:textId="77777777" w:rsidR="0039026F" w:rsidRDefault="0039026F">
            <w:pPr>
              <w:pStyle w:val="GEFEG"/>
              <w:spacing w:before="20" w:after="20"/>
              <w:ind w:left="74"/>
              <w:rPr>
                <w:sz w:val="16"/>
                <w:szCs w:val="16"/>
              </w:rPr>
            </w:pPr>
            <w:r>
              <w:rPr>
                <w:b/>
                <w:bCs/>
                <w:color w:val="000000"/>
                <w:sz w:val="16"/>
                <w:szCs w:val="16"/>
              </w:rPr>
              <w:t>cbc:IdentificationCode</w:t>
            </w:r>
          </w:p>
          <w:p w14:paraId="014E1FF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Catalogue/cac:ReceiverParty/cac:PostalAddress/cac:</w:t>
            </w:r>
          </w:p>
          <w:p w14:paraId="2D2DEAE1" w14:textId="77777777" w:rsidR="0039026F" w:rsidRDefault="0039026F">
            <w:pPr>
              <w:pStyle w:val="GEFEG"/>
              <w:spacing w:after="20"/>
              <w:ind w:left="533"/>
              <w:rPr>
                <w:sz w:val="12"/>
                <w:szCs w:val="12"/>
              </w:rPr>
            </w:pPr>
            <w:r>
              <w:rPr>
                <w:color w:val="000000"/>
                <w:sz w:val="16"/>
                <w:szCs w:val="16"/>
              </w:rPr>
              <w:t>Country/cbc:IdentificationCode</w:t>
            </w:r>
          </w:p>
        </w:tc>
      </w:tr>
      <w:tr w:rsidR="0039026F" w14:paraId="184D311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4E1C5C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46E0E1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D200A56" w14:textId="77777777" w:rsidR="0039026F" w:rsidRDefault="0039026F">
            <w:pPr>
              <w:pStyle w:val="GEFEG"/>
              <w:spacing w:before="20" w:after="20"/>
              <w:rPr>
                <w:sz w:val="16"/>
                <w:szCs w:val="16"/>
              </w:rPr>
            </w:pPr>
            <w:r>
              <w:rPr>
                <w:b/>
                <w:bCs/>
                <w:color w:val="000000"/>
                <w:sz w:val="16"/>
                <w:szCs w:val="16"/>
              </w:rPr>
              <w:t>Catalogue supplier standard identifier</w:t>
            </w:r>
          </w:p>
          <w:p w14:paraId="113947B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5D80A2A6" w14:textId="77777777" w:rsidR="0039026F" w:rsidRDefault="0039026F">
            <w:pPr>
              <w:pStyle w:val="GEFEG"/>
              <w:spacing w:after="20"/>
              <w:ind w:left="557"/>
              <w:rPr>
                <w:sz w:val="12"/>
                <w:szCs w:val="12"/>
              </w:rPr>
            </w:pPr>
            <w:r>
              <w:rPr>
                <w:color w:val="000000"/>
                <w:sz w:val="16"/>
                <w:szCs w:val="16"/>
              </w:rPr>
              <w:t>supplier standard identifier</w:t>
            </w:r>
          </w:p>
        </w:tc>
        <w:tc>
          <w:tcPr>
            <w:tcW w:w="1340" w:type="dxa"/>
            <w:tcBorders>
              <w:top w:val="nil"/>
              <w:left w:val="nil"/>
              <w:bottom w:val="dotted" w:sz="6" w:space="0" w:color="C0C0C0"/>
              <w:right w:val="nil"/>
            </w:tcBorders>
            <w:shd w:val="clear" w:color="auto" w:fill="FFFFFF"/>
          </w:tcPr>
          <w:p w14:paraId="2AECA77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3E1BFBF" w14:textId="77777777" w:rsidR="0039026F" w:rsidRDefault="0039026F">
            <w:pPr>
              <w:pStyle w:val="GEFEG"/>
              <w:spacing w:before="20" w:after="20"/>
              <w:ind w:left="74"/>
              <w:rPr>
                <w:sz w:val="16"/>
                <w:szCs w:val="16"/>
              </w:rPr>
            </w:pPr>
            <w:r>
              <w:rPr>
                <w:b/>
                <w:bCs/>
                <w:color w:val="000000"/>
                <w:sz w:val="16"/>
                <w:szCs w:val="16"/>
              </w:rPr>
              <w:t>cbc:ID</w:t>
            </w:r>
          </w:p>
          <w:p w14:paraId="1685E6B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29F0DCA3" w14:textId="77777777" w:rsidR="0039026F" w:rsidRDefault="0039026F">
            <w:pPr>
              <w:pStyle w:val="GEFEG"/>
              <w:spacing w:after="20"/>
              <w:ind w:left="533"/>
              <w:rPr>
                <w:sz w:val="12"/>
                <w:szCs w:val="12"/>
              </w:rPr>
            </w:pPr>
            <w:r>
              <w:rPr>
                <w:color w:val="000000"/>
                <w:sz w:val="16"/>
                <w:szCs w:val="16"/>
              </w:rPr>
              <w:t>PartyIdentification/cbc:ID</w:t>
            </w:r>
          </w:p>
        </w:tc>
      </w:tr>
      <w:tr w:rsidR="0039026F" w14:paraId="2FC59E0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06F1FA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21D396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63117EA" w14:textId="77777777" w:rsidR="0039026F" w:rsidRDefault="0039026F">
            <w:pPr>
              <w:pStyle w:val="GEFEG"/>
              <w:spacing w:before="20" w:after="20"/>
              <w:rPr>
                <w:sz w:val="16"/>
                <w:szCs w:val="16"/>
              </w:rPr>
            </w:pPr>
            <w:r>
              <w:rPr>
                <w:b/>
                <w:bCs/>
                <w:color w:val="000000"/>
                <w:sz w:val="16"/>
                <w:szCs w:val="16"/>
              </w:rPr>
              <w:t>Identification Scheme. Identifier</w:t>
            </w:r>
          </w:p>
          <w:p w14:paraId="646F358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1964C3B3" w14:textId="77777777" w:rsidR="0039026F" w:rsidRDefault="0039026F">
            <w:pPr>
              <w:pStyle w:val="GEFEG"/>
              <w:ind w:left="557"/>
              <w:rPr>
                <w:sz w:val="16"/>
                <w:szCs w:val="16"/>
              </w:rPr>
            </w:pPr>
            <w:r>
              <w:rPr>
                <w:color w:val="000000"/>
                <w:sz w:val="16"/>
                <w:szCs w:val="16"/>
              </w:rPr>
              <w:t>supplier standard identifier/Identification Scheme.</w:t>
            </w:r>
          </w:p>
          <w:p w14:paraId="49B46D17"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29C9D4A3"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3EEF3D6B" w14:textId="77777777" w:rsidR="0039026F" w:rsidRDefault="0039026F">
            <w:pPr>
              <w:pStyle w:val="GEFEG"/>
              <w:spacing w:before="20" w:after="20"/>
              <w:ind w:left="74"/>
              <w:rPr>
                <w:sz w:val="16"/>
                <w:szCs w:val="16"/>
              </w:rPr>
            </w:pPr>
            <w:r>
              <w:rPr>
                <w:b/>
                <w:bCs/>
                <w:color w:val="000000"/>
                <w:sz w:val="16"/>
                <w:szCs w:val="16"/>
              </w:rPr>
              <w:t>schemeID</w:t>
            </w:r>
          </w:p>
          <w:p w14:paraId="7B14014B"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498288C4" w14:textId="77777777" w:rsidR="0039026F" w:rsidRDefault="0039026F">
            <w:pPr>
              <w:pStyle w:val="GEFEG"/>
              <w:spacing w:after="20"/>
              <w:ind w:left="533"/>
              <w:rPr>
                <w:sz w:val="12"/>
                <w:szCs w:val="12"/>
              </w:rPr>
            </w:pPr>
            <w:r>
              <w:rPr>
                <w:color w:val="000000"/>
                <w:sz w:val="16"/>
                <w:szCs w:val="16"/>
              </w:rPr>
              <w:t>PartyIdentification/cbc:ID/@schemeID</w:t>
            </w:r>
          </w:p>
        </w:tc>
      </w:tr>
      <w:tr w:rsidR="0039026F" w14:paraId="6811E11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B4CF9D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31991E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6FE70B4" w14:textId="77777777" w:rsidR="0039026F" w:rsidRDefault="0039026F">
            <w:pPr>
              <w:pStyle w:val="GEFEG"/>
              <w:spacing w:before="20" w:after="20"/>
              <w:rPr>
                <w:sz w:val="16"/>
                <w:szCs w:val="16"/>
              </w:rPr>
            </w:pPr>
            <w:r>
              <w:rPr>
                <w:b/>
                <w:bCs/>
                <w:color w:val="000000"/>
                <w:sz w:val="16"/>
                <w:szCs w:val="16"/>
              </w:rPr>
              <w:t>Catalogue supplier name</w:t>
            </w:r>
          </w:p>
          <w:p w14:paraId="4A368EE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2A15ABEF" w14:textId="77777777" w:rsidR="0039026F" w:rsidRDefault="0039026F">
            <w:pPr>
              <w:pStyle w:val="GEFEG"/>
              <w:spacing w:after="20"/>
              <w:ind w:left="557"/>
              <w:rPr>
                <w:sz w:val="12"/>
                <w:szCs w:val="12"/>
              </w:rPr>
            </w:pPr>
            <w:r>
              <w:rPr>
                <w:color w:val="000000"/>
                <w:sz w:val="16"/>
                <w:szCs w:val="16"/>
              </w:rPr>
              <w:t>supplier name</w:t>
            </w:r>
          </w:p>
        </w:tc>
        <w:tc>
          <w:tcPr>
            <w:tcW w:w="1340" w:type="dxa"/>
            <w:tcBorders>
              <w:top w:val="nil"/>
              <w:left w:val="nil"/>
              <w:bottom w:val="dotted" w:sz="6" w:space="0" w:color="C0C0C0"/>
              <w:right w:val="nil"/>
            </w:tcBorders>
            <w:shd w:val="clear" w:color="auto" w:fill="FFFFFF"/>
          </w:tcPr>
          <w:p w14:paraId="1C71AC2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FE5C362" w14:textId="77777777" w:rsidR="0039026F" w:rsidRDefault="0039026F">
            <w:pPr>
              <w:pStyle w:val="GEFEG"/>
              <w:spacing w:before="20" w:after="20"/>
              <w:ind w:left="74"/>
              <w:rPr>
                <w:sz w:val="16"/>
                <w:szCs w:val="16"/>
              </w:rPr>
            </w:pPr>
            <w:r>
              <w:rPr>
                <w:b/>
                <w:bCs/>
                <w:color w:val="000000"/>
                <w:sz w:val="16"/>
                <w:szCs w:val="16"/>
              </w:rPr>
              <w:t>cbc:Name</w:t>
            </w:r>
          </w:p>
          <w:p w14:paraId="3C856C6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659D8C07" w14:textId="77777777" w:rsidR="0039026F" w:rsidRDefault="0039026F">
            <w:pPr>
              <w:pStyle w:val="GEFEG"/>
              <w:spacing w:after="20"/>
              <w:ind w:left="533"/>
              <w:rPr>
                <w:sz w:val="12"/>
                <w:szCs w:val="12"/>
              </w:rPr>
            </w:pPr>
            <w:r>
              <w:rPr>
                <w:color w:val="000000"/>
                <w:sz w:val="16"/>
                <w:szCs w:val="16"/>
              </w:rPr>
              <w:t>PartyName/cbc:Name</w:t>
            </w:r>
          </w:p>
        </w:tc>
      </w:tr>
      <w:tr w:rsidR="0039026F" w14:paraId="046B4B3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0F5864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62C1CF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5610AA6" w14:textId="77777777" w:rsidR="0039026F" w:rsidRDefault="0039026F">
            <w:pPr>
              <w:pStyle w:val="GEFEG"/>
              <w:spacing w:before="20" w:after="20"/>
              <w:rPr>
                <w:sz w:val="16"/>
                <w:szCs w:val="16"/>
              </w:rPr>
            </w:pPr>
            <w:r>
              <w:rPr>
                <w:b/>
                <w:bCs/>
                <w:color w:val="000000"/>
                <w:sz w:val="16"/>
                <w:szCs w:val="16"/>
              </w:rPr>
              <w:t>Supplier address identifier</w:t>
            </w:r>
          </w:p>
          <w:p w14:paraId="06E25BF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supplier/Supplier</w:t>
            </w:r>
          </w:p>
          <w:p w14:paraId="34F0095F" w14:textId="77777777" w:rsidR="0039026F" w:rsidRDefault="0039026F">
            <w:pPr>
              <w:pStyle w:val="GEFEG"/>
              <w:spacing w:after="20"/>
              <w:ind w:left="557"/>
              <w:rPr>
                <w:sz w:val="12"/>
                <w:szCs w:val="12"/>
              </w:rPr>
            </w:pPr>
            <w:r>
              <w:rPr>
                <w:color w:val="000000"/>
                <w:sz w:val="16"/>
                <w:szCs w:val="16"/>
              </w:rPr>
              <w:t>address identifier</w:t>
            </w:r>
          </w:p>
        </w:tc>
        <w:tc>
          <w:tcPr>
            <w:tcW w:w="1340" w:type="dxa"/>
            <w:tcBorders>
              <w:top w:val="nil"/>
              <w:left w:val="nil"/>
              <w:bottom w:val="dotted" w:sz="6" w:space="0" w:color="C0C0C0"/>
              <w:right w:val="nil"/>
            </w:tcBorders>
            <w:shd w:val="clear" w:color="auto" w:fill="FFFFFF"/>
          </w:tcPr>
          <w:p w14:paraId="77A4632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87C4FEA" w14:textId="77777777" w:rsidR="0039026F" w:rsidRDefault="0039026F">
            <w:pPr>
              <w:pStyle w:val="GEFEG"/>
              <w:spacing w:before="20" w:after="20"/>
              <w:ind w:left="74"/>
              <w:rPr>
                <w:sz w:val="16"/>
                <w:szCs w:val="16"/>
              </w:rPr>
            </w:pPr>
            <w:r>
              <w:rPr>
                <w:b/>
                <w:bCs/>
                <w:color w:val="000000"/>
                <w:sz w:val="16"/>
                <w:szCs w:val="16"/>
              </w:rPr>
              <w:t>cbc:ID</w:t>
            </w:r>
          </w:p>
          <w:p w14:paraId="5412BD5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6DF5A942" w14:textId="77777777" w:rsidR="0039026F" w:rsidRDefault="0039026F">
            <w:pPr>
              <w:pStyle w:val="GEFEG"/>
              <w:spacing w:after="20"/>
              <w:ind w:left="533"/>
              <w:rPr>
                <w:sz w:val="12"/>
                <w:szCs w:val="12"/>
              </w:rPr>
            </w:pPr>
            <w:r>
              <w:rPr>
                <w:color w:val="000000"/>
                <w:sz w:val="16"/>
                <w:szCs w:val="16"/>
              </w:rPr>
              <w:t>PostalAddress/cbc:ID</w:t>
            </w:r>
          </w:p>
        </w:tc>
      </w:tr>
      <w:tr w:rsidR="0039026F" w14:paraId="30D35EB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330D80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3DCE2C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BF4E2C1" w14:textId="77777777" w:rsidR="0039026F" w:rsidRDefault="0039026F">
            <w:pPr>
              <w:pStyle w:val="GEFEG"/>
              <w:spacing w:before="20" w:after="20"/>
              <w:rPr>
                <w:sz w:val="16"/>
                <w:szCs w:val="16"/>
              </w:rPr>
            </w:pPr>
            <w:r>
              <w:rPr>
                <w:b/>
                <w:bCs/>
                <w:color w:val="000000"/>
                <w:sz w:val="16"/>
                <w:szCs w:val="16"/>
              </w:rPr>
              <w:t>Supplier address post box</w:t>
            </w:r>
          </w:p>
          <w:p w14:paraId="2CABE69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supplier/Supplier</w:t>
            </w:r>
          </w:p>
          <w:p w14:paraId="59BB39CD" w14:textId="77777777" w:rsidR="0039026F" w:rsidRDefault="0039026F">
            <w:pPr>
              <w:pStyle w:val="GEFEG"/>
              <w:spacing w:after="20"/>
              <w:ind w:left="557"/>
              <w:rPr>
                <w:sz w:val="12"/>
                <w:szCs w:val="12"/>
              </w:rPr>
            </w:pPr>
            <w:r>
              <w:rPr>
                <w:color w:val="000000"/>
                <w:sz w:val="16"/>
                <w:szCs w:val="16"/>
              </w:rPr>
              <w:t>address post box</w:t>
            </w:r>
          </w:p>
        </w:tc>
        <w:tc>
          <w:tcPr>
            <w:tcW w:w="1340" w:type="dxa"/>
            <w:tcBorders>
              <w:top w:val="nil"/>
              <w:left w:val="nil"/>
              <w:bottom w:val="dotted" w:sz="6" w:space="0" w:color="C0C0C0"/>
              <w:right w:val="nil"/>
            </w:tcBorders>
            <w:shd w:val="clear" w:color="auto" w:fill="FFFFFF"/>
          </w:tcPr>
          <w:p w14:paraId="7EA557B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8231D6A" w14:textId="77777777" w:rsidR="0039026F" w:rsidRDefault="0039026F">
            <w:pPr>
              <w:pStyle w:val="GEFEG"/>
              <w:spacing w:before="20" w:after="20"/>
              <w:ind w:left="74"/>
              <w:rPr>
                <w:sz w:val="16"/>
                <w:szCs w:val="16"/>
              </w:rPr>
            </w:pPr>
            <w:r>
              <w:rPr>
                <w:b/>
                <w:bCs/>
                <w:color w:val="000000"/>
                <w:sz w:val="16"/>
                <w:szCs w:val="16"/>
              </w:rPr>
              <w:t>cbc:Postbox</w:t>
            </w:r>
          </w:p>
          <w:p w14:paraId="662C30D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48599C70" w14:textId="77777777" w:rsidR="0039026F" w:rsidRDefault="0039026F">
            <w:pPr>
              <w:pStyle w:val="GEFEG"/>
              <w:spacing w:after="20"/>
              <w:ind w:left="533"/>
              <w:rPr>
                <w:sz w:val="12"/>
                <w:szCs w:val="12"/>
              </w:rPr>
            </w:pPr>
            <w:r>
              <w:rPr>
                <w:color w:val="000000"/>
                <w:sz w:val="16"/>
                <w:szCs w:val="16"/>
              </w:rPr>
              <w:t>PostalAddress/cbc:Postbox</w:t>
            </w:r>
          </w:p>
        </w:tc>
      </w:tr>
      <w:tr w:rsidR="0039026F" w14:paraId="2EA00EB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7E546C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1D9384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54FE809" w14:textId="77777777" w:rsidR="0039026F" w:rsidRDefault="0039026F">
            <w:pPr>
              <w:pStyle w:val="GEFEG"/>
              <w:spacing w:before="20" w:after="20"/>
              <w:rPr>
                <w:sz w:val="16"/>
                <w:szCs w:val="16"/>
              </w:rPr>
            </w:pPr>
            <w:r>
              <w:rPr>
                <w:b/>
                <w:bCs/>
                <w:color w:val="000000"/>
                <w:sz w:val="16"/>
                <w:szCs w:val="16"/>
              </w:rPr>
              <w:t>Address line 1</w:t>
            </w:r>
          </w:p>
          <w:p w14:paraId="5585739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7BB13FC6" w14:textId="77777777" w:rsidR="0039026F" w:rsidRDefault="0039026F">
            <w:pPr>
              <w:pStyle w:val="GEFEG"/>
              <w:spacing w:after="20"/>
              <w:ind w:left="557"/>
              <w:rPr>
                <w:sz w:val="12"/>
                <w:szCs w:val="12"/>
              </w:rPr>
            </w:pPr>
            <w:r>
              <w:rPr>
                <w:color w:val="000000"/>
                <w:sz w:val="16"/>
                <w:szCs w:val="16"/>
              </w:rPr>
              <w:t>supplier address/Address line 1</w:t>
            </w:r>
          </w:p>
        </w:tc>
        <w:tc>
          <w:tcPr>
            <w:tcW w:w="1340" w:type="dxa"/>
            <w:tcBorders>
              <w:top w:val="nil"/>
              <w:left w:val="nil"/>
              <w:bottom w:val="dotted" w:sz="6" w:space="0" w:color="C0C0C0"/>
              <w:right w:val="nil"/>
            </w:tcBorders>
            <w:shd w:val="clear" w:color="auto" w:fill="FFFFFF"/>
          </w:tcPr>
          <w:p w14:paraId="59E884C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83B2EF2" w14:textId="77777777" w:rsidR="0039026F" w:rsidRDefault="0039026F">
            <w:pPr>
              <w:pStyle w:val="GEFEG"/>
              <w:spacing w:before="20" w:after="20"/>
              <w:ind w:left="74"/>
              <w:rPr>
                <w:sz w:val="16"/>
                <w:szCs w:val="16"/>
              </w:rPr>
            </w:pPr>
            <w:r>
              <w:rPr>
                <w:b/>
                <w:bCs/>
                <w:color w:val="000000"/>
                <w:sz w:val="16"/>
                <w:szCs w:val="16"/>
              </w:rPr>
              <w:t>cbc:StreetName</w:t>
            </w:r>
          </w:p>
          <w:p w14:paraId="2184D38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7FB3C52B" w14:textId="77777777" w:rsidR="0039026F" w:rsidRDefault="0039026F">
            <w:pPr>
              <w:pStyle w:val="GEFEG"/>
              <w:spacing w:after="20"/>
              <w:ind w:left="533"/>
              <w:rPr>
                <w:sz w:val="12"/>
                <w:szCs w:val="12"/>
              </w:rPr>
            </w:pPr>
            <w:r>
              <w:rPr>
                <w:color w:val="000000"/>
                <w:sz w:val="16"/>
                <w:szCs w:val="16"/>
              </w:rPr>
              <w:t>PostalAddress/cbc:StreetName</w:t>
            </w:r>
          </w:p>
        </w:tc>
      </w:tr>
      <w:tr w:rsidR="0039026F" w14:paraId="01D69D5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D6235E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BBB0FE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25DC5BE" w14:textId="77777777" w:rsidR="0039026F" w:rsidRDefault="0039026F">
            <w:pPr>
              <w:pStyle w:val="GEFEG"/>
              <w:spacing w:before="20" w:after="20"/>
              <w:rPr>
                <w:sz w:val="16"/>
                <w:szCs w:val="16"/>
              </w:rPr>
            </w:pPr>
            <w:r>
              <w:rPr>
                <w:b/>
                <w:bCs/>
                <w:color w:val="000000"/>
                <w:sz w:val="16"/>
                <w:szCs w:val="16"/>
              </w:rPr>
              <w:t>Address line 2</w:t>
            </w:r>
          </w:p>
          <w:p w14:paraId="4277E60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0CC0C336" w14:textId="77777777" w:rsidR="0039026F" w:rsidRDefault="0039026F">
            <w:pPr>
              <w:pStyle w:val="GEFEG"/>
              <w:spacing w:after="20"/>
              <w:ind w:left="557"/>
              <w:rPr>
                <w:sz w:val="12"/>
                <w:szCs w:val="12"/>
              </w:rPr>
            </w:pPr>
            <w:r>
              <w:rPr>
                <w:color w:val="000000"/>
                <w:sz w:val="16"/>
                <w:szCs w:val="16"/>
              </w:rPr>
              <w:t>supplier address/Address line 2</w:t>
            </w:r>
          </w:p>
        </w:tc>
        <w:tc>
          <w:tcPr>
            <w:tcW w:w="1340" w:type="dxa"/>
            <w:tcBorders>
              <w:top w:val="nil"/>
              <w:left w:val="nil"/>
              <w:bottom w:val="dotted" w:sz="6" w:space="0" w:color="C0C0C0"/>
              <w:right w:val="nil"/>
            </w:tcBorders>
            <w:shd w:val="clear" w:color="auto" w:fill="FFFFFF"/>
          </w:tcPr>
          <w:p w14:paraId="5A0D9D3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7556CCC" w14:textId="77777777" w:rsidR="0039026F" w:rsidRDefault="0039026F">
            <w:pPr>
              <w:pStyle w:val="GEFEG"/>
              <w:spacing w:before="20" w:after="20"/>
              <w:ind w:left="74"/>
              <w:rPr>
                <w:sz w:val="16"/>
                <w:szCs w:val="16"/>
              </w:rPr>
            </w:pPr>
            <w:r>
              <w:rPr>
                <w:b/>
                <w:bCs/>
                <w:color w:val="000000"/>
                <w:sz w:val="16"/>
                <w:szCs w:val="16"/>
              </w:rPr>
              <w:t>cbc:AdditionalStreetName</w:t>
            </w:r>
          </w:p>
          <w:p w14:paraId="033BA6D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227BC8E4" w14:textId="77777777" w:rsidR="0039026F" w:rsidRDefault="0039026F">
            <w:pPr>
              <w:pStyle w:val="GEFEG"/>
              <w:spacing w:after="20"/>
              <w:ind w:left="533"/>
              <w:rPr>
                <w:sz w:val="12"/>
                <w:szCs w:val="12"/>
              </w:rPr>
            </w:pPr>
            <w:r>
              <w:rPr>
                <w:color w:val="000000"/>
                <w:sz w:val="16"/>
                <w:szCs w:val="16"/>
              </w:rPr>
              <w:t>PostalAddress/cbc:AdditionalStreetName</w:t>
            </w:r>
          </w:p>
        </w:tc>
      </w:tr>
      <w:tr w:rsidR="0039026F" w14:paraId="34A926F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15DBF4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4810AD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58A0CD0" w14:textId="77777777" w:rsidR="0039026F" w:rsidRDefault="0039026F">
            <w:pPr>
              <w:pStyle w:val="GEFEG"/>
              <w:spacing w:before="20" w:after="20"/>
              <w:rPr>
                <w:sz w:val="16"/>
                <w:szCs w:val="16"/>
              </w:rPr>
            </w:pPr>
            <w:r>
              <w:rPr>
                <w:b/>
                <w:bCs/>
                <w:color w:val="000000"/>
                <w:sz w:val="16"/>
                <w:szCs w:val="16"/>
              </w:rPr>
              <w:t>City</w:t>
            </w:r>
          </w:p>
          <w:p w14:paraId="1C1A433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36911236" w14:textId="77777777" w:rsidR="0039026F" w:rsidRDefault="0039026F">
            <w:pPr>
              <w:pStyle w:val="GEFEG"/>
              <w:spacing w:after="20"/>
              <w:ind w:left="557"/>
              <w:rPr>
                <w:sz w:val="12"/>
                <w:szCs w:val="12"/>
              </w:rPr>
            </w:pPr>
            <w:r>
              <w:rPr>
                <w:color w:val="000000"/>
                <w:sz w:val="16"/>
                <w:szCs w:val="16"/>
              </w:rPr>
              <w:t>supplier address/City</w:t>
            </w:r>
          </w:p>
        </w:tc>
        <w:tc>
          <w:tcPr>
            <w:tcW w:w="1340" w:type="dxa"/>
            <w:tcBorders>
              <w:top w:val="nil"/>
              <w:left w:val="nil"/>
              <w:bottom w:val="dotted" w:sz="6" w:space="0" w:color="C0C0C0"/>
              <w:right w:val="nil"/>
            </w:tcBorders>
            <w:shd w:val="clear" w:color="auto" w:fill="FFFFFF"/>
          </w:tcPr>
          <w:p w14:paraId="76745FC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98C58E5" w14:textId="77777777" w:rsidR="0039026F" w:rsidRDefault="0039026F">
            <w:pPr>
              <w:pStyle w:val="GEFEG"/>
              <w:spacing w:before="20" w:after="20"/>
              <w:ind w:left="74"/>
              <w:rPr>
                <w:sz w:val="16"/>
                <w:szCs w:val="16"/>
              </w:rPr>
            </w:pPr>
            <w:r>
              <w:rPr>
                <w:b/>
                <w:bCs/>
                <w:color w:val="000000"/>
                <w:sz w:val="16"/>
                <w:szCs w:val="16"/>
              </w:rPr>
              <w:t>cbc:CityName</w:t>
            </w:r>
          </w:p>
          <w:p w14:paraId="483B3B2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235951F0" w14:textId="77777777" w:rsidR="0039026F" w:rsidRDefault="0039026F">
            <w:pPr>
              <w:pStyle w:val="GEFEG"/>
              <w:spacing w:after="20"/>
              <w:ind w:left="533"/>
              <w:rPr>
                <w:sz w:val="12"/>
                <w:szCs w:val="12"/>
              </w:rPr>
            </w:pPr>
            <w:r>
              <w:rPr>
                <w:color w:val="000000"/>
                <w:sz w:val="16"/>
                <w:szCs w:val="16"/>
              </w:rPr>
              <w:t>PostalAddress/cbc:CityName</w:t>
            </w:r>
          </w:p>
        </w:tc>
      </w:tr>
      <w:tr w:rsidR="0039026F" w14:paraId="474F4AF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8480C0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F03050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1E56B4A" w14:textId="77777777" w:rsidR="0039026F" w:rsidRDefault="0039026F">
            <w:pPr>
              <w:pStyle w:val="GEFEG"/>
              <w:spacing w:before="20" w:after="20"/>
              <w:rPr>
                <w:sz w:val="16"/>
                <w:szCs w:val="16"/>
              </w:rPr>
            </w:pPr>
            <w:r>
              <w:rPr>
                <w:b/>
                <w:bCs/>
                <w:color w:val="000000"/>
                <w:sz w:val="16"/>
                <w:szCs w:val="16"/>
              </w:rPr>
              <w:t>Post code</w:t>
            </w:r>
          </w:p>
          <w:p w14:paraId="2951A5C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3C51064D" w14:textId="77777777" w:rsidR="0039026F" w:rsidRDefault="0039026F">
            <w:pPr>
              <w:pStyle w:val="GEFEG"/>
              <w:spacing w:after="20"/>
              <w:ind w:left="557"/>
              <w:rPr>
                <w:sz w:val="12"/>
                <w:szCs w:val="12"/>
              </w:rPr>
            </w:pPr>
            <w:r>
              <w:rPr>
                <w:color w:val="000000"/>
                <w:sz w:val="16"/>
                <w:szCs w:val="16"/>
              </w:rPr>
              <w:t>supplier address/Post code</w:t>
            </w:r>
          </w:p>
        </w:tc>
        <w:tc>
          <w:tcPr>
            <w:tcW w:w="1340" w:type="dxa"/>
            <w:tcBorders>
              <w:top w:val="nil"/>
              <w:left w:val="nil"/>
              <w:bottom w:val="dotted" w:sz="6" w:space="0" w:color="C0C0C0"/>
              <w:right w:val="nil"/>
            </w:tcBorders>
            <w:shd w:val="clear" w:color="auto" w:fill="FFFFFF"/>
          </w:tcPr>
          <w:p w14:paraId="0B6B975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99A60AA" w14:textId="77777777" w:rsidR="0039026F" w:rsidRDefault="0039026F">
            <w:pPr>
              <w:pStyle w:val="GEFEG"/>
              <w:spacing w:before="20" w:after="20"/>
              <w:ind w:left="74"/>
              <w:rPr>
                <w:sz w:val="16"/>
                <w:szCs w:val="16"/>
              </w:rPr>
            </w:pPr>
            <w:r>
              <w:rPr>
                <w:b/>
                <w:bCs/>
                <w:color w:val="000000"/>
                <w:sz w:val="16"/>
                <w:szCs w:val="16"/>
              </w:rPr>
              <w:t>cbc:PostalZone</w:t>
            </w:r>
          </w:p>
          <w:p w14:paraId="727B351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7BB0C3AA" w14:textId="77777777" w:rsidR="0039026F" w:rsidRDefault="0039026F">
            <w:pPr>
              <w:pStyle w:val="GEFEG"/>
              <w:spacing w:after="20"/>
              <w:ind w:left="533"/>
              <w:rPr>
                <w:sz w:val="12"/>
                <w:szCs w:val="12"/>
              </w:rPr>
            </w:pPr>
            <w:r>
              <w:rPr>
                <w:color w:val="000000"/>
                <w:sz w:val="16"/>
                <w:szCs w:val="16"/>
              </w:rPr>
              <w:t>PostalAddress/cbc:PostalZone</w:t>
            </w:r>
          </w:p>
        </w:tc>
      </w:tr>
      <w:tr w:rsidR="0039026F" w14:paraId="242B679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7FBC97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16C84A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B295A13" w14:textId="77777777" w:rsidR="0039026F" w:rsidRDefault="0039026F">
            <w:pPr>
              <w:pStyle w:val="GEFEG"/>
              <w:spacing w:before="20" w:after="20"/>
              <w:rPr>
                <w:sz w:val="16"/>
                <w:szCs w:val="16"/>
              </w:rPr>
            </w:pPr>
            <w:r>
              <w:rPr>
                <w:b/>
                <w:bCs/>
                <w:color w:val="000000"/>
                <w:sz w:val="16"/>
                <w:szCs w:val="16"/>
              </w:rPr>
              <w:t>Country subdivision</w:t>
            </w:r>
          </w:p>
          <w:p w14:paraId="5C71643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051E7F9B" w14:textId="77777777" w:rsidR="0039026F" w:rsidRDefault="0039026F">
            <w:pPr>
              <w:pStyle w:val="GEFEG"/>
              <w:spacing w:after="20"/>
              <w:ind w:left="557"/>
              <w:rPr>
                <w:sz w:val="12"/>
                <w:szCs w:val="12"/>
              </w:rPr>
            </w:pPr>
            <w:r>
              <w:rPr>
                <w:color w:val="000000"/>
                <w:sz w:val="16"/>
                <w:szCs w:val="16"/>
              </w:rPr>
              <w:t>supplier address/Country subdivision</w:t>
            </w:r>
          </w:p>
        </w:tc>
        <w:tc>
          <w:tcPr>
            <w:tcW w:w="1340" w:type="dxa"/>
            <w:tcBorders>
              <w:top w:val="nil"/>
              <w:left w:val="nil"/>
              <w:bottom w:val="dotted" w:sz="6" w:space="0" w:color="C0C0C0"/>
              <w:right w:val="nil"/>
            </w:tcBorders>
            <w:shd w:val="clear" w:color="auto" w:fill="FFFFFF"/>
          </w:tcPr>
          <w:p w14:paraId="7E1206D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49C71E5" w14:textId="77777777" w:rsidR="0039026F" w:rsidRDefault="0039026F">
            <w:pPr>
              <w:pStyle w:val="GEFEG"/>
              <w:spacing w:before="20" w:after="20"/>
              <w:ind w:left="74"/>
              <w:rPr>
                <w:sz w:val="16"/>
                <w:szCs w:val="16"/>
              </w:rPr>
            </w:pPr>
            <w:r>
              <w:rPr>
                <w:b/>
                <w:bCs/>
                <w:color w:val="000000"/>
                <w:sz w:val="16"/>
                <w:szCs w:val="16"/>
              </w:rPr>
              <w:t>cbc:CountrySubentity</w:t>
            </w:r>
          </w:p>
          <w:p w14:paraId="50CA1C4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74ACCC6D" w14:textId="77777777" w:rsidR="0039026F" w:rsidRDefault="0039026F">
            <w:pPr>
              <w:pStyle w:val="GEFEG"/>
              <w:spacing w:after="20"/>
              <w:ind w:left="533"/>
              <w:rPr>
                <w:sz w:val="12"/>
                <w:szCs w:val="12"/>
              </w:rPr>
            </w:pPr>
            <w:r>
              <w:rPr>
                <w:color w:val="000000"/>
                <w:sz w:val="16"/>
                <w:szCs w:val="16"/>
              </w:rPr>
              <w:t>PostalAddress/cbc:CountrySubentity</w:t>
            </w:r>
          </w:p>
        </w:tc>
      </w:tr>
      <w:tr w:rsidR="0039026F" w14:paraId="6367E9E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32A8C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282DE9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1A16AEC" w14:textId="77777777" w:rsidR="0039026F" w:rsidRDefault="0039026F">
            <w:pPr>
              <w:pStyle w:val="GEFEG"/>
              <w:spacing w:before="20" w:after="20"/>
              <w:rPr>
                <w:sz w:val="16"/>
                <w:szCs w:val="16"/>
              </w:rPr>
            </w:pPr>
            <w:r>
              <w:rPr>
                <w:b/>
                <w:bCs/>
                <w:color w:val="000000"/>
                <w:sz w:val="16"/>
                <w:szCs w:val="16"/>
              </w:rPr>
              <w:t>Country code</w:t>
            </w:r>
          </w:p>
          <w:p w14:paraId="788F981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37CA27E2" w14:textId="77777777" w:rsidR="0039026F" w:rsidRDefault="0039026F">
            <w:pPr>
              <w:pStyle w:val="GEFEG"/>
              <w:spacing w:after="20"/>
              <w:ind w:left="557"/>
              <w:rPr>
                <w:sz w:val="12"/>
                <w:szCs w:val="12"/>
              </w:rPr>
            </w:pPr>
            <w:r>
              <w:rPr>
                <w:color w:val="000000"/>
                <w:sz w:val="16"/>
                <w:szCs w:val="16"/>
              </w:rPr>
              <w:t>supplier address/Country code</w:t>
            </w:r>
          </w:p>
        </w:tc>
        <w:tc>
          <w:tcPr>
            <w:tcW w:w="1340" w:type="dxa"/>
            <w:tcBorders>
              <w:top w:val="nil"/>
              <w:left w:val="nil"/>
              <w:bottom w:val="dotted" w:sz="6" w:space="0" w:color="C0C0C0"/>
              <w:right w:val="nil"/>
            </w:tcBorders>
            <w:shd w:val="clear" w:color="auto" w:fill="FFFFFF"/>
          </w:tcPr>
          <w:p w14:paraId="6168E33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FE288B5" w14:textId="77777777" w:rsidR="0039026F" w:rsidRDefault="0039026F">
            <w:pPr>
              <w:pStyle w:val="GEFEG"/>
              <w:spacing w:before="20" w:after="20"/>
              <w:ind w:left="74"/>
              <w:rPr>
                <w:sz w:val="16"/>
                <w:szCs w:val="16"/>
              </w:rPr>
            </w:pPr>
            <w:r>
              <w:rPr>
                <w:b/>
                <w:bCs/>
                <w:color w:val="000000"/>
                <w:sz w:val="16"/>
                <w:szCs w:val="16"/>
              </w:rPr>
              <w:t>cbc:IdentificationCode</w:t>
            </w:r>
          </w:p>
          <w:p w14:paraId="00A350A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145A331F" w14:textId="77777777" w:rsidR="0039026F" w:rsidRDefault="0039026F">
            <w:pPr>
              <w:pStyle w:val="GEFEG"/>
              <w:spacing w:after="20"/>
              <w:ind w:left="533"/>
              <w:rPr>
                <w:sz w:val="12"/>
                <w:szCs w:val="12"/>
              </w:rPr>
            </w:pPr>
            <w:r>
              <w:rPr>
                <w:color w:val="000000"/>
                <w:sz w:val="16"/>
                <w:szCs w:val="16"/>
              </w:rPr>
              <w:t>PostalAddress/cac:Country/cbc:IdentificationCode</w:t>
            </w:r>
          </w:p>
        </w:tc>
      </w:tr>
      <w:tr w:rsidR="0039026F" w14:paraId="363A674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486213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B63E8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288EC27" w14:textId="77777777" w:rsidR="0039026F" w:rsidRDefault="0039026F">
            <w:pPr>
              <w:pStyle w:val="GEFEG"/>
              <w:spacing w:before="20" w:after="20"/>
              <w:rPr>
                <w:sz w:val="16"/>
                <w:szCs w:val="16"/>
              </w:rPr>
            </w:pPr>
            <w:r>
              <w:rPr>
                <w:b/>
                <w:bCs/>
                <w:color w:val="000000"/>
                <w:sz w:val="16"/>
                <w:szCs w:val="16"/>
              </w:rPr>
              <w:t>Contact point</w:t>
            </w:r>
          </w:p>
          <w:p w14:paraId="29D84F5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6A69694A" w14:textId="77777777" w:rsidR="0039026F" w:rsidRDefault="0039026F">
            <w:pPr>
              <w:pStyle w:val="GEFEG"/>
              <w:spacing w:after="20"/>
              <w:ind w:left="557"/>
              <w:rPr>
                <w:sz w:val="12"/>
                <w:szCs w:val="12"/>
              </w:rPr>
            </w:pPr>
            <w:r>
              <w:rPr>
                <w:color w:val="000000"/>
                <w:sz w:val="16"/>
                <w:szCs w:val="16"/>
              </w:rPr>
              <w:t>supplier contact/Contact point</w:t>
            </w:r>
          </w:p>
        </w:tc>
        <w:tc>
          <w:tcPr>
            <w:tcW w:w="1340" w:type="dxa"/>
            <w:tcBorders>
              <w:top w:val="nil"/>
              <w:left w:val="nil"/>
              <w:bottom w:val="dotted" w:sz="6" w:space="0" w:color="C0C0C0"/>
              <w:right w:val="nil"/>
            </w:tcBorders>
            <w:shd w:val="clear" w:color="auto" w:fill="FFFFFF"/>
          </w:tcPr>
          <w:p w14:paraId="68F9392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C12CEB5" w14:textId="77777777" w:rsidR="0039026F" w:rsidRDefault="0039026F">
            <w:pPr>
              <w:pStyle w:val="GEFEG"/>
              <w:spacing w:before="20" w:after="20"/>
              <w:ind w:left="74"/>
              <w:rPr>
                <w:sz w:val="16"/>
                <w:szCs w:val="16"/>
              </w:rPr>
            </w:pPr>
            <w:r>
              <w:rPr>
                <w:b/>
                <w:bCs/>
                <w:color w:val="000000"/>
                <w:sz w:val="16"/>
                <w:szCs w:val="16"/>
              </w:rPr>
              <w:t>cbc:Name</w:t>
            </w:r>
          </w:p>
          <w:p w14:paraId="3890D66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277E6020" w14:textId="77777777" w:rsidR="0039026F" w:rsidRDefault="0039026F">
            <w:pPr>
              <w:pStyle w:val="GEFEG"/>
              <w:spacing w:after="20"/>
              <w:ind w:left="533"/>
              <w:rPr>
                <w:sz w:val="12"/>
                <w:szCs w:val="12"/>
              </w:rPr>
            </w:pPr>
            <w:r>
              <w:rPr>
                <w:color w:val="000000"/>
                <w:sz w:val="16"/>
                <w:szCs w:val="16"/>
              </w:rPr>
              <w:t>Contact/cbc:Name</w:t>
            </w:r>
          </w:p>
        </w:tc>
      </w:tr>
      <w:tr w:rsidR="0039026F" w14:paraId="4413386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F06DC4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3DA71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93F5379" w14:textId="77777777" w:rsidR="0039026F" w:rsidRDefault="0039026F">
            <w:pPr>
              <w:pStyle w:val="GEFEG"/>
              <w:spacing w:before="20" w:after="20"/>
              <w:rPr>
                <w:sz w:val="16"/>
                <w:szCs w:val="16"/>
              </w:rPr>
            </w:pPr>
            <w:r>
              <w:rPr>
                <w:b/>
                <w:bCs/>
                <w:color w:val="000000"/>
                <w:sz w:val="16"/>
                <w:szCs w:val="16"/>
              </w:rPr>
              <w:t>Contact fax number</w:t>
            </w:r>
          </w:p>
          <w:p w14:paraId="0D72456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73DDC21B" w14:textId="77777777" w:rsidR="0039026F" w:rsidRDefault="0039026F">
            <w:pPr>
              <w:pStyle w:val="GEFEG"/>
              <w:spacing w:after="20"/>
              <w:ind w:left="557"/>
              <w:rPr>
                <w:sz w:val="12"/>
                <w:szCs w:val="12"/>
              </w:rPr>
            </w:pPr>
            <w:r>
              <w:rPr>
                <w:color w:val="000000"/>
                <w:sz w:val="16"/>
                <w:szCs w:val="16"/>
              </w:rPr>
              <w:t>supplier contact/Contact fax number</w:t>
            </w:r>
          </w:p>
        </w:tc>
        <w:tc>
          <w:tcPr>
            <w:tcW w:w="1340" w:type="dxa"/>
            <w:tcBorders>
              <w:top w:val="nil"/>
              <w:left w:val="nil"/>
              <w:bottom w:val="dotted" w:sz="6" w:space="0" w:color="C0C0C0"/>
              <w:right w:val="nil"/>
            </w:tcBorders>
            <w:shd w:val="clear" w:color="auto" w:fill="FFFFFF"/>
          </w:tcPr>
          <w:p w14:paraId="1D6C746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4BA7127" w14:textId="77777777" w:rsidR="0039026F" w:rsidRDefault="0039026F">
            <w:pPr>
              <w:pStyle w:val="GEFEG"/>
              <w:spacing w:before="20" w:after="20"/>
              <w:ind w:left="74"/>
              <w:rPr>
                <w:sz w:val="16"/>
                <w:szCs w:val="16"/>
              </w:rPr>
            </w:pPr>
            <w:r>
              <w:rPr>
                <w:b/>
                <w:bCs/>
                <w:color w:val="000000"/>
                <w:sz w:val="16"/>
                <w:szCs w:val="16"/>
              </w:rPr>
              <w:t>cbc:Telefax</w:t>
            </w:r>
          </w:p>
          <w:p w14:paraId="5F93C7E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43699202" w14:textId="77777777" w:rsidR="0039026F" w:rsidRDefault="0039026F">
            <w:pPr>
              <w:pStyle w:val="GEFEG"/>
              <w:spacing w:after="20"/>
              <w:ind w:left="533"/>
              <w:rPr>
                <w:sz w:val="12"/>
                <w:szCs w:val="12"/>
              </w:rPr>
            </w:pPr>
            <w:r>
              <w:rPr>
                <w:color w:val="000000"/>
                <w:sz w:val="16"/>
                <w:szCs w:val="16"/>
              </w:rPr>
              <w:t>Contact/cbc:Telefax</w:t>
            </w:r>
          </w:p>
        </w:tc>
      </w:tr>
      <w:tr w:rsidR="0039026F" w14:paraId="4592C5F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68CEC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FD12A3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64E5BB9" w14:textId="77777777" w:rsidR="0039026F" w:rsidRDefault="0039026F">
            <w:pPr>
              <w:pStyle w:val="GEFEG"/>
              <w:spacing w:before="20" w:after="20"/>
              <w:rPr>
                <w:sz w:val="16"/>
                <w:szCs w:val="16"/>
              </w:rPr>
            </w:pPr>
            <w:r>
              <w:rPr>
                <w:b/>
                <w:bCs/>
                <w:color w:val="000000"/>
                <w:sz w:val="16"/>
                <w:szCs w:val="16"/>
              </w:rPr>
              <w:t>Contact telephone number</w:t>
            </w:r>
          </w:p>
          <w:p w14:paraId="1721A1D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0049D86C" w14:textId="77777777" w:rsidR="0039026F" w:rsidRDefault="0039026F">
            <w:pPr>
              <w:pStyle w:val="GEFEG"/>
              <w:spacing w:after="20"/>
              <w:ind w:left="557"/>
              <w:rPr>
                <w:sz w:val="12"/>
                <w:szCs w:val="12"/>
              </w:rPr>
            </w:pPr>
            <w:r>
              <w:rPr>
                <w:color w:val="000000"/>
                <w:sz w:val="16"/>
                <w:szCs w:val="16"/>
              </w:rPr>
              <w:t>supplier contact/Contact telephone number</w:t>
            </w:r>
          </w:p>
        </w:tc>
        <w:tc>
          <w:tcPr>
            <w:tcW w:w="1340" w:type="dxa"/>
            <w:tcBorders>
              <w:top w:val="nil"/>
              <w:left w:val="nil"/>
              <w:bottom w:val="dotted" w:sz="6" w:space="0" w:color="C0C0C0"/>
              <w:right w:val="nil"/>
            </w:tcBorders>
            <w:shd w:val="clear" w:color="auto" w:fill="FFFFFF"/>
          </w:tcPr>
          <w:p w14:paraId="2C0066A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66DD53B" w14:textId="77777777" w:rsidR="0039026F" w:rsidRDefault="0039026F">
            <w:pPr>
              <w:pStyle w:val="GEFEG"/>
              <w:spacing w:before="20" w:after="20"/>
              <w:ind w:left="74"/>
              <w:rPr>
                <w:sz w:val="16"/>
                <w:szCs w:val="16"/>
              </w:rPr>
            </w:pPr>
            <w:r>
              <w:rPr>
                <w:b/>
                <w:bCs/>
                <w:color w:val="000000"/>
                <w:sz w:val="16"/>
                <w:szCs w:val="16"/>
              </w:rPr>
              <w:t>cbc:Telephone</w:t>
            </w:r>
          </w:p>
          <w:p w14:paraId="5E99F6C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539CE890" w14:textId="77777777" w:rsidR="0039026F" w:rsidRDefault="0039026F">
            <w:pPr>
              <w:pStyle w:val="GEFEG"/>
              <w:spacing w:after="20"/>
              <w:ind w:left="533"/>
              <w:rPr>
                <w:sz w:val="12"/>
                <w:szCs w:val="12"/>
              </w:rPr>
            </w:pPr>
            <w:r>
              <w:rPr>
                <w:color w:val="000000"/>
                <w:sz w:val="16"/>
                <w:szCs w:val="16"/>
              </w:rPr>
              <w:t>Contact/cbc:Telephone</w:t>
            </w:r>
          </w:p>
        </w:tc>
      </w:tr>
      <w:tr w:rsidR="0039026F" w14:paraId="179EBF5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AC14C8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4A2A36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E645D24" w14:textId="77777777" w:rsidR="0039026F" w:rsidRDefault="0039026F">
            <w:pPr>
              <w:pStyle w:val="GEFEG"/>
              <w:spacing w:before="20" w:after="20"/>
              <w:rPr>
                <w:sz w:val="16"/>
                <w:szCs w:val="16"/>
              </w:rPr>
            </w:pPr>
            <w:r>
              <w:rPr>
                <w:b/>
                <w:bCs/>
                <w:color w:val="000000"/>
                <w:sz w:val="16"/>
                <w:szCs w:val="16"/>
              </w:rPr>
              <w:t>Contact email address</w:t>
            </w:r>
          </w:p>
          <w:p w14:paraId="6B56386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65BE6084" w14:textId="77777777" w:rsidR="0039026F" w:rsidRDefault="0039026F">
            <w:pPr>
              <w:pStyle w:val="GEFEG"/>
              <w:spacing w:after="20"/>
              <w:ind w:left="557"/>
              <w:rPr>
                <w:sz w:val="12"/>
                <w:szCs w:val="12"/>
              </w:rPr>
            </w:pPr>
            <w:r>
              <w:rPr>
                <w:color w:val="000000"/>
                <w:sz w:val="16"/>
                <w:szCs w:val="16"/>
              </w:rPr>
              <w:t>supplier contact/Contact email address</w:t>
            </w:r>
          </w:p>
        </w:tc>
        <w:tc>
          <w:tcPr>
            <w:tcW w:w="1340" w:type="dxa"/>
            <w:tcBorders>
              <w:top w:val="nil"/>
              <w:left w:val="nil"/>
              <w:bottom w:val="dotted" w:sz="6" w:space="0" w:color="C0C0C0"/>
              <w:right w:val="nil"/>
            </w:tcBorders>
            <w:shd w:val="clear" w:color="auto" w:fill="FFFFFF"/>
          </w:tcPr>
          <w:p w14:paraId="5389A27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22A6208" w14:textId="77777777" w:rsidR="0039026F" w:rsidRDefault="0039026F">
            <w:pPr>
              <w:pStyle w:val="GEFEG"/>
              <w:spacing w:before="20" w:after="20"/>
              <w:ind w:left="74"/>
              <w:rPr>
                <w:sz w:val="16"/>
                <w:szCs w:val="16"/>
              </w:rPr>
            </w:pPr>
            <w:r>
              <w:rPr>
                <w:b/>
                <w:bCs/>
                <w:color w:val="000000"/>
                <w:sz w:val="16"/>
                <w:szCs w:val="16"/>
              </w:rPr>
              <w:t>cbc:ElectronicMail</w:t>
            </w:r>
          </w:p>
          <w:p w14:paraId="0EFFAC9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018CF4FA" w14:textId="77777777" w:rsidR="0039026F" w:rsidRDefault="0039026F">
            <w:pPr>
              <w:pStyle w:val="GEFEG"/>
              <w:spacing w:after="20"/>
              <w:ind w:left="533"/>
              <w:rPr>
                <w:sz w:val="12"/>
                <w:szCs w:val="12"/>
              </w:rPr>
            </w:pPr>
            <w:r>
              <w:rPr>
                <w:color w:val="000000"/>
                <w:sz w:val="16"/>
                <w:szCs w:val="16"/>
              </w:rPr>
              <w:t>Contact/cbc:ElectronicMail</w:t>
            </w:r>
          </w:p>
        </w:tc>
      </w:tr>
      <w:tr w:rsidR="0039026F" w14:paraId="7CD6233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01E252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F83F3E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43136B7" w14:textId="77777777" w:rsidR="0039026F" w:rsidRDefault="0039026F">
            <w:pPr>
              <w:pStyle w:val="GEFEG"/>
              <w:spacing w:before="20" w:after="20"/>
              <w:rPr>
                <w:sz w:val="16"/>
                <w:szCs w:val="16"/>
              </w:rPr>
            </w:pPr>
            <w:r>
              <w:rPr>
                <w:b/>
                <w:bCs/>
                <w:color w:val="000000"/>
                <w:sz w:val="16"/>
                <w:szCs w:val="16"/>
              </w:rPr>
              <w:t>Catalogue customer standard identifier</w:t>
            </w:r>
          </w:p>
          <w:p w14:paraId="4F0CFB1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4009C825" w14:textId="77777777" w:rsidR="0039026F" w:rsidRDefault="0039026F">
            <w:pPr>
              <w:pStyle w:val="GEFEG"/>
              <w:spacing w:after="20"/>
              <w:ind w:left="557"/>
              <w:rPr>
                <w:sz w:val="12"/>
                <w:szCs w:val="12"/>
              </w:rPr>
            </w:pPr>
            <w:r>
              <w:rPr>
                <w:color w:val="000000"/>
                <w:sz w:val="16"/>
                <w:szCs w:val="16"/>
              </w:rPr>
              <w:t>customer standard identifier</w:t>
            </w:r>
          </w:p>
        </w:tc>
        <w:tc>
          <w:tcPr>
            <w:tcW w:w="1340" w:type="dxa"/>
            <w:tcBorders>
              <w:top w:val="nil"/>
              <w:left w:val="nil"/>
              <w:bottom w:val="dotted" w:sz="6" w:space="0" w:color="C0C0C0"/>
              <w:right w:val="nil"/>
            </w:tcBorders>
            <w:shd w:val="clear" w:color="auto" w:fill="FFFFFF"/>
          </w:tcPr>
          <w:p w14:paraId="52501A0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602FED7" w14:textId="77777777" w:rsidR="0039026F" w:rsidRDefault="0039026F">
            <w:pPr>
              <w:pStyle w:val="GEFEG"/>
              <w:spacing w:before="20" w:after="20"/>
              <w:ind w:left="74"/>
              <w:rPr>
                <w:sz w:val="16"/>
                <w:szCs w:val="16"/>
              </w:rPr>
            </w:pPr>
            <w:r>
              <w:rPr>
                <w:b/>
                <w:bCs/>
                <w:color w:val="000000"/>
                <w:sz w:val="16"/>
                <w:szCs w:val="16"/>
              </w:rPr>
              <w:t>cbc:ID</w:t>
            </w:r>
          </w:p>
          <w:p w14:paraId="1BF773D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7F230079" w14:textId="77777777" w:rsidR="0039026F" w:rsidRDefault="0039026F">
            <w:pPr>
              <w:pStyle w:val="GEFEG"/>
              <w:spacing w:after="20"/>
              <w:ind w:left="533"/>
              <w:rPr>
                <w:sz w:val="12"/>
                <w:szCs w:val="12"/>
              </w:rPr>
            </w:pPr>
            <w:r>
              <w:rPr>
                <w:color w:val="000000"/>
                <w:sz w:val="16"/>
                <w:szCs w:val="16"/>
              </w:rPr>
              <w:t>PartyIdentification/cbc:ID</w:t>
            </w:r>
          </w:p>
        </w:tc>
      </w:tr>
      <w:tr w:rsidR="0039026F" w14:paraId="0283563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E118ED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2A14E7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14C9B00" w14:textId="77777777" w:rsidR="0039026F" w:rsidRDefault="0039026F">
            <w:pPr>
              <w:pStyle w:val="GEFEG"/>
              <w:spacing w:before="20" w:after="20"/>
              <w:rPr>
                <w:sz w:val="16"/>
                <w:szCs w:val="16"/>
              </w:rPr>
            </w:pPr>
            <w:r>
              <w:rPr>
                <w:b/>
                <w:bCs/>
                <w:color w:val="000000"/>
                <w:sz w:val="16"/>
                <w:szCs w:val="16"/>
              </w:rPr>
              <w:t>Identification Scheme. Identifier</w:t>
            </w:r>
          </w:p>
          <w:p w14:paraId="32E3326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51128139" w14:textId="77777777" w:rsidR="0039026F" w:rsidRDefault="0039026F">
            <w:pPr>
              <w:pStyle w:val="GEFEG"/>
              <w:ind w:left="557"/>
              <w:rPr>
                <w:sz w:val="16"/>
                <w:szCs w:val="16"/>
              </w:rPr>
            </w:pPr>
            <w:r>
              <w:rPr>
                <w:color w:val="000000"/>
                <w:sz w:val="16"/>
                <w:szCs w:val="16"/>
              </w:rPr>
              <w:t>customer standard identifier/Identification Scheme.</w:t>
            </w:r>
          </w:p>
          <w:p w14:paraId="4DF44AB0"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2FE219C1"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1002D676" w14:textId="77777777" w:rsidR="0039026F" w:rsidRDefault="0039026F">
            <w:pPr>
              <w:pStyle w:val="GEFEG"/>
              <w:spacing w:before="20" w:after="20"/>
              <w:ind w:left="74"/>
              <w:rPr>
                <w:sz w:val="16"/>
                <w:szCs w:val="16"/>
              </w:rPr>
            </w:pPr>
            <w:r>
              <w:rPr>
                <w:b/>
                <w:bCs/>
                <w:color w:val="000000"/>
                <w:sz w:val="16"/>
                <w:szCs w:val="16"/>
              </w:rPr>
              <w:t>schemeID</w:t>
            </w:r>
          </w:p>
          <w:p w14:paraId="57EA1C1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4B43C903" w14:textId="77777777" w:rsidR="0039026F" w:rsidRDefault="0039026F">
            <w:pPr>
              <w:pStyle w:val="GEFEG"/>
              <w:spacing w:after="20"/>
              <w:ind w:left="533"/>
              <w:rPr>
                <w:sz w:val="12"/>
                <w:szCs w:val="12"/>
              </w:rPr>
            </w:pPr>
            <w:r>
              <w:rPr>
                <w:color w:val="000000"/>
                <w:sz w:val="16"/>
                <w:szCs w:val="16"/>
              </w:rPr>
              <w:t>PartyIdentification/cbc:ID/@schemeID</w:t>
            </w:r>
          </w:p>
        </w:tc>
      </w:tr>
      <w:tr w:rsidR="0039026F" w14:paraId="1F2A54E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38EC1C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6AC2A8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5E7B7CC" w14:textId="77777777" w:rsidR="0039026F" w:rsidRDefault="0039026F">
            <w:pPr>
              <w:pStyle w:val="GEFEG"/>
              <w:spacing w:before="20" w:after="20"/>
              <w:rPr>
                <w:sz w:val="16"/>
                <w:szCs w:val="16"/>
              </w:rPr>
            </w:pPr>
            <w:r>
              <w:rPr>
                <w:b/>
                <w:bCs/>
                <w:color w:val="000000"/>
                <w:sz w:val="16"/>
                <w:szCs w:val="16"/>
              </w:rPr>
              <w:t>Catalogue customer name</w:t>
            </w:r>
          </w:p>
          <w:p w14:paraId="0583045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0E4B0728" w14:textId="77777777" w:rsidR="0039026F" w:rsidRDefault="0039026F">
            <w:pPr>
              <w:pStyle w:val="GEFEG"/>
              <w:spacing w:after="20"/>
              <w:ind w:left="557"/>
              <w:rPr>
                <w:sz w:val="12"/>
                <w:szCs w:val="12"/>
              </w:rPr>
            </w:pPr>
            <w:r>
              <w:rPr>
                <w:color w:val="000000"/>
                <w:sz w:val="16"/>
                <w:szCs w:val="16"/>
              </w:rPr>
              <w:t>customer name</w:t>
            </w:r>
          </w:p>
        </w:tc>
        <w:tc>
          <w:tcPr>
            <w:tcW w:w="1340" w:type="dxa"/>
            <w:tcBorders>
              <w:top w:val="nil"/>
              <w:left w:val="nil"/>
              <w:bottom w:val="dotted" w:sz="6" w:space="0" w:color="C0C0C0"/>
              <w:right w:val="nil"/>
            </w:tcBorders>
            <w:shd w:val="clear" w:color="auto" w:fill="FFFFFF"/>
          </w:tcPr>
          <w:p w14:paraId="6F5E32D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BD058FE" w14:textId="77777777" w:rsidR="0039026F" w:rsidRDefault="0039026F">
            <w:pPr>
              <w:pStyle w:val="GEFEG"/>
              <w:spacing w:before="20" w:after="20"/>
              <w:ind w:left="74"/>
              <w:rPr>
                <w:sz w:val="16"/>
                <w:szCs w:val="16"/>
              </w:rPr>
            </w:pPr>
            <w:r>
              <w:rPr>
                <w:b/>
                <w:bCs/>
                <w:color w:val="000000"/>
                <w:sz w:val="16"/>
                <w:szCs w:val="16"/>
              </w:rPr>
              <w:t>cbc:Name</w:t>
            </w:r>
          </w:p>
          <w:p w14:paraId="52F2AC7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42CF20CE" w14:textId="77777777" w:rsidR="0039026F" w:rsidRDefault="0039026F">
            <w:pPr>
              <w:pStyle w:val="GEFEG"/>
              <w:spacing w:after="20"/>
              <w:ind w:left="533"/>
              <w:rPr>
                <w:sz w:val="12"/>
                <w:szCs w:val="12"/>
              </w:rPr>
            </w:pPr>
            <w:r>
              <w:rPr>
                <w:color w:val="000000"/>
                <w:sz w:val="16"/>
                <w:szCs w:val="16"/>
              </w:rPr>
              <w:t>PartyName/cbc:Name</w:t>
            </w:r>
          </w:p>
        </w:tc>
      </w:tr>
      <w:tr w:rsidR="0039026F" w14:paraId="0450F6C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608FCF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1DE372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4F774D8" w14:textId="77777777" w:rsidR="0039026F" w:rsidRDefault="0039026F">
            <w:pPr>
              <w:pStyle w:val="GEFEG"/>
              <w:spacing w:before="20" w:after="20"/>
              <w:rPr>
                <w:sz w:val="16"/>
                <w:szCs w:val="16"/>
              </w:rPr>
            </w:pPr>
            <w:r>
              <w:rPr>
                <w:b/>
                <w:bCs/>
                <w:color w:val="000000"/>
                <w:sz w:val="16"/>
                <w:szCs w:val="16"/>
              </w:rPr>
              <w:t>Contact point</w:t>
            </w:r>
          </w:p>
          <w:p w14:paraId="744A3E7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5F4C07D7" w14:textId="77777777" w:rsidR="0039026F" w:rsidRDefault="0039026F">
            <w:pPr>
              <w:pStyle w:val="GEFEG"/>
              <w:spacing w:after="20"/>
              <w:ind w:left="557"/>
              <w:rPr>
                <w:sz w:val="12"/>
                <w:szCs w:val="12"/>
              </w:rPr>
            </w:pPr>
            <w:r>
              <w:rPr>
                <w:color w:val="000000"/>
                <w:sz w:val="16"/>
                <w:szCs w:val="16"/>
              </w:rPr>
              <w:t>customer contact/Contact point</w:t>
            </w:r>
          </w:p>
        </w:tc>
        <w:tc>
          <w:tcPr>
            <w:tcW w:w="1340" w:type="dxa"/>
            <w:tcBorders>
              <w:top w:val="nil"/>
              <w:left w:val="nil"/>
              <w:bottom w:val="dotted" w:sz="6" w:space="0" w:color="C0C0C0"/>
              <w:right w:val="nil"/>
            </w:tcBorders>
            <w:shd w:val="clear" w:color="auto" w:fill="FFFFFF"/>
          </w:tcPr>
          <w:p w14:paraId="02D5B96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C371071" w14:textId="77777777" w:rsidR="0039026F" w:rsidRDefault="0039026F">
            <w:pPr>
              <w:pStyle w:val="GEFEG"/>
              <w:spacing w:before="20" w:after="20"/>
              <w:ind w:left="74"/>
              <w:rPr>
                <w:sz w:val="16"/>
                <w:szCs w:val="16"/>
              </w:rPr>
            </w:pPr>
            <w:r>
              <w:rPr>
                <w:b/>
                <w:bCs/>
                <w:color w:val="000000"/>
                <w:sz w:val="16"/>
                <w:szCs w:val="16"/>
              </w:rPr>
              <w:t>cbc:Name</w:t>
            </w:r>
          </w:p>
          <w:p w14:paraId="477E9F5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5FB38061" w14:textId="77777777" w:rsidR="0039026F" w:rsidRDefault="0039026F">
            <w:pPr>
              <w:pStyle w:val="GEFEG"/>
              <w:spacing w:after="20"/>
              <w:ind w:left="533"/>
              <w:rPr>
                <w:sz w:val="12"/>
                <w:szCs w:val="12"/>
              </w:rPr>
            </w:pPr>
            <w:r>
              <w:rPr>
                <w:color w:val="000000"/>
                <w:sz w:val="16"/>
                <w:szCs w:val="16"/>
              </w:rPr>
              <w:t>Contact/cbc:Name</w:t>
            </w:r>
          </w:p>
        </w:tc>
      </w:tr>
      <w:tr w:rsidR="0039026F" w14:paraId="4EFCDAA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11845E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B3F64D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A0BB052" w14:textId="77777777" w:rsidR="0039026F" w:rsidRDefault="0039026F">
            <w:pPr>
              <w:pStyle w:val="GEFEG"/>
              <w:spacing w:before="20" w:after="20"/>
              <w:rPr>
                <w:sz w:val="16"/>
                <w:szCs w:val="16"/>
              </w:rPr>
            </w:pPr>
            <w:r>
              <w:rPr>
                <w:b/>
                <w:bCs/>
                <w:color w:val="000000"/>
                <w:sz w:val="16"/>
                <w:szCs w:val="16"/>
              </w:rPr>
              <w:t>Contact fax number</w:t>
            </w:r>
          </w:p>
          <w:p w14:paraId="4D78001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0FA79AEB" w14:textId="77777777" w:rsidR="0039026F" w:rsidRDefault="0039026F">
            <w:pPr>
              <w:pStyle w:val="GEFEG"/>
              <w:spacing w:after="20"/>
              <w:ind w:left="557"/>
              <w:rPr>
                <w:sz w:val="12"/>
                <w:szCs w:val="12"/>
              </w:rPr>
            </w:pPr>
            <w:r>
              <w:rPr>
                <w:color w:val="000000"/>
                <w:sz w:val="16"/>
                <w:szCs w:val="16"/>
              </w:rPr>
              <w:t>customer contact/Contact fax number</w:t>
            </w:r>
          </w:p>
        </w:tc>
        <w:tc>
          <w:tcPr>
            <w:tcW w:w="1340" w:type="dxa"/>
            <w:tcBorders>
              <w:top w:val="nil"/>
              <w:left w:val="nil"/>
              <w:bottom w:val="dotted" w:sz="6" w:space="0" w:color="C0C0C0"/>
              <w:right w:val="nil"/>
            </w:tcBorders>
            <w:shd w:val="clear" w:color="auto" w:fill="FFFFFF"/>
          </w:tcPr>
          <w:p w14:paraId="2BEEDDD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C0A0D4" w14:textId="77777777" w:rsidR="0039026F" w:rsidRDefault="0039026F">
            <w:pPr>
              <w:pStyle w:val="GEFEG"/>
              <w:spacing w:before="20" w:after="20"/>
              <w:ind w:left="74"/>
              <w:rPr>
                <w:sz w:val="16"/>
                <w:szCs w:val="16"/>
              </w:rPr>
            </w:pPr>
            <w:r>
              <w:rPr>
                <w:b/>
                <w:bCs/>
                <w:color w:val="000000"/>
                <w:sz w:val="16"/>
                <w:szCs w:val="16"/>
              </w:rPr>
              <w:t>cbc:Telefax</w:t>
            </w:r>
          </w:p>
          <w:p w14:paraId="49E688D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2C1C267A" w14:textId="77777777" w:rsidR="0039026F" w:rsidRDefault="0039026F">
            <w:pPr>
              <w:pStyle w:val="GEFEG"/>
              <w:spacing w:after="20"/>
              <w:ind w:left="533"/>
              <w:rPr>
                <w:sz w:val="12"/>
                <w:szCs w:val="12"/>
              </w:rPr>
            </w:pPr>
            <w:r>
              <w:rPr>
                <w:color w:val="000000"/>
                <w:sz w:val="16"/>
                <w:szCs w:val="16"/>
              </w:rPr>
              <w:t>Contact/cbc:Telefax</w:t>
            </w:r>
          </w:p>
        </w:tc>
      </w:tr>
      <w:tr w:rsidR="0039026F" w14:paraId="4A34AE0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55D2BA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261AB7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7FB0A35" w14:textId="77777777" w:rsidR="0039026F" w:rsidRDefault="0039026F">
            <w:pPr>
              <w:pStyle w:val="GEFEG"/>
              <w:spacing w:before="20" w:after="20"/>
              <w:rPr>
                <w:sz w:val="16"/>
                <w:szCs w:val="16"/>
              </w:rPr>
            </w:pPr>
            <w:r>
              <w:rPr>
                <w:b/>
                <w:bCs/>
                <w:color w:val="000000"/>
                <w:sz w:val="16"/>
                <w:szCs w:val="16"/>
              </w:rPr>
              <w:t>Contact telephone number</w:t>
            </w:r>
          </w:p>
          <w:p w14:paraId="64C36C5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382044AF" w14:textId="77777777" w:rsidR="0039026F" w:rsidRDefault="0039026F">
            <w:pPr>
              <w:pStyle w:val="GEFEG"/>
              <w:spacing w:after="20"/>
              <w:ind w:left="557"/>
              <w:rPr>
                <w:sz w:val="12"/>
                <w:szCs w:val="12"/>
              </w:rPr>
            </w:pPr>
            <w:r>
              <w:rPr>
                <w:color w:val="000000"/>
                <w:sz w:val="16"/>
                <w:szCs w:val="16"/>
              </w:rPr>
              <w:t>customer contact/Contact telephone number</w:t>
            </w:r>
          </w:p>
        </w:tc>
        <w:tc>
          <w:tcPr>
            <w:tcW w:w="1340" w:type="dxa"/>
            <w:tcBorders>
              <w:top w:val="nil"/>
              <w:left w:val="nil"/>
              <w:bottom w:val="dotted" w:sz="6" w:space="0" w:color="C0C0C0"/>
              <w:right w:val="nil"/>
            </w:tcBorders>
            <w:shd w:val="clear" w:color="auto" w:fill="FFFFFF"/>
          </w:tcPr>
          <w:p w14:paraId="48F7C9D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505FB0A" w14:textId="77777777" w:rsidR="0039026F" w:rsidRDefault="0039026F">
            <w:pPr>
              <w:pStyle w:val="GEFEG"/>
              <w:spacing w:before="20" w:after="20"/>
              <w:ind w:left="74"/>
              <w:rPr>
                <w:sz w:val="16"/>
                <w:szCs w:val="16"/>
              </w:rPr>
            </w:pPr>
            <w:r>
              <w:rPr>
                <w:b/>
                <w:bCs/>
                <w:color w:val="000000"/>
                <w:sz w:val="16"/>
                <w:szCs w:val="16"/>
              </w:rPr>
              <w:t>cbc:Telephone</w:t>
            </w:r>
          </w:p>
          <w:p w14:paraId="317C9D9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14B6F729" w14:textId="77777777" w:rsidR="0039026F" w:rsidRDefault="0039026F">
            <w:pPr>
              <w:pStyle w:val="GEFEG"/>
              <w:spacing w:after="20"/>
              <w:ind w:left="533"/>
              <w:rPr>
                <w:sz w:val="12"/>
                <w:szCs w:val="12"/>
              </w:rPr>
            </w:pPr>
            <w:r>
              <w:rPr>
                <w:color w:val="000000"/>
                <w:sz w:val="16"/>
                <w:szCs w:val="16"/>
              </w:rPr>
              <w:t>Contact/cbc:Telephone</w:t>
            </w:r>
          </w:p>
        </w:tc>
      </w:tr>
      <w:tr w:rsidR="0039026F" w14:paraId="20E98FD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205C72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2B5A68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DC2DCA4" w14:textId="77777777" w:rsidR="0039026F" w:rsidRDefault="0039026F">
            <w:pPr>
              <w:pStyle w:val="GEFEG"/>
              <w:spacing w:before="20" w:after="20"/>
              <w:rPr>
                <w:sz w:val="16"/>
                <w:szCs w:val="16"/>
              </w:rPr>
            </w:pPr>
            <w:r>
              <w:rPr>
                <w:b/>
                <w:bCs/>
                <w:color w:val="000000"/>
                <w:sz w:val="16"/>
                <w:szCs w:val="16"/>
              </w:rPr>
              <w:t>Contact email address</w:t>
            </w:r>
          </w:p>
          <w:p w14:paraId="1797579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240932A6" w14:textId="77777777" w:rsidR="0039026F" w:rsidRDefault="0039026F">
            <w:pPr>
              <w:pStyle w:val="GEFEG"/>
              <w:spacing w:after="20"/>
              <w:ind w:left="557"/>
              <w:rPr>
                <w:sz w:val="12"/>
                <w:szCs w:val="12"/>
              </w:rPr>
            </w:pPr>
            <w:r>
              <w:rPr>
                <w:color w:val="000000"/>
                <w:sz w:val="16"/>
                <w:szCs w:val="16"/>
              </w:rPr>
              <w:t>customer contact/Contact email address</w:t>
            </w:r>
          </w:p>
        </w:tc>
        <w:tc>
          <w:tcPr>
            <w:tcW w:w="1340" w:type="dxa"/>
            <w:tcBorders>
              <w:top w:val="nil"/>
              <w:left w:val="nil"/>
              <w:bottom w:val="dotted" w:sz="6" w:space="0" w:color="C0C0C0"/>
              <w:right w:val="nil"/>
            </w:tcBorders>
            <w:shd w:val="clear" w:color="auto" w:fill="FFFFFF"/>
          </w:tcPr>
          <w:p w14:paraId="0FE8D38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2070DD2" w14:textId="77777777" w:rsidR="0039026F" w:rsidRDefault="0039026F">
            <w:pPr>
              <w:pStyle w:val="GEFEG"/>
              <w:spacing w:before="20" w:after="20"/>
              <w:ind w:left="74"/>
              <w:rPr>
                <w:sz w:val="16"/>
                <w:szCs w:val="16"/>
              </w:rPr>
            </w:pPr>
            <w:r>
              <w:rPr>
                <w:b/>
                <w:bCs/>
                <w:color w:val="000000"/>
                <w:sz w:val="16"/>
                <w:szCs w:val="16"/>
              </w:rPr>
              <w:t>cbc:ElectronicMail</w:t>
            </w:r>
          </w:p>
          <w:p w14:paraId="13AA2B3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02480B63" w14:textId="77777777" w:rsidR="0039026F" w:rsidRDefault="0039026F">
            <w:pPr>
              <w:pStyle w:val="GEFEG"/>
              <w:spacing w:after="20"/>
              <w:ind w:left="533"/>
              <w:rPr>
                <w:sz w:val="12"/>
                <w:szCs w:val="12"/>
              </w:rPr>
            </w:pPr>
            <w:r>
              <w:rPr>
                <w:color w:val="000000"/>
                <w:sz w:val="16"/>
                <w:szCs w:val="16"/>
              </w:rPr>
              <w:t>Contact/cbc:ElectronicMail</w:t>
            </w:r>
          </w:p>
        </w:tc>
      </w:tr>
      <w:tr w:rsidR="0039026F" w14:paraId="2C3155A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B40BBE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D7624C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86DAA2D" w14:textId="77777777" w:rsidR="0039026F" w:rsidRDefault="0039026F">
            <w:pPr>
              <w:pStyle w:val="GEFEG"/>
              <w:spacing w:before="20" w:after="20"/>
              <w:rPr>
                <w:sz w:val="16"/>
                <w:szCs w:val="16"/>
              </w:rPr>
            </w:pPr>
            <w:r>
              <w:rPr>
                <w:b/>
                <w:bCs/>
                <w:color w:val="000000"/>
                <w:sz w:val="16"/>
                <w:szCs w:val="16"/>
              </w:rPr>
              <w:t>Pre award catalogue line identifier</w:t>
            </w:r>
          </w:p>
          <w:p w14:paraId="22266FE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line/Pre</w:t>
            </w:r>
          </w:p>
          <w:p w14:paraId="37A04FAE" w14:textId="77777777" w:rsidR="0039026F" w:rsidRDefault="0039026F">
            <w:pPr>
              <w:pStyle w:val="GEFEG"/>
              <w:spacing w:after="20"/>
              <w:ind w:left="557"/>
              <w:rPr>
                <w:sz w:val="12"/>
                <w:szCs w:val="12"/>
              </w:rPr>
            </w:pPr>
            <w:r>
              <w:rPr>
                <w:color w:val="000000"/>
                <w:sz w:val="16"/>
                <w:szCs w:val="16"/>
              </w:rPr>
              <w:t>award catalogue line identifier</w:t>
            </w:r>
          </w:p>
        </w:tc>
        <w:tc>
          <w:tcPr>
            <w:tcW w:w="1340" w:type="dxa"/>
            <w:tcBorders>
              <w:top w:val="nil"/>
              <w:left w:val="nil"/>
              <w:bottom w:val="dotted" w:sz="6" w:space="0" w:color="C0C0C0"/>
              <w:right w:val="nil"/>
            </w:tcBorders>
            <w:shd w:val="clear" w:color="auto" w:fill="FFFFFF"/>
          </w:tcPr>
          <w:p w14:paraId="1C1DA0B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7ABC33B" w14:textId="77777777" w:rsidR="0039026F" w:rsidRDefault="0039026F">
            <w:pPr>
              <w:pStyle w:val="GEFEG"/>
              <w:spacing w:before="20" w:after="20"/>
              <w:ind w:left="74"/>
              <w:rPr>
                <w:sz w:val="16"/>
                <w:szCs w:val="16"/>
              </w:rPr>
            </w:pPr>
            <w:r>
              <w:rPr>
                <w:b/>
                <w:bCs/>
                <w:color w:val="000000"/>
                <w:sz w:val="16"/>
                <w:szCs w:val="16"/>
              </w:rPr>
              <w:t>cbc:ID</w:t>
            </w:r>
          </w:p>
          <w:p w14:paraId="536D8919"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Catalogue/cac:CatalogueLine/cbc:ID</w:t>
            </w:r>
          </w:p>
        </w:tc>
      </w:tr>
      <w:tr w:rsidR="0039026F" w14:paraId="6076ECA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DDD3F9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BDD7AF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AC434C5" w14:textId="77777777" w:rsidR="0039026F" w:rsidRDefault="0039026F">
            <w:pPr>
              <w:pStyle w:val="GEFEG"/>
              <w:spacing w:before="20" w:after="20"/>
              <w:rPr>
                <w:sz w:val="16"/>
                <w:szCs w:val="16"/>
              </w:rPr>
            </w:pPr>
            <w:r>
              <w:rPr>
                <w:b/>
                <w:bCs/>
                <w:color w:val="000000"/>
                <w:sz w:val="16"/>
                <w:szCs w:val="16"/>
              </w:rPr>
              <w:t>Requested deliverable identifier</w:t>
            </w:r>
          </w:p>
          <w:p w14:paraId="442942F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DFA7F3A" w14:textId="77777777" w:rsidR="0039026F" w:rsidRDefault="0039026F">
            <w:pPr>
              <w:pStyle w:val="GEFEG"/>
              <w:spacing w:after="20"/>
              <w:ind w:left="557"/>
              <w:rPr>
                <w:sz w:val="12"/>
                <w:szCs w:val="12"/>
              </w:rPr>
            </w:pPr>
            <w:r>
              <w:rPr>
                <w:color w:val="000000"/>
                <w:sz w:val="16"/>
                <w:szCs w:val="16"/>
              </w:rPr>
              <w:t>Requested deliverable identifier</w:t>
            </w:r>
          </w:p>
        </w:tc>
        <w:tc>
          <w:tcPr>
            <w:tcW w:w="1340" w:type="dxa"/>
            <w:tcBorders>
              <w:top w:val="nil"/>
              <w:left w:val="nil"/>
              <w:bottom w:val="dotted" w:sz="6" w:space="0" w:color="C0C0C0"/>
              <w:right w:val="nil"/>
            </w:tcBorders>
            <w:shd w:val="clear" w:color="auto" w:fill="FFFFFF"/>
          </w:tcPr>
          <w:p w14:paraId="0DEFC63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292EB7D" w14:textId="77777777" w:rsidR="0039026F" w:rsidRDefault="0039026F">
            <w:pPr>
              <w:pStyle w:val="GEFEG"/>
              <w:spacing w:before="20" w:after="20"/>
              <w:ind w:left="74"/>
              <w:rPr>
                <w:sz w:val="16"/>
                <w:szCs w:val="16"/>
              </w:rPr>
            </w:pPr>
            <w:r>
              <w:rPr>
                <w:b/>
                <w:bCs/>
                <w:color w:val="000000"/>
                <w:sz w:val="16"/>
                <w:szCs w:val="16"/>
              </w:rPr>
              <w:t>cbc:LineID</w:t>
            </w:r>
          </w:p>
          <w:p w14:paraId="1961024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9A094BD" w14:textId="77777777" w:rsidR="0039026F" w:rsidRDefault="0039026F">
            <w:pPr>
              <w:pStyle w:val="GEFEG"/>
              <w:spacing w:after="20"/>
              <w:ind w:left="533"/>
              <w:rPr>
                <w:sz w:val="12"/>
                <w:szCs w:val="12"/>
              </w:rPr>
            </w:pPr>
            <w:r>
              <w:rPr>
                <w:color w:val="000000"/>
                <w:sz w:val="16"/>
                <w:szCs w:val="16"/>
              </w:rPr>
              <w:t>CallForTendersLineReference/cbc:LineID</w:t>
            </w:r>
          </w:p>
        </w:tc>
      </w:tr>
      <w:tr w:rsidR="0039026F" w14:paraId="77B406E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D6296C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A3EC8F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5AFF3C3" w14:textId="77777777" w:rsidR="0039026F" w:rsidRDefault="0039026F">
            <w:pPr>
              <w:pStyle w:val="GEFEG"/>
              <w:spacing w:before="20" w:after="20"/>
              <w:rPr>
                <w:sz w:val="16"/>
                <w:szCs w:val="16"/>
              </w:rPr>
            </w:pPr>
            <w:r>
              <w:rPr>
                <w:b/>
                <w:bCs/>
                <w:color w:val="000000"/>
                <w:sz w:val="16"/>
                <w:szCs w:val="16"/>
              </w:rPr>
              <w:t>Contract subdivision</w:t>
            </w:r>
          </w:p>
          <w:p w14:paraId="3A273F6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line/Contract</w:t>
            </w:r>
          </w:p>
          <w:p w14:paraId="0EB74748" w14:textId="77777777" w:rsidR="0039026F" w:rsidRDefault="0039026F">
            <w:pPr>
              <w:pStyle w:val="GEFEG"/>
              <w:spacing w:after="20"/>
              <w:ind w:left="557"/>
              <w:rPr>
                <w:sz w:val="12"/>
                <w:szCs w:val="12"/>
              </w:rPr>
            </w:pPr>
            <w:r>
              <w:rPr>
                <w:color w:val="000000"/>
                <w:sz w:val="16"/>
                <w:szCs w:val="16"/>
              </w:rPr>
              <w:t>subdivision</w:t>
            </w:r>
          </w:p>
        </w:tc>
        <w:tc>
          <w:tcPr>
            <w:tcW w:w="1340" w:type="dxa"/>
            <w:tcBorders>
              <w:top w:val="nil"/>
              <w:left w:val="nil"/>
              <w:bottom w:val="dotted" w:sz="6" w:space="0" w:color="C0C0C0"/>
              <w:right w:val="nil"/>
            </w:tcBorders>
            <w:shd w:val="clear" w:color="auto" w:fill="FFFFFF"/>
          </w:tcPr>
          <w:p w14:paraId="28363CD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3C9F4D4" w14:textId="77777777" w:rsidR="0039026F" w:rsidRDefault="0039026F">
            <w:pPr>
              <w:pStyle w:val="GEFEG"/>
              <w:spacing w:before="20" w:after="20"/>
              <w:ind w:left="74"/>
              <w:rPr>
                <w:sz w:val="16"/>
                <w:szCs w:val="16"/>
              </w:rPr>
            </w:pPr>
            <w:r>
              <w:rPr>
                <w:b/>
                <w:bCs/>
                <w:color w:val="000000"/>
                <w:sz w:val="16"/>
                <w:szCs w:val="16"/>
              </w:rPr>
              <w:t>cbc:ContractSubdivision</w:t>
            </w:r>
          </w:p>
          <w:p w14:paraId="35C23D3C"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Catalogue/cac:CatalogueLine/cbc:ContractSubdivision</w:t>
            </w:r>
          </w:p>
        </w:tc>
      </w:tr>
      <w:tr w:rsidR="0039026F" w14:paraId="162947F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07AB40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E5922D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C99A790" w14:textId="77777777" w:rsidR="0039026F" w:rsidRDefault="0039026F">
            <w:pPr>
              <w:pStyle w:val="GEFEG"/>
              <w:spacing w:before="20" w:after="20"/>
              <w:rPr>
                <w:sz w:val="16"/>
                <w:szCs w:val="16"/>
              </w:rPr>
            </w:pPr>
            <w:r>
              <w:rPr>
                <w:b/>
                <w:bCs/>
                <w:color w:val="000000"/>
                <w:sz w:val="16"/>
                <w:szCs w:val="16"/>
              </w:rPr>
              <w:t>Catalogue line orderable indicator</w:t>
            </w:r>
          </w:p>
          <w:p w14:paraId="7DBDE78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968D473" w14:textId="77777777" w:rsidR="0039026F" w:rsidRDefault="0039026F">
            <w:pPr>
              <w:pStyle w:val="GEFEG"/>
              <w:spacing w:after="20"/>
              <w:ind w:left="557"/>
              <w:rPr>
                <w:sz w:val="12"/>
                <w:szCs w:val="12"/>
              </w:rPr>
            </w:pPr>
            <w:r>
              <w:rPr>
                <w:color w:val="000000"/>
                <w:sz w:val="16"/>
                <w:szCs w:val="16"/>
              </w:rPr>
              <w:t>Catalogue line orderable indicator</w:t>
            </w:r>
          </w:p>
        </w:tc>
        <w:tc>
          <w:tcPr>
            <w:tcW w:w="1340" w:type="dxa"/>
            <w:tcBorders>
              <w:top w:val="nil"/>
              <w:left w:val="nil"/>
              <w:bottom w:val="dotted" w:sz="6" w:space="0" w:color="C0C0C0"/>
              <w:right w:val="nil"/>
            </w:tcBorders>
            <w:shd w:val="clear" w:color="auto" w:fill="FFFFFF"/>
          </w:tcPr>
          <w:p w14:paraId="45AB43E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657CB34" w14:textId="77777777" w:rsidR="0039026F" w:rsidRDefault="0039026F">
            <w:pPr>
              <w:pStyle w:val="GEFEG"/>
              <w:spacing w:before="20" w:after="20"/>
              <w:ind w:left="74"/>
              <w:rPr>
                <w:sz w:val="16"/>
                <w:szCs w:val="16"/>
              </w:rPr>
            </w:pPr>
            <w:r>
              <w:rPr>
                <w:b/>
                <w:bCs/>
                <w:color w:val="000000"/>
                <w:sz w:val="16"/>
                <w:szCs w:val="16"/>
              </w:rPr>
              <w:t>cbc:OrderableIndicator</w:t>
            </w:r>
          </w:p>
          <w:p w14:paraId="011B7A23"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Catalogue/cac:CatalogueLine/cbc:OrderableIndicator</w:t>
            </w:r>
          </w:p>
        </w:tc>
      </w:tr>
      <w:tr w:rsidR="0039026F" w14:paraId="7CFB383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8B9970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2E2FE6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945BEE2" w14:textId="77777777" w:rsidR="0039026F" w:rsidRDefault="0039026F">
            <w:pPr>
              <w:pStyle w:val="GEFEG"/>
              <w:spacing w:before="20" w:after="20"/>
              <w:rPr>
                <w:sz w:val="16"/>
                <w:szCs w:val="16"/>
              </w:rPr>
            </w:pPr>
            <w:r>
              <w:rPr>
                <w:b/>
                <w:bCs/>
                <w:color w:val="000000"/>
                <w:sz w:val="16"/>
                <w:szCs w:val="16"/>
              </w:rPr>
              <w:t>Orderable unit</w:t>
            </w:r>
          </w:p>
          <w:p w14:paraId="73B8B04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F506FC3" w14:textId="77777777" w:rsidR="0039026F" w:rsidRDefault="0039026F">
            <w:pPr>
              <w:pStyle w:val="GEFEG"/>
              <w:spacing w:after="20"/>
              <w:ind w:left="557"/>
              <w:rPr>
                <w:sz w:val="12"/>
                <w:szCs w:val="12"/>
              </w:rPr>
            </w:pPr>
            <w:r>
              <w:rPr>
                <w:color w:val="000000"/>
                <w:sz w:val="16"/>
                <w:szCs w:val="16"/>
              </w:rPr>
              <w:t>Orderable unit</w:t>
            </w:r>
          </w:p>
        </w:tc>
        <w:tc>
          <w:tcPr>
            <w:tcW w:w="1340" w:type="dxa"/>
            <w:tcBorders>
              <w:top w:val="nil"/>
              <w:left w:val="nil"/>
              <w:bottom w:val="dotted" w:sz="6" w:space="0" w:color="C0C0C0"/>
              <w:right w:val="nil"/>
            </w:tcBorders>
            <w:shd w:val="clear" w:color="auto" w:fill="FFFFFF"/>
          </w:tcPr>
          <w:p w14:paraId="1BDC540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E8F3467" w14:textId="77777777" w:rsidR="0039026F" w:rsidRDefault="0039026F">
            <w:pPr>
              <w:pStyle w:val="GEFEG"/>
              <w:spacing w:before="20" w:after="20"/>
              <w:ind w:left="74"/>
              <w:rPr>
                <w:sz w:val="16"/>
                <w:szCs w:val="16"/>
              </w:rPr>
            </w:pPr>
            <w:r>
              <w:rPr>
                <w:b/>
                <w:bCs/>
                <w:color w:val="000000"/>
                <w:sz w:val="16"/>
                <w:szCs w:val="16"/>
              </w:rPr>
              <w:t>cbc:OrderableUnit</w:t>
            </w:r>
          </w:p>
          <w:p w14:paraId="06DA3A4C"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Catalogue/cac:CatalogueLine/cbc:OrderableUnit</w:t>
            </w:r>
          </w:p>
        </w:tc>
      </w:tr>
      <w:tr w:rsidR="0039026F" w14:paraId="2E97C99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CA8A88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D569B0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E8781FC" w14:textId="77777777" w:rsidR="0039026F" w:rsidRDefault="0039026F">
            <w:pPr>
              <w:pStyle w:val="GEFEG"/>
              <w:spacing w:before="20" w:after="20"/>
              <w:rPr>
                <w:sz w:val="16"/>
                <w:szCs w:val="16"/>
              </w:rPr>
            </w:pPr>
            <w:r>
              <w:rPr>
                <w:b/>
                <w:bCs/>
                <w:color w:val="000000"/>
                <w:sz w:val="16"/>
                <w:szCs w:val="16"/>
              </w:rPr>
              <w:t>Orderable unit factor rate</w:t>
            </w:r>
          </w:p>
          <w:p w14:paraId="2F92A45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7B7B14A" w14:textId="77777777" w:rsidR="0039026F" w:rsidRDefault="0039026F">
            <w:pPr>
              <w:pStyle w:val="GEFEG"/>
              <w:spacing w:after="20"/>
              <w:ind w:left="557"/>
              <w:rPr>
                <w:sz w:val="12"/>
                <w:szCs w:val="12"/>
              </w:rPr>
            </w:pPr>
            <w:r>
              <w:rPr>
                <w:color w:val="000000"/>
                <w:sz w:val="16"/>
                <w:szCs w:val="16"/>
              </w:rPr>
              <w:t>Orderable unit factor rate</w:t>
            </w:r>
          </w:p>
        </w:tc>
        <w:tc>
          <w:tcPr>
            <w:tcW w:w="1340" w:type="dxa"/>
            <w:tcBorders>
              <w:top w:val="nil"/>
              <w:left w:val="nil"/>
              <w:bottom w:val="dotted" w:sz="6" w:space="0" w:color="C0C0C0"/>
              <w:right w:val="nil"/>
            </w:tcBorders>
            <w:shd w:val="clear" w:color="auto" w:fill="FFFFFF"/>
          </w:tcPr>
          <w:p w14:paraId="4D193E3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C75D2F9" w14:textId="77777777" w:rsidR="0039026F" w:rsidRDefault="0039026F">
            <w:pPr>
              <w:pStyle w:val="GEFEG"/>
              <w:spacing w:before="20" w:after="20"/>
              <w:ind w:left="74"/>
              <w:rPr>
                <w:sz w:val="16"/>
                <w:szCs w:val="16"/>
              </w:rPr>
            </w:pPr>
            <w:r>
              <w:rPr>
                <w:b/>
                <w:bCs/>
                <w:color w:val="000000"/>
                <w:sz w:val="16"/>
                <w:szCs w:val="16"/>
              </w:rPr>
              <w:t>cbc:OrderableUnitFactorRate</w:t>
            </w:r>
          </w:p>
          <w:p w14:paraId="2F2B7D5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27529A2" w14:textId="77777777" w:rsidR="0039026F" w:rsidRDefault="0039026F">
            <w:pPr>
              <w:pStyle w:val="GEFEG"/>
              <w:ind w:left="533"/>
              <w:rPr>
                <w:sz w:val="16"/>
                <w:szCs w:val="16"/>
              </w:rPr>
            </w:pPr>
            <w:r>
              <w:rPr>
                <w:color w:val="000000"/>
                <w:sz w:val="16"/>
                <w:szCs w:val="16"/>
              </w:rPr>
              <w:t>RequiredItemLocationQuantity/cac:Price/cbc:</w:t>
            </w:r>
          </w:p>
          <w:p w14:paraId="53CB0551" w14:textId="77777777" w:rsidR="0039026F" w:rsidRDefault="0039026F">
            <w:pPr>
              <w:pStyle w:val="GEFEG"/>
              <w:spacing w:after="20"/>
              <w:ind w:left="533"/>
              <w:rPr>
                <w:sz w:val="12"/>
                <w:szCs w:val="12"/>
              </w:rPr>
            </w:pPr>
            <w:r>
              <w:rPr>
                <w:color w:val="000000"/>
                <w:sz w:val="16"/>
                <w:szCs w:val="16"/>
              </w:rPr>
              <w:t>OrderableUnitFactorRate</w:t>
            </w:r>
          </w:p>
        </w:tc>
      </w:tr>
      <w:tr w:rsidR="0039026F" w14:paraId="00E4F5F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01EA06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1FC0F0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DD9F65B" w14:textId="77777777" w:rsidR="0039026F" w:rsidRDefault="0039026F">
            <w:pPr>
              <w:pStyle w:val="GEFEG"/>
              <w:spacing w:before="20" w:after="20"/>
              <w:rPr>
                <w:sz w:val="16"/>
                <w:szCs w:val="16"/>
              </w:rPr>
            </w:pPr>
            <w:r>
              <w:rPr>
                <w:b/>
                <w:bCs/>
                <w:color w:val="000000"/>
                <w:sz w:val="16"/>
                <w:szCs w:val="16"/>
              </w:rPr>
              <w:t>Order quantity increment</w:t>
            </w:r>
          </w:p>
          <w:p w14:paraId="6DCCE75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line/Order</w:t>
            </w:r>
          </w:p>
          <w:p w14:paraId="68D3BCC2" w14:textId="77777777" w:rsidR="0039026F" w:rsidRDefault="0039026F">
            <w:pPr>
              <w:pStyle w:val="GEFEG"/>
              <w:spacing w:after="20"/>
              <w:ind w:left="557"/>
              <w:rPr>
                <w:sz w:val="12"/>
                <w:szCs w:val="12"/>
              </w:rPr>
            </w:pPr>
            <w:r>
              <w:rPr>
                <w:color w:val="000000"/>
                <w:sz w:val="16"/>
                <w:szCs w:val="16"/>
              </w:rPr>
              <w:t>quantity increment</w:t>
            </w:r>
          </w:p>
        </w:tc>
        <w:tc>
          <w:tcPr>
            <w:tcW w:w="1340" w:type="dxa"/>
            <w:tcBorders>
              <w:top w:val="nil"/>
              <w:left w:val="nil"/>
              <w:bottom w:val="dotted" w:sz="6" w:space="0" w:color="C0C0C0"/>
              <w:right w:val="nil"/>
            </w:tcBorders>
            <w:shd w:val="clear" w:color="auto" w:fill="FFFFFF"/>
          </w:tcPr>
          <w:p w14:paraId="1DFD5BA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BB3100F" w14:textId="77777777" w:rsidR="0039026F" w:rsidRDefault="0039026F">
            <w:pPr>
              <w:pStyle w:val="GEFEG"/>
              <w:spacing w:before="20" w:after="20"/>
              <w:ind w:left="74"/>
              <w:rPr>
                <w:sz w:val="16"/>
                <w:szCs w:val="16"/>
              </w:rPr>
            </w:pPr>
            <w:r>
              <w:rPr>
                <w:b/>
                <w:bCs/>
                <w:color w:val="000000"/>
                <w:sz w:val="16"/>
                <w:szCs w:val="16"/>
              </w:rPr>
              <w:t>cbc:OrderQuantityIncrementNumeric</w:t>
            </w:r>
          </w:p>
          <w:p w14:paraId="3F7BCDD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Catalogue/cac:CatalogueLine/cbc:</w:t>
            </w:r>
          </w:p>
          <w:p w14:paraId="0B957CE4" w14:textId="77777777" w:rsidR="0039026F" w:rsidRDefault="0039026F">
            <w:pPr>
              <w:pStyle w:val="GEFEG"/>
              <w:spacing w:after="20"/>
              <w:ind w:left="533"/>
              <w:rPr>
                <w:sz w:val="12"/>
                <w:szCs w:val="12"/>
              </w:rPr>
            </w:pPr>
            <w:r>
              <w:rPr>
                <w:color w:val="000000"/>
                <w:sz w:val="16"/>
                <w:szCs w:val="16"/>
              </w:rPr>
              <w:t>OrderQuantityIncrementNumeric</w:t>
            </w:r>
          </w:p>
        </w:tc>
      </w:tr>
      <w:tr w:rsidR="0039026F" w14:paraId="1C347E8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ABDEFD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3A6A11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7DAA37" w14:textId="77777777" w:rsidR="0039026F" w:rsidRDefault="0039026F">
            <w:pPr>
              <w:pStyle w:val="GEFEG"/>
              <w:spacing w:before="20" w:after="20"/>
              <w:rPr>
                <w:sz w:val="16"/>
                <w:szCs w:val="16"/>
              </w:rPr>
            </w:pPr>
            <w:r>
              <w:rPr>
                <w:b/>
                <w:bCs/>
                <w:color w:val="000000"/>
                <w:sz w:val="16"/>
                <w:szCs w:val="16"/>
              </w:rPr>
              <w:t>Minimum order quantity</w:t>
            </w:r>
          </w:p>
          <w:p w14:paraId="41F8042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line/Minimum</w:t>
            </w:r>
          </w:p>
          <w:p w14:paraId="62C435E4" w14:textId="77777777" w:rsidR="0039026F" w:rsidRDefault="0039026F">
            <w:pPr>
              <w:pStyle w:val="GEFEG"/>
              <w:spacing w:after="20"/>
              <w:ind w:left="557"/>
              <w:rPr>
                <w:sz w:val="12"/>
                <w:szCs w:val="12"/>
              </w:rPr>
            </w:pPr>
            <w:r>
              <w:rPr>
                <w:color w:val="000000"/>
                <w:sz w:val="16"/>
                <w:szCs w:val="16"/>
              </w:rPr>
              <w:t>order quantity</w:t>
            </w:r>
          </w:p>
        </w:tc>
        <w:tc>
          <w:tcPr>
            <w:tcW w:w="1340" w:type="dxa"/>
            <w:tcBorders>
              <w:top w:val="nil"/>
              <w:left w:val="nil"/>
              <w:bottom w:val="dotted" w:sz="6" w:space="0" w:color="C0C0C0"/>
              <w:right w:val="nil"/>
            </w:tcBorders>
            <w:shd w:val="clear" w:color="auto" w:fill="FFFFFF"/>
          </w:tcPr>
          <w:p w14:paraId="1C5450F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9B38F43" w14:textId="77777777" w:rsidR="0039026F" w:rsidRDefault="0039026F">
            <w:pPr>
              <w:pStyle w:val="GEFEG"/>
              <w:spacing w:before="20" w:after="20"/>
              <w:ind w:left="74"/>
              <w:rPr>
                <w:sz w:val="16"/>
                <w:szCs w:val="16"/>
              </w:rPr>
            </w:pPr>
            <w:r>
              <w:rPr>
                <w:b/>
                <w:bCs/>
                <w:color w:val="000000"/>
                <w:sz w:val="16"/>
                <w:szCs w:val="16"/>
              </w:rPr>
              <w:t>cbc:MinimumOrderQuantity</w:t>
            </w:r>
          </w:p>
          <w:p w14:paraId="288BF4A1"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Catalogue/cac:CatalogueLine/cbc:MinimumOrderQuantity</w:t>
            </w:r>
          </w:p>
        </w:tc>
      </w:tr>
      <w:tr w:rsidR="0039026F" w14:paraId="49BCCFA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4E8050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4157F2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7BD1D44" w14:textId="77777777" w:rsidR="0039026F" w:rsidRDefault="0039026F">
            <w:pPr>
              <w:pStyle w:val="GEFEG"/>
              <w:spacing w:before="20" w:after="20"/>
              <w:rPr>
                <w:sz w:val="16"/>
                <w:szCs w:val="16"/>
              </w:rPr>
            </w:pPr>
            <w:r>
              <w:rPr>
                <w:b/>
                <w:bCs/>
                <w:color w:val="000000"/>
                <w:sz w:val="16"/>
                <w:szCs w:val="16"/>
              </w:rPr>
              <w:t>Quantity Unit. Code</w:t>
            </w:r>
          </w:p>
          <w:p w14:paraId="2D18A8D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line/Minimum</w:t>
            </w:r>
          </w:p>
          <w:p w14:paraId="26116884" w14:textId="77777777" w:rsidR="0039026F" w:rsidRDefault="0039026F">
            <w:pPr>
              <w:pStyle w:val="GEFEG"/>
              <w:spacing w:after="20"/>
              <w:ind w:left="557"/>
              <w:rPr>
                <w:sz w:val="12"/>
                <w:szCs w:val="12"/>
              </w:rPr>
            </w:pPr>
            <w:r>
              <w:rPr>
                <w:color w:val="000000"/>
                <w:sz w:val="16"/>
                <w:szCs w:val="16"/>
              </w:rPr>
              <w:t>order quantity/Quantity Unit. Code</w:t>
            </w:r>
          </w:p>
        </w:tc>
        <w:tc>
          <w:tcPr>
            <w:tcW w:w="1340" w:type="dxa"/>
            <w:tcBorders>
              <w:top w:val="nil"/>
              <w:left w:val="nil"/>
              <w:bottom w:val="dotted" w:sz="6" w:space="0" w:color="C0C0C0"/>
              <w:right w:val="nil"/>
            </w:tcBorders>
            <w:shd w:val="clear" w:color="auto" w:fill="FFFFFF"/>
          </w:tcPr>
          <w:p w14:paraId="04E35CD5"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216D18CB" w14:textId="77777777" w:rsidR="0039026F" w:rsidRDefault="0039026F">
            <w:pPr>
              <w:pStyle w:val="GEFEG"/>
              <w:spacing w:before="20" w:after="20"/>
              <w:ind w:left="74"/>
              <w:rPr>
                <w:sz w:val="16"/>
                <w:szCs w:val="16"/>
              </w:rPr>
            </w:pPr>
            <w:r>
              <w:rPr>
                <w:b/>
                <w:bCs/>
                <w:color w:val="000000"/>
                <w:sz w:val="16"/>
                <w:szCs w:val="16"/>
              </w:rPr>
              <w:t>unitCode</w:t>
            </w:r>
          </w:p>
          <w:p w14:paraId="715CED2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Catalogue/cac:CatalogueLine/cbc:</w:t>
            </w:r>
          </w:p>
          <w:p w14:paraId="1503B17D" w14:textId="77777777" w:rsidR="0039026F" w:rsidRDefault="0039026F">
            <w:pPr>
              <w:pStyle w:val="GEFEG"/>
              <w:spacing w:after="20"/>
              <w:ind w:left="533"/>
              <w:rPr>
                <w:sz w:val="12"/>
                <w:szCs w:val="12"/>
              </w:rPr>
            </w:pPr>
            <w:r>
              <w:rPr>
                <w:color w:val="000000"/>
                <w:sz w:val="16"/>
                <w:szCs w:val="16"/>
              </w:rPr>
              <w:t>MinimumOrderQuantity/@unitCode</w:t>
            </w:r>
          </w:p>
        </w:tc>
      </w:tr>
      <w:tr w:rsidR="0039026F" w14:paraId="4D304A7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B77A2F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7B4DC3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71F4A4" w14:textId="77777777" w:rsidR="0039026F" w:rsidRDefault="0039026F">
            <w:pPr>
              <w:pStyle w:val="GEFEG"/>
              <w:spacing w:before="20" w:after="20"/>
              <w:rPr>
                <w:sz w:val="16"/>
                <w:szCs w:val="16"/>
              </w:rPr>
            </w:pPr>
            <w:r>
              <w:rPr>
                <w:b/>
                <w:bCs/>
                <w:color w:val="000000"/>
                <w:sz w:val="16"/>
                <w:szCs w:val="16"/>
              </w:rPr>
              <w:t>Maximum order quantity</w:t>
            </w:r>
          </w:p>
          <w:p w14:paraId="4EC3014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line/Maximum</w:t>
            </w:r>
          </w:p>
          <w:p w14:paraId="2A16035A" w14:textId="77777777" w:rsidR="0039026F" w:rsidRDefault="0039026F">
            <w:pPr>
              <w:pStyle w:val="GEFEG"/>
              <w:spacing w:after="20"/>
              <w:ind w:left="557"/>
              <w:rPr>
                <w:sz w:val="12"/>
                <w:szCs w:val="12"/>
              </w:rPr>
            </w:pPr>
            <w:r>
              <w:rPr>
                <w:color w:val="000000"/>
                <w:sz w:val="16"/>
                <w:szCs w:val="16"/>
              </w:rPr>
              <w:t>order quantity</w:t>
            </w:r>
          </w:p>
        </w:tc>
        <w:tc>
          <w:tcPr>
            <w:tcW w:w="1340" w:type="dxa"/>
            <w:tcBorders>
              <w:top w:val="nil"/>
              <w:left w:val="nil"/>
              <w:bottom w:val="dotted" w:sz="6" w:space="0" w:color="C0C0C0"/>
              <w:right w:val="nil"/>
            </w:tcBorders>
            <w:shd w:val="clear" w:color="auto" w:fill="FFFFFF"/>
          </w:tcPr>
          <w:p w14:paraId="298B4A6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FB1CF18" w14:textId="77777777" w:rsidR="0039026F" w:rsidRDefault="0039026F">
            <w:pPr>
              <w:pStyle w:val="GEFEG"/>
              <w:spacing w:before="20" w:after="20"/>
              <w:ind w:left="74"/>
              <w:rPr>
                <w:sz w:val="16"/>
                <w:szCs w:val="16"/>
              </w:rPr>
            </w:pPr>
            <w:r>
              <w:rPr>
                <w:b/>
                <w:bCs/>
                <w:color w:val="000000"/>
                <w:sz w:val="16"/>
                <w:szCs w:val="16"/>
              </w:rPr>
              <w:t>cbc:MaximumOrderQuantity</w:t>
            </w:r>
          </w:p>
          <w:p w14:paraId="4362B3B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Catalogue/cac:CatalogueLine/cbc:</w:t>
            </w:r>
          </w:p>
          <w:p w14:paraId="3C95782E" w14:textId="77777777" w:rsidR="0039026F" w:rsidRDefault="0039026F">
            <w:pPr>
              <w:pStyle w:val="GEFEG"/>
              <w:spacing w:after="20"/>
              <w:ind w:left="533"/>
              <w:rPr>
                <w:sz w:val="12"/>
                <w:szCs w:val="12"/>
              </w:rPr>
            </w:pPr>
            <w:r>
              <w:rPr>
                <w:color w:val="000000"/>
                <w:sz w:val="16"/>
                <w:szCs w:val="16"/>
              </w:rPr>
              <w:t>MaximumOrderQuantity</w:t>
            </w:r>
          </w:p>
        </w:tc>
      </w:tr>
      <w:tr w:rsidR="0039026F" w14:paraId="0670CDE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0A665B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A99023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F5A3B5" w14:textId="77777777" w:rsidR="0039026F" w:rsidRDefault="0039026F">
            <w:pPr>
              <w:pStyle w:val="GEFEG"/>
              <w:spacing w:before="20" w:after="20"/>
              <w:rPr>
                <w:sz w:val="16"/>
                <w:szCs w:val="16"/>
              </w:rPr>
            </w:pPr>
            <w:r>
              <w:rPr>
                <w:b/>
                <w:bCs/>
                <w:color w:val="000000"/>
                <w:sz w:val="16"/>
                <w:szCs w:val="16"/>
              </w:rPr>
              <w:t>Quantity Unit. Code</w:t>
            </w:r>
          </w:p>
          <w:p w14:paraId="3C96406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line/Maximum</w:t>
            </w:r>
          </w:p>
          <w:p w14:paraId="6B318DC0" w14:textId="77777777" w:rsidR="0039026F" w:rsidRDefault="0039026F">
            <w:pPr>
              <w:pStyle w:val="GEFEG"/>
              <w:spacing w:after="20"/>
              <w:ind w:left="557"/>
              <w:rPr>
                <w:sz w:val="12"/>
                <w:szCs w:val="12"/>
              </w:rPr>
            </w:pPr>
            <w:r>
              <w:rPr>
                <w:color w:val="000000"/>
                <w:sz w:val="16"/>
                <w:szCs w:val="16"/>
              </w:rPr>
              <w:t>order quantity/Quantity Unit. Code</w:t>
            </w:r>
          </w:p>
        </w:tc>
        <w:tc>
          <w:tcPr>
            <w:tcW w:w="1340" w:type="dxa"/>
            <w:tcBorders>
              <w:top w:val="nil"/>
              <w:left w:val="nil"/>
              <w:bottom w:val="dotted" w:sz="6" w:space="0" w:color="C0C0C0"/>
              <w:right w:val="nil"/>
            </w:tcBorders>
            <w:shd w:val="clear" w:color="auto" w:fill="FFFFFF"/>
          </w:tcPr>
          <w:p w14:paraId="6717F2E3"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1CCDDD49" w14:textId="77777777" w:rsidR="0039026F" w:rsidRDefault="0039026F">
            <w:pPr>
              <w:pStyle w:val="GEFEG"/>
              <w:spacing w:before="20" w:after="20"/>
              <w:ind w:left="74"/>
              <w:rPr>
                <w:sz w:val="16"/>
                <w:szCs w:val="16"/>
              </w:rPr>
            </w:pPr>
            <w:r>
              <w:rPr>
                <w:b/>
                <w:bCs/>
                <w:color w:val="000000"/>
                <w:sz w:val="16"/>
                <w:szCs w:val="16"/>
              </w:rPr>
              <w:t>unitCode</w:t>
            </w:r>
          </w:p>
          <w:p w14:paraId="20AF05C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Catalogue/cac:CatalogueLine/cbc:</w:t>
            </w:r>
          </w:p>
          <w:p w14:paraId="757E3980" w14:textId="77777777" w:rsidR="0039026F" w:rsidRDefault="0039026F">
            <w:pPr>
              <w:pStyle w:val="GEFEG"/>
              <w:spacing w:after="20"/>
              <w:ind w:left="533"/>
              <w:rPr>
                <w:sz w:val="12"/>
                <w:szCs w:val="12"/>
              </w:rPr>
            </w:pPr>
            <w:r>
              <w:rPr>
                <w:color w:val="000000"/>
                <w:sz w:val="16"/>
                <w:szCs w:val="16"/>
              </w:rPr>
              <w:t>MaximumOrderQuantity/@unitCode</w:t>
            </w:r>
          </w:p>
        </w:tc>
      </w:tr>
      <w:tr w:rsidR="0039026F" w14:paraId="3E9F456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97C7B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9D4DB0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5E3231D" w14:textId="77777777" w:rsidR="0039026F" w:rsidRDefault="0039026F">
            <w:pPr>
              <w:pStyle w:val="GEFEG"/>
              <w:spacing w:before="20" w:after="20"/>
              <w:rPr>
                <w:sz w:val="16"/>
                <w:szCs w:val="16"/>
              </w:rPr>
            </w:pPr>
            <w:r>
              <w:rPr>
                <w:b/>
                <w:bCs/>
                <w:color w:val="000000"/>
                <w:sz w:val="16"/>
                <w:szCs w:val="16"/>
              </w:rPr>
              <w:t>Catalogue line warranty information</w:t>
            </w:r>
          </w:p>
          <w:p w14:paraId="75C6D04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730E4DE" w14:textId="77777777" w:rsidR="0039026F" w:rsidRDefault="0039026F">
            <w:pPr>
              <w:pStyle w:val="GEFEG"/>
              <w:spacing w:after="20"/>
              <w:ind w:left="557"/>
              <w:rPr>
                <w:sz w:val="12"/>
                <w:szCs w:val="12"/>
              </w:rPr>
            </w:pPr>
            <w:r>
              <w:rPr>
                <w:color w:val="000000"/>
                <w:sz w:val="16"/>
                <w:szCs w:val="16"/>
              </w:rPr>
              <w:t>Catalogue line warranty information</w:t>
            </w:r>
          </w:p>
        </w:tc>
        <w:tc>
          <w:tcPr>
            <w:tcW w:w="1340" w:type="dxa"/>
            <w:tcBorders>
              <w:top w:val="nil"/>
              <w:left w:val="nil"/>
              <w:bottom w:val="dotted" w:sz="6" w:space="0" w:color="C0C0C0"/>
              <w:right w:val="nil"/>
            </w:tcBorders>
            <w:shd w:val="clear" w:color="auto" w:fill="FFFFFF"/>
          </w:tcPr>
          <w:p w14:paraId="59C917F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2A8B66C" w14:textId="77777777" w:rsidR="0039026F" w:rsidRDefault="0039026F">
            <w:pPr>
              <w:pStyle w:val="GEFEG"/>
              <w:spacing w:before="20" w:after="20"/>
              <w:ind w:left="74"/>
              <w:rPr>
                <w:sz w:val="16"/>
                <w:szCs w:val="16"/>
              </w:rPr>
            </w:pPr>
            <w:r>
              <w:rPr>
                <w:b/>
                <w:bCs/>
                <w:color w:val="000000"/>
                <w:sz w:val="16"/>
                <w:szCs w:val="16"/>
              </w:rPr>
              <w:t>cbc:WarrantyInformation</w:t>
            </w:r>
          </w:p>
          <w:p w14:paraId="6D6B0B59"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Catalogue/cac:CatalogueLine/cbc:WarrantyInformation</w:t>
            </w:r>
          </w:p>
        </w:tc>
      </w:tr>
      <w:tr w:rsidR="0039026F" w14:paraId="744B86D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0FEECE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ED3AED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9E84DAC" w14:textId="77777777" w:rsidR="0039026F" w:rsidRDefault="0039026F">
            <w:pPr>
              <w:pStyle w:val="GEFEG"/>
              <w:spacing w:before="20" w:after="20"/>
              <w:rPr>
                <w:sz w:val="16"/>
                <w:szCs w:val="16"/>
              </w:rPr>
            </w:pPr>
            <w:r>
              <w:rPr>
                <w:b/>
                <w:bCs/>
                <w:color w:val="000000"/>
                <w:sz w:val="16"/>
                <w:szCs w:val="16"/>
              </w:rPr>
              <w:t>Transaction conditions</w:t>
            </w:r>
          </w:p>
          <w:p w14:paraId="2FF87CD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ADA87F7" w14:textId="77777777" w:rsidR="0039026F" w:rsidRDefault="0039026F">
            <w:pPr>
              <w:pStyle w:val="GEFEG"/>
              <w:spacing w:after="20"/>
              <w:ind w:left="557"/>
              <w:rPr>
                <w:sz w:val="12"/>
                <w:szCs w:val="12"/>
              </w:rPr>
            </w:pPr>
            <w:r>
              <w:rPr>
                <w:color w:val="000000"/>
                <w:sz w:val="16"/>
                <w:szCs w:val="16"/>
              </w:rPr>
              <w:t>Transaction conditions</w:t>
            </w:r>
          </w:p>
        </w:tc>
        <w:tc>
          <w:tcPr>
            <w:tcW w:w="1340" w:type="dxa"/>
            <w:tcBorders>
              <w:top w:val="nil"/>
              <w:left w:val="nil"/>
              <w:bottom w:val="dotted" w:sz="6" w:space="0" w:color="C0C0C0"/>
              <w:right w:val="nil"/>
            </w:tcBorders>
            <w:shd w:val="clear" w:color="auto" w:fill="FFFFFF"/>
          </w:tcPr>
          <w:p w14:paraId="5C9F079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BF3053E" w14:textId="77777777" w:rsidR="0039026F" w:rsidRDefault="0039026F">
            <w:pPr>
              <w:pStyle w:val="GEFEG"/>
              <w:spacing w:before="20" w:after="20"/>
              <w:ind w:left="74"/>
              <w:rPr>
                <w:sz w:val="16"/>
                <w:szCs w:val="16"/>
              </w:rPr>
            </w:pPr>
            <w:r>
              <w:rPr>
                <w:b/>
                <w:bCs/>
                <w:color w:val="000000"/>
                <w:sz w:val="16"/>
                <w:szCs w:val="16"/>
              </w:rPr>
              <w:t>cbc:Description</w:t>
            </w:r>
          </w:p>
          <w:p w14:paraId="151D101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6FFF44A" w14:textId="77777777" w:rsidR="0039026F" w:rsidRDefault="0039026F">
            <w:pPr>
              <w:pStyle w:val="GEFEG"/>
              <w:spacing w:after="20"/>
              <w:ind w:left="533"/>
              <w:rPr>
                <w:sz w:val="12"/>
                <w:szCs w:val="12"/>
              </w:rPr>
            </w:pPr>
            <w:r>
              <w:rPr>
                <w:color w:val="000000"/>
                <w:sz w:val="16"/>
                <w:szCs w:val="16"/>
              </w:rPr>
              <w:t>TransactionConditions/cbc:Description</w:t>
            </w:r>
          </w:p>
        </w:tc>
      </w:tr>
      <w:tr w:rsidR="0039026F" w14:paraId="1EE8796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08186C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41D616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62F9593" w14:textId="77777777" w:rsidR="0039026F" w:rsidRDefault="0039026F">
            <w:pPr>
              <w:pStyle w:val="GEFEG"/>
              <w:spacing w:before="20" w:after="20"/>
              <w:rPr>
                <w:sz w:val="16"/>
                <w:szCs w:val="16"/>
              </w:rPr>
            </w:pPr>
            <w:r>
              <w:rPr>
                <w:b/>
                <w:bCs/>
                <w:color w:val="000000"/>
                <w:sz w:val="16"/>
                <w:szCs w:val="16"/>
              </w:rPr>
              <w:t>Transaction conditions code</w:t>
            </w:r>
          </w:p>
          <w:p w14:paraId="6A89EF5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8B076C9" w14:textId="77777777" w:rsidR="0039026F" w:rsidRDefault="0039026F">
            <w:pPr>
              <w:pStyle w:val="GEFEG"/>
              <w:spacing w:after="20"/>
              <w:ind w:left="557"/>
              <w:rPr>
                <w:sz w:val="12"/>
                <w:szCs w:val="12"/>
              </w:rPr>
            </w:pPr>
            <w:r>
              <w:rPr>
                <w:color w:val="000000"/>
                <w:sz w:val="16"/>
                <w:szCs w:val="16"/>
              </w:rPr>
              <w:t>Transaction conditions code</w:t>
            </w:r>
          </w:p>
        </w:tc>
        <w:tc>
          <w:tcPr>
            <w:tcW w:w="1340" w:type="dxa"/>
            <w:tcBorders>
              <w:top w:val="nil"/>
              <w:left w:val="nil"/>
              <w:bottom w:val="dotted" w:sz="6" w:space="0" w:color="C0C0C0"/>
              <w:right w:val="nil"/>
            </w:tcBorders>
            <w:shd w:val="clear" w:color="auto" w:fill="FFFFFF"/>
          </w:tcPr>
          <w:p w14:paraId="34C9D91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E9AC3B7" w14:textId="77777777" w:rsidR="0039026F" w:rsidRDefault="0039026F">
            <w:pPr>
              <w:pStyle w:val="GEFEG"/>
              <w:spacing w:before="20" w:after="20"/>
              <w:ind w:left="74"/>
              <w:rPr>
                <w:sz w:val="16"/>
                <w:szCs w:val="16"/>
              </w:rPr>
            </w:pPr>
            <w:r>
              <w:rPr>
                <w:b/>
                <w:bCs/>
                <w:color w:val="000000"/>
                <w:sz w:val="16"/>
                <w:szCs w:val="16"/>
              </w:rPr>
              <w:t>cbc:ActionCode</w:t>
            </w:r>
          </w:p>
          <w:p w14:paraId="5253145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83FB3FB" w14:textId="77777777" w:rsidR="0039026F" w:rsidRDefault="0039026F">
            <w:pPr>
              <w:pStyle w:val="GEFEG"/>
              <w:spacing w:after="20"/>
              <w:ind w:left="533"/>
              <w:rPr>
                <w:sz w:val="12"/>
                <w:szCs w:val="12"/>
              </w:rPr>
            </w:pPr>
            <w:r>
              <w:rPr>
                <w:color w:val="000000"/>
                <w:sz w:val="16"/>
                <w:szCs w:val="16"/>
              </w:rPr>
              <w:t>TransactionConditions/cbc:ActionCode</w:t>
            </w:r>
          </w:p>
        </w:tc>
      </w:tr>
      <w:tr w:rsidR="0039026F" w14:paraId="212561D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78545D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ED6485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DA2F525" w14:textId="77777777" w:rsidR="0039026F" w:rsidRDefault="0039026F">
            <w:pPr>
              <w:pStyle w:val="GEFEG"/>
              <w:spacing w:before="20" w:after="20"/>
              <w:rPr>
                <w:sz w:val="16"/>
                <w:szCs w:val="16"/>
              </w:rPr>
            </w:pPr>
            <w:r>
              <w:rPr>
                <w:b/>
                <w:bCs/>
                <w:color w:val="000000"/>
                <w:sz w:val="16"/>
                <w:szCs w:val="16"/>
              </w:rPr>
              <w:t>Code List. Identifier</w:t>
            </w:r>
          </w:p>
          <w:p w14:paraId="1FA372B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C74D46F" w14:textId="77777777" w:rsidR="0039026F" w:rsidRDefault="0039026F">
            <w:pPr>
              <w:pStyle w:val="GEFEG"/>
              <w:spacing w:after="20"/>
              <w:ind w:left="557"/>
              <w:rPr>
                <w:sz w:val="12"/>
                <w:szCs w:val="12"/>
              </w:rPr>
            </w:pPr>
            <w:r>
              <w:rPr>
                <w:color w:val="000000"/>
                <w:sz w:val="16"/>
                <w:szCs w:val="16"/>
              </w:rPr>
              <w:t>Transaction conditions code/Code List. Identifier</w:t>
            </w:r>
          </w:p>
        </w:tc>
        <w:tc>
          <w:tcPr>
            <w:tcW w:w="1340" w:type="dxa"/>
            <w:tcBorders>
              <w:top w:val="nil"/>
              <w:left w:val="nil"/>
              <w:bottom w:val="dotted" w:sz="6" w:space="0" w:color="C0C0C0"/>
              <w:right w:val="nil"/>
            </w:tcBorders>
            <w:shd w:val="clear" w:color="auto" w:fill="FFFFFF"/>
          </w:tcPr>
          <w:p w14:paraId="09068D21"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B60E68E" w14:textId="77777777" w:rsidR="0039026F" w:rsidRDefault="0039026F">
            <w:pPr>
              <w:pStyle w:val="GEFEG"/>
              <w:spacing w:before="20" w:after="20"/>
              <w:ind w:left="74"/>
              <w:rPr>
                <w:sz w:val="16"/>
                <w:szCs w:val="16"/>
              </w:rPr>
            </w:pPr>
            <w:r>
              <w:rPr>
                <w:b/>
                <w:bCs/>
                <w:color w:val="000000"/>
                <w:sz w:val="16"/>
                <w:szCs w:val="16"/>
              </w:rPr>
              <w:t>listID</w:t>
            </w:r>
          </w:p>
          <w:p w14:paraId="2F79BEF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6C9EBF7F" w14:textId="77777777" w:rsidR="0039026F" w:rsidRDefault="0039026F">
            <w:pPr>
              <w:pStyle w:val="GEFEG"/>
              <w:spacing w:after="20"/>
              <w:ind w:left="533"/>
              <w:rPr>
                <w:sz w:val="12"/>
                <w:szCs w:val="12"/>
              </w:rPr>
            </w:pPr>
            <w:r>
              <w:rPr>
                <w:color w:val="000000"/>
                <w:sz w:val="16"/>
                <w:szCs w:val="16"/>
              </w:rPr>
              <w:t>TransactionConditions/cbc:ActionCode/@listID</w:t>
            </w:r>
          </w:p>
        </w:tc>
      </w:tr>
      <w:tr w:rsidR="0039026F" w14:paraId="74B844A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226AAB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06F871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19D828D" w14:textId="77777777" w:rsidR="0039026F" w:rsidRDefault="0039026F">
            <w:pPr>
              <w:pStyle w:val="GEFEG"/>
              <w:spacing w:before="20" w:after="20"/>
              <w:rPr>
                <w:sz w:val="16"/>
                <w:szCs w:val="16"/>
              </w:rPr>
            </w:pPr>
            <w:r>
              <w:rPr>
                <w:b/>
                <w:bCs/>
                <w:color w:val="000000"/>
                <w:sz w:val="16"/>
                <w:szCs w:val="16"/>
              </w:rPr>
              <w:t>Item VAT category code</w:t>
            </w:r>
          </w:p>
          <w:p w14:paraId="32A619D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93B076E" w14:textId="77777777" w:rsidR="0039026F" w:rsidRDefault="0039026F">
            <w:pPr>
              <w:pStyle w:val="GEFEG"/>
              <w:spacing w:after="20"/>
              <w:ind w:left="557"/>
              <w:rPr>
                <w:sz w:val="12"/>
                <w:szCs w:val="12"/>
              </w:rPr>
            </w:pPr>
            <w:r>
              <w:rPr>
                <w:color w:val="000000"/>
                <w:sz w:val="16"/>
                <w:szCs w:val="16"/>
              </w:rPr>
              <w:t>Catalogue item details/Item VAT category code</w:t>
            </w:r>
          </w:p>
        </w:tc>
        <w:tc>
          <w:tcPr>
            <w:tcW w:w="1340" w:type="dxa"/>
            <w:tcBorders>
              <w:top w:val="nil"/>
              <w:left w:val="nil"/>
              <w:bottom w:val="dotted" w:sz="6" w:space="0" w:color="C0C0C0"/>
              <w:right w:val="nil"/>
            </w:tcBorders>
            <w:shd w:val="clear" w:color="auto" w:fill="FFFFFF"/>
          </w:tcPr>
          <w:p w14:paraId="5898E02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BDB0B4E" w14:textId="77777777" w:rsidR="0039026F" w:rsidRDefault="0039026F">
            <w:pPr>
              <w:pStyle w:val="GEFEG"/>
              <w:spacing w:before="20" w:after="20"/>
              <w:ind w:left="74"/>
              <w:rPr>
                <w:sz w:val="16"/>
                <w:szCs w:val="16"/>
              </w:rPr>
            </w:pPr>
            <w:r>
              <w:rPr>
                <w:b/>
                <w:bCs/>
                <w:color w:val="000000"/>
                <w:sz w:val="16"/>
                <w:szCs w:val="16"/>
              </w:rPr>
              <w:t>cbc:TaxTypeCode</w:t>
            </w:r>
          </w:p>
          <w:p w14:paraId="1D4DADD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811F5C7" w14:textId="77777777" w:rsidR="0039026F" w:rsidRDefault="0039026F">
            <w:pPr>
              <w:pStyle w:val="GEFEG"/>
              <w:ind w:left="533"/>
              <w:rPr>
                <w:sz w:val="16"/>
                <w:szCs w:val="16"/>
              </w:rPr>
            </w:pPr>
            <w:r>
              <w:rPr>
                <w:color w:val="000000"/>
                <w:sz w:val="16"/>
                <w:szCs w:val="16"/>
              </w:rPr>
              <w:t>ClassifiedTaxCategory/cac:TaxScheme/cbc:</w:t>
            </w:r>
          </w:p>
          <w:p w14:paraId="740EBEBD" w14:textId="77777777" w:rsidR="0039026F" w:rsidRDefault="0039026F">
            <w:pPr>
              <w:pStyle w:val="GEFEG"/>
              <w:spacing w:after="20"/>
              <w:ind w:left="533"/>
              <w:rPr>
                <w:sz w:val="12"/>
                <w:szCs w:val="12"/>
              </w:rPr>
            </w:pPr>
            <w:r>
              <w:rPr>
                <w:color w:val="000000"/>
                <w:sz w:val="16"/>
                <w:szCs w:val="16"/>
              </w:rPr>
              <w:t>TaxTypeCode</w:t>
            </w:r>
          </w:p>
        </w:tc>
      </w:tr>
      <w:tr w:rsidR="0039026F" w14:paraId="0BC0749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C2DCAF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3CFACD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12752EF" w14:textId="77777777" w:rsidR="0039026F" w:rsidRDefault="0039026F">
            <w:pPr>
              <w:pStyle w:val="GEFEG"/>
              <w:spacing w:before="20" w:after="20"/>
              <w:rPr>
                <w:sz w:val="16"/>
                <w:szCs w:val="16"/>
              </w:rPr>
            </w:pPr>
            <w:r>
              <w:rPr>
                <w:b/>
                <w:bCs/>
                <w:color w:val="000000"/>
                <w:sz w:val="16"/>
                <w:szCs w:val="16"/>
              </w:rPr>
              <w:t>Code List. Identifier</w:t>
            </w:r>
          </w:p>
          <w:p w14:paraId="4CA55A9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E911C6E" w14:textId="77777777" w:rsidR="0039026F" w:rsidRDefault="0039026F">
            <w:pPr>
              <w:pStyle w:val="GEFEG"/>
              <w:ind w:left="557"/>
              <w:rPr>
                <w:sz w:val="16"/>
                <w:szCs w:val="16"/>
              </w:rPr>
            </w:pPr>
            <w:r>
              <w:rPr>
                <w:color w:val="000000"/>
                <w:sz w:val="16"/>
                <w:szCs w:val="16"/>
              </w:rPr>
              <w:t>Catalogue item details/Item VAT category code/Code</w:t>
            </w:r>
          </w:p>
          <w:p w14:paraId="1FFCB667" w14:textId="77777777" w:rsidR="0039026F" w:rsidRDefault="0039026F">
            <w:pPr>
              <w:pStyle w:val="GEFEG"/>
              <w:spacing w:after="20"/>
              <w:ind w:left="557"/>
              <w:rPr>
                <w:sz w:val="12"/>
                <w:szCs w:val="12"/>
              </w:rPr>
            </w:pPr>
            <w:r>
              <w:rPr>
                <w:color w:val="000000"/>
                <w:sz w:val="16"/>
                <w:szCs w:val="16"/>
              </w:rPr>
              <w:t>List. Identifier</w:t>
            </w:r>
          </w:p>
        </w:tc>
        <w:tc>
          <w:tcPr>
            <w:tcW w:w="1340" w:type="dxa"/>
            <w:tcBorders>
              <w:top w:val="nil"/>
              <w:left w:val="nil"/>
              <w:bottom w:val="dotted" w:sz="6" w:space="0" w:color="C0C0C0"/>
              <w:right w:val="nil"/>
            </w:tcBorders>
            <w:shd w:val="clear" w:color="auto" w:fill="FFFFFF"/>
          </w:tcPr>
          <w:p w14:paraId="3CEE4C6F"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1CF70EF3" w14:textId="77777777" w:rsidR="0039026F" w:rsidRDefault="0039026F">
            <w:pPr>
              <w:pStyle w:val="GEFEG"/>
              <w:spacing w:before="20" w:after="20"/>
              <w:ind w:left="74"/>
              <w:rPr>
                <w:sz w:val="16"/>
                <w:szCs w:val="16"/>
              </w:rPr>
            </w:pPr>
            <w:r>
              <w:rPr>
                <w:b/>
                <w:bCs/>
                <w:color w:val="000000"/>
                <w:sz w:val="16"/>
                <w:szCs w:val="16"/>
              </w:rPr>
              <w:t>listID</w:t>
            </w:r>
          </w:p>
          <w:p w14:paraId="4D0544D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E2EA74C" w14:textId="77777777" w:rsidR="0039026F" w:rsidRDefault="0039026F">
            <w:pPr>
              <w:pStyle w:val="GEFEG"/>
              <w:ind w:left="533"/>
              <w:rPr>
                <w:sz w:val="16"/>
                <w:szCs w:val="16"/>
              </w:rPr>
            </w:pPr>
            <w:r>
              <w:rPr>
                <w:color w:val="000000"/>
                <w:sz w:val="16"/>
                <w:szCs w:val="16"/>
              </w:rPr>
              <w:t>ClassifiedTaxCategory/cac:TaxScheme/cbc:</w:t>
            </w:r>
          </w:p>
          <w:p w14:paraId="3ED4FB7B" w14:textId="77777777" w:rsidR="0039026F" w:rsidRDefault="0039026F">
            <w:pPr>
              <w:pStyle w:val="GEFEG"/>
              <w:spacing w:after="20"/>
              <w:ind w:left="533"/>
              <w:rPr>
                <w:sz w:val="12"/>
                <w:szCs w:val="12"/>
              </w:rPr>
            </w:pPr>
            <w:r>
              <w:rPr>
                <w:color w:val="000000"/>
                <w:sz w:val="16"/>
                <w:szCs w:val="16"/>
              </w:rPr>
              <w:t>TaxTypeCode/@listID</w:t>
            </w:r>
          </w:p>
        </w:tc>
      </w:tr>
      <w:tr w:rsidR="0039026F" w14:paraId="3EE54D6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146066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670315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9220976" w14:textId="77777777" w:rsidR="0039026F" w:rsidRDefault="0039026F">
            <w:pPr>
              <w:pStyle w:val="GEFEG"/>
              <w:spacing w:before="20" w:after="20"/>
              <w:rPr>
                <w:sz w:val="16"/>
                <w:szCs w:val="16"/>
              </w:rPr>
            </w:pPr>
            <w:r>
              <w:rPr>
                <w:b/>
                <w:bCs/>
                <w:color w:val="000000"/>
                <w:sz w:val="16"/>
                <w:szCs w:val="16"/>
              </w:rPr>
              <w:t>Item sellers extended identifier</w:t>
            </w:r>
          </w:p>
          <w:p w14:paraId="69D1BD7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E5DA67E" w14:textId="77777777" w:rsidR="0039026F" w:rsidRDefault="0039026F">
            <w:pPr>
              <w:pStyle w:val="GEFEG"/>
              <w:spacing w:after="20"/>
              <w:ind w:left="557"/>
              <w:rPr>
                <w:sz w:val="12"/>
                <w:szCs w:val="12"/>
              </w:rPr>
            </w:pPr>
            <w:r>
              <w:rPr>
                <w:color w:val="000000"/>
                <w:sz w:val="16"/>
                <w:szCs w:val="16"/>
              </w:rPr>
              <w:t>Catalogue item details/Item sellers extended identifier</w:t>
            </w:r>
          </w:p>
        </w:tc>
        <w:tc>
          <w:tcPr>
            <w:tcW w:w="1340" w:type="dxa"/>
            <w:tcBorders>
              <w:top w:val="nil"/>
              <w:left w:val="nil"/>
              <w:bottom w:val="dotted" w:sz="6" w:space="0" w:color="C0C0C0"/>
              <w:right w:val="nil"/>
            </w:tcBorders>
            <w:shd w:val="clear" w:color="auto" w:fill="FFFFFF"/>
          </w:tcPr>
          <w:p w14:paraId="59C8EEB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C7AAC23" w14:textId="77777777" w:rsidR="0039026F" w:rsidRDefault="0039026F">
            <w:pPr>
              <w:pStyle w:val="GEFEG"/>
              <w:spacing w:before="20" w:after="20"/>
              <w:ind w:left="74"/>
              <w:rPr>
                <w:sz w:val="16"/>
                <w:szCs w:val="16"/>
              </w:rPr>
            </w:pPr>
            <w:r>
              <w:rPr>
                <w:b/>
                <w:bCs/>
                <w:color w:val="000000"/>
                <w:sz w:val="16"/>
                <w:szCs w:val="16"/>
              </w:rPr>
              <w:t>cbc:ExtendedID</w:t>
            </w:r>
          </w:p>
          <w:p w14:paraId="592A836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EFF9ADF" w14:textId="77777777" w:rsidR="0039026F" w:rsidRDefault="0039026F">
            <w:pPr>
              <w:pStyle w:val="GEFEG"/>
              <w:spacing w:after="20"/>
              <w:ind w:left="533"/>
              <w:rPr>
                <w:sz w:val="12"/>
                <w:szCs w:val="12"/>
              </w:rPr>
            </w:pPr>
            <w:r>
              <w:rPr>
                <w:color w:val="000000"/>
                <w:sz w:val="16"/>
                <w:szCs w:val="16"/>
              </w:rPr>
              <w:t>StandardItemIdentification/cbc:ExtendedID</w:t>
            </w:r>
          </w:p>
        </w:tc>
      </w:tr>
      <w:tr w:rsidR="0039026F" w14:paraId="32543E4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DD753F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BC112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1E9EB0A" w14:textId="77777777" w:rsidR="0039026F" w:rsidRDefault="0039026F">
            <w:pPr>
              <w:pStyle w:val="GEFEG"/>
              <w:spacing w:before="20" w:after="20"/>
              <w:rPr>
                <w:sz w:val="16"/>
                <w:szCs w:val="16"/>
              </w:rPr>
            </w:pPr>
            <w:r>
              <w:rPr>
                <w:b/>
                <w:bCs/>
                <w:color w:val="000000"/>
                <w:sz w:val="16"/>
                <w:szCs w:val="16"/>
              </w:rPr>
              <w:t>Item name</w:t>
            </w:r>
          </w:p>
          <w:p w14:paraId="35EAC67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ACD5399" w14:textId="77777777" w:rsidR="0039026F" w:rsidRDefault="0039026F">
            <w:pPr>
              <w:pStyle w:val="GEFEG"/>
              <w:spacing w:after="20"/>
              <w:ind w:left="557"/>
              <w:rPr>
                <w:sz w:val="12"/>
                <w:szCs w:val="12"/>
              </w:rPr>
            </w:pPr>
            <w:r>
              <w:rPr>
                <w:color w:val="000000"/>
                <w:sz w:val="16"/>
                <w:szCs w:val="16"/>
              </w:rPr>
              <w:t>Catalogue item details/Item name</w:t>
            </w:r>
          </w:p>
        </w:tc>
        <w:tc>
          <w:tcPr>
            <w:tcW w:w="1340" w:type="dxa"/>
            <w:tcBorders>
              <w:top w:val="nil"/>
              <w:left w:val="nil"/>
              <w:bottom w:val="dotted" w:sz="6" w:space="0" w:color="C0C0C0"/>
              <w:right w:val="nil"/>
            </w:tcBorders>
            <w:shd w:val="clear" w:color="auto" w:fill="FFFFFF"/>
          </w:tcPr>
          <w:p w14:paraId="020CD22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0E7C7AA" w14:textId="77777777" w:rsidR="0039026F" w:rsidRDefault="0039026F">
            <w:pPr>
              <w:pStyle w:val="GEFEG"/>
              <w:spacing w:before="20" w:after="20"/>
              <w:ind w:left="74"/>
              <w:rPr>
                <w:sz w:val="16"/>
                <w:szCs w:val="16"/>
              </w:rPr>
            </w:pPr>
            <w:r>
              <w:rPr>
                <w:b/>
                <w:bCs/>
                <w:color w:val="000000"/>
                <w:sz w:val="16"/>
                <w:szCs w:val="16"/>
              </w:rPr>
              <w:t>cbc:Name</w:t>
            </w:r>
          </w:p>
          <w:p w14:paraId="16E38AE5"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Catalogue/cac:CatalogueLine/cac:Item/cbc:Name</w:t>
            </w:r>
          </w:p>
        </w:tc>
      </w:tr>
      <w:tr w:rsidR="0039026F" w14:paraId="08BC862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4E5B70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BAC73B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01DF44D1" w14:textId="77777777" w:rsidR="0039026F" w:rsidRDefault="0039026F">
            <w:pPr>
              <w:pStyle w:val="GEFEG"/>
              <w:spacing w:before="20" w:after="20"/>
              <w:rPr>
                <w:sz w:val="16"/>
                <w:szCs w:val="16"/>
              </w:rPr>
            </w:pPr>
            <w:r>
              <w:rPr>
                <w:b/>
                <w:bCs/>
                <w:color w:val="000000"/>
                <w:sz w:val="16"/>
                <w:szCs w:val="16"/>
              </w:rPr>
              <w:t>Item description</w:t>
            </w:r>
          </w:p>
          <w:p w14:paraId="6D5FAE8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AB7A8D9" w14:textId="77777777" w:rsidR="0039026F" w:rsidRDefault="0039026F">
            <w:pPr>
              <w:pStyle w:val="GEFEG"/>
              <w:spacing w:after="20"/>
              <w:ind w:left="557"/>
              <w:rPr>
                <w:sz w:val="12"/>
                <w:szCs w:val="12"/>
              </w:rPr>
            </w:pPr>
            <w:r>
              <w:rPr>
                <w:color w:val="000000"/>
                <w:sz w:val="16"/>
                <w:szCs w:val="16"/>
              </w:rPr>
              <w:t>Catalogue item details/Item description</w:t>
            </w:r>
          </w:p>
        </w:tc>
        <w:tc>
          <w:tcPr>
            <w:tcW w:w="1340" w:type="dxa"/>
            <w:tcBorders>
              <w:top w:val="nil"/>
              <w:left w:val="nil"/>
              <w:bottom w:val="dotted" w:sz="6" w:space="0" w:color="C0C0C0"/>
              <w:right w:val="nil"/>
            </w:tcBorders>
            <w:shd w:val="clear" w:color="auto" w:fill="FFFFFF"/>
          </w:tcPr>
          <w:p w14:paraId="42D5469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B025D83" w14:textId="77777777" w:rsidR="0039026F" w:rsidRDefault="0039026F">
            <w:pPr>
              <w:pStyle w:val="GEFEG"/>
              <w:spacing w:before="20" w:after="20"/>
              <w:ind w:left="74"/>
              <w:rPr>
                <w:sz w:val="16"/>
                <w:szCs w:val="16"/>
              </w:rPr>
            </w:pPr>
            <w:r>
              <w:rPr>
                <w:b/>
                <w:bCs/>
                <w:color w:val="000000"/>
                <w:sz w:val="16"/>
                <w:szCs w:val="16"/>
              </w:rPr>
              <w:t>cbc:Description</w:t>
            </w:r>
          </w:p>
          <w:p w14:paraId="74CA1CB7"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Catalogue/cac:CatalogueLine/cac:Item/cbc:Description</w:t>
            </w:r>
          </w:p>
        </w:tc>
      </w:tr>
      <w:tr w:rsidR="0039026F" w14:paraId="5D8F80B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374433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E42764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6C08CF0" w14:textId="77777777" w:rsidR="0039026F" w:rsidRDefault="0039026F">
            <w:pPr>
              <w:pStyle w:val="GEFEG"/>
              <w:spacing w:before="20" w:after="20"/>
              <w:rPr>
                <w:sz w:val="16"/>
                <w:szCs w:val="16"/>
              </w:rPr>
            </w:pPr>
            <w:r>
              <w:rPr>
                <w:b/>
                <w:bCs/>
                <w:color w:val="000000"/>
                <w:sz w:val="16"/>
                <w:szCs w:val="16"/>
              </w:rPr>
              <w:t>Item brand name</w:t>
            </w:r>
          </w:p>
          <w:p w14:paraId="13EB926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F5D4520" w14:textId="77777777" w:rsidR="0039026F" w:rsidRDefault="0039026F">
            <w:pPr>
              <w:pStyle w:val="GEFEG"/>
              <w:spacing w:after="20"/>
              <w:ind w:left="557"/>
              <w:rPr>
                <w:sz w:val="12"/>
                <w:szCs w:val="12"/>
              </w:rPr>
            </w:pPr>
            <w:r>
              <w:rPr>
                <w:color w:val="000000"/>
                <w:sz w:val="16"/>
                <w:szCs w:val="16"/>
              </w:rPr>
              <w:t>Catalogue item details/Item brand name</w:t>
            </w:r>
          </w:p>
        </w:tc>
        <w:tc>
          <w:tcPr>
            <w:tcW w:w="1340" w:type="dxa"/>
            <w:tcBorders>
              <w:top w:val="nil"/>
              <w:left w:val="nil"/>
              <w:bottom w:val="dotted" w:sz="6" w:space="0" w:color="C0C0C0"/>
              <w:right w:val="nil"/>
            </w:tcBorders>
            <w:shd w:val="clear" w:color="auto" w:fill="FFFFFF"/>
          </w:tcPr>
          <w:p w14:paraId="4831BB2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6E6DCC1" w14:textId="77777777" w:rsidR="0039026F" w:rsidRDefault="0039026F">
            <w:pPr>
              <w:pStyle w:val="GEFEG"/>
              <w:spacing w:before="20" w:after="20"/>
              <w:ind w:left="74"/>
              <w:rPr>
                <w:sz w:val="16"/>
                <w:szCs w:val="16"/>
              </w:rPr>
            </w:pPr>
            <w:r>
              <w:rPr>
                <w:b/>
                <w:bCs/>
                <w:color w:val="000000"/>
                <w:sz w:val="16"/>
                <w:szCs w:val="16"/>
              </w:rPr>
              <w:t>cbc:BrandName</w:t>
            </w:r>
          </w:p>
          <w:p w14:paraId="51AFBA6B"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Catalogue/cac:CatalogueLine/cac:Item/cbc:BrandName</w:t>
            </w:r>
          </w:p>
        </w:tc>
      </w:tr>
      <w:tr w:rsidR="0039026F" w14:paraId="4E6A8C7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549271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26DBC4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6DCD39A" w14:textId="77777777" w:rsidR="0039026F" w:rsidRDefault="0039026F">
            <w:pPr>
              <w:pStyle w:val="GEFEG"/>
              <w:spacing w:before="20" w:after="20"/>
              <w:rPr>
                <w:sz w:val="16"/>
                <w:szCs w:val="16"/>
              </w:rPr>
            </w:pPr>
            <w:r>
              <w:rPr>
                <w:b/>
                <w:bCs/>
                <w:color w:val="000000"/>
                <w:sz w:val="16"/>
                <w:szCs w:val="16"/>
              </w:rPr>
              <w:t>Item sellers identifier</w:t>
            </w:r>
          </w:p>
          <w:p w14:paraId="60AE6C5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E7E7A88" w14:textId="77777777" w:rsidR="0039026F" w:rsidRDefault="0039026F">
            <w:pPr>
              <w:pStyle w:val="GEFEG"/>
              <w:spacing w:after="20"/>
              <w:ind w:left="557"/>
              <w:rPr>
                <w:sz w:val="12"/>
                <w:szCs w:val="12"/>
              </w:rPr>
            </w:pPr>
            <w:r>
              <w:rPr>
                <w:color w:val="000000"/>
                <w:sz w:val="16"/>
                <w:szCs w:val="16"/>
              </w:rPr>
              <w:t>Catalogue item details/Item sellers identifier</w:t>
            </w:r>
          </w:p>
        </w:tc>
        <w:tc>
          <w:tcPr>
            <w:tcW w:w="1340" w:type="dxa"/>
            <w:tcBorders>
              <w:top w:val="nil"/>
              <w:left w:val="nil"/>
              <w:bottom w:val="dotted" w:sz="6" w:space="0" w:color="C0C0C0"/>
              <w:right w:val="nil"/>
            </w:tcBorders>
            <w:shd w:val="clear" w:color="auto" w:fill="FFFFFF"/>
          </w:tcPr>
          <w:p w14:paraId="752F66B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684FE08" w14:textId="77777777" w:rsidR="0039026F" w:rsidRDefault="0039026F">
            <w:pPr>
              <w:pStyle w:val="GEFEG"/>
              <w:spacing w:before="20" w:after="20"/>
              <w:ind w:left="74"/>
              <w:rPr>
                <w:sz w:val="16"/>
                <w:szCs w:val="16"/>
              </w:rPr>
            </w:pPr>
            <w:r>
              <w:rPr>
                <w:b/>
                <w:bCs/>
                <w:color w:val="000000"/>
                <w:sz w:val="16"/>
                <w:szCs w:val="16"/>
              </w:rPr>
              <w:t>cbc:ID</w:t>
            </w:r>
          </w:p>
          <w:p w14:paraId="27125A8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06282D9D" w14:textId="77777777" w:rsidR="0039026F" w:rsidRDefault="0039026F">
            <w:pPr>
              <w:pStyle w:val="GEFEG"/>
              <w:spacing w:after="20"/>
              <w:ind w:left="533"/>
              <w:rPr>
                <w:sz w:val="12"/>
                <w:szCs w:val="12"/>
              </w:rPr>
            </w:pPr>
            <w:r>
              <w:rPr>
                <w:color w:val="000000"/>
                <w:sz w:val="16"/>
                <w:szCs w:val="16"/>
              </w:rPr>
              <w:t>SellersItemIdentification/cbc:ID</w:t>
            </w:r>
          </w:p>
        </w:tc>
      </w:tr>
      <w:tr w:rsidR="0039026F" w14:paraId="5EF6B0D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89BA66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64C340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474021A" w14:textId="77777777" w:rsidR="0039026F" w:rsidRDefault="0039026F">
            <w:pPr>
              <w:pStyle w:val="GEFEG"/>
              <w:spacing w:before="20" w:after="20"/>
              <w:rPr>
                <w:sz w:val="16"/>
                <w:szCs w:val="16"/>
              </w:rPr>
            </w:pPr>
            <w:r>
              <w:rPr>
                <w:b/>
                <w:bCs/>
                <w:color w:val="000000"/>
                <w:sz w:val="16"/>
                <w:szCs w:val="16"/>
              </w:rPr>
              <w:t>Item standard identifier</w:t>
            </w:r>
          </w:p>
          <w:p w14:paraId="11815CF7" w14:textId="77777777" w:rsidR="0039026F" w:rsidRDefault="0039026F">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Pre award catalogue/Pre award catalogue line/</w:t>
            </w:r>
          </w:p>
        </w:tc>
        <w:tc>
          <w:tcPr>
            <w:tcW w:w="1340" w:type="dxa"/>
            <w:tcBorders>
              <w:top w:val="nil"/>
              <w:left w:val="nil"/>
              <w:bottom w:val="dotted" w:sz="6" w:space="0" w:color="C0C0C0"/>
              <w:right w:val="nil"/>
            </w:tcBorders>
            <w:shd w:val="clear" w:color="auto" w:fill="FFFFFF"/>
          </w:tcPr>
          <w:p w14:paraId="2AD8281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1865185" w14:textId="77777777" w:rsidR="0039026F" w:rsidRDefault="0039026F">
            <w:pPr>
              <w:pStyle w:val="GEFEG"/>
              <w:spacing w:before="20" w:after="20"/>
              <w:ind w:left="74"/>
              <w:rPr>
                <w:sz w:val="16"/>
                <w:szCs w:val="16"/>
              </w:rPr>
            </w:pPr>
            <w:r>
              <w:rPr>
                <w:b/>
                <w:bCs/>
                <w:color w:val="000000"/>
                <w:sz w:val="16"/>
                <w:szCs w:val="16"/>
              </w:rPr>
              <w:t>cbc:ID</w:t>
            </w:r>
          </w:p>
          <w:p w14:paraId="58F23561" w14:textId="77777777" w:rsidR="0039026F" w:rsidRDefault="0039026F">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Catalogue/cac:CatalogueLine/cac:Item/cac:</w:t>
            </w:r>
          </w:p>
        </w:tc>
      </w:tr>
      <w:tr w:rsidR="0039026F" w14:paraId="55EC116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736A3F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63D6EA2"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5DCA1B42" w14:textId="77777777" w:rsidR="0039026F" w:rsidRDefault="0039026F">
            <w:pPr>
              <w:pStyle w:val="GEFEG"/>
              <w:spacing w:after="20"/>
              <w:ind w:left="557"/>
              <w:rPr>
                <w:sz w:val="12"/>
                <w:szCs w:val="12"/>
              </w:rPr>
            </w:pPr>
            <w:r>
              <w:rPr>
                <w:color w:val="000000"/>
                <w:sz w:val="16"/>
                <w:szCs w:val="16"/>
              </w:rPr>
              <w:t>Catalogue item details/Item standard identifier</w:t>
            </w:r>
          </w:p>
        </w:tc>
        <w:tc>
          <w:tcPr>
            <w:tcW w:w="1340" w:type="dxa"/>
            <w:tcBorders>
              <w:top w:val="nil"/>
              <w:left w:val="nil"/>
              <w:bottom w:val="dotted" w:sz="6" w:space="0" w:color="C0C0C0"/>
              <w:right w:val="nil"/>
            </w:tcBorders>
            <w:shd w:val="clear" w:color="auto" w:fill="FFFFFF"/>
          </w:tcPr>
          <w:p w14:paraId="2D84AE16"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617462D" w14:textId="77777777" w:rsidR="0039026F" w:rsidRDefault="0039026F">
            <w:pPr>
              <w:pStyle w:val="GEFEG"/>
              <w:spacing w:after="20"/>
              <w:ind w:left="533"/>
              <w:rPr>
                <w:sz w:val="12"/>
                <w:szCs w:val="12"/>
              </w:rPr>
            </w:pPr>
            <w:r>
              <w:rPr>
                <w:color w:val="000000"/>
                <w:sz w:val="16"/>
                <w:szCs w:val="16"/>
              </w:rPr>
              <w:t>StandardItemIdentification/cbc:ID</w:t>
            </w:r>
          </w:p>
        </w:tc>
      </w:tr>
      <w:tr w:rsidR="0039026F" w14:paraId="7423D7C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C655DB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7C8E42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0E5D8F4" w14:textId="77777777" w:rsidR="0039026F" w:rsidRDefault="0039026F">
            <w:pPr>
              <w:pStyle w:val="GEFEG"/>
              <w:spacing w:before="20" w:after="20"/>
              <w:rPr>
                <w:sz w:val="16"/>
                <w:szCs w:val="16"/>
              </w:rPr>
            </w:pPr>
            <w:r>
              <w:rPr>
                <w:b/>
                <w:bCs/>
                <w:color w:val="000000"/>
                <w:sz w:val="16"/>
                <w:szCs w:val="16"/>
              </w:rPr>
              <w:t>Identification Scheme. Identifier</w:t>
            </w:r>
          </w:p>
          <w:p w14:paraId="7CC0DD3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DF42369" w14:textId="77777777" w:rsidR="0039026F" w:rsidRDefault="0039026F">
            <w:pPr>
              <w:pStyle w:val="GEFEG"/>
              <w:ind w:left="557"/>
              <w:rPr>
                <w:sz w:val="16"/>
                <w:szCs w:val="16"/>
              </w:rPr>
            </w:pPr>
            <w:r>
              <w:rPr>
                <w:color w:val="000000"/>
                <w:sz w:val="16"/>
                <w:szCs w:val="16"/>
              </w:rPr>
              <w:t>Catalogue item details/Item standard identifier/</w:t>
            </w:r>
          </w:p>
          <w:p w14:paraId="69FF3A19" w14:textId="77777777" w:rsidR="0039026F" w:rsidRDefault="0039026F">
            <w:pPr>
              <w:pStyle w:val="GEFEG"/>
              <w:spacing w:after="20"/>
              <w:ind w:left="557"/>
              <w:rPr>
                <w:sz w:val="12"/>
                <w:szCs w:val="12"/>
              </w:rPr>
            </w:pPr>
            <w:r>
              <w:rPr>
                <w:color w:val="000000"/>
                <w:sz w:val="16"/>
                <w:szCs w:val="16"/>
              </w:rPr>
              <w:t>Identification Scheme. Identifier</w:t>
            </w:r>
          </w:p>
        </w:tc>
        <w:tc>
          <w:tcPr>
            <w:tcW w:w="1340" w:type="dxa"/>
            <w:tcBorders>
              <w:top w:val="nil"/>
              <w:left w:val="nil"/>
              <w:bottom w:val="dotted" w:sz="6" w:space="0" w:color="C0C0C0"/>
              <w:right w:val="nil"/>
            </w:tcBorders>
            <w:shd w:val="clear" w:color="auto" w:fill="FFFFFF"/>
          </w:tcPr>
          <w:p w14:paraId="7F64D1CE"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9D1CE49" w14:textId="77777777" w:rsidR="0039026F" w:rsidRDefault="0039026F">
            <w:pPr>
              <w:pStyle w:val="GEFEG"/>
              <w:spacing w:before="20" w:after="20"/>
              <w:ind w:left="74"/>
              <w:rPr>
                <w:sz w:val="16"/>
                <w:szCs w:val="16"/>
              </w:rPr>
            </w:pPr>
            <w:r>
              <w:rPr>
                <w:b/>
                <w:bCs/>
                <w:color w:val="000000"/>
                <w:sz w:val="16"/>
                <w:szCs w:val="16"/>
              </w:rPr>
              <w:t>schemeID</w:t>
            </w:r>
          </w:p>
          <w:p w14:paraId="60E3A98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8EA6B52" w14:textId="77777777" w:rsidR="0039026F" w:rsidRDefault="0039026F">
            <w:pPr>
              <w:pStyle w:val="GEFEG"/>
              <w:spacing w:after="20"/>
              <w:ind w:left="533"/>
              <w:rPr>
                <w:sz w:val="12"/>
                <w:szCs w:val="12"/>
              </w:rPr>
            </w:pPr>
            <w:r>
              <w:rPr>
                <w:color w:val="000000"/>
                <w:sz w:val="16"/>
                <w:szCs w:val="16"/>
              </w:rPr>
              <w:t>StandardItemIdentification/cbc:ID/@schemeID</w:t>
            </w:r>
          </w:p>
        </w:tc>
      </w:tr>
      <w:tr w:rsidR="0039026F" w14:paraId="4B0DD19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E19762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1D5E0F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5249C82" w14:textId="77777777" w:rsidR="0039026F" w:rsidRDefault="0039026F">
            <w:pPr>
              <w:pStyle w:val="GEFEG"/>
              <w:spacing w:before="20" w:after="20"/>
              <w:rPr>
                <w:sz w:val="16"/>
                <w:szCs w:val="16"/>
              </w:rPr>
            </w:pPr>
            <w:r>
              <w:rPr>
                <w:b/>
                <w:bCs/>
                <w:color w:val="000000"/>
                <w:sz w:val="16"/>
                <w:szCs w:val="16"/>
              </w:rPr>
              <w:t>Manufacturers item identifer</w:t>
            </w:r>
          </w:p>
          <w:p w14:paraId="3894D7D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129C1FA" w14:textId="77777777" w:rsidR="0039026F" w:rsidRDefault="0039026F">
            <w:pPr>
              <w:pStyle w:val="GEFEG"/>
              <w:spacing w:after="20"/>
              <w:ind w:left="557"/>
              <w:rPr>
                <w:sz w:val="12"/>
                <w:szCs w:val="12"/>
              </w:rPr>
            </w:pPr>
            <w:r>
              <w:rPr>
                <w:color w:val="000000"/>
                <w:sz w:val="16"/>
                <w:szCs w:val="16"/>
              </w:rPr>
              <w:t>Catalogue item details/Manufacturers item identifer</w:t>
            </w:r>
          </w:p>
        </w:tc>
        <w:tc>
          <w:tcPr>
            <w:tcW w:w="1340" w:type="dxa"/>
            <w:tcBorders>
              <w:top w:val="nil"/>
              <w:left w:val="nil"/>
              <w:bottom w:val="dotted" w:sz="6" w:space="0" w:color="C0C0C0"/>
              <w:right w:val="nil"/>
            </w:tcBorders>
            <w:shd w:val="clear" w:color="auto" w:fill="FFFFFF"/>
          </w:tcPr>
          <w:p w14:paraId="7A03705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0FA3968" w14:textId="77777777" w:rsidR="0039026F" w:rsidRDefault="0039026F">
            <w:pPr>
              <w:pStyle w:val="GEFEG"/>
              <w:spacing w:before="20" w:after="20"/>
              <w:ind w:left="74"/>
              <w:rPr>
                <w:sz w:val="16"/>
                <w:szCs w:val="16"/>
              </w:rPr>
            </w:pPr>
            <w:r>
              <w:rPr>
                <w:b/>
                <w:bCs/>
                <w:color w:val="000000"/>
                <w:sz w:val="16"/>
                <w:szCs w:val="16"/>
              </w:rPr>
              <w:t>cbc:ID</w:t>
            </w:r>
          </w:p>
          <w:p w14:paraId="4A794FC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2AF66F05" w14:textId="77777777" w:rsidR="0039026F" w:rsidRDefault="0039026F">
            <w:pPr>
              <w:pStyle w:val="GEFEG"/>
              <w:spacing w:after="20"/>
              <w:ind w:left="533"/>
              <w:rPr>
                <w:sz w:val="12"/>
                <w:szCs w:val="12"/>
              </w:rPr>
            </w:pPr>
            <w:r>
              <w:rPr>
                <w:color w:val="000000"/>
                <w:sz w:val="16"/>
                <w:szCs w:val="16"/>
              </w:rPr>
              <w:t>ManufacturersItemIdentification/cbc:ID</w:t>
            </w:r>
          </w:p>
        </w:tc>
      </w:tr>
      <w:tr w:rsidR="0039026F" w14:paraId="0E0D432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C2F096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388124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63101AE" w14:textId="77777777" w:rsidR="0039026F" w:rsidRDefault="0039026F">
            <w:pPr>
              <w:pStyle w:val="GEFEG"/>
              <w:spacing w:before="20" w:after="20"/>
              <w:rPr>
                <w:sz w:val="16"/>
                <w:szCs w:val="16"/>
              </w:rPr>
            </w:pPr>
            <w:r>
              <w:rPr>
                <w:b/>
                <w:bCs/>
                <w:color w:val="000000"/>
                <w:sz w:val="16"/>
                <w:szCs w:val="16"/>
              </w:rPr>
              <w:t>Identification Scheme. Identifier</w:t>
            </w:r>
          </w:p>
          <w:p w14:paraId="511A67A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D071375" w14:textId="77777777" w:rsidR="0039026F" w:rsidRDefault="0039026F">
            <w:pPr>
              <w:pStyle w:val="GEFEG"/>
              <w:ind w:left="557"/>
              <w:rPr>
                <w:sz w:val="16"/>
                <w:szCs w:val="16"/>
              </w:rPr>
            </w:pPr>
            <w:r>
              <w:rPr>
                <w:color w:val="000000"/>
                <w:sz w:val="16"/>
                <w:szCs w:val="16"/>
              </w:rPr>
              <w:t>Catalogue item details/Manufacturers item identifer/</w:t>
            </w:r>
          </w:p>
          <w:p w14:paraId="13826CA3" w14:textId="77777777" w:rsidR="0039026F" w:rsidRDefault="0039026F">
            <w:pPr>
              <w:pStyle w:val="GEFEG"/>
              <w:spacing w:after="20"/>
              <w:ind w:left="557"/>
              <w:rPr>
                <w:sz w:val="12"/>
                <w:szCs w:val="12"/>
              </w:rPr>
            </w:pPr>
            <w:r>
              <w:rPr>
                <w:color w:val="000000"/>
                <w:sz w:val="16"/>
                <w:szCs w:val="16"/>
              </w:rPr>
              <w:t>Identification Scheme. Identifier</w:t>
            </w:r>
          </w:p>
        </w:tc>
        <w:tc>
          <w:tcPr>
            <w:tcW w:w="1340" w:type="dxa"/>
            <w:tcBorders>
              <w:top w:val="nil"/>
              <w:left w:val="nil"/>
              <w:bottom w:val="dotted" w:sz="6" w:space="0" w:color="C0C0C0"/>
              <w:right w:val="nil"/>
            </w:tcBorders>
            <w:shd w:val="clear" w:color="auto" w:fill="FFFFFF"/>
          </w:tcPr>
          <w:p w14:paraId="0D8E69E2"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2B80AD36" w14:textId="77777777" w:rsidR="0039026F" w:rsidRDefault="0039026F">
            <w:pPr>
              <w:pStyle w:val="GEFEG"/>
              <w:spacing w:before="20" w:after="20"/>
              <w:ind w:left="74"/>
              <w:rPr>
                <w:sz w:val="16"/>
                <w:szCs w:val="16"/>
              </w:rPr>
            </w:pPr>
            <w:r>
              <w:rPr>
                <w:b/>
                <w:bCs/>
                <w:color w:val="000000"/>
                <w:sz w:val="16"/>
                <w:szCs w:val="16"/>
              </w:rPr>
              <w:t>schemeID</w:t>
            </w:r>
          </w:p>
          <w:p w14:paraId="0281CD9B"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8B976BE" w14:textId="77777777" w:rsidR="0039026F" w:rsidRDefault="0039026F">
            <w:pPr>
              <w:pStyle w:val="GEFEG"/>
              <w:spacing w:after="20"/>
              <w:ind w:left="533"/>
              <w:rPr>
                <w:sz w:val="12"/>
                <w:szCs w:val="12"/>
              </w:rPr>
            </w:pPr>
            <w:r>
              <w:rPr>
                <w:color w:val="000000"/>
                <w:sz w:val="16"/>
                <w:szCs w:val="16"/>
              </w:rPr>
              <w:t>ManufacturersItemIdentification/cbc:ID/@schemeID</w:t>
            </w:r>
          </w:p>
        </w:tc>
      </w:tr>
      <w:tr w:rsidR="0039026F" w14:paraId="0B0B4B1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DD5D76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FB5790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6FF045D3" w14:textId="77777777" w:rsidR="0039026F" w:rsidRDefault="0039026F">
            <w:pPr>
              <w:pStyle w:val="GEFEG"/>
              <w:spacing w:before="20" w:after="20"/>
              <w:rPr>
                <w:sz w:val="16"/>
                <w:szCs w:val="16"/>
              </w:rPr>
            </w:pPr>
            <w:r>
              <w:rPr>
                <w:b/>
                <w:bCs/>
                <w:color w:val="000000"/>
                <w:sz w:val="16"/>
                <w:szCs w:val="16"/>
              </w:rPr>
              <w:t>Item key words</w:t>
            </w:r>
          </w:p>
          <w:p w14:paraId="6FB3927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7076900" w14:textId="77777777" w:rsidR="0039026F" w:rsidRDefault="0039026F">
            <w:pPr>
              <w:pStyle w:val="GEFEG"/>
              <w:spacing w:after="20"/>
              <w:ind w:left="557"/>
              <w:rPr>
                <w:sz w:val="12"/>
                <w:szCs w:val="12"/>
              </w:rPr>
            </w:pPr>
            <w:r>
              <w:rPr>
                <w:color w:val="000000"/>
                <w:sz w:val="16"/>
                <w:szCs w:val="16"/>
              </w:rPr>
              <w:t>Catalogue item details/Item key words</w:t>
            </w:r>
          </w:p>
        </w:tc>
        <w:tc>
          <w:tcPr>
            <w:tcW w:w="1340" w:type="dxa"/>
            <w:tcBorders>
              <w:top w:val="nil"/>
              <w:left w:val="nil"/>
              <w:bottom w:val="dotted" w:sz="6" w:space="0" w:color="C0C0C0"/>
              <w:right w:val="nil"/>
            </w:tcBorders>
            <w:shd w:val="clear" w:color="auto" w:fill="FFFFFF"/>
          </w:tcPr>
          <w:p w14:paraId="525409A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D023D27" w14:textId="77777777" w:rsidR="0039026F" w:rsidRDefault="0039026F">
            <w:pPr>
              <w:pStyle w:val="GEFEG"/>
              <w:spacing w:before="20" w:after="20"/>
              <w:ind w:left="74"/>
              <w:rPr>
                <w:sz w:val="16"/>
                <w:szCs w:val="16"/>
              </w:rPr>
            </w:pPr>
            <w:r>
              <w:rPr>
                <w:b/>
                <w:bCs/>
                <w:color w:val="000000"/>
                <w:sz w:val="16"/>
                <w:szCs w:val="16"/>
              </w:rPr>
              <w:t>cbc:Keyword</w:t>
            </w:r>
          </w:p>
          <w:p w14:paraId="59F0EEF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Catalogue/cac:CatalogueLine/cac:Item/cbc:Keyword</w:t>
            </w:r>
          </w:p>
        </w:tc>
      </w:tr>
      <w:tr w:rsidR="0039026F" w14:paraId="78A093A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B4BE23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932D27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6DC101AF" w14:textId="77777777" w:rsidR="0039026F" w:rsidRDefault="0039026F">
            <w:pPr>
              <w:pStyle w:val="GEFEG"/>
              <w:spacing w:before="20" w:after="20"/>
              <w:rPr>
                <w:sz w:val="16"/>
                <w:szCs w:val="16"/>
              </w:rPr>
            </w:pPr>
            <w:r>
              <w:rPr>
                <w:b/>
                <w:bCs/>
                <w:color w:val="000000"/>
                <w:sz w:val="16"/>
                <w:szCs w:val="16"/>
              </w:rPr>
              <w:t>External item specification URI</w:t>
            </w:r>
          </w:p>
          <w:p w14:paraId="206A8A5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3249F782" w14:textId="77777777" w:rsidR="0039026F" w:rsidRDefault="0039026F">
            <w:pPr>
              <w:pStyle w:val="GEFEG"/>
              <w:spacing w:after="20"/>
              <w:ind w:left="557"/>
              <w:rPr>
                <w:sz w:val="12"/>
                <w:szCs w:val="12"/>
              </w:rPr>
            </w:pPr>
            <w:r>
              <w:rPr>
                <w:color w:val="000000"/>
                <w:sz w:val="16"/>
                <w:szCs w:val="16"/>
              </w:rPr>
              <w:t>Catalogue item details/External item specification URI</w:t>
            </w:r>
          </w:p>
        </w:tc>
        <w:tc>
          <w:tcPr>
            <w:tcW w:w="1340" w:type="dxa"/>
            <w:tcBorders>
              <w:top w:val="nil"/>
              <w:left w:val="nil"/>
              <w:bottom w:val="dotted" w:sz="6" w:space="0" w:color="C0C0C0"/>
              <w:right w:val="nil"/>
            </w:tcBorders>
            <w:shd w:val="clear" w:color="auto" w:fill="FFFFFF"/>
          </w:tcPr>
          <w:p w14:paraId="5AA9102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2DD0DB8" w14:textId="77777777" w:rsidR="0039026F" w:rsidRDefault="0039026F">
            <w:pPr>
              <w:pStyle w:val="GEFEG"/>
              <w:spacing w:before="20" w:after="20"/>
              <w:ind w:left="74"/>
              <w:rPr>
                <w:sz w:val="16"/>
                <w:szCs w:val="16"/>
              </w:rPr>
            </w:pPr>
            <w:r>
              <w:rPr>
                <w:b/>
                <w:bCs/>
                <w:color w:val="000000"/>
                <w:sz w:val="16"/>
                <w:szCs w:val="16"/>
              </w:rPr>
              <w:t>cbc:URI</w:t>
            </w:r>
          </w:p>
          <w:p w14:paraId="1564211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D572423" w14:textId="77777777" w:rsidR="0039026F" w:rsidRDefault="0039026F">
            <w:pPr>
              <w:pStyle w:val="GEFEG"/>
              <w:ind w:left="533"/>
              <w:rPr>
                <w:sz w:val="16"/>
                <w:szCs w:val="16"/>
              </w:rPr>
            </w:pPr>
            <w:r>
              <w:rPr>
                <w:color w:val="000000"/>
                <w:sz w:val="16"/>
                <w:szCs w:val="16"/>
              </w:rPr>
              <w:t>ItemSpecificationDocumentReference/cac:Attachment/</w:t>
            </w:r>
          </w:p>
          <w:p w14:paraId="53121AF2" w14:textId="77777777" w:rsidR="0039026F" w:rsidRDefault="0039026F">
            <w:pPr>
              <w:pStyle w:val="GEFEG"/>
              <w:spacing w:after="20"/>
              <w:ind w:left="533"/>
              <w:rPr>
                <w:sz w:val="12"/>
                <w:szCs w:val="12"/>
              </w:rPr>
            </w:pPr>
            <w:r>
              <w:rPr>
                <w:color w:val="000000"/>
                <w:sz w:val="16"/>
                <w:szCs w:val="16"/>
              </w:rPr>
              <w:t>cac:ExternalReference/cbc:URI</w:t>
            </w:r>
          </w:p>
        </w:tc>
      </w:tr>
      <w:tr w:rsidR="0039026F" w14:paraId="789AFA1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34D2A0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2536AE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537DCA7" w14:textId="77777777" w:rsidR="0039026F" w:rsidRDefault="0039026F">
            <w:pPr>
              <w:pStyle w:val="GEFEG"/>
              <w:spacing w:before="20" w:after="20"/>
              <w:rPr>
                <w:sz w:val="16"/>
                <w:szCs w:val="16"/>
              </w:rPr>
            </w:pPr>
            <w:r>
              <w:rPr>
                <w:b/>
                <w:bCs/>
                <w:color w:val="000000"/>
                <w:sz w:val="16"/>
                <w:szCs w:val="16"/>
              </w:rPr>
              <w:t>Item VAT rate</w:t>
            </w:r>
          </w:p>
          <w:p w14:paraId="5B18E53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51F1539" w14:textId="77777777" w:rsidR="0039026F" w:rsidRDefault="0039026F">
            <w:pPr>
              <w:pStyle w:val="GEFEG"/>
              <w:spacing w:after="20"/>
              <w:ind w:left="557"/>
              <w:rPr>
                <w:sz w:val="12"/>
                <w:szCs w:val="12"/>
              </w:rPr>
            </w:pPr>
            <w:r>
              <w:rPr>
                <w:color w:val="000000"/>
                <w:sz w:val="16"/>
                <w:szCs w:val="16"/>
              </w:rPr>
              <w:t>Catalogue item details/Item VAT rate</w:t>
            </w:r>
          </w:p>
        </w:tc>
        <w:tc>
          <w:tcPr>
            <w:tcW w:w="1340" w:type="dxa"/>
            <w:tcBorders>
              <w:top w:val="nil"/>
              <w:left w:val="nil"/>
              <w:bottom w:val="dotted" w:sz="6" w:space="0" w:color="C0C0C0"/>
              <w:right w:val="nil"/>
            </w:tcBorders>
            <w:shd w:val="clear" w:color="auto" w:fill="FFFFFF"/>
          </w:tcPr>
          <w:p w14:paraId="747E11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365297D" w14:textId="77777777" w:rsidR="0039026F" w:rsidRDefault="0039026F">
            <w:pPr>
              <w:pStyle w:val="GEFEG"/>
              <w:spacing w:before="20" w:after="20"/>
              <w:ind w:left="74"/>
              <w:rPr>
                <w:sz w:val="16"/>
                <w:szCs w:val="16"/>
              </w:rPr>
            </w:pPr>
            <w:r>
              <w:rPr>
                <w:b/>
                <w:bCs/>
                <w:color w:val="000000"/>
                <w:sz w:val="16"/>
                <w:szCs w:val="16"/>
              </w:rPr>
              <w:t>cbc:Percent</w:t>
            </w:r>
          </w:p>
          <w:p w14:paraId="7AF560E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29426A3" w14:textId="77777777" w:rsidR="0039026F" w:rsidRDefault="0039026F">
            <w:pPr>
              <w:pStyle w:val="GEFEG"/>
              <w:spacing w:after="20"/>
              <w:ind w:left="533"/>
              <w:rPr>
                <w:sz w:val="12"/>
                <w:szCs w:val="12"/>
              </w:rPr>
            </w:pPr>
            <w:r>
              <w:rPr>
                <w:color w:val="000000"/>
                <w:sz w:val="16"/>
                <w:szCs w:val="16"/>
              </w:rPr>
              <w:t>ClassifiedTaxCategory/cbc:Percent</w:t>
            </w:r>
          </w:p>
        </w:tc>
      </w:tr>
      <w:tr w:rsidR="0039026F" w14:paraId="610B8EB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C78BA5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E90826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8E68BB2" w14:textId="77777777" w:rsidR="0039026F" w:rsidRDefault="0039026F">
            <w:pPr>
              <w:pStyle w:val="GEFEG"/>
              <w:spacing w:before="20" w:after="20"/>
              <w:rPr>
                <w:sz w:val="16"/>
                <w:szCs w:val="16"/>
              </w:rPr>
            </w:pPr>
            <w:r>
              <w:rPr>
                <w:b/>
                <w:bCs/>
                <w:color w:val="000000"/>
                <w:sz w:val="16"/>
                <w:szCs w:val="16"/>
              </w:rPr>
              <w:t>Item origin country</w:t>
            </w:r>
          </w:p>
          <w:p w14:paraId="7F89F80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AFC8ED0" w14:textId="77777777" w:rsidR="0039026F" w:rsidRDefault="0039026F">
            <w:pPr>
              <w:pStyle w:val="GEFEG"/>
              <w:spacing w:after="20"/>
              <w:ind w:left="557"/>
              <w:rPr>
                <w:sz w:val="12"/>
                <w:szCs w:val="12"/>
              </w:rPr>
            </w:pPr>
            <w:r>
              <w:rPr>
                <w:color w:val="000000"/>
                <w:sz w:val="16"/>
                <w:szCs w:val="16"/>
              </w:rPr>
              <w:t>Catalogue item details/Item origin country</w:t>
            </w:r>
          </w:p>
        </w:tc>
        <w:tc>
          <w:tcPr>
            <w:tcW w:w="1340" w:type="dxa"/>
            <w:tcBorders>
              <w:top w:val="nil"/>
              <w:left w:val="nil"/>
              <w:bottom w:val="dotted" w:sz="6" w:space="0" w:color="C0C0C0"/>
              <w:right w:val="nil"/>
            </w:tcBorders>
            <w:shd w:val="clear" w:color="auto" w:fill="FFFFFF"/>
          </w:tcPr>
          <w:p w14:paraId="75FFA7F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BDC7A70" w14:textId="77777777" w:rsidR="0039026F" w:rsidRDefault="0039026F">
            <w:pPr>
              <w:pStyle w:val="GEFEG"/>
              <w:spacing w:before="20" w:after="20"/>
              <w:ind w:left="74"/>
              <w:rPr>
                <w:sz w:val="16"/>
                <w:szCs w:val="16"/>
              </w:rPr>
            </w:pPr>
            <w:r>
              <w:rPr>
                <w:b/>
                <w:bCs/>
                <w:color w:val="000000"/>
                <w:sz w:val="16"/>
                <w:szCs w:val="16"/>
              </w:rPr>
              <w:t>cbc:IdentificationCode</w:t>
            </w:r>
          </w:p>
          <w:p w14:paraId="0451F95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7D6A883" w14:textId="77777777" w:rsidR="0039026F" w:rsidRDefault="0039026F">
            <w:pPr>
              <w:pStyle w:val="GEFEG"/>
              <w:spacing w:after="20"/>
              <w:ind w:left="533"/>
              <w:rPr>
                <w:sz w:val="12"/>
                <w:szCs w:val="12"/>
              </w:rPr>
            </w:pPr>
            <w:r>
              <w:rPr>
                <w:color w:val="000000"/>
                <w:sz w:val="16"/>
                <w:szCs w:val="16"/>
              </w:rPr>
              <w:t>OriginCountry/cbc:IdentificationCode</w:t>
            </w:r>
          </w:p>
        </w:tc>
      </w:tr>
      <w:tr w:rsidR="0039026F" w14:paraId="62BCDC9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36FF11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8169B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7C20B5E" w14:textId="77777777" w:rsidR="0039026F" w:rsidRDefault="0039026F">
            <w:pPr>
              <w:pStyle w:val="GEFEG"/>
              <w:spacing w:before="20" w:after="20"/>
              <w:rPr>
                <w:sz w:val="16"/>
                <w:szCs w:val="16"/>
              </w:rPr>
            </w:pPr>
            <w:r>
              <w:rPr>
                <w:b/>
                <w:bCs/>
                <w:color w:val="000000"/>
                <w:sz w:val="16"/>
                <w:szCs w:val="16"/>
              </w:rPr>
              <w:t>Hazardous item UNDG code</w:t>
            </w:r>
          </w:p>
          <w:p w14:paraId="5A3AE63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09EE0B7" w14:textId="77777777" w:rsidR="0039026F" w:rsidRDefault="0039026F">
            <w:pPr>
              <w:pStyle w:val="GEFEG"/>
              <w:spacing w:after="20"/>
              <w:ind w:left="557"/>
              <w:rPr>
                <w:sz w:val="12"/>
                <w:szCs w:val="12"/>
              </w:rPr>
            </w:pPr>
            <w:r>
              <w:rPr>
                <w:color w:val="000000"/>
                <w:sz w:val="16"/>
                <w:szCs w:val="16"/>
              </w:rPr>
              <w:t>Catalogue item details/Hazardous item UNDG code</w:t>
            </w:r>
          </w:p>
        </w:tc>
        <w:tc>
          <w:tcPr>
            <w:tcW w:w="1340" w:type="dxa"/>
            <w:tcBorders>
              <w:top w:val="nil"/>
              <w:left w:val="nil"/>
              <w:bottom w:val="dotted" w:sz="6" w:space="0" w:color="C0C0C0"/>
              <w:right w:val="nil"/>
            </w:tcBorders>
            <w:shd w:val="clear" w:color="auto" w:fill="FFFFFF"/>
          </w:tcPr>
          <w:p w14:paraId="0A1F955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8AFE6D1" w14:textId="77777777" w:rsidR="0039026F" w:rsidRDefault="0039026F">
            <w:pPr>
              <w:pStyle w:val="GEFEG"/>
              <w:spacing w:before="20" w:after="20"/>
              <w:ind w:left="74"/>
              <w:rPr>
                <w:sz w:val="16"/>
                <w:szCs w:val="16"/>
              </w:rPr>
            </w:pPr>
            <w:r>
              <w:rPr>
                <w:b/>
                <w:bCs/>
                <w:color w:val="000000"/>
                <w:sz w:val="16"/>
                <w:szCs w:val="16"/>
              </w:rPr>
              <w:t>cbc:UNDGCode</w:t>
            </w:r>
          </w:p>
          <w:p w14:paraId="0F36C81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3A66D53" w14:textId="77777777" w:rsidR="0039026F" w:rsidRDefault="0039026F">
            <w:pPr>
              <w:pStyle w:val="GEFEG"/>
              <w:spacing w:after="20"/>
              <w:ind w:left="533"/>
              <w:rPr>
                <w:sz w:val="12"/>
                <w:szCs w:val="12"/>
              </w:rPr>
            </w:pPr>
            <w:r>
              <w:rPr>
                <w:color w:val="000000"/>
                <w:sz w:val="16"/>
                <w:szCs w:val="16"/>
              </w:rPr>
              <w:t>HazardousItem/cbc:UNDGCode</w:t>
            </w:r>
          </w:p>
        </w:tc>
      </w:tr>
      <w:tr w:rsidR="0039026F" w14:paraId="2840237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268A6F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3D9239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3C377954" w14:textId="77777777" w:rsidR="0039026F" w:rsidRDefault="0039026F">
            <w:pPr>
              <w:pStyle w:val="GEFEG"/>
              <w:spacing w:before="20" w:after="20"/>
              <w:rPr>
                <w:sz w:val="16"/>
                <w:szCs w:val="16"/>
              </w:rPr>
            </w:pPr>
            <w:r>
              <w:rPr>
                <w:b/>
                <w:bCs/>
                <w:color w:val="000000"/>
                <w:sz w:val="16"/>
                <w:szCs w:val="16"/>
              </w:rPr>
              <w:t>Hazardous hazard class identifier</w:t>
            </w:r>
          </w:p>
          <w:p w14:paraId="373666B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3D0E8764" w14:textId="77777777" w:rsidR="0039026F" w:rsidRDefault="0039026F">
            <w:pPr>
              <w:pStyle w:val="GEFEG"/>
              <w:spacing w:after="20"/>
              <w:ind w:left="557"/>
              <w:rPr>
                <w:sz w:val="12"/>
                <w:szCs w:val="12"/>
              </w:rPr>
            </w:pPr>
            <w:r>
              <w:rPr>
                <w:color w:val="000000"/>
                <w:sz w:val="16"/>
                <w:szCs w:val="16"/>
              </w:rPr>
              <w:t>Catalogue item details/Hazardous hazard class identifier</w:t>
            </w:r>
          </w:p>
        </w:tc>
        <w:tc>
          <w:tcPr>
            <w:tcW w:w="1340" w:type="dxa"/>
            <w:tcBorders>
              <w:top w:val="nil"/>
              <w:left w:val="nil"/>
              <w:bottom w:val="dotted" w:sz="6" w:space="0" w:color="C0C0C0"/>
              <w:right w:val="nil"/>
            </w:tcBorders>
            <w:shd w:val="clear" w:color="auto" w:fill="FFFFFF"/>
          </w:tcPr>
          <w:p w14:paraId="716CE12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907004A" w14:textId="77777777" w:rsidR="0039026F" w:rsidRDefault="0039026F">
            <w:pPr>
              <w:pStyle w:val="GEFEG"/>
              <w:spacing w:before="20" w:after="20"/>
              <w:ind w:left="74"/>
              <w:rPr>
                <w:sz w:val="16"/>
                <w:szCs w:val="16"/>
              </w:rPr>
            </w:pPr>
            <w:r>
              <w:rPr>
                <w:b/>
                <w:bCs/>
                <w:color w:val="000000"/>
                <w:sz w:val="16"/>
                <w:szCs w:val="16"/>
              </w:rPr>
              <w:t>cbc:ID</w:t>
            </w:r>
          </w:p>
          <w:p w14:paraId="1CA316C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7ADF942" w14:textId="77777777" w:rsidR="0039026F" w:rsidRDefault="0039026F">
            <w:pPr>
              <w:pStyle w:val="GEFEG"/>
              <w:spacing w:after="20"/>
              <w:ind w:left="533"/>
              <w:rPr>
                <w:sz w:val="12"/>
                <w:szCs w:val="12"/>
              </w:rPr>
            </w:pPr>
            <w:r>
              <w:rPr>
                <w:color w:val="000000"/>
                <w:sz w:val="16"/>
                <w:szCs w:val="16"/>
              </w:rPr>
              <w:t>HazardousItem/cbc:ID</w:t>
            </w:r>
          </w:p>
        </w:tc>
      </w:tr>
      <w:tr w:rsidR="0039026F" w14:paraId="7E2E3F4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F9D081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64CF46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148481D" w14:textId="77777777" w:rsidR="0039026F" w:rsidRDefault="0039026F">
            <w:pPr>
              <w:pStyle w:val="GEFEG"/>
              <w:spacing w:before="20" w:after="20"/>
              <w:rPr>
                <w:sz w:val="16"/>
                <w:szCs w:val="16"/>
              </w:rPr>
            </w:pPr>
            <w:r>
              <w:rPr>
                <w:b/>
                <w:bCs/>
                <w:color w:val="000000"/>
                <w:sz w:val="16"/>
                <w:szCs w:val="16"/>
              </w:rPr>
              <w:t>Item expiry date</w:t>
            </w:r>
          </w:p>
          <w:p w14:paraId="5D036BA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746E8AC" w14:textId="77777777" w:rsidR="0039026F" w:rsidRDefault="0039026F">
            <w:pPr>
              <w:pStyle w:val="GEFEG"/>
              <w:spacing w:after="20"/>
              <w:ind w:left="557"/>
              <w:rPr>
                <w:sz w:val="12"/>
                <w:szCs w:val="12"/>
              </w:rPr>
            </w:pPr>
            <w:r>
              <w:rPr>
                <w:color w:val="000000"/>
                <w:sz w:val="16"/>
                <w:szCs w:val="16"/>
              </w:rPr>
              <w:t>Catalogue item details/Item expiry date</w:t>
            </w:r>
          </w:p>
        </w:tc>
        <w:tc>
          <w:tcPr>
            <w:tcW w:w="1340" w:type="dxa"/>
            <w:tcBorders>
              <w:top w:val="nil"/>
              <w:left w:val="nil"/>
              <w:bottom w:val="dotted" w:sz="6" w:space="0" w:color="C0C0C0"/>
              <w:right w:val="nil"/>
            </w:tcBorders>
            <w:shd w:val="clear" w:color="auto" w:fill="FFFFFF"/>
          </w:tcPr>
          <w:p w14:paraId="2658EEF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CD55E51" w14:textId="77777777" w:rsidR="0039026F" w:rsidRDefault="0039026F">
            <w:pPr>
              <w:pStyle w:val="GEFEG"/>
              <w:spacing w:before="20" w:after="20"/>
              <w:ind w:left="74"/>
              <w:rPr>
                <w:sz w:val="16"/>
                <w:szCs w:val="16"/>
              </w:rPr>
            </w:pPr>
            <w:r>
              <w:rPr>
                <w:b/>
                <w:bCs/>
                <w:color w:val="000000"/>
                <w:sz w:val="16"/>
                <w:szCs w:val="16"/>
              </w:rPr>
              <w:t>cbc:ExpiryDate</w:t>
            </w:r>
          </w:p>
          <w:p w14:paraId="60900D4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15B7F45" w14:textId="77777777" w:rsidR="0039026F" w:rsidRDefault="0039026F">
            <w:pPr>
              <w:pStyle w:val="GEFEG"/>
              <w:spacing w:after="20"/>
              <w:ind w:left="533"/>
              <w:rPr>
                <w:sz w:val="12"/>
                <w:szCs w:val="12"/>
              </w:rPr>
            </w:pPr>
            <w:r>
              <w:rPr>
                <w:color w:val="000000"/>
                <w:sz w:val="16"/>
                <w:szCs w:val="16"/>
              </w:rPr>
              <w:t>ItemInstance/cac:LotIdentification/cbc:ExpiryDate</w:t>
            </w:r>
          </w:p>
        </w:tc>
      </w:tr>
      <w:tr w:rsidR="0039026F" w14:paraId="01782EF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77926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6377F4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A1AEA83" w14:textId="77777777" w:rsidR="0039026F" w:rsidRDefault="0039026F">
            <w:pPr>
              <w:pStyle w:val="GEFEG"/>
              <w:spacing w:before="20" w:after="20"/>
              <w:rPr>
                <w:sz w:val="16"/>
                <w:szCs w:val="16"/>
              </w:rPr>
            </w:pPr>
            <w:r>
              <w:rPr>
                <w:b/>
                <w:bCs/>
                <w:color w:val="000000"/>
                <w:sz w:val="16"/>
                <w:szCs w:val="16"/>
              </w:rPr>
              <w:t>Item best before date</w:t>
            </w:r>
          </w:p>
          <w:p w14:paraId="05A3791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B68FE22" w14:textId="77777777" w:rsidR="0039026F" w:rsidRDefault="0039026F">
            <w:pPr>
              <w:pStyle w:val="GEFEG"/>
              <w:spacing w:after="20"/>
              <w:ind w:left="557"/>
              <w:rPr>
                <w:sz w:val="12"/>
                <w:szCs w:val="12"/>
              </w:rPr>
            </w:pPr>
            <w:r>
              <w:rPr>
                <w:color w:val="000000"/>
                <w:sz w:val="16"/>
                <w:szCs w:val="16"/>
              </w:rPr>
              <w:t>Catalogue item details/Item best before date</w:t>
            </w:r>
          </w:p>
        </w:tc>
        <w:tc>
          <w:tcPr>
            <w:tcW w:w="1340" w:type="dxa"/>
            <w:tcBorders>
              <w:top w:val="nil"/>
              <w:left w:val="nil"/>
              <w:bottom w:val="dotted" w:sz="6" w:space="0" w:color="C0C0C0"/>
              <w:right w:val="nil"/>
            </w:tcBorders>
            <w:shd w:val="clear" w:color="auto" w:fill="FFFFFF"/>
          </w:tcPr>
          <w:p w14:paraId="35EA409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6BC730F" w14:textId="77777777" w:rsidR="0039026F" w:rsidRDefault="0039026F">
            <w:pPr>
              <w:pStyle w:val="GEFEG"/>
              <w:spacing w:before="20" w:after="20"/>
              <w:ind w:left="74"/>
              <w:rPr>
                <w:sz w:val="16"/>
                <w:szCs w:val="16"/>
              </w:rPr>
            </w:pPr>
            <w:r>
              <w:rPr>
                <w:b/>
                <w:bCs/>
                <w:color w:val="000000"/>
                <w:sz w:val="16"/>
                <w:szCs w:val="16"/>
              </w:rPr>
              <w:t>cbc:BestBeforeDate</w:t>
            </w:r>
          </w:p>
          <w:p w14:paraId="36970BF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BB31D4E" w14:textId="77777777" w:rsidR="0039026F" w:rsidRDefault="0039026F">
            <w:pPr>
              <w:pStyle w:val="GEFEG"/>
              <w:spacing w:after="20"/>
              <w:ind w:left="533"/>
              <w:rPr>
                <w:sz w:val="12"/>
                <w:szCs w:val="12"/>
              </w:rPr>
            </w:pPr>
            <w:r>
              <w:rPr>
                <w:color w:val="000000"/>
                <w:sz w:val="16"/>
                <w:szCs w:val="16"/>
              </w:rPr>
              <w:t>ItemInstance/cbc:BestBeforeDate</w:t>
            </w:r>
          </w:p>
        </w:tc>
      </w:tr>
      <w:tr w:rsidR="0039026F" w14:paraId="7022A60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AAEE70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2E249A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E300A3E" w14:textId="77777777" w:rsidR="0039026F" w:rsidRDefault="0039026F">
            <w:pPr>
              <w:pStyle w:val="GEFEG"/>
              <w:spacing w:before="20" w:after="20"/>
              <w:rPr>
                <w:sz w:val="16"/>
                <w:szCs w:val="16"/>
              </w:rPr>
            </w:pPr>
            <w:r>
              <w:rPr>
                <w:b/>
                <w:bCs/>
                <w:color w:val="000000"/>
                <w:sz w:val="16"/>
                <w:szCs w:val="16"/>
              </w:rPr>
              <w:t>Item net quantity</w:t>
            </w:r>
          </w:p>
          <w:p w14:paraId="7405DB6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FBF6B1E" w14:textId="77777777" w:rsidR="0039026F" w:rsidRDefault="0039026F">
            <w:pPr>
              <w:pStyle w:val="GEFEG"/>
              <w:spacing w:after="20"/>
              <w:ind w:left="557"/>
              <w:rPr>
                <w:sz w:val="12"/>
                <w:szCs w:val="12"/>
              </w:rPr>
            </w:pPr>
            <w:r>
              <w:rPr>
                <w:color w:val="000000"/>
                <w:sz w:val="16"/>
                <w:szCs w:val="16"/>
              </w:rPr>
              <w:t>Catalogue item details/Item net quantity</w:t>
            </w:r>
          </w:p>
        </w:tc>
        <w:tc>
          <w:tcPr>
            <w:tcW w:w="1340" w:type="dxa"/>
            <w:tcBorders>
              <w:top w:val="nil"/>
              <w:left w:val="nil"/>
              <w:bottom w:val="dotted" w:sz="6" w:space="0" w:color="C0C0C0"/>
              <w:right w:val="nil"/>
            </w:tcBorders>
            <w:shd w:val="clear" w:color="auto" w:fill="FFFFFF"/>
          </w:tcPr>
          <w:p w14:paraId="0D7D303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6B0AC44" w14:textId="77777777" w:rsidR="0039026F" w:rsidRDefault="0039026F">
            <w:pPr>
              <w:pStyle w:val="GEFEG"/>
              <w:spacing w:before="20" w:after="20"/>
              <w:ind w:left="74"/>
              <w:rPr>
                <w:sz w:val="16"/>
                <w:szCs w:val="16"/>
              </w:rPr>
            </w:pPr>
            <w:r>
              <w:rPr>
                <w:b/>
                <w:bCs/>
                <w:color w:val="000000"/>
                <w:sz w:val="16"/>
                <w:szCs w:val="16"/>
              </w:rPr>
              <w:t>cbc:ContentUnitQuantity</w:t>
            </w:r>
          </w:p>
          <w:p w14:paraId="12CD7C35"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Catalogue/cac:CatalogueLine/cbc:ContentUnitQuantity</w:t>
            </w:r>
          </w:p>
        </w:tc>
      </w:tr>
      <w:tr w:rsidR="0039026F" w14:paraId="50AE6D3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C47BA1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6BB386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76FDA34" w14:textId="77777777" w:rsidR="0039026F" w:rsidRDefault="0039026F">
            <w:pPr>
              <w:pStyle w:val="GEFEG"/>
              <w:spacing w:before="20" w:after="20"/>
              <w:rPr>
                <w:sz w:val="16"/>
                <w:szCs w:val="16"/>
              </w:rPr>
            </w:pPr>
            <w:r>
              <w:rPr>
                <w:b/>
                <w:bCs/>
                <w:color w:val="000000"/>
                <w:sz w:val="16"/>
                <w:szCs w:val="16"/>
              </w:rPr>
              <w:t>Manufacturer name</w:t>
            </w:r>
          </w:p>
          <w:p w14:paraId="5912D05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1D04099" w14:textId="77777777" w:rsidR="0039026F" w:rsidRDefault="0039026F">
            <w:pPr>
              <w:pStyle w:val="GEFEG"/>
              <w:spacing w:after="20"/>
              <w:ind w:left="557"/>
              <w:rPr>
                <w:sz w:val="12"/>
                <w:szCs w:val="12"/>
              </w:rPr>
            </w:pPr>
            <w:r>
              <w:rPr>
                <w:color w:val="000000"/>
                <w:sz w:val="16"/>
                <w:szCs w:val="16"/>
              </w:rPr>
              <w:t>Catalogue item details/Manufacturer name</w:t>
            </w:r>
          </w:p>
        </w:tc>
        <w:tc>
          <w:tcPr>
            <w:tcW w:w="1340" w:type="dxa"/>
            <w:tcBorders>
              <w:top w:val="nil"/>
              <w:left w:val="nil"/>
              <w:bottom w:val="dotted" w:sz="6" w:space="0" w:color="C0C0C0"/>
              <w:right w:val="nil"/>
            </w:tcBorders>
            <w:shd w:val="clear" w:color="auto" w:fill="FFFFFF"/>
          </w:tcPr>
          <w:p w14:paraId="6D4B0BF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317E404" w14:textId="77777777" w:rsidR="0039026F" w:rsidRDefault="0039026F">
            <w:pPr>
              <w:pStyle w:val="GEFEG"/>
              <w:spacing w:before="20" w:after="20"/>
              <w:ind w:left="74"/>
              <w:rPr>
                <w:sz w:val="16"/>
                <w:szCs w:val="16"/>
              </w:rPr>
            </w:pPr>
            <w:r>
              <w:rPr>
                <w:b/>
                <w:bCs/>
                <w:color w:val="000000"/>
                <w:sz w:val="16"/>
                <w:szCs w:val="16"/>
              </w:rPr>
              <w:t>cbc:Name</w:t>
            </w:r>
          </w:p>
          <w:p w14:paraId="7693581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0DA6BD07" w14:textId="77777777" w:rsidR="0039026F" w:rsidRDefault="0039026F">
            <w:pPr>
              <w:pStyle w:val="GEFEG"/>
              <w:spacing w:after="20"/>
              <w:ind w:left="533"/>
              <w:rPr>
                <w:sz w:val="12"/>
                <w:szCs w:val="12"/>
              </w:rPr>
            </w:pPr>
            <w:r>
              <w:rPr>
                <w:color w:val="000000"/>
                <w:sz w:val="16"/>
                <w:szCs w:val="16"/>
              </w:rPr>
              <w:t>ManufacturerParty/cac:PartyName/cbc:Name</w:t>
            </w:r>
          </w:p>
        </w:tc>
      </w:tr>
      <w:tr w:rsidR="0039026F" w14:paraId="030F953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EA0AF3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56FDCA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F71BC0E" w14:textId="77777777" w:rsidR="0039026F" w:rsidRDefault="0039026F">
            <w:pPr>
              <w:pStyle w:val="GEFEG"/>
              <w:spacing w:before="20" w:after="20"/>
              <w:rPr>
                <w:sz w:val="16"/>
                <w:szCs w:val="16"/>
              </w:rPr>
            </w:pPr>
            <w:r>
              <w:rPr>
                <w:b/>
                <w:bCs/>
                <w:color w:val="000000"/>
                <w:sz w:val="16"/>
                <w:szCs w:val="16"/>
              </w:rPr>
              <w:t>Item in-stock indicator</w:t>
            </w:r>
          </w:p>
          <w:p w14:paraId="39482B7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0B77D65" w14:textId="77777777" w:rsidR="0039026F" w:rsidRDefault="0039026F">
            <w:pPr>
              <w:pStyle w:val="GEFEG"/>
              <w:spacing w:after="20"/>
              <w:ind w:left="557"/>
              <w:rPr>
                <w:sz w:val="12"/>
                <w:szCs w:val="12"/>
              </w:rPr>
            </w:pPr>
            <w:r>
              <w:rPr>
                <w:color w:val="000000"/>
                <w:sz w:val="16"/>
                <w:szCs w:val="16"/>
              </w:rPr>
              <w:t>Catalogue item details/Item in-stock indicator</w:t>
            </w:r>
          </w:p>
        </w:tc>
        <w:tc>
          <w:tcPr>
            <w:tcW w:w="1340" w:type="dxa"/>
            <w:tcBorders>
              <w:top w:val="nil"/>
              <w:left w:val="nil"/>
              <w:bottom w:val="dotted" w:sz="6" w:space="0" w:color="C0C0C0"/>
              <w:right w:val="nil"/>
            </w:tcBorders>
            <w:shd w:val="clear" w:color="auto" w:fill="FFFFFF"/>
          </w:tcPr>
          <w:p w14:paraId="3A52626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952983" w14:textId="77777777" w:rsidR="0039026F" w:rsidRDefault="0039026F">
            <w:pPr>
              <w:pStyle w:val="GEFEG"/>
              <w:spacing w:before="20" w:after="20"/>
              <w:ind w:left="74"/>
              <w:rPr>
                <w:sz w:val="16"/>
                <w:szCs w:val="16"/>
              </w:rPr>
            </w:pPr>
            <w:r>
              <w:rPr>
                <w:b/>
                <w:bCs/>
                <w:color w:val="000000"/>
                <w:sz w:val="16"/>
                <w:szCs w:val="16"/>
              </w:rPr>
              <w:t>cbc:Name</w:t>
            </w:r>
          </w:p>
          <w:p w14:paraId="46664D3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DAE4EBD" w14:textId="77777777" w:rsidR="0039026F" w:rsidRDefault="0039026F">
            <w:pPr>
              <w:pStyle w:val="GEFEG"/>
              <w:spacing w:after="20"/>
              <w:ind w:left="533"/>
              <w:rPr>
                <w:sz w:val="12"/>
                <w:szCs w:val="12"/>
              </w:rPr>
            </w:pPr>
            <w:r>
              <w:rPr>
                <w:color w:val="000000"/>
                <w:sz w:val="16"/>
                <w:szCs w:val="16"/>
              </w:rPr>
              <w:t>AdditionalItemProperty/cbc:Name</w:t>
            </w:r>
          </w:p>
        </w:tc>
      </w:tr>
      <w:tr w:rsidR="0039026F" w14:paraId="34D62F8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7DCD9D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E9DEC0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B7531C9" w14:textId="77777777" w:rsidR="0039026F" w:rsidRDefault="0039026F">
            <w:pPr>
              <w:pStyle w:val="GEFEG"/>
              <w:spacing w:before="20" w:after="20"/>
              <w:rPr>
                <w:sz w:val="16"/>
                <w:szCs w:val="16"/>
              </w:rPr>
            </w:pPr>
            <w:r>
              <w:rPr>
                <w:b/>
                <w:bCs/>
                <w:color w:val="000000"/>
                <w:sz w:val="16"/>
                <w:szCs w:val="16"/>
              </w:rPr>
              <w:t>Item dimension description</w:t>
            </w:r>
          </w:p>
          <w:p w14:paraId="6A03C7B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E12375D" w14:textId="77777777" w:rsidR="0039026F" w:rsidRDefault="0039026F">
            <w:pPr>
              <w:pStyle w:val="GEFEG"/>
              <w:spacing w:after="20"/>
              <w:ind w:left="557"/>
              <w:rPr>
                <w:sz w:val="12"/>
                <w:szCs w:val="12"/>
              </w:rPr>
            </w:pPr>
            <w:r>
              <w:rPr>
                <w:color w:val="000000"/>
                <w:sz w:val="16"/>
                <w:szCs w:val="16"/>
              </w:rPr>
              <w:t>Catalogue item details/Item dimension description</w:t>
            </w:r>
          </w:p>
        </w:tc>
        <w:tc>
          <w:tcPr>
            <w:tcW w:w="1340" w:type="dxa"/>
            <w:tcBorders>
              <w:top w:val="nil"/>
              <w:left w:val="nil"/>
              <w:bottom w:val="dotted" w:sz="6" w:space="0" w:color="C0C0C0"/>
              <w:right w:val="nil"/>
            </w:tcBorders>
            <w:shd w:val="clear" w:color="auto" w:fill="FFFFFF"/>
          </w:tcPr>
          <w:p w14:paraId="0BE2A9E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19BCDF8" w14:textId="77777777" w:rsidR="0039026F" w:rsidRDefault="0039026F">
            <w:pPr>
              <w:pStyle w:val="GEFEG"/>
              <w:spacing w:before="20" w:after="20"/>
              <w:ind w:left="74"/>
              <w:rPr>
                <w:sz w:val="16"/>
                <w:szCs w:val="16"/>
              </w:rPr>
            </w:pPr>
            <w:r>
              <w:rPr>
                <w:b/>
                <w:bCs/>
                <w:color w:val="000000"/>
                <w:sz w:val="16"/>
                <w:szCs w:val="16"/>
              </w:rPr>
              <w:t>cbc:Description</w:t>
            </w:r>
          </w:p>
          <w:p w14:paraId="2139638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1AC3A57" w14:textId="77777777" w:rsidR="0039026F" w:rsidRDefault="0039026F">
            <w:pPr>
              <w:pStyle w:val="GEFEG"/>
              <w:ind w:left="533"/>
              <w:rPr>
                <w:sz w:val="16"/>
                <w:szCs w:val="16"/>
              </w:rPr>
            </w:pPr>
            <w:r>
              <w:rPr>
                <w:color w:val="000000"/>
                <w:sz w:val="16"/>
                <w:szCs w:val="16"/>
              </w:rPr>
              <w:t>ItemInstance/cac:AdditionalItemProperty/cac:</w:t>
            </w:r>
          </w:p>
          <w:p w14:paraId="3746DE98" w14:textId="77777777" w:rsidR="0039026F" w:rsidRDefault="0039026F">
            <w:pPr>
              <w:pStyle w:val="GEFEG"/>
              <w:spacing w:after="20"/>
              <w:ind w:left="533"/>
              <w:rPr>
                <w:sz w:val="12"/>
                <w:szCs w:val="12"/>
              </w:rPr>
            </w:pPr>
            <w:r>
              <w:rPr>
                <w:color w:val="000000"/>
                <w:sz w:val="16"/>
                <w:szCs w:val="16"/>
              </w:rPr>
              <w:t>RangeDimension/cbc:Description</w:t>
            </w:r>
          </w:p>
        </w:tc>
      </w:tr>
      <w:tr w:rsidR="0039026F" w14:paraId="1B06C80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7EA44B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15B88F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FA2F739" w14:textId="77777777" w:rsidR="0039026F" w:rsidRDefault="0039026F">
            <w:pPr>
              <w:pStyle w:val="GEFEG"/>
              <w:spacing w:before="20" w:after="20"/>
              <w:rPr>
                <w:sz w:val="16"/>
                <w:szCs w:val="16"/>
              </w:rPr>
            </w:pPr>
            <w:r>
              <w:rPr>
                <w:b/>
                <w:bCs/>
                <w:color w:val="000000"/>
                <w:sz w:val="16"/>
                <w:szCs w:val="16"/>
              </w:rPr>
              <w:t>Item classification code</w:t>
            </w:r>
          </w:p>
          <w:p w14:paraId="29F3311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1AEB157" w14:textId="77777777" w:rsidR="0039026F" w:rsidRDefault="0039026F">
            <w:pPr>
              <w:pStyle w:val="GEFEG"/>
              <w:ind w:left="557"/>
              <w:rPr>
                <w:sz w:val="16"/>
                <w:szCs w:val="16"/>
              </w:rPr>
            </w:pPr>
            <w:r>
              <w:rPr>
                <w:color w:val="000000"/>
                <w:sz w:val="16"/>
                <w:szCs w:val="16"/>
              </w:rPr>
              <w:t>Catalogue item details/Item classification/Item</w:t>
            </w:r>
          </w:p>
          <w:p w14:paraId="55D65815" w14:textId="77777777" w:rsidR="0039026F" w:rsidRDefault="0039026F">
            <w:pPr>
              <w:pStyle w:val="GEFEG"/>
              <w:spacing w:after="20"/>
              <w:ind w:left="557"/>
              <w:rPr>
                <w:sz w:val="12"/>
                <w:szCs w:val="12"/>
              </w:rPr>
            </w:pPr>
            <w:r>
              <w:rPr>
                <w:color w:val="000000"/>
                <w:sz w:val="16"/>
                <w:szCs w:val="16"/>
              </w:rPr>
              <w:t>classification code</w:t>
            </w:r>
          </w:p>
        </w:tc>
        <w:tc>
          <w:tcPr>
            <w:tcW w:w="1340" w:type="dxa"/>
            <w:tcBorders>
              <w:top w:val="nil"/>
              <w:left w:val="nil"/>
              <w:bottom w:val="dotted" w:sz="6" w:space="0" w:color="C0C0C0"/>
              <w:right w:val="nil"/>
            </w:tcBorders>
            <w:shd w:val="clear" w:color="auto" w:fill="FFFFFF"/>
          </w:tcPr>
          <w:p w14:paraId="1AFDF2A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B53908C" w14:textId="77777777" w:rsidR="0039026F" w:rsidRDefault="0039026F">
            <w:pPr>
              <w:pStyle w:val="GEFEG"/>
              <w:spacing w:before="20" w:after="20"/>
              <w:ind w:left="74"/>
              <w:rPr>
                <w:sz w:val="16"/>
                <w:szCs w:val="16"/>
              </w:rPr>
            </w:pPr>
            <w:r>
              <w:rPr>
                <w:b/>
                <w:bCs/>
                <w:color w:val="000000"/>
                <w:sz w:val="16"/>
                <w:szCs w:val="16"/>
              </w:rPr>
              <w:t>cbc:ItemClassificationCode</w:t>
            </w:r>
          </w:p>
          <w:p w14:paraId="6FDCF91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0B4CC3F8" w14:textId="77777777" w:rsidR="0039026F" w:rsidRDefault="0039026F">
            <w:pPr>
              <w:pStyle w:val="GEFEG"/>
              <w:spacing w:after="20"/>
              <w:ind w:left="533"/>
              <w:rPr>
                <w:sz w:val="12"/>
                <w:szCs w:val="12"/>
              </w:rPr>
            </w:pPr>
            <w:r>
              <w:rPr>
                <w:color w:val="000000"/>
                <w:sz w:val="16"/>
                <w:szCs w:val="16"/>
              </w:rPr>
              <w:t>CommodityClassification/cbc:ItemClassificationCode</w:t>
            </w:r>
          </w:p>
        </w:tc>
      </w:tr>
      <w:tr w:rsidR="0039026F" w14:paraId="6DF66D2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E35751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3D9A91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384740" w14:textId="77777777" w:rsidR="0039026F" w:rsidRDefault="0039026F">
            <w:pPr>
              <w:pStyle w:val="GEFEG"/>
              <w:spacing w:before="20" w:after="20"/>
              <w:rPr>
                <w:sz w:val="16"/>
                <w:szCs w:val="16"/>
              </w:rPr>
            </w:pPr>
            <w:r>
              <w:rPr>
                <w:b/>
                <w:bCs/>
                <w:color w:val="000000"/>
                <w:sz w:val="16"/>
                <w:szCs w:val="16"/>
              </w:rPr>
              <w:t>Item label type</w:t>
            </w:r>
          </w:p>
          <w:p w14:paraId="2A1213B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28AB5BD" w14:textId="77777777" w:rsidR="0039026F" w:rsidRDefault="0039026F">
            <w:pPr>
              <w:pStyle w:val="GEFEG"/>
              <w:spacing w:after="20"/>
              <w:ind w:left="557"/>
              <w:rPr>
                <w:sz w:val="12"/>
                <w:szCs w:val="12"/>
              </w:rPr>
            </w:pPr>
            <w:r>
              <w:rPr>
                <w:color w:val="000000"/>
                <w:sz w:val="16"/>
                <w:szCs w:val="16"/>
              </w:rPr>
              <w:t>Catalogue item details/Item label/Item label type</w:t>
            </w:r>
          </w:p>
        </w:tc>
        <w:tc>
          <w:tcPr>
            <w:tcW w:w="1340" w:type="dxa"/>
            <w:tcBorders>
              <w:top w:val="nil"/>
              <w:left w:val="nil"/>
              <w:bottom w:val="dotted" w:sz="6" w:space="0" w:color="C0C0C0"/>
              <w:right w:val="nil"/>
            </w:tcBorders>
            <w:shd w:val="clear" w:color="auto" w:fill="FFFFFF"/>
          </w:tcPr>
          <w:p w14:paraId="6E6AC2D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0C282C3" w14:textId="77777777" w:rsidR="0039026F" w:rsidRDefault="0039026F">
            <w:pPr>
              <w:pStyle w:val="GEFEG"/>
              <w:spacing w:before="20" w:after="20"/>
              <w:ind w:left="74"/>
              <w:rPr>
                <w:sz w:val="16"/>
                <w:szCs w:val="16"/>
              </w:rPr>
            </w:pPr>
            <w:r>
              <w:rPr>
                <w:b/>
                <w:bCs/>
                <w:color w:val="000000"/>
                <w:sz w:val="16"/>
                <w:szCs w:val="16"/>
              </w:rPr>
              <w:t>cbc:CertificateTypeCode</w:t>
            </w:r>
          </w:p>
          <w:p w14:paraId="111F2AA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Catalogue/cac:CatalogueLine/cac:Item/cac:Certificate/</w:t>
            </w:r>
          </w:p>
          <w:p w14:paraId="73B47B98" w14:textId="77777777" w:rsidR="0039026F" w:rsidRDefault="0039026F">
            <w:pPr>
              <w:pStyle w:val="GEFEG"/>
              <w:spacing w:after="20"/>
              <w:ind w:left="533"/>
              <w:rPr>
                <w:sz w:val="12"/>
                <w:szCs w:val="12"/>
              </w:rPr>
            </w:pPr>
            <w:r>
              <w:rPr>
                <w:color w:val="000000"/>
                <w:sz w:val="16"/>
                <w:szCs w:val="16"/>
              </w:rPr>
              <w:t>cbc:CertificateTypeCode</w:t>
            </w:r>
          </w:p>
        </w:tc>
      </w:tr>
      <w:tr w:rsidR="0039026F" w14:paraId="0928CA6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1C56F0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E40D92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8D85C55" w14:textId="77777777" w:rsidR="0039026F" w:rsidRDefault="0039026F">
            <w:pPr>
              <w:pStyle w:val="GEFEG"/>
              <w:spacing w:before="20" w:after="20"/>
              <w:rPr>
                <w:sz w:val="16"/>
                <w:szCs w:val="16"/>
              </w:rPr>
            </w:pPr>
            <w:r>
              <w:rPr>
                <w:b/>
                <w:bCs/>
                <w:color w:val="000000"/>
                <w:sz w:val="16"/>
                <w:szCs w:val="16"/>
              </w:rPr>
              <w:t>Item label name</w:t>
            </w:r>
          </w:p>
          <w:p w14:paraId="6F5AD93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B4BA62A" w14:textId="77777777" w:rsidR="0039026F" w:rsidRDefault="0039026F">
            <w:pPr>
              <w:pStyle w:val="GEFEG"/>
              <w:spacing w:after="20"/>
              <w:ind w:left="557"/>
              <w:rPr>
                <w:sz w:val="12"/>
                <w:szCs w:val="12"/>
              </w:rPr>
            </w:pPr>
            <w:r>
              <w:rPr>
                <w:color w:val="000000"/>
                <w:sz w:val="16"/>
                <w:szCs w:val="16"/>
              </w:rPr>
              <w:t>Catalogue item details/Item label/Item label name</w:t>
            </w:r>
          </w:p>
        </w:tc>
        <w:tc>
          <w:tcPr>
            <w:tcW w:w="1340" w:type="dxa"/>
            <w:tcBorders>
              <w:top w:val="nil"/>
              <w:left w:val="nil"/>
              <w:bottom w:val="dotted" w:sz="6" w:space="0" w:color="C0C0C0"/>
              <w:right w:val="nil"/>
            </w:tcBorders>
            <w:shd w:val="clear" w:color="auto" w:fill="FFFFFF"/>
          </w:tcPr>
          <w:p w14:paraId="70325FE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79678DC" w14:textId="77777777" w:rsidR="0039026F" w:rsidRDefault="0039026F">
            <w:pPr>
              <w:pStyle w:val="GEFEG"/>
              <w:spacing w:before="20" w:after="20"/>
              <w:ind w:left="74"/>
              <w:rPr>
                <w:sz w:val="16"/>
                <w:szCs w:val="16"/>
              </w:rPr>
            </w:pPr>
            <w:r>
              <w:rPr>
                <w:b/>
                <w:bCs/>
                <w:color w:val="000000"/>
                <w:sz w:val="16"/>
                <w:szCs w:val="16"/>
              </w:rPr>
              <w:t>cbc:CertificateType</w:t>
            </w:r>
          </w:p>
          <w:p w14:paraId="42A77CA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Catalogue/cac:CatalogueLine/cac:Item/cac:Certificate/</w:t>
            </w:r>
          </w:p>
          <w:p w14:paraId="2E658EEC" w14:textId="77777777" w:rsidR="0039026F" w:rsidRDefault="0039026F">
            <w:pPr>
              <w:pStyle w:val="GEFEG"/>
              <w:spacing w:after="20"/>
              <w:ind w:left="533"/>
              <w:rPr>
                <w:sz w:val="12"/>
                <w:szCs w:val="12"/>
              </w:rPr>
            </w:pPr>
            <w:r>
              <w:rPr>
                <w:color w:val="000000"/>
                <w:sz w:val="16"/>
                <w:szCs w:val="16"/>
              </w:rPr>
              <w:t>cbc:CertificateType</w:t>
            </w:r>
          </w:p>
        </w:tc>
      </w:tr>
      <w:tr w:rsidR="0039026F" w14:paraId="48B3A1A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CEA978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EC31CE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E37EF08" w14:textId="77777777" w:rsidR="0039026F" w:rsidRDefault="0039026F">
            <w:pPr>
              <w:pStyle w:val="GEFEG"/>
              <w:spacing w:before="20" w:after="20"/>
              <w:rPr>
                <w:sz w:val="16"/>
                <w:szCs w:val="16"/>
              </w:rPr>
            </w:pPr>
            <w:r>
              <w:rPr>
                <w:b/>
                <w:bCs/>
                <w:color w:val="000000"/>
                <w:sz w:val="16"/>
                <w:szCs w:val="16"/>
              </w:rPr>
              <w:t>Item label value</w:t>
            </w:r>
          </w:p>
          <w:p w14:paraId="32D9D31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983A9EA" w14:textId="77777777" w:rsidR="0039026F" w:rsidRDefault="0039026F">
            <w:pPr>
              <w:pStyle w:val="GEFEG"/>
              <w:spacing w:after="20"/>
              <w:ind w:left="557"/>
              <w:rPr>
                <w:sz w:val="12"/>
                <w:szCs w:val="12"/>
              </w:rPr>
            </w:pPr>
            <w:r>
              <w:rPr>
                <w:color w:val="000000"/>
                <w:sz w:val="16"/>
                <w:szCs w:val="16"/>
              </w:rPr>
              <w:t>Catalogue item details/Item label/Item label value</w:t>
            </w:r>
          </w:p>
        </w:tc>
        <w:tc>
          <w:tcPr>
            <w:tcW w:w="1340" w:type="dxa"/>
            <w:tcBorders>
              <w:top w:val="nil"/>
              <w:left w:val="nil"/>
              <w:bottom w:val="dotted" w:sz="6" w:space="0" w:color="C0C0C0"/>
              <w:right w:val="nil"/>
            </w:tcBorders>
            <w:shd w:val="clear" w:color="auto" w:fill="FFFFFF"/>
          </w:tcPr>
          <w:p w14:paraId="7B1A555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C47E010" w14:textId="77777777" w:rsidR="0039026F" w:rsidRDefault="0039026F">
            <w:pPr>
              <w:pStyle w:val="GEFEG"/>
              <w:spacing w:before="20" w:after="20"/>
              <w:ind w:left="74"/>
              <w:rPr>
                <w:sz w:val="16"/>
                <w:szCs w:val="16"/>
              </w:rPr>
            </w:pPr>
            <w:r>
              <w:rPr>
                <w:b/>
                <w:bCs/>
                <w:color w:val="000000"/>
                <w:sz w:val="16"/>
                <w:szCs w:val="16"/>
              </w:rPr>
              <w:t>cbc:Remarks</w:t>
            </w:r>
          </w:p>
          <w:p w14:paraId="2C6BA55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Catalogue/cac:CatalogueLine/cac:Item/cac:Certificate/</w:t>
            </w:r>
          </w:p>
          <w:p w14:paraId="38B31183" w14:textId="77777777" w:rsidR="0039026F" w:rsidRDefault="0039026F">
            <w:pPr>
              <w:pStyle w:val="GEFEG"/>
              <w:spacing w:after="20"/>
              <w:ind w:left="533"/>
              <w:rPr>
                <w:sz w:val="12"/>
                <w:szCs w:val="12"/>
              </w:rPr>
            </w:pPr>
            <w:r>
              <w:rPr>
                <w:color w:val="000000"/>
                <w:sz w:val="16"/>
                <w:szCs w:val="16"/>
              </w:rPr>
              <w:t>cbc:Remarks</w:t>
            </w:r>
          </w:p>
        </w:tc>
      </w:tr>
      <w:tr w:rsidR="0039026F" w14:paraId="5ADCC24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E4EA14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98DC71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F1B437F" w14:textId="77777777" w:rsidR="0039026F" w:rsidRDefault="0039026F">
            <w:pPr>
              <w:pStyle w:val="GEFEG"/>
              <w:spacing w:before="20" w:after="20"/>
              <w:rPr>
                <w:sz w:val="16"/>
                <w:szCs w:val="16"/>
              </w:rPr>
            </w:pPr>
            <w:r>
              <w:rPr>
                <w:b/>
                <w:bCs/>
                <w:color w:val="000000"/>
                <w:sz w:val="16"/>
                <w:szCs w:val="16"/>
              </w:rPr>
              <w:t>Item label reference</w:t>
            </w:r>
          </w:p>
          <w:p w14:paraId="03F95B4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0302557" w14:textId="77777777" w:rsidR="0039026F" w:rsidRDefault="0039026F">
            <w:pPr>
              <w:pStyle w:val="GEFEG"/>
              <w:spacing w:after="20"/>
              <w:ind w:left="557"/>
              <w:rPr>
                <w:sz w:val="12"/>
                <w:szCs w:val="12"/>
              </w:rPr>
            </w:pPr>
            <w:r>
              <w:rPr>
                <w:color w:val="000000"/>
                <w:sz w:val="16"/>
                <w:szCs w:val="16"/>
              </w:rPr>
              <w:t>Catalogue item details/Item label/Item label reference</w:t>
            </w:r>
          </w:p>
        </w:tc>
        <w:tc>
          <w:tcPr>
            <w:tcW w:w="1340" w:type="dxa"/>
            <w:tcBorders>
              <w:top w:val="nil"/>
              <w:left w:val="nil"/>
              <w:bottom w:val="dotted" w:sz="6" w:space="0" w:color="C0C0C0"/>
              <w:right w:val="nil"/>
            </w:tcBorders>
            <w:shd w:val="clear" w:color="auto" w:fill="FFFFFF"/>
          </w:tcPr>
          <w:p w14:paraId="22152CF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16A8F3E" w14:textId="77777777" w:rsidR="0039026F" w:rsidRDefault="0039026F">
            <w:pPr>
              <w:pStyle w:val="GEFEG"/>
              <w:spacing w:before="20" w:after="20"/>
              <w:ind w:left="74"/>
              <w:rPr>
                <w:sz w:val="16"/>
                <w:szCs w:val="16"/>
              </w:rPr>
            </w:pPr>
            <w:r>
              <w:rPr>
                <w:b/>
                <w:bCs/>
                <w:color w:val="000000"/>
                <w:sz w:val="16"/>
                <w:szCs w:val="16"/>
              </w:rPr>
              <w:t>cbc:ID</w:t>
            </w:r>
          </w:p>
          <w:p w14:paraId="1006080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Catalogue/cac:CatalogueLine/cac:Item/cac:Certificate/</w:t>
            </w:r>
          </w:p>
          <w:p w14:paraId="526DD6F8" w14:textId="77777777" w:rsidR="0039026F" w:rsidRDefault="0039026F">
            <w:pPr>
              <w:pStyle w:val="GEFEG"/>
              <w:spacing w:after="20"/>
              <w:ind w:left="533"/>
              <w:rPr>
                <w:sz w:val="12"/>
                <w:szCs w:val="12"/>
              </w:rPr>
            </w:pPr>
            <w:r>
              <w:rPr>
                <w:color w:val="000000"/>
                <w:sz w:val="16"/>
                <w:szCs w:val="16"/>
              </w:rPr>
              <w:t>cac:DocumentReference/cbc:ID</w:t>
            </w:r>
          </w:p>
        </w:tc>
      </w:tr>
      <w:tr w:rsidR="0039026F" w14:paraId="2D69E0B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2171ED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C0755F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07A4E49" w14:textId="77777777" w:rsidR="0039026F" w:rsidRDefault="0039026F">
            <w:pPr>
              <w:pStyle w:val="GEFEG"/>
              <w:spacing w:before="20" w:after="20"/>
              <w:rPr>
                <w:sz w:val="16"/>
                <w:szCs w:val="16"/>
              </w:rPr>
            </w:pPr>
            <w:r>
              <w:rPr>
                <w:b/>
                <w:bCs/>
                <w:color w:val="000000"/>
                <w:sz w:val="16"/>
                <w:szCs w:val="16"/>
              </w:rPr>
              <w:t>Item label issuer party name</w:t>
            </w:r>
          </w:p>
          <w:p w14:paraId="5F1A00AA" w14:textId="77777777" w:rsidR="0039026F" w:rsidRDefault="0039026F">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Pre award catalogue/Pre award catalogue line/</w:t>
            </w:r>
          </w:p>
        </w:tc>
        <w:tc>
          <w:tcPr>
            <w:tcW w:w="1340" w:type="dxa"/>
            <w:tcBorders>
              <w:top w:val="nil"/>
              <w:left w:val="nil"/>
              <w:bottom w:val="dotted" w:sz="6" w:space="0" w:color="C0C0C0"/>
              <w:right w:val="nil"/>
            </w:tcBorders>
            <w:shd w:val="clear" w:color="auto" w:fill="FFFFFF"/>
          </w:tcPr>
          <w:p w14:paraId="039851C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86E95D" w14:textId="77777777" w:rsidR="0039026F" w:rsidRDefault="0039026F">
            <w:pPr>
              <w:pStyle w:val="GEFEG"/>
              <w:spacing w:before="20" w:after="20"/>
              <w:ind w:left="74"/>
              <w:rPr>
                <w:sz w:val="16"/>
                <w:szCs w:val="16"/>
              </w:rPr>
            </w:pPr>
            <w:r>
              <w:rPr>
                <w:b/>
                <w:bCs/>
                <w:color w:val="000000"/>
                <w:sz w:val="16"/>
                <w:szCs w:val="16"/>
              </w:rPr>
              <w:t>cbc:Name</w:t>
            </w:r>
          </w:p>
          <w:p w14:paraId="23B337A1" w14:textId="77777777" w:rsidR="0039026F" w:rsidRDefault="0039026F">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Catalogue/cac:CatalogueLine/cac:Item/cac:Certificate/</w:t>
            </w:r>
          </w:p>
        </w:tc>
      </w:tr>
      <w:tr w:rsidR="0039026F" w14:paraId="098276A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5CBC7A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5B6EB38"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456A9ADC" w14:textId="77777777" w:rsidR="0039026F" w:rsidRDefault="0039026F">
            <w:pPr>
              <w:pStyle w:val="GEFEG"/>
              <w:ind w:left="557"/>
              <w:rPr>
                <w:sz w:val="16"/>
                <w:szCs w:val="16"/>
              </w:rPr>
            </w:pPr>
            <w:r>
              <w:rPr>
                <w:color w:val="000000"/>
                <w:sz w:val="16"/>
                <w:szCs w:val="16"/>
              </w:rPr>
              <w:t>Catalogue item details/Item label/Item label issuer party</w:t>
            </w:r>
          </w:p>
          <w:p w14:paraId="25C3C9C2" w14:textId="77777777" w:rsidR="0039026F" w:rsidRDefault="0039026F">
            <w:pPr>
              <w:pStyle w:val="GEFEG"/>
              <w:spacing w:after="20"/>
              <w:ind w:left="557"/>
              <w:rPr>
                <w:sz w:val="12"/>
                <w:szCs w:val="12"/>
              </w:rPr>
            </w:pPr>
            <w:r>
              <w:rPr>
                <w:color w:val="000000"/>
                <w:sz w:val="16"/>
                <w:szCs w:val="16"/>
              </w:rPr>
              <w:t>name</w:t>
            </w:r>
          </w:p>
        </w:tc>
        <w:tc>
          <w:tcPr>
            <w:tcW w:w="1340" w:type="dxa"/>
            <w:tcBorders>
              <w:top w:val="nil"/>
              <w:left w:val="nil"/>
              <w:bottom w:val="dotted" w:sz="6" w:space="0" w:color="C0C0C0"/>
              <w:right w:val="nil"/>
            </w:tcBorders>
            <w:shd w:val="clear" w:color="auto" w:fill="FFFFFF"/>
          </w:tcPr>
          <w:p w14:paraId="631FD72A"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78E4F3B" w14:textId="77777777" w:rsidR="0039026F" w:rsidRDefault="0039026F">
            <w:pPr>
              <w:pStyle w:val="GEFEG"/>
              <w:spacing w:after="20"/>
              <w:ind w:left="533"/>
              <w:rPr>
                <w:sz w:val="12"/>
                <w:szCs w:val="12"/>
              </w:rPr>
            </w:pPr>
            <w:r>
              <w:rPr>
                <w:color w:val="000000"/>
                <w:sz w:val="16"/>
                <w:szCs w:val="16"/>
              </w:rPr>
              <w:t>cac:IssuerParty/cac:PartyName/cbc:Name</w:t>
            </w:r>
          </w:p>
        </w:tc>
      </w:tr>
      <w:tr w:rsidR="0039026F" w14:paraId="27AA87D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D0DE36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DA4D0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9CAA2CB" w14:textId="77777777" w:rsidR="0039026F" w:rsidRDefault="0039026F">
            <w:pPr>
              <w:pStyle w:val="GEFEG"/>
              <w:spacing w:before="20" w:after="20"/>
              <w:rPr>
                <w:sz w:val="16"/>
                <w:szCs w:val="16"/>
              </w:rPr>
            </w:pPr>
            <w:r>
              <w:rPr>
                <w:b/>
                <w:bCs/>
                <w:color w:val="000000"/>
                <w:sz w:val="16"/>
                <w:szCs w:val="16"/>
              </w:rPr>
              <w:t>Item property identifier</w:t>
            </w:r>
          </w:p>
          <w:p w14:paraId="6DD432F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0B50DD3" w14:textId="77777777" w:rsidR="0039026F" w:rsidRDefault="0039026F">
            <w:pPr>
              <w:pStyle w:val="GEFEG"/>
              <w:ind w:left="557"/>
              <w:rPr>
                <w:sz w:val="16"/>
                <w:szCs w:val="16"/>
              </w:rPr>
            </w:pPr>
            <w:r>
              <w:rPr>
                <w:color w:val="000000"/>
                <w:sz w:val="16"/>
                <w:szCs w:val="16"/>
              </w:rPr>
              <w:t>Catalogue item details/Item property/Item property</w:t>
            </w:r>
          </w:p>
          <w:p w14:paraId="3CDFF925"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7765E1B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A906C7E" w14:textId="77777777" w:rsidR="0039026F" w:rsidRDefault="0039026F">
            <w:pPr>
              <w:pStyle w:val="GEFEG"/>
              <w:spacing w:before="20" w:after="20"/>
              <w:ind w:left="74"/>
              <w:rPr>
                <w:sz w:val="16"/>
                <w:szCs w:val="16"/>
              </w:rPr>
            </w:pPr>
            <w:r>
              <w:rPr>
                <w:b/>
                <w:bCs/>
                <w:color w:val="000000"/>
                <w:sz w:val="16"/>
                <w:szCs w:val="16"/>
              </w:rPr>
              <w:t>cbc:ID</w:t>
            </w:r>
          </w:p>
          <w:p w14:paraId="319ED6F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5A8CC18" w14:textId="77777777" w:rsidR="0039026F" w:rsidRDefault="0039026F">
            <w:pPr>
              <w:pStyle w:val="GEFEG"/>
              <w:spacing w:after="20"/>
              <w:ind w:left="533"/>
              <w:rPr>
                <w:sz w:val="12"/>
                <w:szCs w:val="12"/>
              </w:rPr>
            </w:pPr>
            <w:r>
              <w:rPr>
                <w:color w:val="000000"/>
                <w:sz w:val="16"/>
                <w:szCs w:val="16"/>
              </w:rPr>
              <w:t>AdditionalItemProperty/cbc:ID</w:t>
            </w:r>
          </w:p>
        </w:tc>
      </w:tr>
      <w:tr w:rsidR="0039026F" w14:paraId="2E56047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429214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EDD3F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6EA8A24" w14:textId="77777777" w:rsidR="0039026F" w:rsidRDefault="0039026F">
            <w:pPr>
              <w:pStyle w:val="GEFEG"/>
              <w:spacing w:before="20" w:after="20"/>
              <w:rPr>
                <w:sz w:val="16"/>
                <w:szCs w:val="16"/>
              </w:rPr>
            </w:pPr>
            <w:r>
              <w:rPr>
                <w:b/>
                <w:bCs/>
                <w:color w:val="000000"/>
                <w:sz w:val="16"/>
                <w:szCs w:val="16"/>
              </w:rPr>
              <w:t>Item property name</w:t>
            </w:r>
          </w:p>
          <w:p w14:paraId="4EC2833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7316DD1" w14:textId="77777777" w:rsidR="0039026F" w:rsidRDefault="0039026F">
            <w:pPr>
              <w:pStyle w:val="GEFEG"/>
              <w:ind w:left="557"/>
              <w:rPr>
                <w:sz w:val="16"/>
                <w:szCs w:val="16"/>
              </w:rPr>
            </w:pPr>
            <w:r>
              <w:rPr>
                <w:color w:val="000000"/>
                <w:sz w:val="16"/>
                <w:szCs w:val="16"/>
              </w:rPr>
              <w:t>Catalogue item details/Item property/Item property</w:t>
            </w:r>
          </w:p>
          <w:p w14:paraId="5E4E964F" w14:textId="77777777" w:rsidR="0039026F" w:rsidRDefault="0039026F">
            <w:pPr>
              <w:pStyle w:val="GEFEG"/>
              <w:spacing w:after="20"/>
              <w:ind w:left="557"/>
              <w:rPr>
                <w:sz w:val="12"/>
                <w:szCs w:val="12"/>
              </w:rPr>
            </w:pPr>
            <w:r>
              <w:rPr>
                <w:color w:val="000000"/>
                <w:sz w:val="16"/>
                <w:szCs w:val="16"/>
              </w:rPr>
              <w:t>name</w:t>
            </w:r>
          </w:p>
        </w:tc>
        <w:tc>
          <w:tcPr>
            <w:tcW w:w="1340" w:type="dxa"/>
            <w:tcBorders>
              <w:top w:val="nil"/>
              <w:left w:val="nil"/>
              <w:bottom w:val="dotted" w:sz="6" w:space="0" w:color="C0C0C0"/>
              <w:right w:val="nil"/>
            </w:tcBorders>
            <w:shd w:val="clear" w:color="auto" w:fill="FFFFFF"/>
          </w:tcPr>
          <w:p w14:paraId="07E9351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8A54A8E" w14:textId="77777777" w:rsidR="0039026F" w:rsidRDefault="0039026F">
            <w:pPr>
              <w:pStyle w:val="GEFEG"/>
              <w:spacing w:before="20" w:after="20"/>
              <w:ind w:left="74"/>
              <w:rPr>
                <w:sz w:val="16"/>
                <w:szCs w:val="16"/>
              </w:rPr>
            </w:pPr>
            <w:r>
              <w:rPr>
                <w:b/>
                <w:bCs/>
                <w:color w:val="000000"/>
                <w:sz w:val="16"/>
                <w:szCs w:val="16"/>
              </w:rPr>
              <w:t>cbc:Name</w:t>
            </w:r>
          </w:p>
          <w:p w14:paraId="1829F5B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CC435F0" w14:textId="77777777" w:rsidR="0039026F" w:rsidRDefault="0039026F">
            <w:pPr>
              <w:pStyle w:val="GEFEG"/>
              <w:spacing w:after="20"/>
              <w:ind w:left="533"/>
              <w:rPr>
                <w:sz w:val="12"/>
                <w:szCs w:val="12"/>
              </w:rPr>
            </w:pPr>
            <w:r>
              <w:rPr>
                <w:color w:val="000000"/>
                <w:sz w:val="16"/>
                <w:szCs w:val="16"/>
              </w:rPr>
              <w:t>AdditionalItemProperty/cbc:Name</w:t>
            </w:r>
          </w:p>
        </w:tc>
      </w:tr>
      <w:tr w:rsidR="0039026F" w14:paraId="0EE7669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4F61FA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12801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6C15909" w14:textId="77777777" w:rsidR="0039026F" w:rsidRDefault="0039026F">
            <w:pPr>
              <w:pStyle w:val="GEFEG"/>
              <w:spacing w:before="20" w:after="20"/>
              <w:rPr>
                <w:sz w:val="16"/>
                <w:szCs w:val="16"/>
              </w:rPr>
            </w:pPr>
            <w:r>
              <w:rPr>
                <w:b/>
                <w:bCs/>
                <w:color w:val="000000"/>
                <w:sz w:val="16"/>
                <w:szCs w:val="16"/>
              </w:rPr>
              <w:t>Item property value</w:t>
            </w:r>
          </w:p>
          <w:p w14:paraId="528191A0"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FBC7B6B" w14:textId="77777777" w:rsidR="0039026F" w:rsidRDefault="0039026F">
            <w:pPr>
              <w:pStyle w:val="GEFEG"/>
              <w:spacing w:after="20"/>
              <w:ind w:left="557"/>
              <w:rPr>
                <w:sz w:val="12"/>
                <w:szCs w:val="12"/>
              </w:rPr>
            </w:pPr>
            <w:r>
              <w:rPr>
                <w:color w:val="000000"/>
                <w:sz w:val="16"/>
                <w:szCs w:val="16"/>
              </w:rPr>
              <w:t>Catalogue item details/Item property/Item property value</w:t>
            </w:r>
          </w:p>
        </w:tc>
        <w:tc>
          <w:tcPr>
            <w:tcW w:w="1340" w:type="dxa"/>
            <w:tcBorders>
              <w:top w:val="nil"/>
              <w:left w:val="nil"/>
              <w:bottom w:val="dotted" w:sz="6" w:space="0" w:color="C0C0C0"/>
              <w:right w:val="nil"/>
            </w:tcBorders>
            <w:shd w:val="clear" w:color="auto" w:fill="FFFFFF"/>
          </w:tcPr>
          <w:p w14:paraId="0CD79EF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6FA8DE6" w14:textId="77777777" w:rsidR="0039026F" w:rsidRDefault="0039026F">
            <w:pPr>
              <w:pStyle w:val="GEFEG"/>
              <w:spacing w:before="20" w:after="20"/>
              <w:ind w:left="74"/>
              <w:rPr>
                <w:sz w:val="16"/>
                <w:szCs w:val="16"/>
              </w:rPr>
            </w:pPr>
            <w:r>
              <w:rPr>
                <w:b/>
                <w:bCs/>
                <w:color w:val="000000"/>
                <w:sz w:val="16"/>
                <w:szCs w:val="16"/>
              </w:rPr>
              <w:t>cbc:Value</w:t>
            </w:r>
          </w:p>
          <w:p w14:paraId="1522896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68FEB80B" w14:textId="77777777" w:rsidR="0039026F" w:rsidRDefault="0039026F">
            <w:pPr>
              <w:pStyle w:val="GEFEG"/>
              <w:spacing w:after="20"/>
              <w:ind w:left="533"/>
              <w:rPr>
                <w:sz w:val="12"/>
                <w:szCs w:val="12"/>
              </w:rPr>
            </w:pPr>
            <w:r>
              <w:rPr>
                <w:color w:val="000000"/>
                <w:sz w:val="16"/>
                <w:szCs w:val="16"/>
              </w:rPr>
              <w:t>AdditionalItemProperty/cbc:Value</w:t>
            </w:r>
          </w:p>
        </w:tc>
      </w:tr>
      <w:tr w:rsidR="0039026F" w14:paraId="678427F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E57C4E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82AFE5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46CDAB9" w14:textId="77777777" w:rsidR="0039026F" w:rsidRDefault="0039026F">
            <w:pPr>
              <w:pStyle w:val="GEFEG"/>
              <w:spacing w:before="20" w:after="20"/>
              <w:rPr>
                <w:sz w:val="16"/>
                <w:szCs w:val="16"/>
              </w:rPr>
            </w:pPr>
            <w:r>
              <w:rPr>
                <w:b/>
                <w:bCs/>
                <w:color w:val="000000"/>
                <w:sz w:val="16"/>
                <w:szCs w:val="16"/>
              </w:rPr>
              <w:t>Item property unit of measure</w:t>
            </w:r>
          </w:p>
          <w:p w14:paraId="6F0FDA1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E2EEAB1" w14:textId="77777777" w:rsidR="0039026F" w:rsidRDefault="0039026F">
            <w:pPr>
              <w:pStyle w:val="GEFEG"/>
              <w:ind w:left="557"/>
              <w:rPr>
                <w:sz w:val="16"/>
                <w:szCs w:val="16"/>
              </w:rPr>
            </w:pPr>
            <w:r>
              <w:rPr>
                <w:color w:val="000000"/>
                <w:sz w:val="16"/>
                <w:szCs w:val="16"/>
              </w:rPr>
              <w:t>Catalogue item details/Item property/Item property unit</w:t>
            </w:r>
          </w:p>
          <w:p w14:paraId="78EE5AA5" w14:textId="77777777" w:rsidR="0039026F" w:rsidRDefault="0039026F">
            <w:pPr>
              <w:pStyle w:val="GEFEG"/>
              <w:spacing w:after="20"/>
              <w:ind w:left="557"/>
              <w:rPr>
                <w:sz w:val="12"/>
                <w:szCs w:val="12"/>
              </w:rPr>
            </w:pPr>
            <w:r>
              <w:rPr>
                <w:color w:val="000000"/>
                <w:sz w:val="16"/>
                <w:szCs w:val="16"/>
              </w:rPr>
              <w:t>of measure</w:t>
            </w:r>
          </w:p>
        </w:tc>
        <w:tc>
          <w:tcPr>
            <w:tcW w:w="1340" w:type="dxa"/>
            <w:tcBorders>
              <w:top w:val="nil"/>
              <w:left w:val="nil"/>
              <w:bottom w:val="dotted" w:sz="6" w:space="0" w:color="C0C0C0"/>
              <w:right w:val="nil"/>
            </w:tcBorders>
            <w:shd w:val="clear" w:color="auto" w:fill="FFFFFF"/>
          </w:tcPr>
          <w:p w14:paraId="6B185DA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0CED23A" w14:textId="77777777" w:rsidR="0039026F" w:rsidRDefault="0039026F">
            <w:pPr>
              <w:pStyle w:val="GEFEG"/>
              <w:spacing w:before="20" w:after="20"/>
              <w:ind w:left="74"/>
              <w:rPr>
                <w:sz w:val="16"/>
                <w:szCs w:val="16"/>
              </w:rPr>
            </w:pPr>
            <w:r>
              <w:rPr>
                <w:b/>
                <w:bCs/>
                <w:color w:val="000000"/>
                <w:sz w:val="16"/>
                <w:szCs w:val="16"/>
              </w:rPr>
              <w:t>cbc:ValueQualifier</w:t>
            </w:r>
          </w:p>
          <w:p w14:paraId="3963B1D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0AA7CD7" w14:textId="77777777" w:rsidR="0039026F" w:rsidRDefault="0039026F">
            <w:pPr>
              <w:pStyle w:val="GEFEG"/>
              <w:spacing w:after="20"/>
              <w:ind w:left="533"/>
              <w:rPr>
                <w:sz w:val="12"/>
                <w:szCs w:val="12"/>
              </w:rPr>
            </w:pPr>
            <w:r>
              <w:rPr>
                <w:color w:val="000000"/>
                <w:sz w:val="16"/>
                <w:szCs w:val="16"/>
              </w:rPr>
              <w:t>AdditionalItemProperty/cbc:ValueQualifier</w:t>
            </w:r>
          </w:p>
        </w:tc>
      </w:tr>
      <w:tr w:rsidR="0039026F" w14:paraId="724A67A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3FECD4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115273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38EDC7F" w14:textId="77777777" w:rsidR="0039026F" w:rsidRDefault="0039026F">
            <w:pPr>
              <w:pStyle w:val="GEFEG"/>
              <w:spacing w:before="20" w:after="20"/>
              <w:rPr>
                <w:sz w:val="16"/>
                <w:szCs w:val="16"/>
              </w:rPr>
            </w:pPr>
            <w:r>
              <w:rPr>
                <w:b/>
                <w:bCs/>
                <w:color w:val="000000"/>
                <w:sz w:val="16"/>
                <w:szCs w:val="16"/>
              </w:rPr>
              <w:t>Item property classification code</w:t>
            </w:r>
          </w:p>
          <w:p w14:paraId="2AADDAD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AB22B3F" w14:textId="77777777" w:rsidR="0039026F" w:rsidRDefault="0039026F">
            <w:pPr>
              <w:pStyle w:val="GEFEG"/>
              <w:ind w:left="557"/>
              <w:rPr>
                <w:sz w:val="16"/>
                <w:szCs w:val="16"/>
              </w:rPr>
            </w:pPr>
            <w:r>
              <w:rPr>
                <w:color w:val="000000"/>
                <w:sz w:val="16"/>
                <w:szCs w:val="16"/>
              </w:rPr>
              <w:t>Catalogue item details/Item property/Item property</w:t>
            </w:r>
          </w:p>
          <w:p w14:paraId="5031FD5B" w14:textId="77777777" w:rsidR="0039026F" w:rsidRDefault="0039026F">
            <w:pPr>
              <w:pStyle w:val="GEFEG"/>
              <w:spacing w:after="20"/>
              <w:ind w:left="557"/>
              <w:rPr>
                <w:sz w:val="12"/>
                <w:szCs w:val="12"/>
              </w:rPr>
            </w:pPr>
            <w:r>
              <w:rPr>
                <w:color w:val="000000"/>
                <w:sz w:val="16"/>
                <w:szCs w:val="16"/>
              </w:rPr>
              <w:t>classification code</w:t>
            </w:r>
          </w:p>
        </w:tc>
        <w:tc>
          <w:tcPr>
            <w:tcW w:w="1340" w:type="dxa"/>
            <w:tcBorders>
              <w:top w:val="nil"/>
              <w:left w:val="nil"/>
              <w:bottom w:val="dotted" w:sz="6" w:space="0" w:color="C0C0C0"/>
              <w:right w:val="nil"/>
            </w:tcBorders>
            <w:shd w:val="clear" w:color="auto" w:fill="FFFFFF"/>
          </w:tcPr>
          <w:p w14:paraId="28D1745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669C145" w14:textId="77777777" w:rsidR="0039026F" w:rsidRDefault="0039026F">
            <w:pPr>
              <w:pStyle w:val="GEFEG"/>
              <w:spacing w:before="20" w:after="20"/>
              <w:ind w:left="74"/>
              <w:rPr>
                <w:sz w:val="16"/>
                <w:szCs w:val="16"/>
              </w:rPr>
            </w:pPr>
            <w:r>
              <w:rPr>
                <w:b/>
                <w:bCs/>
                <w:color w:val="000000"/>
                <w:sz w:val="16"/>
                <w:szCs w:val="16"/>
              </w:rPr>
              <w:t>cbc:NameCode</w:t>
            </w:r>
          </w:p>
          <w:p w14:paraId="2228315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7AFA6039" w14:textId="77777777" w:rsidR="0039026F" w:rsidRDefault="0039026F">
            <w:pPr>
              <w:pStyle w:val="GEFEG"/>
              <w:spacing w:after="20"/>
              <w:ind w:left="533"/>
              <w:rPr>
                <w:sz w:val="12"/>
                <w:szCs w:val="12"/>
              </w:rPr>
            </w:pPr>
            <w:r>
              <w:rPr>
                <w:color w:val="000000"/>
                <w:sz w:val="16"/>
                <w:szCs w:val="16"/>
              </w:rPr>
              <w:t>AdditionalItemProperty/cbc:NameCode</w:t>
            </w:r>
          </w:p>
        </w:tc>
      </w:tr>
      <w:tr w:rsidR="0039026F" w14:paraId="2188ACF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B78A3E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E33B99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163C14E" w14:textId="77777777" w:rsidR="0039026F" w:rsidRDefault="0039026F">
            <w:pPr>
              <w:pStyle w:val="GEFEG"/>
              <w:spacing w:before="20" w:after="20"/>
              <w:rPr>
                <w:sz w:val="16"/>
                <w:szCs w:val="16"/>
              </w:rPr>
            </w:pPr>
            <w:r>
              <w:rPr>
                <w:b/>
                <w:bCs/>
                <w:color w:val="000000"/>
                <w:sz w:val="16"/>
                <w:szCs w:val="16"/>
              </w:rPr>
              <w:t>Attachment identifier</w:t>
            </w:r>
          </w:p>
          <w:p w14:paraId="5AFB92F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0411DF1" w14:textId="77777777" w:rsidR="0039026F" w:rsidRDefault="0039026F">
            <w:pPr>
              <w:pStyle w:val="GEFEG"/>
              <w:spacing w:after="20"/>
              <w:ind w:left="557"/>
              <w:rPr>
                <w:sz w:val="12"/>
                <w:szCs w:val="12"/>
              </w:rPr>
            </w:pPr>
            <w:r>
              <w:rPr>
                <w:color w:val="000000"/>
                <w:sz w:val="16"/>
                <w:szCs w:val="16"/>
              </w:rPr>
              <w:t>Catalogue item details/Item image/Attachment identifier</w:t>
            </w:r>
          </w:p>
        </w:tc>
        <w:tc>
          <w:tcPr>
            <w:tcW w:w="1340" w:type="dxa"/>
            <w:tcBorders>
              <w:top w:val="nil"/>
              <w:left w:val="nil"/>
              <w:bottom w:val="dotted" w:sz="6" w:space="0" w:color="C0C0C0"/>
              <w:right w:val="nil"/>
            </w:tcBorders>
            <w:shd w:val="clear" w:color="auto" w:fill="FFFFFF"/>
          </w:tcPr>
          <w:p w14:paraId="5D2659B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34D10BC" w14:textId="77777777" w:rsidR="0039026F" w:rsidRDefault="0039026F">
            <w:pPr>
              <w:pStyle w:val="GEFEG"/>
              <w:spacing w:before="20" w:after="20"/>
              <w:ind w:left="74"/>
              <w:rPr>
                <w:sz w:val="16"/>
                <w:szCs w:val="16"/>
              </w:rPr>
            </w:pPr>
            <w:r>
              <w:rPr>
                <w:b/>
                <w:bCs/>
                <w:color w:val="000000"/>
                <w:sz w:val="16"/>
                <w:szCs w:val="16"/>
              </w:rPr>
              <w:t>cbc:ID</w:t>
            </w:r>
          </w:p>
          <w:p w14:paraId="5E87CE3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AFE1C19" w14:textId="77777777" w:rsidR="0039026F" w:rsidRDefault="0039026F">
            <w:pPr>
              <w:pStyle w:val="GEFEG"/>
              <w:spacing w:after="20"/>
              <w:ind w:left="533"/>
              <w:rPr>
                <w:sz w:val="12"/>
                <w:szCs w:val="12"/>
              </w:rPr>
            </w:pPr>
            <w:r>
              <w:rPr>
                <w:color w:val="000000"/>
                <w:sz w:val="16"/>
                <w:szCs w:val="16"/>
              </w:rPr>
              <w:t>ItemSpecificationDocumentReference/cbc:ID</w:t>
            </w:r>
          </w:p>
        </w:tc>
      </w:tr>
      <w:tr w:rsidR="0039026F" w14:paraId="6DB99BA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35F8CC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3A909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16D13354" w14:textId="77777777" w:rsidR="0039026F" w:rsidRDefault="0039026F">
            <w:pPr>
              <w:pStyle w:val="GEFEG"/>
              <w:spacing w:before="20" w:after="20"/>
              <w:rPr>
                <w:sz w:val="16"/>
                <w:szCs w:val="16"/>
              </w:rPr>
            </w:pPr>
            <w:r>
              <w:rPr>
                <w:b/>
                <w:bCs/>
                <w:color w:val="000000"/>
                <w:sz w:val="16"/>
                <w:szCs w:val="16"/>
              </w:rPr>
              <w:t>Attachment description</w:t>
            </w:r>
          </w:p>
          <w:p w14:paraId="72AAD14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E2BF16E" w14:textId="77777777" w:rsidR="0039026F" w:rsidRDefault="0039026F">
            <w:pPr>
              <w:pStyle w:val="GEFEG"/>
              <w:ind w:left="557"/>
              <w:rPr>
                <w:sz w:val="16"/>
                <w:szCs w:val="16"/>
              </w:rPr>
            </w:pPr>
            <w:r>
              <w:rPr>
                <w:color w:val="000000"/>
                <w:sz w:val="16"/>
                <w:szCs w:val="16"/>
              </w:rPr>
              <w:t>Catalogue item details/Item image/Attachment</w:t>
            </w:r>
          </w:p>
          <w:p w14:paraId="16D9D205" w14:textId="77777777" w:rsidR="0039026F" w:rsidRDefault="0039026F">
            <w:pPr>
              <w:pStyle w:val="GEFEG"/>
              <w:spacing w:after="20"/>
              <w:ind w:left="557"/>
              <w:rPr>
                <w:sz w:val="12"/>
                <w:szCs w:val="12"/>
              </w:rPr>
            </w:pPr>
            <w:r>
              <w:rPr>
                <w:color w:val="000000"/>
                <w:sz w:val="16"/>
                <w:szCs w:val="16"/>
              </w:rPr>
              <w:t>description</w:t>
            </w:r>
          </w:p>
        </w:tc>
        <w:tc>
          <w:tcPr>
            <w:tcW w:w="1340" w:type="dxa"/>
            <w:tcBorders>
              <w:top w:val="nil"/>
              <w:left w:val="nil"/>
              <w:bottom w:val="dotted" w:sz="6" w:space="0" w:color="C0C0C0"/>
              <w:right w:val="nil"/>
            </w:tcBorders>
            <w:shd w:val="clear" w:color="auto" w:fill="FFFFFF"/>
          </w:tcPr>
          <w:p w14:paraId="3D5AC11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DAF5152" w14:textId="77777777" w:rsidR="0039026F" w:rsidRDefault="0039026F">
            <w:pPr>
              <w:pStyle w:val="GEFEG"/>
              <w:spacing w:before="20" w:after="20"/>
              <w:ind w:left="74"/>
              <w:rPr>
                <w:sz w:val="16"/>
                <w:szCs w:val="16"/>
              </w:rPr>
            </w:pPr>
            <w:r>
              <w:rPr>
                <w:b/>
                <w:bCs/>
                <w:color w:val="000000"/>
                <w:sz w:val="16"/>
                <w:szCs w:val="16"/>
              </w:rPr>
              <w:t>cbc:DocumentDescription</w:t>
            </w:r>
          </w:p>
          <w:p w14:paraId="29CFA43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DDA8069" w14:textId="77777777" w:rsidR="0039026F" w:rsidRDefault="0039026F">
            <w:pPr>
              <w:pStyle w:val="GEFEG"/>
              <w:ind w:left="533"/>
              <w:rPr>
                <w:sz w:val="16"/>
                <w:szCs w:val="16"/>
              </w:rPr>
            </w:pPr>
            <w:r>
              <w:rPr>
                <w:color w:val="000000"/>
                <w:sz w:val="16"/>
                <w:szCs w:val="16"/>
              </w:rPr>
              <w:t>ItemSpecificationDocumentReference/cbc:</w:t>
            </w:r>
          </w:p>
          <w:p w14:paraId="627CEDBF" w14:textId="77777777" w:rsidR="0039026F" w:rsidRDefault="0039026F">
            <w:pPr>
              <w:pStyle w:val="GEFEG"/>
              <w:spacing w:after="20"/>
              <w:ind w:left="533"/>
              <w:rPr>
                <w:sz w:val="12"/>
                <w:szCs w:val="12"/>
              </w:rPr>
            </w:pPr>
            <w:r>
              <w:rPr>
                <w:color w:val="000000"/>
                <w:sz w:val="16"/>
                <w:szCs w:val="16"/>
              </w:rPr>
              <w:t>DocumentDescription</w:t>
            </w:r>
          </w:p>
        </w:tc>
      </w:tr>
      <w:tr w:rsidR="0039026F" w14:paraId="0AE5E3E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495BC7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F6B4CA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267E048" w14:textId="77777777" w:rsidR="0039026F" w:rsidRDefault="0039026F">
            <w:pPr>
              <w:pStyle w:val="GEFEG"/>
              <w:spacing w:before="20" w:after="20"/>
              <w:rPr>
                <w:sz w:val="16"/>
                <w:szCs w:val="16"/>
              </w:rPr>
            </w:pPr>
            <w:r>
              <w:rPr>
                <w:b/>
                <w:bCs/>
                <w:color w:val="000000"/>
                <w:sz w:val="16"/>
                <w:szCs w:val="16"/>
              </w:rPr>
              <w:t>Attachment description code</w:t>
            </w:r>
          </w:p>
          <w:p w14:paraId="761406B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9519AA6" w14:textId="77777777" w:rsidR="0039026F" w:rsidRDefault="0039026F">
            <w:pPr>
              <w:pStyle w:val="GEFEG"/>
              <w:ind w:left="557"/>
              <w:rPr>
                <w:sz w:val="16"/>
                <w:szCs w:val="16"/>
              </w:rPr>
            </w:pPr>
            <w:r>
              <w:rPr>
                <w:color w:val="000000"/>
                <w:sz w:val="16"/>
                <w:szCs w:val="16"/>
              </w:rPr>
              <w:t>Catalogue item details/Item image/Attachment</w:t>
            </w:r>
          </w:p>
          <w:p w14:paraId="4AA6D74D" w14:textId="77777777" w:rsidR="0039026F" w:rsidRDefault="0039026F">
            <w:pPr>
              <w:pStyle w:val="GEFEG"/>
              <w:spacing w:after="20"/>
              <w:ind w:left="557"/>
              <w:rPr>
                <w:sz w:val="12"/>
                <w:szCs w:val="12"/>
              </w:rPr>
            </w:pPr>
            <w:r>
              <w:rPr>
                <w:color w:val="000000"/>
                <w:sz w:val="16"/>
                <w:szCs w:val="16"/>
              </w:rPr>
              <w:t>description code</w:t>
            </w:r>
          </w:p>
        </w:tc>
        <w:tc>
          <w:tcPr>
            <w:tcW w:w="1340" w:type="dxa"/>
            <w:tcBorders>
              <w:top w:val="nil"/>
              <w:left w:val="nil"/>
              <w:bottom w:val="dotted" w:sz="6" w:space="0" w:color="C0C0C0"/>
              <w:right w:val="nil"/>
            </w:tcBorders>
            <w:shd w:val="clear" w:color="auto" w:fill="FFFFFF"/>
          </w:tcPr>
          <w:p w14:paraId="7D9E8EB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6D527D1" w14:textId="77777777" w:rsidR="0039026F" w:rsidRDefault="0039026F">
            <w:pPr>
              <w:pStyle w:val="GEFEG"/>
              <w:spacing w:before="20" w:after="20"/>
              <w:ind w:left="74"/>
              <w:rPr>
                <w:sz w:val="16"/>
                <w:szCs w:val="16"/>
              </w:rPr>
            </w:pPr>
            <w:r>
              <w:rPr>
                <w:b/>
                <w:bCs/>
                <w:color w:val="000000"/>
                <w:sz w:val="16"/>
                <w:szCs w:val="16"/>
              </w:rPr>
              <w:t>cbc:DocumentTypeCode</w:t>
            </w:r>
          </w:p>
          <w:p w14:paraId="7A655F2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E006065" w14:textId="77777777" w:rsidR="0039026F" w:rsidRDefault="0039026F">
            <w:pPr>
              <w:pStyle w:val="GEFEG"/>
              <w:ind w:left="533"/>
              <w:rPr>
                <w:sz w:val="16"/>
                <w:szCs w:val="16"/>
              </w:rPr>
            </w:pPr>
            <w:r>
              <w:rPr>
                <w:color w:val="000000"/>
                <w:sz w:val="16"/>
                <w:szCs w:val="16"/>
              </w:rPr>
              <w:t>ItemSpecificationDocumentReference/cbc:</w:t>
            </w:r>
          </w:p>
          <w:p w14:paraId="0F7EB4AC" w14:textId="77777777" w:rsidR="0039026F" w:rsidRDefault="0039026F">
            <w:pPr>
              <w:pStyle w:val="GEFEG"/>
              <w:spacing w:after="20"/>
              <w:ind w:left="533"/>
              <w:rPr>
                <w:sz w:val="12"/>
                <w:szCs w:val="12"/>
              </w:rPr>
            </w:pPr>
            <w:r>
              <w:rPr>
                <w:color w:val="000000"/>
                <w:sz w:val="16"/>
                <w:szCs w:val="16"/>
              </w:rPr>
              <w:t>DocumentTypeCode</w:t>
            </w:r>
          </w:p>
        </w:tc>
      </w:tr>
      <w:tr w:rsidR="0039026F" w14:paraId="550BDF5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640DD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9731E6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61816D" w14:textId="77777777" w:rsidR="0039026F" w:rsidRDefault="0039026F">
            <w:pPr>
              <w:pStyle w:val="GEFEG"/>
              <w:spacing w:before="20" w:after="20"/>
              <w:rPr>
                <w:sz w:val="16"/>
                <w:szCs w:val="16"/>
              </w:rPr>
            </w:pPr>
            <w:r>
              <w:rPr>
                <w:b/>
                <w:bCs/>
                <w:color w:val="000000"/>
                <w:sz w:val="16"/>
                <w:szCs w:val="16"/>
              </w:rPr>
              <w:t>Attached document</w:t>
            </w:r>
          </w:p>
          <w:p w14:paraId="57AEF4AF" w14:textId="77777777" w:rsidR="0039026F" w:rsidRDefault="0039026F">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Pre award catalogue/Pre award catalogue line/</w:t>
            </w:r>
          </w:p>
        </w:tc>
        <w:tc>
          <w:tcPr>
            <w:tcW w:w="1340" w:type="dxa"/>
            <w:tcBorders>
              <w:top w:val="nil"/>
              <w:left w:val="nil"/>
              <w:bottom w:val="dotted" w:sz="6" w:space="0" w:color="C0C0C0"/>
              <w:right w:val="nil"/>
            </w:tcBorders>
            <w:shd w:val="clear" w:color="auto" w:fill="FFFFFF"/>
          </w:tcPr>
          <w:p w14:paraId="6DEDBF5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4D2E178" w14:textId="77777777" w:rsidR="0039026F" w:rsidRDefault="0039026F">
            <w:pPr>
              <w:pStyle w:val="GEFEG"/>
              <w:spacing w:before="20" w:after="20"/>
              <w:ind w:left="74"/>
              <w:rPr>
                <w:sz w:val="16"/>
                <w:szCs w:val="16"/>
              </w:rPr>
            </w:pPr>
            <w:r>
              <w:rPr>
                <w:b/>
                <w:bCs/>
                <w:color w:val="000000"/>
                <w:sz w:val="16"/>
                <w:szCs w:val="16"/>
              </w:rPr>
              <w:t>cbc:EmbeddedDocumentBinaryObject</w:t>
            </w:r>
          </w:p>
          <w:p w14:paraId="3920A98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513D62A" w14:textId="77777777" w:rsidR="0039026F" w:rsidRDefault="0039026F">
            <w:pPr>
              <w:pStyle w:val="GEFEG"/>
              <w:ind w:left="533"/>
              <w:rPr>
                <w:sz w:val="12"/>
                <w:szCs w:val="12"/>
              </w:rPr>
            </w:pPr>
            <w:r>
              <w:rPr>
                <w:color w:val="000000"/>
                <w:sz w:val="16"/>
                <w:szCs w:val="16"/>
              </w:rPr>
              <w:t>ItemSpecificationDocumentReference/cac:Attachment/</w:t>
            </w:r>
          </w:p>
        </w:tc>
      </w:tr>
      <w:tr w:rsidR="0039026F" w14:paraId="22E8241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1B5293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DFA1D76"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6F4902F1" w14:textId="77777777" w:rsidR="0039026F" w:rsidRDefault="0039026F">
            <w:pPr>
              <w:pStyle w:val="GEFEG"/>
              <w:spacing w:after="20"/>
              <w:ind w:left="557"/>
              <w:rPr>
                <w:sz w:val="12"/>
                <w:szCs w:val="12"/>
              </w:rPr>
            </w:pPr>
            <w:r>
              <w:rPr>
                <w:color w:val="000000"/>
                <w:sz w:val="16"/>
                <w:szCs w:val="16"/>
              </w:rPr>
              <w:t>Catalogue item details/Item image/Attached document</w:t>
            </w:r>
          </w:p>
        </w:tc>
        <w:tc>
          <w:tcPr>
            <w:tcW w:w="1340" w:type="dxa"/>
            <w:tcBorders>
              <w:top w:val="nil"/>
              <w:left w:val="nil"/>
              <w:bottom w:val="dotted" w:sz="6" w:space="0" w:color="C0C0C0"/>
              <w:right w:val="nil"/>
            </w:tcBorders>
            <w:shd w:val="clear" w:color="auto" w:fill="FFFFFF"/>
          </w:tcPr>
          <w:p w14:paraId="5F02D7E7"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0B21989B" w14:textId="77777777" w:rsidR="0039026F" w:rsidRDefault="0039026F">
            <w:pPr>
              <w:pStyle w:val="GEFEG"/>
              <w:spacing w:after="20"/>
              <w:ind w:left="533"/>
              <w:rPr>
                <w:sz w:val="12"/>
                <w:szCs w:val="12"/>
              </w:rPr>
            </w:pPr>
            <w:r>
              <w:rPr>
                <w:color w:val="000000"/>
                <w:sz w:val="16"/>
                <w:szCs w:val="16"/>
              </w:rPr>
              <w:t>cbc:EmbeddedDocumentBinaryObject</w:t>
            </w:r>
          </w:p>
        </w:tc>
      </w:tr>
      <w:tr w:rsidR="0039026F" w14:paraId="4A9FE64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EBC44A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7A3193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70ACBDD" w14:textId="77777777" w:rsidR="0039026F" w:rsidRDefault="0039026F">
            <w:pPr>
              <w:pStyle w:val="GEFEG"/>
              <w:spacing w:before="20" w:after="20"/>
              <w:rPr>
                <w:sz w:val="16"/>
                <w:szCs w:val="16"/>
              </w:rPr>
            </w:pPr>
            <w:r>
              <w:rPr>
                <w:b/>
                <w:bCs/>
                <w:color w:val="000000"/>
                <w:sz w:val="16"/>
                <w:szCs w:val="16"/>
              </w:rPr>
              <w:t>Attachment identifier</w:t>
            </w:r>
          </w:p>
          <w:p w14:paraId="643BAD4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074893D" w14:textId="77777777" w:rsidR="0039026F" w:rsidRDefault="0039026F">
            <w:pPr>
              <w:pStyle w:val="GEFEG"/>
              <w:ind w:left="557"/>
              <w:rPr>
                <w:sz w:val="16"/>
                <w:szCs w:val="16"/>
              </w:rPr>
            </w:pPr>
            <w:r>
              <w:rPr>
                <w:color w:val="000000"/>
                <w:sz w:val="16"/>
                <w:szCs w:val="16"/>
              </w:rPr>
              <w:t>Catalogue item details/Attached item specification/</w:t>
            </w:r>
          </w:p>
          <w:p w14:paraId="71C1C552" w14:textId="77777777" w:rsidR="0039026F" w:rsidRDefault="0039026F">
            <w:pPr>
              <w:pStyle w:val="GEFEG"/>
              <w:spacing w:after="20"/>
              <w:ind w:left="557"/>
              <w:rPr>
                <w:sz w:val="12"/>
                <w:szCs w:val="12"/>
              </w:rPr>
            </w:pPr>
            <w:r>
              <w:rPr>
                <w:color w:val="000000"/>
                <w:sz w:val="16"/>
                <w:szCs w:val="16"/>
              </w:rPr>
              <w:t>Attachment identifier</w:t>
            </w:r>
          </w:p>
        </w:tc>
        <w:tc>
          <w:tcPr>
            <w:tcW w:w="1340" w:type="dxa"/>
            <w:tcBorders>
              <w:top w:val="nil"/>
              <w:left w:val="nil"/>
              <w:bottom w:val="dotted" w:sz="6" w:space="0" w:color="C0C0C0"/>
              <w:right w:val="nil"/>
            </w:tcBorders>
            <w:shd w:val="clear" w:color="auto" w:fill="FFFFFF"/>
          </w:tcPr>
          <w:p w14:paraId="31BBC4A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B747A90" w14:textId="77777777" w:rsidR="0039026F" w:rsidRDefault="0039026F">
            <w:pPr>
              <w:pStyle w:val="GEFEG"/>
              <w:spacing w:before="20" w:after="20"/>
              <w:ind w:left="74"/>
              <w:rPr>
                <w:sz w:val="16"/>
                <w:szCs w:val="16"/>
              </w:rPr>
            </w:pPr>
            <w:r>
              <w:rPr>
                <w:b/>
                <w:bCs/>
                <w:color w:val="000000"/>
                <w:sz w:val="16"/>
                <w:szCs w:val="16"/>
              </w:rPr>
              <w:t>cbc:ID</w:t>
            </w:r>
          </w:p>
          <w:p w14:paraId="0E8EA0C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0BA0008" w14:textId="77777777" w:rsidR="0039026F" w:rsidRDefault="0039026F">
            <w:pPr>
              <w:pStyle w:val="GEFEG"/>
              <w:spacing w:after="20"/>
              <w:ind w:left="533"/>
              <w:rPr>
                <w:sz w:val="12"/>
                <w:szCs w:val="12"/>
              </w:rPr>
            </w:pPr>
            <w:r>
              <w:rPr>
                <w:color w:val="000000"/>
                <w:sz w:val="16"/>
                <w:szCs w:val="16"/>
              </w:rPr>
              <w:t>ItemSpecificationDocumentReference/cbc:ID</w:t>
            </w:r>
          </w:p>
        </w:tc>
      </w:tr>
      <w:tr w:rsidR="0039026F" w14:paraId="555DD14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3532F6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94E5FE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2EC2FB50" w14:textId="77777777" w:rsidR="0039026F" w:rsidRDefault="0039026F">
            <w:pPr>
              <w:pStyle w:val="GEFEG"/>
              <w:spacing w:before="20" w:after="20"/>
              <w:rPr>
                <w:sz w:val="16"/>
                <w:szCs w:val="16"/>
              </w:rPr>
            </w:pPr>
            <w:r>
              <w:rPr>
                <w:b/>
                <w:bCs/>
                <w:color w:val="000000"/>
                <w:sz w:val="16"/>
                <w:szCs w:val="16"/>
              </w:rPr>
              <w:t>Attachment description</w:t>
            </w:r>
          </w:p>
          <w:p w14:paraId="092FFB5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0C9F2D4" w14:textId="77777777" w:rsidR="0039026F" w:rsidRDefault="0039026F">
            <w:pPr>
              <w:pStyle w:val="GEFEG"/>
              <w:ind w:left="557"/>
              <w:rPr>
                <w:sz w:val="16"/>
                <w:szCs w:val="16"/>
              </w:rPr>
            </w:pPr>
            <w:r>
              <w:rPr>
                <w:color w:val="000000"/>
                <w:sz w:val="16"/>
                <w:szCs w:val="16"/>
              </w:rPr>
              <w:t>Catalogue item details/Attached item specification/</w:t>
            </w:r>
          </w:p>
          <w:p w14:paraId="2E7567AA" w14:textId="77777777" w:rsidR="0039026F" w:rsidRDefault="0039026F">
            <w:pPr>
              <w:pStyle w:val="GEFEG"/>
              <w:spacing w:after="20"/>
              <w:ind w:left="557"/>
              <w:rPr>
                <w:sz w:val="12"/>
                <w:szCs w:val="12"/>
              </w:rPr>
            </w:pPr>
            <w:r>
              <w:rPr>
                <w:color w:val="000000"/>
                <w:sz w:val="16"/>
                <w:szCs w:val="16"/>
              </w:rPr>
              <w:t>Attachment description</w:t>
            </w:r>
          </w:p>
        </w:tc>
        <w:tc>
          <w:tcPr>
            <w:tcW w:w="1340" w:type="dxa"/>
            <w:tcBorders>
              <w:top w:val="nil"/>
              <w:left w:val="nil"/>
              <w:bottom w:val="dotted" w:sz="6" w:space="0" w:color="C0C0C0"/>
              <w:right w:val="nil"/>
            </w:tcBorders>
            <w:shd w:val="clear" w:color="auto" w:fill="FFFFFF"/>
          </w:tcPr>
          <w:p w14:paraId="6916A48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4B27243" w14:textId="77777777" w:rsidR="0039026F" w:rsidRDefault="0039026F">
            <w:pPr>
              <w:pStyle w:val="GEFEG"/>
              <w:spacing w:before="20" w:after="20"/>
              <w:ind w:left="74"/>
              <w:rPr>
                <w:sz w:val="16"/>
                <w:szCs w:val="16"/>
              </w:rPr>
            </w:pPr>
            <w:r>
              <w:rPr>
                <w:b/>
                <w:bCs/>
                <w:color w:val="000000"/>
                <w:sz w:val="16"/>
                <w:szCs w:val="16"/>
              </w:rPr>
              <w:t>cbc:DocumentDescription</w:t>
            </w:r>
          </w:p>
          <w:p w14:paraId="6CD6360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70E47606" w14:textId="77777777" w:rsidR="0039026F" w:rsidRDefault="0039026F">
            <w:pPr>
              <w:pStyle w:val="GEFEG"/>
              <w:ind w:left="533"/>
              <w:rPr>
                <w:sz w:val="16"/>
                <w:szCs w:val="16"/>
              </w:rPr>
            </w:pPr>
            <w:r>
              <w:rPr>
                <w:color w:val="000000"/>
                <w:sz w:val="16"/>
                <w:szCs w:val="16"/>
              </w:rPr>
              <w:t>ItemSpecificationDocumentReference/cbc:</w:t>
            </w:r>
          </w:p>
          <w:p w14:paraId="0790B434" w14:textId="77777777" w:rsidR="0039026F" w:rsidRDefault="0039026F">
            <w:pPr>
              <w:pStyle w:val="GEFEG"/>
              <w:spacing w:after="20"/>
              <w:ind w:left="533"/>
              <w:rPr>
                <w:sz w:val="12"/>
                <w:szCs w:val="12"/>
              </w:rPr>
            </w:pPr>
            <w:r>
              <w:rPr>
                <w:color w:val="000000"/>
                <w:sz w:val="16"/>
                <w:szCs w:val="16"/>
              </w:rPr>
              <w:t>DocumentDescription</w:t>
            </w:r>
          </w:p>
        </w:tc>
      </w:tr>
      <w:tr w:rsidR="0039026F" w14:paraId="6043B11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B329F4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0165F9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55EA934" w14:textId="77777777" w:rsidR="0039026F" w:rsidRDefault="0039026F">
            <w:pPr>
              <w:pStyle w:val="GEFEG"/>
              <w:spacing w:before="20" w:after="20"/>
              <w:rPr>
                <w:sz w:val="16"/>
                <w:szCs w:val="16"/>
              </w:rPr>
            </w:pPr>
            <w:r>
              <w:rPr>
                <w:b/>
                <w:bCs/>
                <w:color w:val="000000"/>
                <w:sz w:val="16"/>
                <w:szCs w:val="16"/>
              </w:rPr>
              <w:t>Attachment description code</w:t>
            </w:r>
          </w:p>
          <w:p w14:paraId="7B8E1F4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653F75D" w14:textId="77777777" w:rsidR="0039026F" w:rsidRDefault="0039026F">
            <w:pPr>
              <w:pStyle w:val="GEFEG"/>
              <w:ind w:left="557"/>
              <w:rPr>
                <w:sz w:val="16"/>
                <w:szCs w:val="16"/>
              </w:rPr>
            </w:pPr>
            <w:r>
              <w:rPr>
                <w:color w:val="000000"/>
                <w:sz w:val="16"/>
                <w:szCs w:val="16"/>
              </w:rPr>
              <w:t>Catalogue item details/Attached item specification/</w:t>
            </w:r>
          </w:p>
          <w:p w14:paraId="2E45605C" w14:textId="77777777" w:rsidR="0039026F" w:rsidRDefault="0039026F">
            <w:pPr>
              <w:pStyle w:val="GEFEG"/>
              <w:spacing w:after="20"/>
              <w:ind w:left="557"/>
              <w:rPr>
                <w:sz w:val="12"/>
                <w:szCs w:val="12"/>
              </w:rPr>
            </w:pPr>
            <w:r>
              <w:rPr>
                <w:color w:val="000000"/>
                <w:sz w:val="16"/>
                <w:szCs w:val="16"/>
              </w:rPr>
              <w:t>Attachment description code</w:t>
            </w:r>
          </w:p>
        </w:tc>
        <w:tc>
          <w:tcPr>
            <w:tcW w:w="1340" w:type="dxa"/>
            <w:tcBorders>
              <w:top w:val="nil"/>
              <w:left w:val="nil"/>
              <w:bottom w:val="dotted" w:sz="6" w:space="0" w:color="C0C0C0"/>
              <w:right w:val="nil"/>
            </w:tcBorders>
            <w:shd w:val="clear" w:color="auto" w:fill="FFFFFF"/>
          </w:tcPr>
          <w:p w14:paraId="368E7E6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3939B6C" w14:textId="77777777" w:rsidR="0039026F" w:rsidRDefault="0039026F">
            <w:pPr>
              <w:pStyle w:val="GEFEG"/>
              <w:spacing w:before="20" w:after="20"/>
              <w:ind w:left="74"/>
              <w:rPr>
                <w:sz w:val="16"/>
                <w:szCs w:val="16"/>
              </w:rPr>
            </w:pPr>
            <w:r>
              <w:rPr>
                <w:b/>
                <w:bCs/>
                <w:color w:val="000000"/>
                <w:sz w:val="16"/>
                <w:szCs w:val="16"/>
              </w:rPr>
              <w:t>cbc:DocumentTypeCode</w:t>
            </w:r>
          </w:p>
          <w:p w14:paraId="20BE309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B5AC6BB" w14:textId="77777777" w:rsidR="0039026F" w:rsidRDefault="0039026F">
            <w:pPr>
              <w:pStyle w:val="GEFEG"/>
              <w:ind w:left="533"/>
              <w:rPr>
                <w:sz w:val="16"/>
                <w:szCs w:val="16"/>
              </w:rPr>
            </w:pPr>
            <w:r>
              <w:rPr>
                <w:color w:val="000000"/>
                <w:sz w:val="16"/>
                <w:szCs w:val="16"/>
              </w:rPr>
              <w:t>ItemSpecificationDocumentReference/cbc:</w:t>
            </w:r>
          </w:p>
          <w:p w14:paraId="2486BE6A" w14:textId="77777777" w:rsidR="0039026F" w:rsidRDefault="0039026F">
            <w:pPr>
              <w:pStyle w:val="GEFEG"/>
              <w:spacing w:after="20"/>
              <w:ind w:left="533"/>
              <w:rPr>
                <w:sz w:val="12"/>
                <w:szCs w:val="12"/>
              </w:rPr>
            </w:pPr>
            <w:r>
              <w:rPr>
                <w:color w:val="000000"/>
                <w:sz w:val="16"/>
                <w:szCs w:val="16"/>
              </w:rPr>
              <w:t>DocumentTypeCode</w:t>
            </w:r>
          </w:p>
        </w:tc>
      </w:tr>
      <w:tr w:rsidR="0039026F" w14:paraId="16C6E18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FEE7FC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BA7B6E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C2080B5" w14:textId="77777777" w:rsidR="0039026F" w:rsidRDefault="0039026F">
            <w:pPr>
              <w:pStyle w:val="GEFEG"/>
              <w:spacing w:before="20" w:after="20"/>
              <w:rPr>
                <w:sz w:val="16"/>
                <w:szCs w:val="16"/>
              </w:rPr>
            </w:pPr>
            <w:r>
              <w:rPr>
                <w:b/>
                <w:bCs/>
                <w:color w:val="000000"/>
                <w:sz w:val="16"/>
                <w:szCs w:val="16"/>
              </w:rPr>
              <w:t>Attached document</w:t>
            </w:r>
          </w:p>
          <w:p w14:paraId="55F6497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46E20EA" w14:textId="77777777" w:rsidR="0039026F" w:rsidRDefault="0039026F">
            <w:pPr>
              <w:pStyle w:val="GEFEG"/>
              <w:ind w:left="557"/>
              <w:rPr>
                <w:sz w:val="16"/>
                <w:szCs w:val="16"/>
              </w:rPr>
            </w:pPr>
            <w:r>
              <w:rPr>
                <w:color w:val="000000"/>
                <w:sz w:val="16"/>
                <w:szCs w:val="16"/>
              </w:rPr>
              <w:t>Catalogue item details/Attached item specification/</w:t>
            </w:r>
          </w:p>
          <w:p w14:paraId="6FF1AF69" w14:textId="77777777" w:rsidR="0039026F" w:rsidRDefault="0039026F">
            <w:pPr>
              <w:pStyle w:val="GEFEG"/>
              <w:spacing w:after="20"/>
              <w:ind w:left="557"/>
              <w:rPr>
                <w:sz w:val="12"/>
                <w:szCs w:val="12"/>
              </w:rPr>
            </w:pPr>
            <w:r>
              <w:rPr>
                <w:color w:val="000000"/>
                <w:sz w:val="16"/>
                <w:szCs w:val="16"/>
              </w:rPr>
              <w:t>Attached document</w:t>
            </w:r>
          </w:p>
        </w:tc>
        <w:tc>
          <w:tcPr>
            <w:tcW w:w="1340" w:type="dxa"/>
            <w:tcBorders>
              <w:top w:val="nil"/>
              <w:left w:val="nil"/>
              <w:bottom w:val="dotted" w:sz="6" w:space="0" w:color="C0C0C0"/>
              <w:right w:val="nil"/>
            </w:tcBorders>
            <w:shd w:val="clear" w:color="auto" w:fill="FFFFFF"/>
          </w:tcPr>
          <w:p w14:paraId="25E3396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91DA10D" w14:textId="77777777" w:rsidR="0039026F" w:rsidRDefault="0039026F">
            <w:pPr>
              <w:pStyle w:val="GEFEG"/>
              <w:spacing w:before="20" w:after="20"/>
              <w:ind w:left="74"/>
              <w:rPr>
                <w:sz w:val="16"/>
                <w:szCs w:val="16"/>
              </w:rPr>
            </w:pPr>
            <w:r>
              <w:rPr>
                <w:b/>
                <w:bCs/>
                <w:color w:val="000000"/>
                <w:sz w:val="16"/>
                <w:szCs w:val="16"/>
              </w:rPr>
              <w:t>cbc:EmbeddedDocumentBinaryObject</w:t>
            </w:r>
          </w:p>
          <w:p w14:paraId="20B81C8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22B58B5" w14:textId="77777777" w:rsidR="0039026F" w:rsidRDefault="0039026F">
            <w:pPr>
              <w:pStyle w:val="GEFEG"/>
              <w:ind w:left="533"/>
              <w:rPr>
                <w:sz w:val="16"/>
                <w:szCs w:val="16"/>
              </w:rPr>
            </w:pPr>
            <w:r>
              <w:rPr>
                <w:color w:val="000000"/>
                <w:sz w:val="16"/>
                <w:szCs w:val="16"/>
              </w:rPr>
              <w:t>ItemSpecificationDocumentReference/cac:Attachment/</w:t>
            </w:r>
          </w:p>
          <w:p w14:paraId="63F706A5" w14:textId="77777777" w:rsidR="0039026F" w:rsidRDefault="0039026F">
            <w:pPr>
              <w:pStyle w:val="GEFEG"/>
              <w:spacing w:after="20"/>
              <w:ind w:left="533"/>
              <w:rPr>
                <w:sz w:val="12"/>
                <w:szCs w:val="12"/>
              </w:rPr>
            </w:pPr>
            <w:r>
              <w:rPr>
                <w:color w:val="000000"/>
                <w:sz w:val="16"/>
                <w:szCs w:val="16"/>
              </w:rPr>
              <w:t>cbc:EmbeddedDocumentBinaryObject</w:t>
            </w:r>
          </w:p>
        </w:tc>
      </w:tr>
      <w:tr w:rsidR="0039026F" w14:paraId="5A82DBC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6C7B07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CABC8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DB01A7B" w14:textId="77777777" w:rsidR="0039026F" w:rsidRDefault="0039026F">
            <w:pPr>
              <w:pStyle w:val="GEFEG"/>
              <w:spacing w:before="20" w:after="20"/>
              <w:rPr>
                <w:sz w:val="16"/>
                <w:szCs w:val="16"/>
              </w:rPr>
            </w:pPr>
            <w:r>
              <w:rPr>
                <w:b/>
                <w:bCs/>
                <w:color w:val="000000"/>
                <w:sz w:val="16"/>
                <w:szCs w:val="16"/>
              </w:rPr>
              <w:t>Period start date</w:t>
            </w:r>
          </w:p>
          <w:p w14:paraId="07F4AF70"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0FB0B7E" w14:textId="77777777" w:rsidR="0039026F" w:rsidRDefault="0039026F">
            <w:pPr>
              <w:pStyle w:val="GEFEG"/>
              <w:spacing w:after="20"/>
              <w:ind w:left="557"/>
              <w:rPr>
                <w:sz w:val="12"/>
                <w:szCs w:val="12"/>
              </w:rPr>
            </w:pPr>
            <w:r>
              <w:rPr>
                <w:color w:val="000000"/>
                <w:sz w:val="16"/>
                <w:szCs w:val="16"/>
              </w:rPr>
              <w:t>Catalogue line validity period/Period start date</w:t>
            </w:r>
          </w:p>
        </w:tc>
        <w:tc>
          <w:tcPr>
            <w:tcW w:w="1340" w:type="dxa"/>
            <w:tcBorders>
              <w:top w:val="nil"/>
              <w:left w:val="nil"/>
              <w:bottom w:val="dotted" w:sz="6" w:space="0" w:color="C0C0C0"/>
              <w:right w:val="nil"/>
            </w:tcBorders>
            <w:shd w:val="clear" w:color="auto" w:fill="FFFFFF"/>
          </w:tcPr>
          <w:p w14:paraId="49F4B64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C013235" w14:textId="77777777" w:rsidR="0039026F" w:rsidRDefault="0039026F">
            <w:pPr>
              <w:pStyle w:val="GEFEG"/>
              <w:spacing w:before="20" w:after="20"/>
              <w:ind w:left="74"/>
              <w:rPr>
                <w:sz w:val="16"/>
                <w:szCs w:val="16"/>
              </w:rPr>
            </w:pPr>
            <w:r>
              <w:rPr>
                <w:b/>
                <w:bCs/>
                <w:color w:val="000000"/>
                <w:sz w:val="16"/>
                <w:szCs w:val="16"/>
              </w:rPr>
              <w:t>cbc:StartDate</w:t>
            </w:r>
          </w:p>
          <w:p w14:paraId="64EFFD7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65DC5CE7" w14:textId="77777777" w:rsidR="0039026F" w:rsidRDefault="0039026F">
            <w:pPr>
              <w:pStyle w:val="GEFEG"/>
              <w:ind w:left="533"/>
              <w:rPr>
                <w:sz w:val="16"/>
                <w:szCs w:val="16"/>
              </w:rPr>
            </w:pPr>
            <w:r>
              <w:rPr>
                <w:color w:val="000000"/>
                <w:sz w:val="16"/>
                <w:szCs w:val="16"/>
              </w:rPr>
              <w:t>ItemSpecificationDocumentReference/cac:</w:t>
            </w:r>
          </w:p>
          <w:p w14:paraId="51E50879" w14:textId="77777777" w:rsidR="0039026F" w:rsidRDefault="0039026F">
            <w:pPr>
              <w:pStyle w:val="GEFEG"/>
              <w:spacing w:after="20"/>
              <w:ind w:left="533"/>
              <w:rPr>
                <w:sz w:val="12"/>
                <w:szCs w:val="12"/>
              </w:rPr>
            </w:pPr>
            <w:r>
              <w:rPr>
                <w:color w:val="000000"/>
                <w:sz w:val="16"/>
                <w:szCs w:val="16"/>
              </w:rPr>
              <w:t>ValidityPeriod/cbc:StartDate</w:t>
            </w:r>
          </w:p>
        </w:tc>
      </w:tr>
      <w:tr w:rsidR="0039026F" w14:paraId="784D726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936489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28CC1B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CF188E3" w14:textId="77777777" w:rsidR="0039026F" w:rsidRDefault="0039026F">
            <w:pPr>
              <w:pStyle w:val="GEFEG"/>
              <w:spacing w:before="20" w:after="20"/>
              <w:rPr>
                <w:sz w:val="16"/>
                <w:szCs w:val="16"/>
              </w:rPr>
            </w:pPr>
            <w:r>
              <w:rPr>
                <w:b/>
                <w:bCs/>
                <w:color w:val="000000"/>
                <w:sz w:val="16"/>
                <w:szCs w:val="16"/>
              </w:rPr>
              <w:t>Period end date</w:t>
            </w:r>
          </w:p>
          <w:p w14:paraId="691D57C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5BCB1E0" w14:textId="77777777" w:rsidR="0039026F" w:rsidRDefault="0039026F">
            <w:pPr>
              <w:pStyle w:val="GEFEG"/>
              <w:spacing w:after="20"/>
              <w:ind w:left="557"/>
              <w:rPr>
                <w:sz w:val="12"/>
                <w:szCs w:val="12"/>
              </w:rPr>
            </w:pPr>
            <w:r>
              <w:rPr>
                <w:color w:val="000000"/>
                <w:sz w:val="16"/>
                <w:szCs w:val="16"/>
              </w:rPr>
              <w:t>Catalogue line validity period/Period end date</w:t>
            </w:r>
          </w:p>
        </w:tc>
        <w:tc>
          <w:tcPr>
            <w:tcW w:w="1340" w:type="dxa"/>
            <w:tcBorders>
              <w:top w:val="nil"/>
              <w:left w:val="nil"/>
              <w:bottom w:val="dotted" w:sz="6" w:space="0" w:color="C0C0C0"/>
              <w:right w:val="nil"/>
            </w:tcBorders>
            <w:shd w:val="clear" w:color="auto" w:fill="FFFFFF"/>
          </w:tcPr>
          <w:p w14:paraId="5300B6A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D6B8A5E" w14:textId="77777777" w:rsidR="0039026F" w:rsidRDefault="0039026F">
            <w:pPr>
              <w:pStyle w:val="GEFEG"/>
              <w:spacing w:before="20" w:after="20"/>
              <w:ind w:left="74"/>
              <w:rPr>
                <w:sz w:val="16"/>
                <w:szCs w:val="16"/>
              </w:rPr>
            </w:pPr>
            <w:r>
              <w:rPr>
                <w:b/>
                <w:bCs/>
                <w:color w:val="000000"/>
                <w:sz w:val="16"/>
                <w:szCs w:val="16"/>
              </w:rPr>
              <w:t>cbc:EndDate</w:t>
            </w:r>
          </w:p>
          <w:p w14:paraId="01A81B5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292E386B" w14:textId="77777777" w:rsidR="0039026F" w:rsidRDefault="0039026F">
            <w:pPr>
              <w:pStyle w:val="GEFEG"/>
              <w:ind w:left="533"/>
              <w:rPr>
                <w:sz w:val="16"/>
                <w:szCs w:val="16"/>
              </w:rPr>
            </w:pPr>
            <w:r>
              <w:rPr>
                <w:color w:val="000000"/>
                <w:sz w:val="16"/>
                <w:szCs w:val="16"/>
              </w:rPr>
              <w:t>ItemSpecificationDocumentReference/cac:</w:t>
            </w:r>
          </w:p>
          <w:p w14:paraId="6D3729DA" w14:textId="77777777" w:rsidR="0039026F" w:rsidRDefault="0039026F">
            <w:pPr>
              <w:pStyle w:val="GEFEG"/>
              <w:spacing w:after="20"/>
              <w:ind w:left="533"/>
              <w:rPr>
                <w:sz w:val="12"/>
                <w:szCs w:val="12"/>
              </w:rPr>
            </w:pPr>
            <w:r>
              <w:rPr>
                <w:color w:val="000000"/>
                <w:sz w:val="16"/>
                <w:szCs w:val="16"/>
              </w:rPr>
              <w:t>ValidityPeriod/cbc:EndDate</w:t>
            </w:r>
          </w:p>
        </w:tc>
      </w:tr>
      <w:tr w:rsidR="0039026F" w14:paraId="3566303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E2A2EA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34BE1A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11BC317" w14:textId="77777777" w:rsidR="0039026F" w:rsidRDefault="0039026F">
            <w:pPr>
              <w:pStyle w:val="GEFEG"/>
              <w:spacing w:before="20" w:after="20"/>
              <w:rPr>
                <w:sz w:val="16"/>
                <w:szCs w:val="16"/>
              </w:rPr>
            </w:pPr>
            <w:r>
              <w:rPr>
                <w:b/>
                <w:bCs/>
                <w:color w:val="000000"/>
                <w:sz w:val="16"/>
                <w:szCs w:val="16"/>
              </w:rPr>
              <w:t>Item net price</w:t>
            </w:r>
          </w:p>
          <w:p w14:paraId="31182EE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7CB72AA" w14:textId="77777777" w:rsidR="0039026F" w:rsidRDefault="0039026F">
            <w:pPr>
              <w:pStyle w:val="GEFEG"/>
              <w:spacing w:after="20"/>
              <w:ind w:left="557"/>
              <w:rPr>
                <w:sz w:val="12"/>
                <w:szCs w:val="12"/>
              </w:rPr>
            </w:pPr>
            <w:r>
              <w:rPr>
                <w:color w:val="000000"/>
                <w:sz w:val="16"/>
                <w:szCs w:val="16"/>
              </w:rPr>
              <w:t>Catalogue item price/Item net price</w:t>
            </w:r>
          </w:p>
        </w:tc>
        <w:tc>
          <w:tcPr>
            <w:tcW w:w="1340" w:type="dxa"/>
            <w:tcBorders>
              <w:top w:val="nil"/>
              <w:left w:val="nil"/>
              <w:bottom w:val="dotted" w:sz="6" w:space="0" w:color="C0C0C0"/>
              <w:right w:val="nil"/>
            </w:tcBorders>
            <w:shd w:val="clear" w:color="auto" w:fill="FFFFFF"/>
          </w:tcPr>
          <w:p w14:paraId="22FAA01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3DBDB36" w14:textId="77777777" w:rsidR="0039026F" w:rsidRDefault="0039026F">
            <w:pPr>
              <w:pStyle w:val="GEFEG"/>
              <w:spacing w:before="20" w:after="20"/>
              <w:ind w:left="74"/>
              <w:rPr>
                <w:sz w:val="16"/>
                <w:szCs w:val="16"/>
              </w:rPr>
            </w:pPr>
            <w:r>
              <w:rPr>
                <w:b/>
                <w:bCs/>
                <w:color w:val="000000"/>
                <w:sz w:val="16"/>
                <w:szCs w:val="16"/>
              </w:rPr>
              <w:t>cbc:PriceAmount</w:t>
            </w:r>
          </w:p>
          <w:p w14:paraId="2475661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46DA07B3" w14:textId="77777777" w:rsidR="0039026F" w:rsidRDefault="0039026F">
            <w:pPr>
              <w:pStyle w:val="GEFEG"/>
              <w:spacing w:after="20"/>
              <w:ind w:left="533"/>
              <w:rPr>
                <w:sz w:val="12"/>
                <w:szCs w:val="12"/>
              </w:rPr>
            </w:pPr>
            <w:r>
              <w:rPr>
                <w:color w:val="000000"/>
                <w:sz w:val="16"/>
                <w:szCs w:val="16"/>
              </w:rPr>
              <w:t>RequiredItemLocationQuantity/cac:Price/cbc:PriceAmount</w:t>
            </w:r>
          </w:p>
        </w:tc>
      </w:tr>
      <w:tr w:rsidR="0039026F" w14:paraId="35FC9A1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C54DE8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EE91F5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063CE41" w14:textId="77777777" w:rsidR="0039026F" w:rsidRDefault="0039026F">
            <w:pPr>
              <w:pStyle w:val="GEFEG"/>
              <w:spacing w:before="20" w:after="20"/>
              <w:rPr>
                <w:sz w:val="16"/>
                <w:szCs w:val="16"/>
              </w:rPr>
            </w:pPr>
            <w:r>
              <w:rPr>
                <w:b/>
                <w:bCs/>
                <w:color w:val="000000"/>
                <w:sz w:val="16"/>
                <w:szCs w:val="16"/>
              </w:rPr>
              <w:t>Item price type</w:t>
            </w:r>
          </w:p>
          <w:p w14:paraId="6FEC6D4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C2A0D12" w14:textId="77777777" w:rsidR="0039026F" w:rsidRDefault="0039026F">
            <w:pPr>
              <w:pStyle w:val="GEFEG"/>
              <w:spacing w:after="20"/>
              <w:ind w:left="557"/>
              <w:rPr>
                <w:sz w:val="12"/>
                <w:szCs w:val="12"/>
              </w:rPr>
            </w:pPr>
            <w:r>
              <w:rPr>
                <w:color w:val="000000"/>
                <w:sz w:val="16"/>
                <w:szCs w:val="16"/>
              </w:rPr>
              <w:t>Catalogue item price/Item price type</w:t>
            </w:r>
          </w:p>
        </w:tc>
        <w:tc>
          <w:tcPr>
            <w:tcW w:w="1340" w:type="dxa"/>
            <w:tcBorders>
              <w:top w:val="nil"/>
              <w:left w:val="nil"/>
              <w:bottom w:val="dotted" w:sz="6" w:space="0" w:color="C0C0C0"/>
              <w:right w:val="nil"/>
            </w:tcBorders>
            <w:shd w:val="clear" w:color="auto" w:fill="FFFFFF"/>
          </w:tcPr>
          <w:p w14:paraId="54444D2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B515E75" w14:textId="77777777" w:rsidR="0039026F" w:rsidRDefault="0039026F">
            <w:pPr>
              <w:pStyle w:val="GEFEG"/>
              <w:spacing w:before="20" w:after="20"/>
              <w:ind w:left="74"/>
              <w:rPr>
                <w:sz w:val="16"/>
                <w:szCs w:val="16"/>
              </w:rPr>
            </w:pPr>
            <w:r>
              <w:rPr>
                <w:b/>
                <w:bCs/>
                <w:color w:val="000000"/>
                <w:sz w:val="16"/>
                <w:szCs w:val="16"/>
              </w:rPr>
              <w:t>cbc:PriceTypeCode</w:t>
            </w:r>
          </w:p>
          <w:p w14:paraId="5BA1A7A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63A9F395" w14:textId="77777777" w:rsidR="0039026F" w:rsidRDefault="0039026F">
            <w:pPr>
              <w:pStyle w:val="GEFEG"/>
              <w:ind w:left="533"/>
              <w:rPr>
                <w:sz w:val="16"/>
                <w:szCs w:val="16"/>
              </w:rPr>
            </w:pPr>
            <w:r>
              <w:rPr>
                <w:color w:val="000000"/>
                <w:sz w:val="16"/>
                <w:szCs w:val="16"/>
              </w:rPr>
              <w:t>RequiredItemLocationQuantity/cac:Price/cbc:</w:t>
            </w:r>
          </w:p>
          <w:p w14:paraId="09F27845" w14:textId="77777777" w:rsidR="0039026F" w:rsidRDefault="0039026F">
            <w:pPr>
              <w:pStyle w:val="GEFEG"/>
              <w:spacing w:after="20"/>
              <w:ind w:left="533"/>
              <w:rPr>
                <w:sz w:val="12"/>
                <w:szCs w:val="12"/>
              </w:rPr>
            </w:pPr>
            <w:r>
              <w:rPr>
                <w:color w:val="000000"/>
                <w:sz w:val="16"/>
                <w:szCs w:val="16"/>
              </w:rPr>
              <w:t>PriceTypeCode</w:t>
            </w:r>
          </w:p>
        </w:tc>
      </w:tr>
      <w:tr w:rsidR="0039026F" w14:paraId="61699D2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6AFAEC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CD10D5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AFA9967" w14:textId="77777777" w:rsidR="0039026F" w:rsidRDefault="0039026F">
            <w:pPr>
              <w:pStyle w:val="GEFEG"/>
              <w:spacing w:before="20" w:after="20"/>
              <w:rPr>
                <w:sz w:val="16"/>
                <w:szCs w:val="16"/>
              </w:rPr>
            </w:pPr>
            <w:r>
              <w:rPr>
                <w:b/>
                <w:bCs/>
                <w:color w:val="000000"/>
                <w:sz w:val="16"/>
                <w:szCs w:val="16"/>
              </w:rPr>
              <w:t>Period start date</w:t>
            </w:r>
          </w:p>
          <w:p w14:paraId="0ADBDE7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FF2FB43" w14:textId="77777777" w:rsidR="0039026F" w:rsidRDefault="0039026F">
            <w:pPr>
              <w:pStyle w:val="GEFEG"/>
              <w:ind w:left="557"/>
              <w:rPr>
                <w:sz w:val="12"/>
                <w:szCs w:val="12"/>
              </w:rPr>
            </w:pPr>
            <w:r>
              <w:rPr>
                <w:color w:val="000000"/>
                <w:sz w:val="16"/>
                <w:szCs w:val="16"/>
              </w:rPr>
              <w:t>Catalogue item price/Price validity period/Period start</w:t>
            </w:r>
          </w:p>
        </w:tc>
        <w:tc>
          <w:tcPr>
            <w:tcW w:w="1340" w:type="dxa"/>
            <w:tcBorders>
              <w:top w:val="nil"/>
              <w:left w:val="nil"/>
              <w:bottom w:val="dotted" w:sz="6" w:space="0" w:color="C0C0C0"/>
              <w:right w:val="nil"/>
            </w:tcBorders>
            <w:shd w:val="clear" w:color="auto" w:fill="FFFFFF"/>
          </w:tcPr>
          <w:p w14:paraId="179E065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4671380" w14:textId="77777777" w:rsidR="0039026F" w:rsidRDefault="0039026F">
            <w:pPr>
              <w:pStyle w:val="GEFEG"/>
              <w:spacing w:before="20" w:after="20"/>
              <w:ind w:left="74"/>
              <w:rPr>
                <w:sz w:val="16"/>
                <w:szCs w:val="16"/>
              </w:rPr>
            </w:pPr>
            <w:r>
              <w:rPr>
                <w:b/>
                <w:bCs/>
                <w:color w:val="000000"/>
                <w:sz w:val="16"/>
                <w:szCs w:val="16"/>
              </w:rPr>
              <w:t>cbc:StartDate</w:t>
            </w:r>
          </w:p>
          <w:p w14:paraId="2163D6B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0E2FF8D4" w14:textId="77777777" w:rsidR="0039026F" w:rsidRDefault="0039026F">
            <w:pPr>
              <w:pStyle w:val="GEFEG"/>
              <w:ind w:left="533"/>
              <w:rPr>
                <w:sz w:val="12"/>
                <w:szCs w:val="12"/>
              </w:rPr>
            </w:pPr>
            <w:r>
              <w:rPr>
                <w:color w:val="000000"/>
                <w:sz w:val="16"/>
                <w:szCs w:val="16"/>
              </w:rPr>
              <w:t>RequiredItemLocationQuantity/cac:Price/cac:</w:t>
            </w:r>
          </w:p>
        </w:tc>
      </w:tr>
      <w:tr w:rsidR="0039026F" w14:paraId="5845A75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58911B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67AA780"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3A78AE8B" w14:textId="77777777" w:rsidR="0039026F" w:rsidRDefault="0039026F">
            <w:pPr>
              <w:pStyle w:val="GEFEG"/>
              <w:spacing w:after="20"/>
              <w:ind w:left="557"/>
              <w:rPr>
                <w:sz w:val="12"/>
                <w:szCs w:val="12"/>
              </w:rPr>
            </w:pPr>
            <w:r>
              <w:rPr>
                <w:color w:val="000000"/>
                <w:sz w:val="16"/>
                <w:szCs w:val="16"/>
              </w:rPr>
              <w:t>date</w:t>
            </w:r>
          </w:p>
        </w:tc>
        <w:tc>
          <w:tcPr>
            <w:tcW w:w="1340" w:type="dxa"/>
            <w:tcBorders>
              <w:top w:val="nil"/>
              <w:left w:val="nil"/>
              <w:bottom w:val="dotted" w:sz="6" w:space="0" w:color="C0C0C0"/>
              <w:right w:val="nil"/>
            </w:tcBorders>
            <w:shd w:val="clear" w:color="auto" w:fill="FFFFFF"/>
          </w:tcPr>
          <w:p w14:paraId="42CCEA8E"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4A4F1E2E" w14:textId="77777777" w:rsidR="0039026F" w:rsidRDefault="0039026F">
            <w:pPr>
              <w:pStyle w:val="GEFEG"/>
              <w:spacing w:after="20"/>
              <w:ind w:left="533"/>
              <w:rPr>
                <w:sz w:val="12"/>
                <w:szCs w:val="12"/>
              </w:rPr>
            </w:pPr>
            <w:r>
              <w:rPr>
                <w:color w:val="000000"/>
                <w:sz w:val="16"/>
                <w:szCs w:val="16"/>
              </w:rPr>
              <w:t>ValidityPeriod/cbc:StartDate</w:t>
            </w:r>
          </w:p>
        </w:tc>
      </w:tr>
      <w:tr w:rsidR="0039026F" w14:paraId="7CD4D72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330E21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55F268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E5631DC" w14:textId="77777777" w:rsidR="0039026F" w:rsidRDefault="0039026F">
            <w:pPr>
              <w:pStyle w:val="GEFEG"/>
              <w:spacing w:before="20" w:after="20"/>
              <w:rPr>
                <w:sz w:val="16"/>
                <w:szCs w:val="16"/>
              </w:rPr>
            </w:pPr>
            <w:r>
              <w:rPr>
                <w:b/>
                <w:bCs/>
                <w:color w:val="000000"/>
                <w:sz w:val="16"/>
                <w:szCs w:val="16"/>
              </w:rPr>
              <w:t>Period end date</w:t>
            </w:r>
          </w:p>
          <w:p w14:paraId="3BC3987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9BC9F66" w14:textId="77777777" w:rsidR="0039026F" w:rsidRDefault="0039026F">
            <w:pPr>
              <w:pStyle w:val="GEFEG"/>
              <w:ind w:left="557"/>
              <w:rPr>
                <w:sz w:val="16"/>
                <w:szCs w:val="16"/>
              </w:rPr>
            </w:pPr>
            <w:r>
              <w:rPr>
                <w:color w:val="000000"/>
                <w:sz w:val="16"/>
                <w:szCs w:val="16"/>
              </w:rPr>
              <w:t>Catalogue item price/Price validity period/Period end</w:t>
            </w:r>
          </w:p>
          <w:p w14:paraId="343BFAF3" w14:textId="77777777" w:rsidR="0039026F" w:rsidRDefault="0039026F">
            <w:pPr>
              <w:pStyle w:val="GEFEG"/>
              <w:spacing w:after="20"/>
              <w:ind w:left="557"/>
              <w:rPr>
                <w:sz w:val="12"/>
                <w:szCs w:val="12"/>
              </w:rPr>
            </w:pPr>
            <w:r>
              <w:rPr>
                <w:color w:val="000000"/>
                <w:sz w:val="16"/>
                <w:szCs w:val="16"/>
              </w:rPr>
              <w:t>date</w:t>
            </w:r>
          </w:p>
        </w:tc>
        <w:tc>
          <w:tcPr>
            <w:tcW w:w="1340" w:type="dxa"/>
            <w:tcBorders>
              <w:top w:val="nil"/>
              <w:left w:val="nil"/>
              <w:bottom w:val="dotted" w:sz="6" w:space="0" w:color="C0C0C0"/>
              <w:right w:val="nil"/>
            </w:tcBorders>
            <w:shd w:val="clear" w:color="auto" w:fill="FFFFFF"/>
          </w:tcPr>
          <w:p w14:paraId="7C170F8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BBB59F4" w14:textId="77777777" w:rsidR="0039026F" w:rsidRDefault="0039026F">
            <w:pPr>
              <w:pStyle w:val="GEFEG"/>
              <w:spacing w:before="20" w:after="20"/>
              <w:ind w:left="74"/>
              <w:rPr>
                <w:sz w:val="16"/>
                <w:szCs w:val="16"/>
              </w:rPr>
            </w:pPr>
            <w:r>
              <w:rPr>
                <w:b/>
                <w:bCs/>
                <w:color w:val="000000"/>
                <w:sz w:val="16"/>
                <w:szCs w:val="16"/>
              </w:rPr>
              <w:t>cbc:EndDate</w:t>
            </w:r>
          </w:p>
          <w:p w14:paraId="7D76AA3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4C6C4815" w14:textId="77777777" w:rsidR="0039026F" w:rsidRDefault="0039026F">
            <w:pPr>
              <w:pStyle w:val="GEFEG"/>
              <w:ind w:left="533"/>
              <w:rPr>
                <w:sz w:val="16"/>
                <w:szCs w:val="16"/>
              </w:rPr>
            </w:pPr>
            <w:r>
              <w:rPr>
                <w:color w:val="000000"/>
                <w:sz w:val="16"/>
                <w:szCs w:val="16"/>
              </w:rPr>
              <w:t>RequiredItemLocationQuantity/cac:Price/cac:</w:t>
            </w:r>
          </w:p>
          <w:p w14:paraId="71163AA6" w14:textId="77777777" w:rsidR="0039026F" w:rsidRDefault="0039026F">
            <w:pPr>
              <w:pStyle w:val="GEFEG"/>
              <w:spacing w:after="20"/>
              <w:ind w:left="533"/>
              <w:rPr>
                <w:sz w:val="12"/>
                <w:szCs w:val="12"/>
              </w:rPr>
            </w:pPr>
            <w:r>
              <w:rPr>
                <w:color w:val="000000"/>
                <w:sz w:val="16"/>
                <w:szCs w:val="16"/>
              </w:rPr>
              <w:t>ValidityPeriod/cbc:EndDate</w:t>
            </w:r>
          </w:p>
        </w:tc>
      </w:tr>
      <w:tr w:rsidR="0039026F" w14:paraId="047B6B1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C4F064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EAFB4A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5B2E1C8" w14:textId="77777777" w:rsidR="0039026F" w:rsidRDefault="0039026F">
            <w:pPr>
              <w:pStyle w:val="GEFEG"/>
              <w:spacing w:before="20" w:after="20"/>
              <w:rPr>
                <w:sz w:val="16"/>
                <w:szCs w:val="16"/>
              </w:rPr>
            </w:pPr>
            <w:r>
              <w:rPr>
                <w:b/>
                <w:bCs/>
                <w:color w:val="000000"/>
                <w:sz w:val="16"/>
                <w:szCs w:val="16"/>
              </w:rPr>
              <w:t>City</w:t>
            </w:r>
          </w:p>
          <w:p w14:paraId="7A8C917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DB48971" w14:textId="77777777" w:rsidR="0039026F" w:rsidRDefault="0039026F">
            <w:pPr>
              <w:pStyle w:val="GEFEG"/>
              <w:spacing w:after="20"/>
              <w:ind w:left="557"/>
              <w:rPr>
                <w:sz w:val="12"/>
                <w:szCs w:val="12"/>
              </w:rPr>
            </w:pPr>
            <w:r>
              <w:rPr>
                <w:color w:val="000000"/>
                <w:sz w:val="16"/>
                <w:szCs w:val="16"/>
              </w:rPr>
              <w:t>Catalogue item price/Price location/City</w:t>
            </w:r>
          </w:p>
        </w:tc>
        <w:tc>
          <w:tcPr>
            <w:tcW w:w="1340" w:type="dxa"/>
            <w:tcBorders>
              <w:top w:val="nil"/>
              <w:left w:val="nil"/>
              <w:bottom w:val="dotted" w:sz="6" w:space="0" w:color="C0C0C0"/>
              <w:right w:val="nil"/>
            </w:tcBorders>
            <w:shd w:val="clear" w:color="auto" w:fill="FFFFFF"/>
          </w:tcPr>
          <w:p w14:paraId="1209BBC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A74666E" w14:textId="77777777" w:rsidR="0039026F" w:rsidRDefault="0039026F">
            <w:pPr>
              <w:pStyle w:val="GEFEG"/>
              <w:spacing w:before="20" w:after="20"/>
              <w:ind w:left="74"/>
              <w:rPr>
                <w:sz w:val="16"/>
                <w:szCs w:val="16"/>
              </w:rPr>
            </w:pPr>
            <w:r>
              <w:rPr>
                <w:b/>
                <w:bCs/>
                <w:color w:val="000000"/>
                <w:sz w:val="16"/>
                <w:szCs w:val="16"/>
              </w:rPr>
              <w:t>cbc:CityName</w:t>
            </w:r>
          </w:p>
          <w:p w14:paraId="7E8A4DD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1AD9470A" w14:textId="77777777" w:rsidR="0039026F" w:rsidRDefault="0039026F">
            <w:pPr>
              <w:pStyle w:val="GEFEG"/>
              <w:ind w:left="533"/>
              <w:rPr>
                <w:sz w:val="16"/>
                <w:szCs w:val="16"/>
              </w:rPr>
            </w:pPr>
            <w:r>
              <w:rPr>
                <w:color w:val="000000"/>
                <w:sz w:val="16"/>
                <w:szCs w:val="16"/>
              </w:rPr>
              <w:t>RequiredItemLocationQuantity/cac:</w:t>
            </w:r>
          </w:p>
          <w:p w14:paraId="1C870FF2" w14:textId="77777777" w:rsidR="0039026F" w:rsidRDefault="0039026F">
            <w:pPr>
              <w:pStyle w:val="GEFEG"/>
              <w:spacing w:after="20"/>
              <w:ind w:left="533"/>
              <w:rPr>
                <w:sz w:val="12"/>
                <w:szCs w:val="12"/>
              </w:rPr>
            </w:pPr>
            <w:r>
              <w:rPr>
                <w:color w:val="000000"/>
                <w:sz w:val="16"/>
                <w:szCs w:val="16"/>
              </w:rPr>
              <w:t>ApplicableTerritoryAddress/cbc:CityName</w:t>
            </w:r>
          </w:p>
        </w:tc>
      </w:tr>
      <w:tr w:rsidR="0039026F" w14:paraId="2CE27BA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DC72ED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D5CA26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5CF4161" w14:textId="77777777" w:rsidR="0039026F" w:rsidRDefault="0039026F">
            <w:pPr>
              <w:pStyle w:val="GEFEG"/>
              <w:spacing w:before="20" w:after="20"/>
              <w:rPr>
                <w:sz w:val="16"/>
                <w:szCs w:val="16"/>
              </w:rPr>
            </w:pPr>
            <w:r>
              <w:rPr>
                <w:b/>
                <w:bCs/>
                <w:color w:val="000000"/>
                <w:sz w:val="16"/>
                <w:szCs w:val="16"/>
              </w:rPr>
              <w:t>Country subdivision</w:t>
            </w:r>
          </w:p>
          <w:p w14:paraId="0B0BF8A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54F3DBD" w14:textId="77777777" w:rsidR="0039026F" w:rsidRDefault="0039026F">
            <w:pPr>
              <w:pStyle w:val="GEFEG"/>
              <w:spacing w:after="20"/>
              <w:ind w:left="557"/>
              <w:rPr>
                <w:sz w:val="12"/>
                <w:szCs w:val="12"/>
              </w:rPr>
            </w:pPr>
            <w:r>
              <w:rPr>
                <w:color w:val="000000"/>
                <w:sz w:val="16"/>
                <w:szCs w:val="16"/>
              </w:rPr>
              <w:t>Catalogue item price/Price location/Country subdivision</w:t>
            </w:r>
          </w:p>
        </w:tc>
        <w:tc>
          <w:tcPr>
            <w:tcW w:w="1340" w:type="dxa"/>
            <w:tcBorders>
              <w:top w:val="nil"/>
              <w:left w:val="nil"/>
              <w:bottom w:val="dotted" w:sz="6" w:space="0" w:color="C0C0C0"/>
              <w:right w:val="nil"/>
            </w:tcBorders>
            <w:shd w:val="clear" w:color="auto" w:fill="FFFFFF"/>
          </w:tcPr>
          <w:p w14:paraId="2C006D6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771D7EB" w14:textId="77777777" w:rsidR="0039026F" w:rsidRDefault="0039026F">
            <w:pPr>
              <w:pStyle w:val="GEFEG"/>
              <w:spacing w:before="20" w:after="20"/>
              <w:ind w:left="74"/>
              <w:rPr>
                <w:sz w:val="16"/>
                <w:szCs w:val="16"/>
              </w:rPr>
            </w:pPr>
            <w:r>
              <w:rPr>
                <w:b/>
                <w:bCs/>
                <w:color w:val="000000"/>
                <w:sz w:val="16"/>
                <w:szCs w:val="16"/>
              </w:rPr>
              <w:t>cbc:CountrySubentity</w:t>
            </w:r>
          </w:p>
          <w:p w14:paraId="5575217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0992D7C9" w14:textId="77777777" w:rsidR="0039026F" w:rsidRDefault="0039026F">
            <w:pPr>
              <w:pStyle w:val="GEFEG"/>
              <w:ind w:left="533"/>
              <w:rPr>
                <w:sz w:val="16"/>
                <w:szCs w:val="16"/>
              </w:rPr>
            </w:pPr>
            <w:r>
              <w:rPr>
                <w:color w:val="000000"/>
                <w:sz w:val="16"/>
                <w:szCs w:val="16"/>
              </w:rPr>
              <w:t>RequiredItemLocationQuantity/cac:</w:t>
            </w:r>
          </w:p>
          <w:p w14:paraId="616CFAE8" w14:textId="77777777" w:rsidR="0039026F" w:rsidRDefault="0039026F">
            <w:pPr>
              <w:pStyle w:val="GEFEG"/>
              <w:spacing w:after="20"/>
              <w:ind w:left="533"/>
              <w:rPr>
                <w:sz w:val="12"/>
                <w:szCs w:val="12"/>
              </w:rPr>
            </w:pPr>
            <w:r>
              <w:rPr>
                <w:color w:val="000000"/>
                <w:sz w:val="16"/>
                <w:szCs w:val="16"/>
              </w:rPr>
              <w:t>ApplicableTerritoryAddress/cbc:CountrySubentity</w:t>
            </w:r>
          </w:p>
        </w:tc>
      </w:tr>
      <w:tr w:rsidR="0039026F" w14:paraId="5EA836E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7AED30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8E22B6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7A6E36E" w14:textId="77777777" w:rsidR="0039026F" w:rsidRDefault="0039026F">
            <w:pPr>
              <w:pStyle w:val="GEFEG"/>
              <w:spacing w:before="20" w:after="20"/>
              <w:rPr>
                <w:sz w:val="16"/>
                <w:szCs w:val="16"/>
              </w:rPr>
            </w:pPr>
            <w:r>
              <w:rPr>
                <w:b/>
                <w:bCs/>
                <w:color w:val="000000"/>
                <w:sz w:val="16"/>
                <w:szCs w:val="16"/>
              </w:rPr>
              <w:t>Country code</w:t>
            </w:r>
          </w:p>
          <w:p w14:paraId="586FDFD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6EAC55F" w14:textId="77777777" w:rsidR="0039026F" w:rsidRDefault="0039026F">
            <w:pPr>
              <w:pStyle w:val="GEFEG"/>
              <w:spacing w:after="20"/>
              <w:ind w:left="557"/>
              <w:rPr>
                <w:sz w:val="12"/>
                <w:szCs w:val="12"/>
              </w:rPr>
            </w:pPr>
            <w:r>
              <w:rPr>
                <w:color w:val="000000"/>
                <w:sz w:val="16"/>
                <w:szCs w:val="16"/>
              </w:rPr>
              <w:t>Catalogue item price/Price location/Country code</w:t>
            </w:r>
          </w:p>
        </w:tc>
        <w:tc>
          <w:tcPr>
            <w:tcW w:w="1340" w:type="dxa"/>
            <w:tcBorders>
              <w:top w:val="nil"/>
              <w:left w:val="nil"/>
              <w:bottom w:val="dotted" w:sz="6" w:space="0" w:color="C0C0C0"/>
              <w:right w:val="nil"/>
            </w:tcBorders>
            <w:shd w:val="clear" w:color="auto" w:fill="FFFFFF"/>
          </w:tcPr>
          <w:p w14:paraId="07A2A2E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516100" w14:textId="77777777" w:rsidR="0039026F" w:rsidRDefault="0039026F">
            <w:pPr>
              <w:pStyle w:val="GEFEG"/>
              <w:spacing w:before="20" w:after="20"/>
              <w:ind w:left="74"/>
              <w:rPr>
                <w:sz w:val="16"/>
                <w:szCs w:val="16"/>
              </w:rPr>
            </w:pPr>
            <w:r>
              <w:rPr>
                <w:b/>
                <w:bCs/>
                <w:color w:val="000000"/>
                <w:sz w:val="16"/>
                <w:szCs w:val="16"/>
              </w:rPr>
              <w:t>cbc:IdentificationCode</w:t>
            </w:r>
          </w:p>
          <w:p w14:paraId="1E02FCF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73B05464" w14:textId="77777777" w:rsidR="0039026F" w:rsidRDefault="0039026F">
            <w:pPr>
              <w:pStyle w:val="GEFEG"/>
              <w:ind w:left="533"/>
              <w:rPr>
                <w:sz w:val="16"/>
                <w:szCs w:val="16"/>
              </w:rPr>
            </w:pPr>
            <w:r>
              <w:rPr>
                <w:color w:val="000000"/>
                <w:sz w:val="16"/>
                <w:szCs w:val="16"/>
              </w:rPr>
              <w:t>RequiredItemLocationQuantity/cac:</w:t>
            </w:r>
          </w:p>
          <w:p w14:paraId="4EA28267" w14:textId="77777777" w:rsidR="0039026F" w:rsidRDefault="0039026F">
            <w:pPr>
              <w:pStyle w:val="GEFEG"/>
              <w:ind w:left="533"/>
              <w:rPr>
                <w:sz w:val="16"/>
                <w:szCs w:val="16"/>
              </w:rPr>
            </w:pPr>
            <w:r>
              <w:rPr>
                <w:color w:val="000000"/>
                <w:sz w:val="16"/>
                <w:szCs w:val="16"/>
              </w:rPr>
              <w:t>ApplicableTerritoryAddress/cac:Country/cbc:</w:t>
            </w:r>
          </w:p>
          <w:p w14:paraId="4B718FD8" w14:textId="77777777" w:rsidR="0039026F" w:rsidRDefault="0039026F">
            <w:pPr>
              <w:pStyle w:val="GEFEG"/>
              <w:spacing w:after="20"/>
              <w:ind w:left="533"/>
              <w:rPr>
                <w:sz w:val="12"/>
                <w:szCs w:val="12"/>
              </w:rPr>
            </w:pPr>
            <w:r>
              <w:rPr>
                <w:color w:val="000000"/>
                <w:sz w:val="16"/>
                <w:szCs w:val="16"/>
              </w:rPr>
              <w:t>IdentificationCode</w:t>
            </w:r>
          </w:p>
        </w:tc>
      </w:tr>
      <w:tr w:rsidR="0039026F" w14:paraId="40D0BC3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64FD35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F6AFDF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69D5B92" w14:textId="77777777" w:rsidR="0039026F" w:rsidRDefault="0039026F">
            <w:pPr>
              <w:pStyle w:val="GEFEG"/>
              <w:spacing w:before="20" w:after="20"/>
              <w:rPr>
                <w:sz w:val="16"/>
                <w:szCs w:val="16"/>
              </w:rPr>
            </w:pPr>
            <w:r>
              <w:rPr>
                <w:b/>
                <w:bCs/>
                <w:color w:val="000000"/>
                <w:sz w:val="16"/>
                <w:szCs w:val="16"/>
              </w:rPr>
              <w:t>Allowance amount</w:t>
            </w:r>
          </w:p>
          <w:p w14:paraId="0DCED97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3797396" w14:textId="77777777" w:rsidR="0039026F" w:rsidRDefault="0039026F">
            <w:pPr>
              <w:pStyle w:val="GEFEG"/>
              <w:spacing w:after="20"/>
              <w:ind w:left="557"/>
              <w:rPr>
                <w:sz w:val="12"/>
                <w:szCs w:val="12"/>
              </w:rPr>
            </w:pPr>
            <w:r>
              <w:rPr>
                <w:color w:val="000000"/>
                <w:sz w:val="16"/>
                <w:szCs w:val="16"/>
              </w:rPr>
              <w:t>Catalogue item price/Line allowances/Allowance amount</w:t>
            </w:r>
          </w:p>
        </w:tc>
        <w:tc>
          <w:tcPr>
            <w:tcW w:w="1340" w:type="dxa"/>
            <w:tcBorders>
              <w:top w:val="nil"/>
              <w:left w:val="nil"/>
              <w:bottom w:val="dotted" w:sz="6" w:space="0" w:color="C0C0C0"/>
              <w:right w:val="nil"/>
            </w:tcBorders>
            <w:shd w:val="clear" w:color="auto" w:fill="FFFFFF"/>
          </w:tcPr>
          <w:p w14:paraId="755414A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5A98910" w14:textId="77777777" w:rsidR="0039026F" w:rsidRDefault="0039026F">
            <w:pPr>
              <w:pStyle w:val="GEFEG"/>
              <w:spacing w:before="20" w:after="20"/>
              <w:ind w:left="74"/>
              <w:rPr>
                <w:sz w:val="16"/>
                <w:szCs w:val="16"/>
              </w:rPr>
            </w:pPr>
            <w:r>
              <w:rPr>
                <w:b/>
                <w:bCs/>
                <w:color w:val="000000"/>
                <w:sz w:val="16"/>
                <w:szCs w:val="16"/>
              </w:rPr>
              <w:t>cbc:Amount</w:t>
            </w:r>
          </w:p>
          <w:p w14:paraId="43FBF36B"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3B62A16" w14:textId="77777777" w:rsidR="0039026F" w:rsidRDefault="0039026F">
            <w:pPr>
              <w:pStyle w:val="GEFEG"/>
              <w:ind w:left="533"/>
              <w:rPr>
                <w:sz w:val="16"/>
                <w:szCs w:val="16"/>
              </w:rPr>
            </w:pPr>
            <w:r>
              <w:rPr>
                <w:color w:val="000000"/>
                <w:sz w:val="16"/>
                <w:szCs w:val="16"/>
              </w:rPr>
              <w:t>RequiredItemLocationQuantity/cac:Price/cac:</w:t>
            </w:r>
          </w:p>
          <w:p w14:paraId="6E795C24" w14:textId="77777777" w:rsidR="0039026F" w:rsidRDefault="0039026F">
            <w:pPr>
              <w:pStyle w:val="GEFEG"/>
              <w:spacing w:after="20"/>
              <w:ind w:left="533"/>
              <w:rPr>
                <w:sz w:val="12"/>
                <w:szCs w:val="12"/>
              </w:rPr>
            </w:pPr>
            <w:r>
              <w:rPr>
                <w:color w:val="000000"/>
                <w:sz w:val="16"/>
                <w:szCs w:val="16"/>
              </w:rPr>
              <w:t>AllowanceCharge/cbc:Amount</w:t>
            </w:r>
          </w:p>
        </w:tc>
      </w:tr>
      <w:tr w:rsidR="0039026F" w14:paraId="635F1A9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2D1CD5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5BE8AD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9E25CCF" w14:textId="77777777" w:rsidR="0039026F" w:rsidRDefault="0039026F">
            <w:pPr>
              <w:pStyle w:val="GEFEG"/>
              <w:spacing w:before="20" w:after="20"/>
              <w:rPr>
                <w:sz w:val="16"/>
                <w:szCs w:val="16"/>
              </w:rPr>
            </w:pPr>
            <w:r>
              <w:rPr>
                <w:b/>
                <w:bCs/>
                <w:color w:val="000000"/>
                <w:sz w:val="16"/>
                <w:szCs w:val="16"/>
              </w:rPr>
              <w:t>Allowance reason</w:t>
            </w:r>
          </w:p>
          <w:p w14:paraId="5C0F5C3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450D2B0" w14:textId="77777777" w:rsidR="0039026F" w:rsidRDefault="0039026F">
            <w:pPr>
              <w:pStyle w:val="GEFEG"/>
              <w:spacing w:after="20"/>
              <w:ind w:left="557"/>
              <w:rPr>
                <w:sz w:val="12"/>
                <w:szCs w:val="12"/>
              </w:rPr>
            </w:pPr>
            <w:r>
              <w:rPr>
                <w:color w:val="000000"/>
                <w:sz w:val="16"/>
                <w:szCs w:val="16"/>
              </w:rPr>
              <w:t>Catalogue item price/Line allowances/Allowance reason</w:t>
            </w:r>
          </w:p>
        </w:tc>
        <w:tc>
          <w:tcPr>
            <w:tcW w:w="1340" w:type="dxa"/>
            <w:tcBorders>
              <w:top w:val="nil"/>
              <w:left w:val="nil"/>
              <w:bottom w:val="dotted" w:sz="6" w:space="0" w:color="C0C0C0"/>
              <w:right w:val="nil"/>
            </w:tcBorders>
            <w:shd w:val="clear" w:color="auto" w:fill="FFFFFF"/>
          </w:tcPr>
          <w:p w14:paraId="3BAF92B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99B413A" w14:textId="77777777" w:rsidR="0039026F" w:rsidRDefault="0039026F">
            <w:pPr>
              <w:pStyle w:val="GEFEG"/>
              <w:spacing w:before="20" w:after="20"/>
              <w:ind w:left="74"/>
              <w:rPr>
                <w:sz w:val="16"/>
                <w:szCs w:val="16"/>
              </w:rPr>
            </w:pPr>
            <w:r>
              <w:rPr>
                <w:b/>
                <w:bCs/>
                <w:color w:val="000000"/>
                <w:sz w:val="16"/>
                <w:szCs w:val="16"/>
              </w:rPr>
              <w:t>cbc:AllowanceChargeReason</w:t>
            </w:r>
          </w:p>
          <w:p w14:paraId="34223F5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20E59ED7" w14:textId="77777777" w:rsidR="0039026F" w:rsidRDefault="0039026F">
            <w:pPr>
              <w:pStyle w:val="GEFEG"/>
              <w:ind w:left="533"/>
              <w:rPr>
                <w:sz w:val="16"/>
                <w:szCs w:val="16"/>
              </w:rPr>
            </w:pPr>
            <w:r>
              <w:rPr>
                <w:color w:val="000000"/>
                <w:sz w:val="16"/>
                <w:szCs w:val="16"/>
              </w:rPr>
              <w:t>RequiredItemLocationQuantity/cac:Price/cac:</w:t>
            </w:r>
          </w:p>
          <w:p w14:paraId="240B5F98" w14:textId="77777777" w:rsidR="0039026F" w:rsidRDefault="0039026F">
            <w:pPr>
              <w:pStyle w:val="GEFEG"/>
              <w:spacing w:after="20"/>
              <w:ind w:left="533"/>
              <w:rPr>
                <w:sz w:val="12"/>
                <w:szCs w:val="12"/>
              </w:rPr>
            </w:pPr>
            <w:r>
              <w:rPr>
                <w:color w:val="000000"/>
                <w:sz w:val="16"/>
                <w:szCs w:val="16"/>
              </w:rPr>
              <w:t>AllowanceCharge/cbc:AllowanceChargeReason</w:t>
            </w:r>
          </w:p>
        </w:tc>
      </w:tr>
      <w:tr w:rsidR="0039026F" w14:paraId="4485833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28CF56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4AFD16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8022E58" w14:textId="77777777" w:rsidR="0039026F" w:rsidRDefault="0039026F">
            <w:pPr>
              <w:pStyle w:val="GEFEG"/>
              <w:spacing w:before="20" w:after="20"/>
              <w:rPr>
                <w:sz w:val="16"/>
                <w:szCs w:val="16"/>
              </w:rPr>
            </w:pPr>
            <w:r>
              <w:rPr>
                <w:b/>
                <w:bCs/>
                <w:color w:val="000000"/>
                <w:sz w:val="16"/>
                <w:szCs w:val="16"/>
              </w:rPr>
              <w:t>Standard unit of measure</w:t>
            </w:r>
          </w:p>
          <w:p w14:paraId="36B8C77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69C86CAD" w14:textId="77777777" w:rsidR="0039026F" w:rsidRDefault="0039026F">
            <w:pPr>
              <w:pStyle w:val="GEFEG"/>
              <w:spacing w:after="20"/>
              <w:ind w:left="557"/>
              <w:rPr>
                <w:sz w:val="12"/>
                <w:szCs w:val="12"/>
              </w:rPr>
            </w:pPr>
            <w:r>
              <w:rPr>
                <w:color w:val="000000"/>
                <w:sz w:val="16"/>
                <w:szCs w:val="16"/>
              </w:rPr>
              <w:t>comparison/Standard unit of measure</w:t>
            </w:r>
          </w:p>
        </w:tc>
        <w:tc>
          <w:tcPr>
            <w:tcW w:w="1340" w:type="dxa"/>
            <w:tcBorders>
              <w:top w:val="nil"/>
              <w:left w:val="nil"/>
              <w:bottom w:val="dotted" w:sz="6" w:space="0" w:color="C0C0C0"/>
              <w:right w:val="nil"/>
            </w:tcBorders>
            <w:shd w:val="clear" w:color="auto" w:fill="FFFFFF"/>
          </w:tcPr>
          <w:p w14:paraId="48FE2A40"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9A7A753" w14:textId="77777777" w:rsidR="0039026F" w:rsidRDefault="0039026F">
            <w:pPr>
              <w:pStyle w:val="GEFEG"/>
              <w:spacing w:before="20" w:after="20"/>
              <w:ind w:left="74"/>
              <w:rPr>
                <w:sz w:val="16"/>
                <w:szCs w:val="16"/>
              </w:rPr>
            </w:pPr>
            <w:r>
              <w:rPr>
                <w:b/>
                <w:bCs/>
                <w:color w:val="000000"/>
                <w:sz w:val="16"/>
                <w:szCs w:val="16"/>
              </w:rPr>
              <w:t>unitCode</w:t>
            </w:r>
          </w:p>
          <w:p w14:paraId="0FCAFF5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Catalogue/cac:CatalogueLine/cac:ItemComparison/cbc:</w:t>
            </w:r>
          </w:p>
          <w:p w14:paraId="79B23418" w14:textId="77777777" w:rsidR="0039026F" w:rsidRDefault="0039026F">
            <w:pPr>
              <w:pStyle w:val="GEFEG"/>
              <w:spacing w:after="20"/>
              <w:ind w:left="533"/>
              <w:rPr>
                <w:sz w:val="12"/>
                <w:szCs w:val="12"/>
              </w:rPr>
            </w:pPr>
            <w:r>
              <w:rPr>
                <w:color w:val="000000"/>
                <w:sz w:val="16"/>
                <w:szCs w:val="16"/>
              </w:rPr>
              <w:t>Quantity/@unitCode</w:t>
            </w:r>
          </w:p>
        </w:tc>
      </w:tr>
      <w:tr w:rsidR="0039026F" w14:paraId="7B4D1DC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107B09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F0F7CD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035C723" w14:textId="77777777" w:rsidR="0039026F" w:rsidRDefault="0039026F">
            <w:pPr>
              <w:pStyle w:val="GEFEG"/>
              <w:spacing w:before="20" w:after="20"/>
              <w:rPr>
                <w:sz w:val="16"/>
                <w:szCs w:val="16"/>
              </w:rPr>
            </w:pPr>
            <w:r>
              <w:rPr>
                <w:b/>
                <w:bCs/>
                <w:color w:val="000000"/>
                <w:sz w:val="16"/>
                <w:szCs w:val="16"/>
              </w:rPr>
              <w:t>Standard unit quantity</w:t>
            </w:r>
          </w:p>
          <w:p w14:paraId="2A253A9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7144B6FF" w14:textId="77777777" w:rsidR="0039026F" w:rsidRDefault="0039026F">
            <w:pPr>
              <w:pStyle w:val="GEFEG"/>
              <w:spacing w:after="20"/>
              <w:ind w:left="557"/>
              <w:rPr>
                <w:sz w:val="12"/>
                <w:szCs w:val="12"/>
              </w:rPr>
            </w:pPr>
            <w:r>
              <w:rPr>
                <w:color w:val="000000"/>
                <w:sz w:val="16"/>
                <w:szCs w:val="16"/>
              </w:rPr>
              <w:t>comparison/Standard unit quantity</w:t>
            </w:r>
          </w:p>
        </w:tc>
        <w:tc>
          <w:tcPr>
            <w:tcW w:w="1340" w:type="dxa"/>
            <w:tcBorders>
              <w:top w:val="nil"/>
              <w:left w:val="nil"/>
              <w:bottom w:val="dotted" w:sz="6" w:space="0" w:color="C0C0C0"/>
              <w:right w:val="nil"/>
            </w:tcBorders>
            <w:shd w:val="clear" w:color="auto" w:fill="FFFFFF"/>
          </w:tcPr>
          <w:p w14:paraId="742D598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AD1A5C9" w14:textId="77777777" w:rsidR="0039026F" w:rsidRDefault="0039026F">
            <w:pPr>
              <w:pStyle w:val="GEFEG"/>
              <w:spacing w:before="20" w:after="20"/>
              <w:ind w:left="74"/>
              <w:rPr>
                <w:sz w:val="16"/>
                <w:szCs w:val="16"/>
              </w:rPr>
            </w:pPr>
            <w:r>
              <w:rPr>
                <w:b/>
                <w:bCs/>
                <w:color w:val="000000"/>
                <w:sz w:val="16"/>
                <w:szCs w:val="16"/>
              </w:rPr>
              <w:t>cbc:Quantity</w:t>
            </w:r>
          </w:p>
          <w:p w14:paraId="27D1B39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Catalogue/cac:CatalogueLine/cac:ItemComparison/cbc:</w:t>
            </w:r>
          </w:p>
          <w:p w14:paraId="32E44C3A" w14:textId="77777777" w:rsidR="0039026F" w:rsidRDefault="0039026F">
            <w:pPr>
              <w:pStyle w:val="GEFEG"/>
              <w:spacing w:after="20"/>
              <w:ind w:left="533"/>
              <w:rPr>
                <w:sz w:val="12"/>
                <w:szCs w:val="12"/>
              </w:rPr>
            </w:pPr>
            <w:r>
              <w:rPr>
                <w:color w:val="000000"/>
                <w:sz w:val="16"/>
                <w:szCs w:val="16"/>
              </w:rPr>
              <w:t>Quantity</w:t>
            </w:r>
          </w:p>
        </w:tc>
      </w:tr>
      <w:tr w:rsidR="0039026F" w14:paraId="376CA1D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87BDA1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26AA8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0C1CD69" w14:textId="77777777" w:rsidR="0039026F" w:rsidRDefault="0039026F">
            <w:pPr>
              <w:pStyle w:val="GEFEG"/>
              <w:spacing w:before="20" w:after="20"/>
              <w:rPr>
                <w:sz w:val="16"/>
                <w:szCs w:val="16"/>
              </w:rPr>
            </w:pPr>
            <w:r>
              <w:rPr>
                <w:b/>
                <w:bCs/>
                <w:color w:val="000000"/>
                <w:sz w:val="16"/>
                <w:szCs w:val="16"/>
              </w:rPr>
              <w:t>Standardized unit price</w:t>
            </w:r>
          </w:p>
          <w:p w14:paraId="55F22EE7" w14:textId="77777777" w:rsidR="0039026F" w:rsidRDefault="0039026F">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Pre award catalogue/Pre award catalogue line/Item</w:t>
            </w:r>
          </w:p>
        </w:tc>
        <w:tc>
          <w:tcPr>
            <w:tcW w:w="1340" w:type="dxa"/>
            <w:tcBorders>
              <w:top w:val="nil"/>
              <w:left w:val="nil"/>
              <w:bottom w:val="dotted" w:sz="6" w:space="0" w:color="C0C0C0"/>
              <w:right w:val="nil"/>
            </w:tcBorders>
            <w:shd w:val="clear" w:color="auto" w:fill="FFFFFF"/>
          </w:tcPr>
          <w:p w14:paraId="46FE343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1257207" w14:textId="77777777" w:rsidR="0039026F" w:rsidRDefault="0039026F">
            <w:pPr>
              <w:pStyle w:val="GEFEG"/>
              <w:spacing w:before="20" w:after="20"/>
              <w:ind w:left="74"/>
              <w:rPr>
                <w:sz w:val="16"/>
                <w:szCs w:val="16"/>
              </w:rPr>
            </w:pPr>
            <w:r>
              <w:rPr>
                <w:b/>
                <w:bCs/>
                <w:color w:val="000000"/>
                <w:sz w:val="16"/>
                <w:szCs w:val="16"/>
              </w:rPr>
              <w:t>cbc:PriceAmount</w:t>
            </w:r>
          </w:p>
          <w:p w14:paraId="349446CB" w14:textId="77777777" w:rsidR="0039026F" w:rsidRDefault="0039026F">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Catalogue/cac:CatalogueLine/cac:ItemComparison/cbc:</w:t>
            </w:r>
          </w:p>
        </w:tc>
      </w:tr>
      <w:tr w:rsidR="0039026F" w14:paraId="3C48404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80F6C2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2B45F0C"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2CAF0B27" w14:textId="77777777" w:rsidR="0039026F" w:rsidRDefault="0039026F">
            <w:pPr>
              <w:pStyle w:val="GEFEG"/>
              <w:spacing w:after="20"/>
              <w:ind w:left="557"/>
              <w:rPr>
                <w:sz w:val="12"/>
                <w:szCs w:val="12"/>
              </w:rPr>
            </w:pPr>
            <w:r>
              <w:rPr>
                <w:color w:val="000000"/>
                <w:sz w:val="16"/>
                <w:szCs w:val="16"/>
              </w:rPr>
              <w:t>comparison/Standardized unit price</w:t>
            </w:r>
          </w:p>
        </w:tc>
        <w:tc>
          <w:tcPr>
            <w:tcW w:w="1340" w:type="dxa"/>
            <w:tcBorders>
              <w:top w:val="nil"/>
              <w:left w:val="nil"/>
              <w:bottom w:val="dotted" w:sz="6" w:space="0" w:color="C0C0C0"/>
              <w:right w:val="nil"/>
            </w:tcBorders>
            <w:shd w:val="clear" w:color="auto" w:fill="FFFFFF"/>
          </w:tcPr>
          <w:p w14:paraId="524BAF0F"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3C87AEC3" w14:textId="77777777" w:rsidR="0039026F" w:rsidRDefault="0039026F">
            <w:pPr>
              <w:pStyle w:val="GEFEG"/>
              <w:spacing w:after="20"/>
              <w:ind w:left="533"/>
              <w:rPr>
                <w:sz w:val="12"/>
                <w:szCs w:val="12"/>
              </w:rPr>
            </w:pPr>
            <w:r>
              <w:rPr>
                <w:color w:val="000000"/>
                <w:sz w:val="16"/>
                <w:szCs w:val="16"/>
              </w:rPr>
              <w:t>PriceAmount</w:t>
            </w:r>
          </w:p>
        </w:tc>
      </w:tr>
      <w:tr w:rsidR="0039026F" w14:paraId="1622336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AD71B5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941BFB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A65804B" w14:textId="77777777" w:rsidR="0039026F" w:rsidRDefault="0039026F">
            <w:pPr>
              <w:pStyle w:val="GEFEG"/>
              <w:spacing w:before="20" w:after="20"/>
              <w:rPr>
                <w:sz w:val="16"/>
                <w:szCs w:val="16"/>
              </w:rPr>
            </w:pPr>
            <w:r>
              <w:rPr>
                <w:b/>
                <w:bCs/>
                <w:color w:val="000000"/>
                <w:sz w:val="16"/>
                <w:szCs w:val="16"/>
              </w:rPr>
              <w:t>Item standard identifier</w:t>
            </w:r>
          </w:p>
          <w:p w14:paraId="42F76D6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92DC092" w14:textId="77777777" w:rsidR="0039026F" w:rsidRDefault="0039026F">
            <w:pPr>
              <w:pStyle w:val="GEFEG"/>
              <w:spacing w:after="20"/>
              <w:ind w:left="557"/>
              <w:rPr>
                <w:sz w:val="12"/>
                <w:szCs w:val="12"/>
              </w:rPr>
            </w:pPr>
            <w:r>
              <w:rPr>
                <w:color w:val="000000"/>
                <w:sz w:val="16"/>
                <w:szCs w:val="16"/>
              </w:rPr>
              <w:t>Component related item/Item standard identifier</w:t>
            </w:r>
          </w:p>
        </w:tc>
        <w:tc>
          <w:tcPr>
            <w:tcW w:w="1340" w:type="dxa"/>
            <w:tcBorders>
              <w:top w:val="nil"/>
              <w:left w:val="nil"/>
              <w:bottom w:val="dotted" w:sz="6" w:space="0" w:color="C0C0C0"/>
              <w:right w:val="nil"/>
            </w:tcBorders>
            <w:shd w:val="clear" w:color="auto" w:fill="FFFFFF"/>
          </w:tcPr>
          <w:p w14:paraId="5B416FF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8702E4A" w14:textId="77777777" w:rsidR="0039026F" w:rsidRDefault="0039026F">
            <w:pPr>
              <w:pStyle w:val="GEFEG"/>
              <w:spacing w:before="20" w:after="20"/>
              <w:ind w:left="74"/>
              <w:rPr>
                <w:sz w:val="16"/>
                <w:szCs w:val="16"/>
              </w:rPr>
            </w:pPr>
            <w:r>
              <w:rPr>
                <w:b/>
                <w:bCs/>
                <w:color w:val="000000"/>
                <w:sz w:val="16"/>
                <w:szCs w:val="16"/>
              </w:rPr>
              <w:t>cbc:ID</w:t>
            </w:r>
          </w:p>
          <w:p w14:paraId="02ACC08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861AC77" w14:textId="77777777" w:rsidR="0039026F" w:rsidRDefault="0039026F">
            <w:pPr>
              <w:pStyle w:val="GEFEG"/>
              <w:spacing w:after="20"/>
              <w:ind w:left="533"/>
              <w:rPr>
                <w:sz w:val="12"/>
                <w:szCs w:val="12"/>
              </w:rPr>
            </w:pPr>
            <w:r>
              <w:rPr>
                <w:color w:val="000000"/>
                <w:sz w:val="16"/>
                <w:szCs w:val="16"/>
              </w:rPr>
              <w:t>ComponentRelatedItem/cbc:ID</w:t>
            </w:r>
          </w:p>
        </w:tc>
      </w:tr>
      <w:tr w:rsidR="0039026F" w14:paraId="1A32580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91A4BD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0DD0A2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DBE5E4" w14:textId="77777777" w:rsidR="0039026F" w:rsidRDefault="0039026F">
            <w:pPr>
              <w:pStyle w:val="GEFEG"/>
              <w:spacing w:before="20" w:after="20"/>
              <w:rPr>
                <w:sz w:val="16"/>
                <w:szCs w:val="16"/>
              </w:rPr>
            </w:pPr>
            <w:r>
              <w:rPr>
                <w:b/>
                <w:bCs/>
                <w:color w:val="000000"/>
                <w:sz w:val="16"/>
                <w:szCs w:val="16"/>
              </w:rPr>
              <w:t>Related item quantity</w:t>
            </w:r>
          </w:p>
          <w:p w14:paraId="610F469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21455A4" w14:textId="77777777" w:rsidR="0039026F" w:rsidRDefault="0039026F">
            <w:pPr>
              <w:pStyle w:val="GEFEG"/>
              <w:spacing w:after="20"/>
              <w:ind w:left="557"/>
              <w:rPr>
                <w:sz w:val="12"/>
                <w:szCs w:val="12"/>
              </w:rPr>
            </w:pPr>
            <w:r>
              <w:rPr>
                <w:color w:val="000000"/>
                <w:sz w:val="16"/>
                <w:szCs w:val="16"/>
              </w:rPr>
              <w:t>Component related item/Related item quantity</w:t>
            </w:r>
          </w:p>
        </w:tc>
        <w:tc>
          <w:tcPr>
            <w:tcW w:w="1340" w:type="dxa"/>
            <w:tcBorders>
              <w:top w:val="nil"/>
              <w:left w:val="nil"/>
              <w:bottom w:val="dotted" w:sz="6" w:space="0" w:color="C0C0C0"/>
              <w:right w:val="nil"/>
            </w:tcBorders>
            <w:shd w:val="clear" w:color="auto" w:fill="FFFFFF"/>
          </w:tcPr>
          <w:p w14:paraId="01264A4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4FD17A8" w14:textId="77777777" w:rsidR="0039026F" w:rsidRDefault="0039026F">
            <w:pPr>
              <w:pStyle w:val="GEFEG"/>
              <w:spacing w:before="20" w:after="20"/>
              <w:ind w:left="74"/>
              <w:rPr>
                <w:sz w:val="16"/>
                <w:szCs w:val="16"/>
              </w:rPr>
            </w:pPr>
            <w:r>
              <w:rPr>
                <w:b/>
                <w:bCs/>
                <w:color w:val="000000"/>
                <w:sz w:val="16"/>
                <w:szCs w:val="16"/>
              </w:rPr>
              <w:t>cbc:Quantity</w:t>
            </w:r>
          </w:p>
          <w:p w14:paraId="6C815DE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9FC2C0A" w14:textId="77777777" w:rsidR="0039026F" w:rsidRDefault="0039026F">
            <w:pPr>
              <w:pStyle w:val="GEFEG"/>
              <w:spacing w:after="20"/>
              <w:ind w:left="533"/>
              <w:rPr>
                <w:sz w:val="12"/>
                <w:szCs w:val="12"/>
              </w:rPr>
            </w:pPr>
            <w:r>
              <w:rPr>
                <w:color w:val="000000"/>
                <w:sz w:val="16"/>
                <w:szCs w:val="16"/>
              </w:rPr>
              <w:t>ComponentRelatedItem/cbc:Quantity</w:t>
            </w:r>
          </w:p>
        </w:tc>
      </w:tr>
      <w:tr w:rsidR="0039026F" w14:paraId="561406A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867903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8150E2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ACD15DC" w14:textId="77777777" w:rsidR="0039026F" w:rsidRDefault="0039026F">
            <w:pPr>
              <w:pStyle w:val="GEFEG"/>
              <w:spacing w:before="20" w:after="20"/>
              <w:rPr>
                <w:sz w:val="16"/>
                <w:szCs w:val="16"/>
              </w:rPr>
            </w:pPr>
            <w:r>
              <w:rPr>
                <w:b/>
                <w:bCs/>
                <w:color w:val="000000"/>
                <w:sz w:val="16"/>
                <w:szCs w:val="16"/>
              </w:rPr>
              <w:t>Item standard identifier</w:t>
            </w:r>
          </w:p>
          <w:p w14:paraId="68CC600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line/Required</w:t>
            </w:r>
          </w:p>
          <w:p w14:paraId="038CD4D9" w14:textId="77777777" w:rsidR="0039026F" w:rsidRDefault="0039026F">
            <w:pPr>
              <w:pStyle w:val="GEFEG"/>
              <w:spacing w:after="20"/>
              <w:ind w:left="557"/>
              <w:rPr>
                <w:sz w:val="12"/>
                <w:szCs w:val="12"/>
              </w:rPr>
            </w:pPr>
            <w:r>
              <w:rPr>
                <w:color w:val="000000"/>
                <w:sz w:val="16"/>
                <w:szCs w:val="16"/>
              </w:rPr>
              <w:t>related item/Item standard identifier</w:t>
            </w:r>
          </w:p>
        </w:tc>
        <w:tc>
          <w:tcPr>
            <w:tcW w:w="1340" w:type="dxa"/>
            <w:tcBorders>
              <w:top w:val="nil"/>
              <w:left w:val="nil"/>
              <w:bottom w:val="dotted" w:sz="6" w:space="0" w:color="C0C0C0"/>
              <w:right w:val="nil"/>
            </w:tcBorders>
            <w:shd w:val="clear" w:color="auto" w:fill="FFFFFF"/>
          </w:tcPr>
          <w:p w14:paraId="4CCE365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E067EB8" w14:textId="77777777" w:rsidR="0039026F" w:rsidRDefault="0039026F">
            <w:pPr>
              <w:pStyle w:val="GEFEG"/>
              <w:spacing w:before="20" w:after="20"/>
              <w:ind w:left="74"/>
              <w:rPr>
                <w:sz w:val="16"/>
                <w:szCs w:val="16"/>
              </w:rPr>
            </w:pPr>
            <w:r>
              <w:rPr>
                <w:b/>
                <w:bCs/>
                <w:color w:val="000000"/>
                <w:sz w:val="16"/>
                <w:szCs w:val="16"/>
              </w:rPr>
              <w:t>cbc:ID</w:t>
            </w:r>
          </w:p>
          <w:p w14:paraId="7A3822A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Catalogue/cac:CatalogueLine/cac:RequiredRelatedItem/</w:t>
            </w:r>
          </w:p>
          <w:p w14:paraId="569610EC" w14:textId="77777777" w:rsidR="0039026F" w:rsidRDefault="0039026F">
            <w:pPr>
              <w:pStyle w:val="GEFEG"/>
              <w:spacing w:after="20"/>
              <w:ind w:left="533"/>
              <w:rPr>
                <w:sz w:val="12"/>
                <w:szCs w:val="12"/>
              </w:rPr>
            </w:pPr>
            <w:r>
              <w:rPr>
                <w:color w:val="000000"/>
                <w:sz w:val="16"/>
                <w:szCs w:val="16"/>
              </w:rPr>
              <w:t>cbc:ID</w:t>
            </w:r>
          </w:p>
        </w:tc>
      </w:tr>
      <w:tr w:rsidR="0039026F" w14:paraId="6BEAC30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950E5A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F860F9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511770A" w14:textId="77777777" w:rsidR="0039026F" w:rsidRDefault="0039026F">
            <w:pPr>
              <w:pStyle w:val="GEFEG"/>
              <w:spacing w:before="20" w:after="20"/>
              <w:rPr>
                <w:sz w:val="16"/>
                <w:szCs w:val="16"/>
              </w:rPr>
            </w:pPr>
            <w:r>
              <w:rPr>
                <w:b/>
                <w:bCs/>
                <w:color w:val="000000"/>
                <w:sz w:val="16"/>
                <w:szCs w:val="16"/>
              </w:rPr>
              <w:t>Related item quantity</w:t>
            </w:r>
          </w:p>
          <w:p w14:paraId="2A108A4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line/Required</w:t>
            </w:r>
          </w:p>
          <w:p w14:paraId="5795C937" w14:textId="77777777" w:rsidR="0039026F" w:rsidRDefault="0039026F">
            <w:pPr>
              <w:pStyle w:val="GEFEG"/>
              <w:spacing w:after="20"/>
              <w:ind w:left="557"/>
              <w:rPr>
                <w:sz w:val="12"/>
                <w:szCs w:val="12"/>
              </w:rPr>
            </w:pPr>
            <w:r>
              <w:rPr>
                <w:color w:val="000000"/>
                <w:sz w:val="16"/>
                <w:szCs w:val="16"/>
              </w:rPr>
              <w:t>related item/Related item quantity</w:t>
            </w:r>
          </w:p>
        </w:tc>
        <w:tc>
          <w:tcPr>
            <w:tcW w:w="1340" w:type="dxa"/>
            <w:tcBorders>
              <w:top w:val="nil"/>
              <w:left w:val="nil"/>
              <w:bottom w:val="dotted" w:sz="6" w:space="0" w:color="C0C0C0"/>
              <w:right w:val="nil"/>
            </w:tcBorders>
            <w:shd w:val="clear" w:color="auto" w:fill="FFFFFF"/>
          </w:tcPr>
          <w:p w14:paraId="285533C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7AF0E63" w14:textId="77777777" w:rsidR="0039026F" w:rsidRDefault="0039026F">
            <w:pPr>
              <w:pStyle w:val="GEFEG"/>
              <w:spacing w:before="20" w:after="20"/>
              <w:ind w:left="74"/>
              <w:rPr>
                <w:sz w:val="16"/>
                <w:szCs w:val="16"/>
              </w:rPr>
            </w:pPr>
            <w:r>
              <w:rPr>
                <w:b/>
                <w:bCs/>
                <w:color w:val="000000"/>
                <w:sz w:val="16"/>
                <w:szCs w:val="16"/>
              </w:rPr>
              <w:t>cbc:Quantity</w:t>
            </w:r>
          </w:p>
          <w:p w14:paraId="41C7CA4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Catalogue/cac:CatalogueLine/cac:RequiredRelatedItem/</w:t>
            </w:r>
          </w:p>
          <w:p w14:paraId="28A8B9C0" w14:textId="77777777" w:rsidR="0039026F" w:rsidRDefault="0039026F">
            <w:pPr>
              <w:pStyle w:val="GEFEG"/>
              <w:spacing w:after="20"/>
              <w:ind w:left="533"/>
              <w:rPr>
                <w:sz w:val="12"/>
                <w:szCs w:val="12"/>
              </w:rPr>
            </w:pPr>
            <w:r>
              <w:rPr>
                <w:color w:val="000000"/>
                <w:sz w:val="16"/>
                <w:szCs w:val="16"/>
              </w:rPr>
              <w:t>cbc:Quantity</w:t>
            </w:r>
          </w:p>
        </w:tc>
      </w:tr>
      <w:tr w:rsidR="0039026F" w14:paraId="5D78765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849D4C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375280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08D0B1A" w14:textId="77777777" w:rsidR="0039026F" w:rsidRDefault="0039026F">
            <w:pPr>
              <w:pStyle w:val="GEFEG"/>
              <w:spacing w:before="20" w:after="20"/>
              <w:rPr>
                <w:sz w:val="16"/>
                <w:szCs w:val="16"/>
              </w:rPr>
            </w:pPr>
            <w:r>
              <w:rPr>
                <w:b/>
                <w:bCs/>
                <w:color w:val="000000"/>
                <w:sz w:val="16"/>
                <w:szCs w:val="16"/>
              </w:rPr>
              <w:t>Item standard identifier</w:t>
            </w:r>
          </w:p>
          <w:p w14:paraId="2DEFC2A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20A80B0" w14:textId="77777777" w:rsidR="0039026F" w:rsidRDefault="0039026F">
            <w:pPr>
              <w:pStyle w:val="GEFEG"/>
              <w:spacing w:after="20"/>
              <w:ind w:left="557"/>
              <w:rPr>
                <w:sz w:val="12"/>
                <w:szCs w:val="12"/>
              </w:rPr>
            </w:pPr>
            <w:r>
              <w:rPr>
                <w:color w:val="000000"/>
                <w:sz w:val="16"/>
                <w:szCs w:val="16"/>
              </w:rPr>
              <w:t>Accessory related item/Item standard identifier</w:t>
            </w:r>
          </w:p>
        </w:tc>
        <w:tc>
          <w:tcPr>
            <w:tcW w:w="1340" w:type="dxa"/>
            <w:tcBorders>
              <w:top w:val="nil"/>
              <w:left w:val="nil"/>
              <w:bottom w:val="dotted" w:sz="6" w:space="0" w:color="C0C0C0"/>
              <w:right w:val="nil"/>
            </w:tcBorders>
            <w:shd w:val="clear" w:color="auto" w:fill="FFFFFF"/>
          </w:tcPr>
          <w:p w14:paraId="47F7D6D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9FA26CA" w14:textId="77777777" w:rsidR="0039026F" w:rsidRDefault="0039026F">
            <w:pPr>
              <w:pStyle w:val="GEFEG"/>
              <w:spacing w:before="20" w:after="20"/>
              <w:ind w:left="74"/>
              <w:rPr>
                <w:sz w:val="16"/>
                <w:szCs w:val="16"/>
              </w:rPr>
            </w:pPr>
            <w:r>
              <w:rPr>
                <w:b/>
                <w:bCs/>
                <w:color w:val="000000"/>
                <w:sz w:val="16"/>
                <w:szCs w:val="16"/>
              </w:rPr>
              <w:t>cbc:ID</w:t>
            </w:r>
          </w:p>
          <w:p w14:paraId="5CAED2B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9D5E329" w14:textId="77777777" w:rsidR="0039026F" w:rsidRDefault="0039026F">
            <w:pPr>
              <w:pStyle w:val="GEFEG"/>
              <w:spacing w:after="20"/>
              <w:ind w:left="533"/>
              <w:rPr>
                <w:sz w:val="12"/>
                <w:szCs w:val="12"/>
              </w:rPr>
            </w:pPr>
            <w:r>
              <w:rPr>
                <w:color w:val="000000"/>
                <w:sz w:val="16"/>
                <w:szCs w:val="16"/>
              </w:rPr>
              <w:t>ComplementaryRelatedItem/cbc:ID</w:t>
            </w:r>
          </w:p>
        </w:tc>
      </w:tr>
      <w:tr w:rsidR="0039026F" w14:paraId="5E899A3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1607DE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DCC189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9D8E9F8" w14:textId="77777777" w:rsidR="0039026F" w:rsidRDefault="0039026F">
            <w:pPr>
              <w:pStyle w:val="GEFEG"/>
              <w:spacing w:before="20" w:after="20"/>
              <w:rPr>
                <w:sz w:val="16"/>
                <w:szCs w:val="16"/>
              </w:rPr>
            </w:pPr>
            <w:r>
              <w:rPr>
                <w:b/>
                <w:bCs/>
                <w:color w:val="000000"/>
                <w:sz w:val="16"/>
                <w:szCs w:val="16"/>
              </w:rPr>
              <w:t>Related item quantity</w:t>
            </w:r>
          </w:p>
          <w:p w14:paraId="5194AC0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F978531" w14:textId="77777777" w:rsidR="0039026F" w:rsidRDefault="0039026F">
            <w:pPr>
              <w:pStyle w:val="GEFEG"/>
              <w:spacing w:after="20"/>
              <w:ind w:left="557"/>
              <w:rPr>
                <w:sz w:val="12"/>
                <w:szCs w:val="12"/>
              </w:rPr>
            </w:pPr>
            <w:r>
              <w:rPr>
                <w:color w:val="000000"/>
                <w:sz w:val="16"/>
                <w:szCs w:val="16"/>
              </w:rPr>
              <w:t>Accessory related item/Related item quantity</w:t>
            </w:r>
          </w:p>
        </w:tc>
        <w:tc>
          <w:tcPr>
            <w:tcW w:w="1340" w:type="dxa"/>
            <w:tcBorders>
              <w:top w:val="nil"/>
              <w:left w:val="nil"/>
              <w:bottom w:val="dotted" w:sz="6" w:space="0" w:color="C0C0C0"/>
              <w:right w:val="nil"/>
            </w:tcBorders>
            <w:shd w:val="clear" w:color="auto" w:fill="FFFFFF"/>
          </w:tcPr>
          <w:p w14:paraId="02DD990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A451896" w14:textId="77777777" w:rsidR="0039026F" w:rsidRDefault="0039026F">
            <w:pPr>
              <w:pStyle w:val="GEFEG"/>
              <w:spacing w:before="20" w:after="20"/>
              <w:ind w:left="74"/>
              <w:rPr>
                <w:sz w:val="16"/>
                <w:szCs w:val="16"/>
              </w:rPr>
            </w:pPr>
            <w:r>
              <w:rPr>
                <w:b/>
                <w:bCs/>
                <w:color w:val="000000"/>
                <w:sz w:val="16"/>
                <w:szCs w:val="16"/>
              </w:rPr>
              <w:t>cbc:Quantity</w:t>
            </w:r>
          </w:p>
          <w:p w14:paraId="17CCE0F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29DEAC6D" w14:textId="77777777" w:rsidR="0039026F" w:rsidRDefault="0039026F">
            <w:pPr>
              <w:pStyle w:val="GEFEG"/>
              <w:spacing w:after="20"/>
              <w:ind w:left="533"/>
              <w:rPr>
                <w:sz w:val="12"/>
                <w:szCs w:val="12"/>
              </w:rPr>
            </w:pPr>
            <w:r>
              <w:rPr>
                <w:color w:val="000000"/>
                <w:sz w:val="16"/>
                <w:szCs w:val="16"/>
              </w:rPr>
              <w:t>ComplementaryRelatedItem/cbc:Quantity</w:t>
            </w:r>
          </w:p>
        </w:tc>
      </w:tr>
      <w:tr w:rsidR="0039026F" w14:paraId="0E10D3E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FEF070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FEDE9F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5349E31" w14:textId="77777777" w:rsidR="0039026F" w:rsidRDefault="0039026F">
            <w:pPr>
              <w:pStyle w:val="GEFEG"/>
              <w:spacing w:before="20" w:after="20"/>
              <w:rPr>
                <w:sz w:val="16"/>
                <w:szCs w:val="16"/>
              </w:rPr>
            </w:pPr>
            <w:r>
              <w:rPr>
                <w:b/>
                <w:bCs/>
                <w:color w:val="000000"/>
                <w:sz w:val="16"/>
                <w:szCs w:val="16"/>
              </w:rPr>
              <w:t>Item standard identifier</w:t>
            </w:r>
          </w:p>
          <w:p w14:paraId="1EA576F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line/Replaced</w:t>
            </w:r>
          </w:p>
          <w:p w14:paraId="4CD1F8A3" w14:textId="77777777" w:rsidR="0039026F" w:rsidRDefault="0039026F">
            <w:pPr>
              <w:pStyle w:val="GEFEG"/>
              <w:spacing w:after="20"/>
              <w:ind w:left="557"/>
              <w:rPr>
                <w:sz w:val="12"/>
                <w:szCs w:val="12"/>
              </w:rPr>
            </w:pPr>
            <w:r>
              <w:rPr>
                <w:color w:val="000000"/>
                <w:sz w:val="16"/>
                <w:szCs w:val="16"/>
              </w:rPr>
              <w:t>item/Item standard identifier</w:t>
            </w:r>
          </w:p>
        </w:tc>
        <w:tc>
          <w:tcPr>
            <w:tcW w:w="1340" w:type="dxa"/>
            <w:tcBorders>
              <w:top w:val="nil"/>
              <w:left w:val="nil"/>
              <w:bottom w:val="dotted" w:sz="6" w:space="0" w:color="C0C0C0"/>
              <w:right w:val="nil"/>
            </w:tcBorders>
            <w:shd w:val="clear" w:color="auto" w:fill="FFFFFF"/>
          </w:tcPr>
          <w:p w14:paraId="2E3C585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C14B965" w14:textId="77777777" w:rsidR="0039026F" w:rsidRDefault="0039026F">
            <w:pPr>
              <w:pStyle w:val="GEFEG"/>
              <w:spacing w:before="20" w:after="20"/>
              <w:ind w:left="74"/>
              <w:rPr>
                <w:sz w:val="16"/>
                <w:szCs w:val="16"/>
              </w:rPr>
            </w:pPr>
            <w:r>
              <w:rPr>
                <w:b/>
                <w:bCs/>
                <w:color w:val="000000"/>
                <w:sz w:val="16"/>
                <w:szCs w:val="16"/>
              </w:rPr>
              <w:t>cbc:ID</w:t>
            </w:r>
          </w:p>
          <w:p w14:paraId="22194AB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Catalogue/cac:CatalogueLine/cac:ReplacedRelatedItem/</w:t>
            </w:r>
          </w:p>
          <w:p w14:paraId="3F53D4A0" w14:textId="77777777" w:rsidR="0039026F" w:rsidRDefault="0039026F">
            <w:pPr>
              <w:pStyle w:val="GEFEG"/>
              <w:spacing w:after="20"/>
              <w:ind w:left="533"/>
              <w:rPr>
                <w:sz w:val="12"/>
                <w:szCs w:val="12"/>
              </w:rPr>
            </w:pPr>
            <w:r>
              <w:rPr>
                <w:color w:val="000000"/>
                <w:sz w:val="16"/>
                <w:szCs w:val="16"/>
              </w:rPr>
              <w:t>cbc:ID</w:t>
            </w:r>
          </w:p>
        </w:tc>
      </w:tr>
      <w:tr w:rsidR="0039026F" w14:paraId="7E996A7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69EB76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1EE22B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7B6807A" w14:textId="77777777" w:rsidR="0039026F" w:rsidRDefault="0039026F">
            <w:pPr>
              <w:pStyle w:val="GEFEG"/>
              <w:spacing w:before="20" w:after="20"/>
              <w:rPr>
                <w:sz w:val="16"/>
                <w:szCs w:val="16"/>
              </w:rPr>
            </w:pPr>
            <w:r>
              <w:rPr>
                <w:b/>
                <w:bCs/>
                <w:color w:val="000000"/>
                <w:sz w:val="16"/>
                <w:szCs w:val="16"/>
              </w:rPr>
              <w:t>Related item quantity</w:t>
            </w:r>
          </w:p>
          <w:p w14:paraId="1F6B926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line/Replaced</w:t>
            </w:r>
          </w:p>
          <w:p w14:paraId="7CDD42B9" w14:textId="77777777" w:rsidR="0039026F" w:rsidRDefault="0039026F">
            <w:pPr>
              <w:pStyle w:val="GEFEG"/>
              <w:spacing w:after="20"/>
              <w:ind w:left="557"/>
              <w:rPr>
                <w:sz w:val="12"/>
                <w:szCs w:val="12"/>
              </w:rPr>
            </w:pPr>
            <w:r>
              <w:rPr>
                <w:color w:val="000000"/>
                <w:sz w:val="16"/>
                <w:szCs w:val="16"/>
              </w:rPr>
              <w:t>item/Related item quantity</w:t>
            </w:r>
          </w:p>
        </w:tc>
        <w:tc>
          <w:tcPr>
            <w:tcW w:w="1340" w:type="dxa"/>
            <w:tcBorders>
              <w:top w:val="nil"/>
              <w:left w:val="nil"/>
              <w:bottom w:val="dotted" w:sz="6" w:space="0" w:color="C0C0C0"/>
              <w:right w:val="nil"/>
            </w:tcBorders>
            <w:shd w:val="clear" w:color="auto" w:fill="FFFFFF"/>
          </w:tcPr>
          <w:p w14:paraId="4F55BF5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799A068" w14:textId="77777777" w:rsidR="0039026F" w:rsidRDefault="0039026F">
            <w:pPr>
              <w:pStyle w:val="GEFEG"/>
              <w:spacing w:before="20" w:after="20"/>
              <w:ind w:left="74"/>
              <w:rPr>
                <w:sz w:val="16"/>
                <w:szCs w:val="16"/>
              </w:rPr>
            </w:pPr>
            <w:r>
              <w:rPr>
                <w:b/>
                <w:bCs/>
                <w:color w:val="000000"/>
                <w:sz w:val="16"/>
                <w:szCs w:val="16"/>
              </w:rPr>
              <w:t>cbc:Quantity</w:t>
            </w:r>
          </w:p>
          <w:p w14:paraId="4BAB73A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Catalogue/cac:CatalogueLine/cac:ReplacedRelatedItem/</w:t>
            </w:r>
          </w:p>
          <w:p w14:paraId="0B8168AD" w14:textId="77777777" w:rsidR="0039026F" w:rsidRDefault="0039026F">
            <w:pPr>
              <w:pStyle w:val="GEFEG"/>
              <w:spacing w:after="20"/>
              <w:ind w:left="533"/>
              <w:rPr>
                <w:sz w:val="12"/>
                <w:szCs w:val="12"/>
              </w:rPr>
            </w:pPr>
            <w:r>
              <w:rPr>
                <w:color w:val="000000"/>
                <w:sz w:val="16"/>
                <w:szCs w:val="16"/>
              </w:rPr>
              <w:t>cbc:Quantity</w:t>
            </w:r>
          </w:p>
        </w:tc>
      </w:tr>
      <w:tr w:rsidR="0039026F" w14:paraId="3081A95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E97661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133BBF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8BE12F8" w14:textId="77777777" w:rsidR="0039026F" w:rsidRDefault="0039026F">
            <w:pPr>
              <w:pStyle w:val="GEFEG"/>
              <w:spacing w:before="20" w:after="20"/>
              <w:rPr>
                <w:sz w:val="16"/>
                <w:szCs w:val="16"/>
              </w:rPr>
            </w:pPr>
            <w:r>
              <w:rPr>
                <w:b/>
                <w:bCs/>
                <w:color w:val="000000"/>
                <w:sz w:val="16"/>
                <w:szCs w:val="16"/>
              </w:rPr>
              <w:t>Packed units</w:t>
            </w:r>
          </w:p>
          <w:p w14:paraId="5EEAAF3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6C502213" w14:textId="77777777" w:rsidR="0039026F" w:rsidRDefault="0039026F">
            <w:pPr>
              <w:pStyle w:val="GEFEG"/>
              <w:spacing w:after="20"/>
              <w:ind w:left="557"/>
              <w:rPr>
                <w:sz w:val="12"/>
                <w:szCs w:val="12"/>
              </w:rPr>
            </w:pPr>
            <w:r>
              <w:rPr>
                <w:color w:val="000000"/>
                <w:sz w:val="16"/>
                <w:szCs w:val="16"/>
              </w:rPr>
              <w:t>packaging/Packed units</w:t>
            </w:r>
          </w:p>
        </w:tc>
        <w:tc>
          <w:tcPr>
            <w:tcW w:w="1340" w:type="dxa"/>
            <w:tcBorders>
              <w:top w:val="nil"/>
              <w:left w:val="nil"/>
              <w:bottom w:val="dotted" w:sz="6" w:space="0" w:color="C0C0C0"/>
              <w:right w:val="nil"/>
            </w:tcBorders>
            <w:shd w:val="clear" w:color="auto" w:fill="FFFFFF"/>
          </w:tcPr>
          <w:p w14:paraId="593817F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7FCD35F" w14:textId="77777777" w:rsidR="0039026F" w:rsidRDefault="0039026F">
            <w:pPr>
              <w:pStyle w:val="GEFEG"/>
              <w:spacing w:before="20" w:after="20"/>
              <w:ind w:left="74"/>
              <w:rPr>
                <w:sz w:val="16"/>
                <w:szCs w:val="16"/>
              </w:rPr>
            </w:pPr>
            <w:r>
              <w:rPr>
                <w:b/>
                <w:bCs/>
                <w:color w:val="000000"/>
                <w:sz w:val="16"/>
                <w:szCs w:val="16"/>
              </w:rPr>
              <w:t>cbc:PackSizeNumeric</w:t>
            </w:r>
          </w:p>
          <w:p w14:paraId="1945BF8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Catalogue/cac:CatalogueLine/cac:Item/cbc:</w:t>
            </w:r>
          </w:p>
          <w:p w14:paraId="23D1539E" w14:textId="77777777" w:rsidR="0039026F" w:rsidRDefault="0039026F">
            <w:pPr>
              <w:pStyle w:val="GEFEG"/>
              <w:spacing w:after="20"/>
              <w:ind w:left="533"/>
              <w:rPr>
                <w:sz w:val="12"/>
                <w:szCs w:val="12"/>
              </w:rPr>
            </w:pPr>
            <w:r>
              <w:rPr>
                <w:color w:val="000000"/>
                <w:sz w:val="16"/>
                <w:szCs w:val="16"/>
              </w:rPr>
              <w:t>PackSizeNumeric</w:t>
            </w:r>
          </w:p>
        </w:tc>
      </w:tr>
      <w:tr w:rsidR="0039026F" w14:paraId="0174B59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94B543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9EB80E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ABBED9D" w14:textId="77777777" w:rsidR="0039026F" w:rsidRDefault="0039026F">
            <w:pPr>
              <w:pStyle w:val="GEFEG"/>
              <w:spacing w:before="20" w:after="20"/>
              <w:rPr>
                <w:sz w:val="16"/>
                <w:szCs w:val="16"/>
              </w:rPr>
            </w:pPr>
            <w:r>
              <w:rPr>
                <w:b/>
                <w:bCs/>
                <w:color w:val="000000"/>
                <w:sz w:val="16"/>
                <w:szCs w:val="16"/>
              </w:rPr>
              <w:t>Packed Quantity</w:t>
            </w:r>
          </w:p>
          <w:p w14:paraId="56976A8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09DE1290" w14:textId="77777777" w:rsidR="0039026F" w:rsidRDefault="0039026F">
            <w:pPr>
              <w:pStyle w:val="GEFEG"/>
              <w:spacing w:after="20"/>
              <w:ind w:left="557"/>
              <w:rPr>
                <w:sz w:val="12"/>
                <w:szCs w:val="12"/>
              </w:rPr>
            </w:pPr>
            <w:r>
              <w:rPr>
                <w:color w:val="000000"/>
                <w:sz w:val="16"/>
                <w:szCs w:val="16"/>
              </w:rPr>
              <w:t>packaging/Packed Quantity</w:t>
            </w:r>
          </w:p>
        </w:tc>
        <w:tc>
          <w:tcPr>
            <w:tcW w:w="1340" w:type="dxa"/>
            <w:tcBorders>
              <w:top w:val="nil"/>
              <w:left w:val="nil"/>
              <w:bottom w:val="dotted" w:sz="6" w:space="0" w:color="C0C0C0"/>
              <w:right w:val="nil"/>
            </w:tcBorders>
            <w:shd w:val="clear" w:color="auto" w:fill="FFFFFF"/>
          </w:tcPr>
          <w:p w14:paraId="277AD22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DDD6369" w14:textId="77777777" w:rsidR="0039026F" w:rsidRDefault="0039026F">
            <w:pPr>
              <w:pStyle w:val="GEFEG"/>
              <w:spacing w:before="20" w:after="20"/>
              <w:ind w:left="74"/>
              <w:rPr>
                <w:sz w:val="16"/>
                <w:szCs w:val="16"/>
              </w:rPr>
            </w:pPr>
            <w:r>
              <w:rPr>
                <w:b/>
                <w:bCs/>
                <w:color w:val="000000"/>
                <w:sz w:val="16"/>
                <w:szCs w:val="16"/>
              </w:rPr>
              <w:t>cbc:PackQuantity</w:t>
            </w:r>
          </w:p>
          <w:p w14:paraId="213B77EE"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Catalogue/cac:CatalogueLine/cac:Item/cbc:PackQuantity</w:t>
            </w:r>
          </w:p>
        </w:tc>
      </w:tr>
      <w:tr w:rsidR="0039026F" w14:paraId="723E58B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5660F7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76BD38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E9F715C" w14:textId="77777777" w:rsidR="0039026F" w:rsidRDefault="0039026F">
            <w:pPr>
              <w:pStyle w:val="GEFEG"/>
              <w:spacing w:before="20" w:after="20"/>
              <w:rPr>
                <w:sz w:val="16"/>
                <w:szCs w:val="16"/>
              </w:rPr>
            </w:pPr>
            <w:r>
              <w:rPr>
                <w:b/>
                <w:bCs/>
                <w:color w:val="000000"/>
                <w:sz w:val="16"/>
                <w:szCs w:val="16"/>
              </w:rPr>
              <w:t>Consumable unit</w:t>
            </w:r>
          </w:p>
          <w:p w14:paraId="35CCA58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06F7BE82" w14:textId="77777777" w:rsidR="0039026F" w:rsidRDefault="0039026F">
            <w:pPr>
              <w:pStyle w:val="GEFEG"/>
              <w:spacing w:after="20"/>
              <w:ind w:left="557"/>
              <w:rPr>
                <w:sz w:val="12"/>
                <w:szCs w:val="12"/>
              </w:rPr>
            </w:pPr>
            <w:r>
              <w:rPr>
                <w:color w:val="000000"/>
                <w:sz w:val="16"/>
                <w:szCs w:val="16"/>
              </w:rPr>
              <w:t>packaging/Consumable unit</w:t>
            </w:r>
          </w:p>
        </w:tc>
        <w:tc>
          <w:tcPr>
            <w:tcW w:w="1340" w:type="dxa"/>
            <w:tcBorders>
              <w:top w:val="nil"/>
              <w:left w:val="nil"/>
              <w:bottom w:val="dotted" w:sz="6" w:space="0" w:color="C0C0C0"/>
              <w:right w:val="nil"/>
            </w:tcBorders>
            <w:shd w:val="clear" w:color="auto" w:fill="FFFFFF"/>
          </w:tcPr>
          <w:p w14:paraId="6954421D"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607937E9" w14:textId="77777777" w:rsidR="0039026F" w:rsidRDefault="0039026F">
            <w:pPr>
              <w:pStyle w:val="GEFEG"/>
              <w:spacing w:before="20" w:after="20"/>
              <w:ind w:left="74"/>
              <w:rPr>
                <w:sz w:val="16"/>
                <w:szCs w:val="16"/>
              </w:rPr>
            </w:pPr>
            <w:r>
              <w:rPr>
                <w:b/>
                <w:bCs/>
                <w:color w:val="000000"/>
                <w:sz w:val="16"/>
                <w:szCs w:val="16"/>
              </w:rPr>
              <w:t>unitCode</w:t>
            </w:r>
          </w:p>
          <w:p w14:paraId="2562DCA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5CB6F769" w14:textId="77777777" w:rsidR="0039026F" w:rsidRDefault="0039026F">
            <w:pPr>
              <w:pStyle w:val="GEFEG"/>
              <w:ind w:left="533"/>
              <w:rPr>
                <w:sz w:val="12"/>
                <w:szCs w:val="12"/>
              </w:rPr>
            </w:pPr>
            <w:r>
              <w:rPr>
                <w:color w:val="000000"/>
                <w:sz w:val="16"/>
                <w:szCs w:val="16"/>
              </w:rPr>
              <w:t>RequiredItemLocationQuantity/cac:DeliveryUnit/cbc:</w:t>
            </w:r>
          </w:p>
        </w:tc>
      </w:tr>
      <w:tr w:rsidR="0039026F" w14:paraId="65D7E01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9BF6C1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FA1883D"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02F4719E" w14:textId="77777777" w:rsidR="0039026F" w:rsidRDefault="0039026F">
            <w:pPr>
              <w:pStyle w:val="GEFEG"/>
              <w:rPr>
                <w:sz w:val="12"/>
                <w:szCs w:val="12"/>
              </w:rPr>
            </w:pPr>
          </w:p>
        </w:tc>
        <w:tc>
          <w:tcPr>
            <w:tcW w:w="1340" w:type="dxa"/>
            <w:tcBorders>
              <w:top w:val="nil"/>
              <w:left w:val="nil"/>
              <w:bottom w:val="dotted" w:sz="6" w:space="0" w:color="C0C0C0"/>
              <w:right w:val="nil"/>
            </w:tcBorders>
            <w:shd w:val="clear" w:color="auto" w:fill="FFFFFF"/>
          </w:tcPr>
          <w:p w14:paraId="76B76BA0"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75A8BFED" w14:textId="77777777" w:rsidR="0039026F" w:rsidRDefault="0039026F">
            <w:pPr>
              <w:pStyle w:val="GEFEG"/>
              <w:spacing w:after="20"/>
              <w:ind w:left="533"/>
              <w:rPr>
                <w:sz w:val="12"/>
                <w:szCs w:val="12"/>
              </w:rPr>
            </w:pPr>
            <w:r>
              <w:rPr>
                <w:color w:val="000000"/>
                <w:sz w:val="16"/>
                <w:szCs w:val="16"/>
              </w:rPr>
              <w:t>ConsumerUnitQuantity/@unitCode</w:t>
            </w:r>
          </w:p>
        </w:tc>
      </w:tr>
      <w:tr w:rsidR="0039026F" w14:paraId="2396CA0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5BD532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B2B2BB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2383E87" w14:textId="77777777" w:rsidR="0039026F" w:rsidRDefault="0039026F">
            <w:pPr>
              <w:pStyle w:val="GEFEG"/>
              <w:spacing w:before="20" w:after="20"/>
              <w:rPr>
                <w:sz w:val="16"/>
                <w:szCs w:val="16"/>
              </w:rPr>
            </w:pPr>
            <w:r>
              <w:rPr>
                <w:b/>
                <w:bCs/>
                <w:color w:val="000000"/>
                <w:sz w:val="16"/>
                <w:szCs w:val="16"/>
              </w:rPr>
              <w:t>Consumable unit quantity</w:t>
            </w:r>
          </w:p>
          <w:p w14:paraId="72C3AC6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57BA4396" w14:textId="77777777" w:rsidR="0039026F" w:rsidRDefault="0039026F">
            <w:pPr>
              <w:pStyle w:val="GEFEG"/>
              <w:spacing w:after="20"/>
              <w:ind w:left="557"/>
              <w:rPr>
                <w:sz w:val="12"/>
                <w:szCs w:val="12"/>
              </w:rPr>
            </w:pPr>
            <w:r>
              <w:rPr>
                <w:color w:val="000000"/>
                <w:sz w:val="16"/>
                <w:szCs w:val="16"/>
              </w:rPr>
              <w:t>packaging/Consumable unit quantity</w:t>
            </w:r>
          </w:p>
        </w:tc>
        <w:tc>
          <w:tcPr>
            <w:tcW w:w="1340" w:type="dxa"/>
            <w:tcBorders>
              <w:top w:val="nil"/>
              <w:left w:val="nil"/>
              <w:bottom w:val="dotted" w:sz="6" w:space="0" w:color="C0C0C0"/>
              <w:right w:val="nil"/>
            </w:tcBorders>
            <w:shd w:val="clear" w:color="auto" w:fill="FFFFFF"/>
          </w:tcPr>
          <w:p w14:paraId="1FBFACA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7506B3A" w14:textId="77777777" w:rsidR="0039026F" w:rsidRDefault="0039026F">
            <w:pPr>
              <w:pStyle w:val="GEFEG"/>
              <w:spacing w:before="20" w:after="20"/>
              <w:ind w:left="74"/>
              <w:rPr>
                <w:sz w:val="16"/>
                <w:szCs w:val="16"/>
              </w:rPr>
            </w:pPr>
            <w:r>
              <w:rPr>
                <w:b/>
                <w:bCs/>
                <w:color w:val="000000"/>
                <w:sz w:val="16"/>
                <w:szCs w:val="16"/>
              </w:rPr>
              <w:t>cbc:ConsumerUnitQuantity</w:t>
            </w:r>
          </w:p>
          <w:p w14:paraId="032E45A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21329FEA" w14:textId="77777777" w:rsidR="0039026F" w:rsidRDefault="0039026F">
            <w:pPr>
              <w:pStyle w:val="GEFEG"/>
              <w:ind w:left="533"/>
              <w:rPr>
                <w:sz w:val="16"/>
                <w:szCs w:val="16"/>
              </w:rPr>
            </w:pPr>
            <w:r>
              <w:rPr>
                <w:color w:val="000000"/>
                <w:sz w:val="16"/>
                <w:szCs w:val="16"/>
              </w:rPr>
              <w:t>RequiredItemLocationQuantity/cac:DeliveryUnit/cbc:</w:t>
            </w:r>
          </w:p>
          <w:p w14:paraId="2E2D86BD" w14:textId="77777777" w:rsidR="0039026F" w:rsidRDefault="0039026F">
            <w:pPr>
              <w:pStyle w:val="GEFEG"/>
              <w:spacing w:after="20"/>
              <w:ind w:left="533"/>
              <w:rPr>
                <w:sz w:val="12"/>
                <w:szCs w:val="12"/>
              </w:rPr>
            </w:pPr>
            <w:r>
              <w:rPr>
                <w:color w:val="000000"/>
                <w:sz w:val="16"/>
                <w:szCs w:val="16"/>
              </w:rPr>
              <w:t>ConsumerUnitQuantity</w:t>
            </w:r>
          </w:p>
        </w:tc>
      </w:tr>
      <w:tr w:rsidR="0039026F" w14:paraId="6C2002C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AD0CE9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7939B6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4BE9392" w14:textId="77777777" w:rsidR="0039026F" w:rsidRDefault="0039026F">
            <w:pPr>
              <w:pStyle w:val="GEFEG"/>
              <w:spacing w:before="20" w:after="20"/>
              <w:rPr>
                <w:sz w:val="16"/>
                <w:szCs w:val="16"/>
              </w:rPr>
            </w:pPr>
            <w:r>
              <w:rPr>
                <w:b/>
                <w:bCs/>
                <w:color w:val="000000"/>
                <w:sz w:val="16"/>
                <w:szCs w:val="16"/>
              </w:rPr>
              <w:t>Package volume</w:t>
            </w:r>
          </w:p>
          <w:p w14:paraId="3E2FFBE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51DF27FA" w14:textId="77777777" w:rsidR="0039026F" w:rsidRDefault="0039026F">
            <w:pPr>
              <w:pStyle w:val="GEFEG"/>
              <w:spacing w:after="20"/>
              <w:ind w:left="557"/>
              <w:rPr>
                <w:sz w:val="12"/>
                <w:szCs w:val="12"/>
              </w:rPr>
            </w:pPr>
            <w:r>
              <w:rPr>
                <w:color w:val="000000"/>
                <w:sz w:val="16"/>
                <w:szCs w:val="16"/>
              </w:rPr>
              <w:t>packaging/Package volume</w:t>
            </w:r>
          </w:p>
        </w:tc>
        <w:tc>
          <w:tcPr>
            <w:tcW w:w="1340" w:type="dxa"/>
            <w:tcBorders>
              <w:top w:val="nil"/>
              <w:left w:val="nil"/>
              <w:bottom w:val="dotted" w:sz="6" w:space="0" w:color="C0C0C0"/>
              <w:right w:val="nil"/>
            </w:tcBorders>
            <w:shd w:val="clear" w:color="auto" w:fill="FFFFFF"/>
          </w:tcPr>
          <w:p w14:paraId="790D8CF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7E5D632" w14:textId="77777777" w:rsidR="0039026F" w:rsidRDefault="0039026F">
            <w:pPr>
              <w:pStyle w:val="GEFEG"/>
              <w:spacing w:before="20" w:after="20"/>
              <w:ind w:left="74"/>
              <w:rPr>
                <w:sz w:val="16"/>
                <w:szCs w:val="16"/>
              </w:rPr>
            </w:pPr>
            <w:r>
              <w:rPr>
                <w:b/>
                <w:bCs/>
                <w:color w:val="000000"/>
                <w:sz w:val="16"/>
                <w:szCs w:val="16"/>
              </w:rPr>
              <w:t>cbc:Measure</w:t>
            </w:r>
          </w:p>
          <w:p w14:paraId="6756F66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0E36EC9D" w14:textId="77777777" w:rsidR="0039026F" w:rsidRDefault="0039026F">
            <w:pPr>
              <w:pStyle w:val="GEFEG"/>
              <w:spacing w:after="20"/>
              <w:ind w:left="533"/>
              <w:rPr>
                <w:sz w:val="12"/>
                <w:szCs w:val="12"/>
              </w:rPr>
            </w:pPr>
            <w:r>
              <w:rPr>
                <w:color w:val="000000"/>
                <w:sz w:val="16"/>
                <w:szCs w:val="16"/>
              </w:rPr>
              <w:t>cbc:Measure</w:t>
            </w:r>
          </w:p>
        </w:tc>
      </w:tr>
      <w:tr w:rsidR="0039026F" w14:paraId="5350F05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3183C0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3C4A6F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A458527" w14:textId="77777777" w:rsidR="0039026F" w:rsidRDefault="0039026F">
            <w:pPr>
              <w:pStyle w:val="GEFEG"/>
              <w:spacing w:before="20" w:after="20"/>
              <w:rPr>
                <w:sz w:val="16"/>
                <w:szCs w:val="16"/>
              </w:rPr>
            </w:pPr>
            <w:r>
              <w:rPr>
                <w:b/>
                <w:bCs/>
                <w:color w:val="000000"/>
                <w:sz w:val="16"/>
                <w:szCs w:val="16"/>
              </w:rPr>
              <w:t>Package net weight approximate</w:t>
            </w:r>
          </w:p>
          <w:p w14:paraId="3812111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28269D16" w14:textId="77777777" w:rsidR="0039026F" w:rsidRDefault="0039026F">
            <w:pPr>
              <w:pStyle w:val="GEFEG"/>
              <w:spacing w:after="20"/>
              <w:ind w:left="557"/>
              <w:rPr>
                <w:sz w:val="12"/>
                <w:szCs w:val="12"/>
              </w:rPr>
            </w:pPr>
            <w:r>
              <w:rPr>
                <w:color w:val="000000"/>
                <w:sz w:val="16"/>
                <w:szCs w:val="16"/>
              </w:rPr>
              <w:t>packaging/Package net weight approximate</w:t>
            </w:r>
          </w:p>
        </w:tc>
        <w:tc>
          <w:tcPr>
            <w:tcW w:w="1340" w:type="dxa"/>
            <w:tcBorders>
              <w:top w:val="nil"/>
              <w:left w:val="nil"/>
              <w:bottom w:val="dotted" w:sz="6" w:space="0" w:color="C0C0C0"/>
              <w:right w:val="nil"/>
            </w:tcBorders>
            <w:shd w:val="clear" w:color="auto" w:fill="FFFFFF"/>
          </w:tcPr>
          <w:p w14:paraId="6C6526E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F91C0C1" w14:textId="77777777" w:rsidR="0039026F" w:rsidRDefault="0039026F">
            <w:pPr>
              <w:pStyle w:val="GEFEG"/>
              <w:spacing w:before="20" w:after="20"/>
              <w:ind w:left="74"/>
              <w:rPr>
                <w:sz w:val="16"/>
                <w:szCs w:val="16"/>
              </w:rPr>
            </w:pPr>
            <w:r>
              <w:rPr>
                <w:b/>
                <w:bCs/>
                <w:color w:val="000000"/>
                <w:sz w:val="16"/>
                <w:szCs w:val="16"/>
              </w:rPr>
              <w:t>cbc:Measure</w:t>
            </w:r>
          </w:p>
          <w:p w14:paraId="159CBAB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38B35858" w14:textId="77777777" w:rsidR="0039026F" w:rsidRDefault="0039026F">
            <w:pPr>
              <w:pStyle w:val="GEFEG"/>
              <w:spacing w:after="20"/>
              <w:ind w:left="533"/>
              <w:rPr>
                <w:sz w:val="12"/>
                <w:szCs w:val="12"/>
              </w:rPr>
            </w:pPr>
            <w:r>
              <w:rPr>
                <w:color w:val="000000"/>
                <w:sz w:val="16"/>
                <w:szCs w:val="16"/>
              </w:rPr>
              <w:t>cbc:Measure</w:t>
            </w:r>
          </w:p>
        </w:tc>
      </w:tr>
      <w:tr w:rsidR="0039026F" w14:paraId="4AD3730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321720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1F6AE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153FD65" w14:textId="77777777" w:rsidR="0039026F" w:rsidRDefault="0039026F">
            <w:pPr>
              <w:pStyle w:val="GEFEG"/>
              <w:spacing w:before="20" w:after="20"/>
              <w:rPr>
                <w:sz w:val="16"/>
                <w:szCs w:val="16"/>
              </w:rPr>
            </w:pPr>
            <w:r>
              <w:rPr>
                <w:b/>
                <w:bCs/>
                <w:color w:val="000000"/>
                <w:sz w:val="16"/>
                <w:szCs w:val="16"/>
              </w:rPr>
              <w:t>Package net weight exact</w:t>
            </w:r>
          </w:p>
          <w:p w14:paraId="3E2D0CB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614DC097" w14:textId="77777777" w:rsidR="0039026F" w:rsidRDefault="0039026F">
            <w:pPr>
              <w:pStyle w:val="GEFEG"/>
              <w:spacing w:after="20"/>
              <w:ind w:left="557"/>
              <w:rPr>
                <w:sz w:val="12"/>
                <w:szCs w:val="12"/>
              </w:rPr>
            </w:pPr>
            <w:r>
              <w:rPr>
                <w:color w:val="000000"/>
                <w:sz w:val="16"/>
                <w:szCs w:val="16"/>
              </w:rPr>
              <w:t>packaging/Package net weight exact</w:t>
            </w:r>
          </w:p>
        </w:tc>
        <w:tc>
          <w:tcPr>
            <w:tcW w:w="1340" w:type="dxa"/>
            <w:tcBorders>
              <w:top w:val="nil"/>
              <w:left w:val="nil"/>
              <w:bottom w:val="dotted" w:sz="6" w:space="0" w:color="C0C0C0"/>
              <w:right w:val="nil"/>
            </w:tcBorders>
            <w:shd w:val="clear" w:color="auto" w:fill="FFFFFF"/>
          </w:tcPr>
          <w:p w14:paraId="7EE2413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8ECA516" w14:textId="77777777" w:rsidR="0039026F" w:rsidRDefault="0039026F">
            <w:pPr>
              <w:pStyle w:val="GEFEG"/>
              <w:spacing w:before="20" w:after="20"/>
              <w:ind w:left="74"/>
              <w:rPr>
                <w:sz w:val="16"/>
                <w:szCs w:val="16"/>
              </w:rPr>
            </w:pPr>
            <w:r>
              <w:rPr>
                <w:b/>
                <w:bCs/>
                <w:color w:val="000000"/>
                <w:sz w:val="16"/>
                <w:szCs w:val="16"/>
              </w:rPr>
              <w:t>cbc:Measure</w:t>
            </w:r>
          </w:p>
          <w:p w14:paraId="3986093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661B9296" w14:textId="77777777" w:rsidR="0039026F" w:rsidRDefault="0039026F">
            <w:pPr>
              <w:pStyle w:val="GEFEG"/>
              <w:spacing w:after="20"/>
              <w:ind w:left="533"/>
              <w:rPr>
                <w:sz w:val="12"/>
                <w:szCs w:val="12"/>
              </w:rPr>
            </w:pPr>
            <w:r>
              <w:rPr>
                <w:color w:val="000000"/>
                <w:sz w:val="16"/>
                <w:szCs w:val="16"/>
              </w:rPr>
              <w:t>cbc:Measure</w:t>
            </w:r>
          </w:p>
        </w:tc>
      </w:tr>
      <w:tr w:rsidR="0039026F" w14:paraId="38B6804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CF010D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0C3887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855F33A" w14:textId="77777777" w:rsidR="0039026F" w:rsidRDefault="0039026F">
            <w:pPr>
              <w:pStyle w:val="GEFEG"/>
              <w:spacing w:before="20" w:after="20"/>
              <w:rPr>
                <w:sz w:val="16"/>
                <w:szCs w:val="16"/>
              </w:rPr>
            </w:pPr>
            <w:r>
              <w:rPr>
                <w:b/>
                <w:bCs/>
                <w:color w:val="000000"/>
                <w:sz w:val="16"/>
                <w:szCs w:val="16"/>
              </w:rPr>
              <w:t>Handling unit packaging level</w:t>
            </w:r>
          </w:p>
          <w:p w14:paraId="5460B6E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1D56D7E0" w14:textId="77777777" w:rsidR="0039026F" w:rsidRDefault="0039026F">
            <w:pPr>
              <w:pStyle w:val="GEFEG"/>
              <w:ind w:left="557"/>
              <w:rPr>
                <w:sz w:val="16"/>
                <w:szCs w:val="16"/>
              </w:rPr>
            </w:pPr>
            <w:r>
              <w:rPr>
                <w:color w:val="000000"/>
                <w:sz w:val="16"/>
                <w:szCs w:val="16"/>
              </w:rPr>
              <w:t>packaging/Orderable unit handling information/Handling</w:t>
            </w:r>
          </w:p>
          <w:p w14:paraId="27A4792E" w14:textId="77777777" w:rsidR="0039026F" w:rsidRDefault="0039026F">
            <w:pPr>
              <w:pStyle w:val="GEFEG"/>
              <w:spacing w:after="20"/>
              <w:ind w:left="557"/>
              <w:rPr>
                <w:sz w:val="12"/>
                <w:szCs w:val="12"/>
              </w:rPr>
            </w:pPr>
            <w:r>
              <w:rPr>
                <w:color w:val="000000"/>
                <w:sz w:val="16"/>
                <w:szCs w:val="16"/>
              </w:rPr>
              <w:t>unit packaging level</w:t>
            </w:r>
          </w:p>
        </w:tc>
        <w:tc>
          <w:tcPr>
            <w:tcW w:w="1340" w:type="dxa"/>
            <w:tcBorders>
              <w:top w:val="nil"/>
              <w:left w:val="nil"/>
              <w:bottom w:val="dotted" w:sz="6" w:space="0" w:color="C0C0C0"/>
              <w:right w:val="nil"/>
            </w:tcBorders>
            <w:shd w:val="clear" w:color="auto" w:fill="FFFFFF"/>
          </w:tcPr>
          <w:p w14:paraId="6BC9942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F459015" w14:textId="77777777" w:rsidR="0039026F" w:rsidRDefault="0039026F">
            <w:pPr>
              <w:pStyle w:val="GEFEG"/>
              <w:spacing w:before="20" w:after="20"/>
              <w:ind w:left="74"/>
              <w:rPr>
                <w:sz w:val="16"/>
                <w:szCs w:val="16"/>
              </w:rPr>
            </w:pPr>
            <w:r>
              <w:rPr>
                <w:b/>
                <w:bCs/>
                <w:color w:val="000000"/>
                <w:sz w:val="16"/>
                <w:szCs w:val="16"/>
              </w:rPr>
              <w:t>cbc:PackLevelCode</w:t>
            </w:r>
          </w:p>
          <w:p w14:paraId="1AB54F78"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Catalogue/cac:CatalogueLine/cbc:PackLevelCode</w:t>
            </w:r>
          </w:p>
        </w:tc>
      </w:tr>
      <w:tr w:rsidR="0039026F" w14:paraId="6181883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C638A1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1B588F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C5377AB" w14:textId="77777777" w:rsidR="0039026F" w:rsidRDefault="0039026F">
            <w:pPr>
              <w:pStyle w:val="GEFEG"/>
              <w:spacing w:before="20" w:after="20"/>
              <w:rPr>
                <w:sz w:val="16"/>
                <w:szCs w:val="16"/>
              </w:rPr>
            </w:pPr>
            <w:r>
              <w:rPr>
                <w:b/>
                <w:bCs/>
                <w:color w:val="000000"/>
                <w:sz w:val="16"/>
                <w:szCs w:val="16"/>
              </w:rPr>
              <w:t>Handling unit height</w:t>
            </w:r>
          </w:p>
          <w:p w14:paraId="3922A71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01714AF8" w14:textId="77777777" w:rsidR="0039026F" w:rsidRDefault="0039026F">
            <w:pPr>
              <w:pStyle w:val="GEFEG"/>
              <w:ind w:left="557"/>
              <w:rPr>
                <w:sz w:val="16"/>
                <w:szCs w:val="16"/>
              </w:rPr>
            </w:pPr>
            <w:r>
              <w:rPr>
                <w:color w:val="000000"/>
                <w:sz w:val="16"/>
                <w:szCs w:val="16"/>
              </w:rPr>
              <w:t>packaging/Orderable unit handling information/Handling</w:t>
            </w:r>
          </w:p>
          <w:p w14:paraId="7255BA3F" w14:textId="77777777" w:rsidR="0039026F" w:rsidRDefault="0039026F">
            <w:pPr>
              <w:pStyle w:val="GEFEG"/>
              <w:spacing w:after="20"/>
              <w:ind w:left="557"/>
              <w:rPr>
                <w:sz w:val="12"/>
                <w:szCs w:val="12"/>
              </w:rPr>
            </w:pPr>
            <w:r>
              <w:rPr>
                <w:color w:val="000000"/>
                <w:sz w:val="16"/>
                <w:szCs w:val="16"/>
              </w:rPr>
              <w:t>unit height</w:t>
            </w:r>
          </w:p>
        </w:tc>
        <w:tc>
          <w:tcPr>
            <w:tcW w:w="1340" w:type="dxa"/>
            <w:tcBorders>
              <w:top w:val="nil"/>
              <w:left w:val="nil"/>
              <w:bottom w:val="dotted" w:sz="6" w:space="0" w:color="C0C0C0"/>
              <w:right w:val="nil"/>
            </w:tcBorders>
            <w:shd w:val="clear" w:color="auto" w:fill="FFFFFF"/>
          </w:tcPr>
          <w:p w14:paraId="5DD6FEE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BFD6DE3" w14:textId="77777777" w:rsidR="0039026F" w:rsidRDefault="0039026F">
            <w:pPr>
              <w:pStyle w:val="GEFEG"/>
              <w:spacing w:before="20" w:after="20"/>
              <w:ind w:left="74"/>
              <w:rPr>
                <w:sz w:val="16"/>
                <w:szCs w:val="16"/>
              </w:rPr>
            </w:pPr>
            <w:r>
              <w:rPr>
                <w:b/>
                <w:bCs/>
                <w:color w:val="000000"/>
                <w:sz w:val="16"/>
                <w:szCs w:val="16"/>
              </w:rPr>
              <w:t>cbc:Measure</w:t>
            </w:r>
          </w:p>
          <w:p w14:paraId="646D570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51AFD4BF" w14:textId="77777777" w:rsidR="0039026F" w:rsidRDefault="0039026F">
            <w:pPr>
              <w:pStyle w:val="GEFEG"/>
              <w:spacing w:after="20"/>
              <w:ind w:left="533"/>
              <w:rPr>
                <w:sz w:val="12"/>
                <w:szCs w:val="12"/>
              </w:rPr>
            </w:pPr>
            <w:r>
              <w:rPr>
                <w:color w:val="000000"/>
                <w:sz w:val="16"/>
                <w:szCs w:val="16"/>
              </w:rPr>
              <w:t>cbc:Measure</w:t>
            </w:r>
          </w:p>
        </w:tc>
      </w:tr>
      <w:tr w:rsidR="0039026F" w14:paraId="1D380C6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15478B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0A87F5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B2A0B8A" w14:textId="77777777" w:rsidR="0039026F" w:rsidRDefault="0039026F">
            <w:pPr>
              <w:pStyle w:val="GEFEG"/>
              <w:spacing w:before="20" w:after="20"/>
              <w:rPr>
                <w:sz w:val="16"/>
                <w:szCs w:val="16"/>
              </w:rPr>
            </w:pPr>
            <w:r>
              <w:rPr>
                <w:b/>
                <w:bCs/>
                <w:color w:val="000000"/>
                <w:sz w:val="16"/>
                <w:szCs w:val="16"/>
              </w:rPr>
              <w:t>Measure Unit. Code</w:t>
            </w:r>
          </w:p>
          <w:p w14:paraId="57098C4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2457E6F3" w14:textId="77777777" w:rsidR="0039026F" w:rsidRDefault="0039026F">
            <w:pPr>
              <w:pStyle w:val="GEFEG"/>
              <w:ind w:left="557"/>
              <w:rPr>
                <w:sz w:val="16"/>
                <w:szCs w:val="16"/>
              </w:rPr>
            </w:pPr>
            <w:r>
              <w:rPr>
                <w:color w:val="000000"/>
                <w:sz w:val="16"/>
                <w:szCs w:val="16"/>
              </w:rPr>
              <w:t>packaging/Orderable unit handling information/Handling</w:t>
            </w:r>
          </w:p>
          <w:p w14:paraId="5B43B99D" w14:textId="77777777" w:rsidR="0039026F" w:rsidRDefault="0039026F">
            <w:pPr>
              <w:pStyle w:val="GEFEG"/>
              <w:spacing w:after="20"/>
              <w:ind w:left="557"/>
              <w:rPr>
                <w:sz w:val="12"/>
                <w:szCs w:val="12"/>
              </w:rPr>
            </w:pPr>
            <w:r>
              <w:rPr>
                <w:color w:val="000000"/>
                <w:sz w:val="16"/>
                <w:szCs w:val="16"/>
              </w:rPr>
              <w:t>unit height/Measure Unit. Code</w:t>
            </w:r>
          </w:p>
        </w:tc>
        <w:tc>
          <w:tcPr>
            <w:tcW w:w="1340" w:type="dxa"/>
            <w:tcBorders>
              <w:top w:val="nil"/>
              <w:left w:val="nil"/>
              <w:bottom w:val="dotted" w:sz="6" w:space="0" w:color="C0C0C0"/>
              <w:right w:val="nil"/>
            </w:tcBorders>
            <w:shd w:val="clear" w:color="auto" w:fill="FFFFFF"/>
          </w:tcPr>
          <w:p w14:paraId="5034A4DC"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0EA56A2F" w14:textId="77777777" w:rsidR="0039026F" w:rsidRDefault="0039026F">
            <w:pPr>
              <w:pStyle w:val="GEFEG"/>
              <w:spacing w:before="20" w:after="20"/>
              <w:ind w:left="74"/>
              <w:rPr>
                <w:sz w:val="16"/>
                <w:szCs w:val="16"/>
              </w:rPr>
            </w:pPr>
            <w:r>
              <w:rPr>
                <w:b/>
                <w:bCs/>
                <w:color w:val="000000"/>
                <w:sz w:val="16"/>
                <w:szCs w:val="16"/>
              </w:rPr>
              <w:t>unitCode</w:t>
            </w:r>
          </w:p>
          <w:p w14:paraId="7AE753E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1789D188" w14:textId="77777777" w:rsidR="0039026F" w:rsidRDefault="0039026F">
            <w:pPr>
              <w:pStyle w:val="GEFEG"/>
              <w:spacing w:after="20"/>
              <w:ind w:left="533"/>
              <w:rPr>
                <w:sz w:val="12"/>
                <w:szCs w:val="12"/>
              </w:rPr>
            </w:pPr>
            <w:r>
              <w:rPr>
                <w:color w:val="000000"/>
                <w:sz w:val="16"/>
                <w:szCs w:val="16"/>
              </w:rPr>
              <w:t>cbc:Measure/@unitCode</w:t>
            </w:r>
          </w:p>
        </w:tc>
      </w:tr>
      <w:tr w:rsidR="0039026F" w14:paraId="7B08EEE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A3F7AA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051CA0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CBFB167" w14:textId="77777777" w:rsidR="0039026F" w:rsidRDefault="0039026F">
            <w:pPr>
              <w:pStyle w:val="GEFEG"/>
              <w:spacing w:before="20" w:after="20"/>
              <w:rPr>
                <w:sz w:val="16"/>
                <w:szCs w:val="16"/>
              </w:rPr>
            </w:pPr>
            <w:r>
              <w:rPr>
                <w:b/>
                <w:bCs/>
                <w:color w:val="000000"/>
                <w:sz w:val="16"/>
                <w:szCs w:val="16"/>
              </w:rPr>
              <w:t>Handling unit length</w:t>
            </w:r>
          </w:p>
          <w:p w14:paraId="01058DD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4D204222" w14:textId="77777777" w:rsidR="0039026F" w:rsidRDefault="0039026F">
            <w:pPr>
              <w:pStyle w:val="GEFEG"/>
              <w:ind w:left="557"/>
              <w:rPr>
                <w:sz w:val="16"/>
                <w:szCs w:val="16"/>
              </w:rPr>
            </w:pPr>
            <w:r>
              <w:rPr>
                <w:color w:val="000000"/>
                <w:sz w:val="16"/>
                <w:szCs w:val="16"/>
              </w:rPr>
              <w:t>packaging/Orderable unit handling information/Handling</w:t>
            </w:r>
          </w:p>
          <w:p w14:paraId="6995ECF0" w14:textId="77777777" w:rsidR="0039026F" w:rsidRDefault="0039026F">
            <w:pPr>
              <w:pStyle w:val="GEFEG"/>
              <w:spacing w:after="20"/>
              <w:ind w:left="557"/>
              <w:rPr>
                <w:sz w:val="12"/>
                <w:szCs w:val="12"/>
              </w:rPr>
            </w:pPr>
            <w:r>
              <w:rPr>
                <w:color w:val="000000"/>
                <w:sz w:val="16"/>
                <w:szCs w:val="16"/>
              </w:rPr>
              <w:t>unit length</w:t>
            </w:r>
          </w:p>
        </w:tc>
        <w:tc>
          <w:tcPr>
            <w:tcW w:w="1340" w:type="dxa"/>
            <w:tcBorders>
              <w:top w:val="nil"/>
              <w:left w:val="nil"/>
              <w:bottom w:val="dotted" w:sz="6" w:space="0" w:color="C0C0C0"/>
              <w:right w:val="nil"/>
            </w:tcBorders>
            <w:shd w:val="clear" w:color="auto" w:fill="FFFFFF"/>
          </w:tcPr>
          <w:p w14:paraId="37AFAFA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9F21B77" w14:textId="77777777" w:rsidR="0039026F" w:rsidRDefault="0039026F">
            <w:pPr>
              <w:pStyle w:val="GEFEG"/>
              <w:spacing w:before="20" w:after="20"/>
              <w:ind w:left="74"/>
              <w:rPr>
                <w:sz w:val="16"/>
                <w:szCs w:val="16"/>
              </w:rPr>
            </w:pPr>
            <w:r>
              <w:rPr>
                <w:b/>
                <w:bCs/>
                <w:color w:val="000000"/>
                <w:sz w:val="16"/>
                <w:szCs w:val="16"/>
              </w:rPr>
              <w:t>cbc:Measure</w:t>
            </w:r>
          </w:p>
          <w:p w14:paraId="08148BD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1746326B" w14:textId="77777777" w:rsidR="0039026F" w:rsidRDefault="0039026F">
            <w:pPr>
              <w:pStyle w:val="GEFEG"/>
              <w:spacing w:after="20"/>
              <w:ind w:left="533"/>
              <w:rPr>
                <w:sz w:val="12"/>
                <w:szCs w:val="12"/>
              </w:rPr>
            </w:pPr>
            <w:r>
              <w:rPr>
                <w:color w:val="000000"/>
                <w:sz w:val="16"/>
                <w:szCs w:val="16"/>
              </w:rPr>
              <w:t>cbc:Measure</w:t>
            </w:r>
          </w:p>
        </w:tc>
      </w:tr>
      <w:tr w:rsidR="0039026F" w14:paraId="5D03DF7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0C1674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6A3454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0A5FA74" w14:textId="77777777" w:rsidR="0039026F" w:rsidRDefault="0039026F">
            <w:pPr>
              <w:pStyle w:val="GEFEG"/>
              <w:spacing w:before="20" w:after="20"/>
              <w:rPr>
                <w:sz w:val="16"/>
                <w:szCs w:val="16"/>
              </w:rPr>
            </w:pPr>
            <w:r>
              <w:rPr>
                <w:b/>
                <w:bCs/>
                <w:color w:val="000000"/>
                <w:sz w:val="16"/>
                <w:szCs w:val="16"/>
              </w:rPr>
              <w:t>Handling unit width</w:t>
            </w:r>
          </w:p>
          <w:p w14:paraId="6A86146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34CA5CBC" w14:textId="77777777" w:rsidR="0039026F" w:rsidRDefault="0039026F">
            <w:pPr>
              <w:pStyle w:val="GEFEG"/>
              <w:ind w:left="557"/>
              <w:rPr>
                <w:sz w:val="16"/>
                <w:szCs w:val="16"/>
              </w:rPr>
            </w:pPr>
            <w:r>
              <w:rPr>
                <w:color w:val="000000"/>
                <w:sz w:val="16"/>
                <w:szCs w:val="16"/>
              </w:rPr>
              <w:t>packaging/Orderable unit handling information/Handling</w:t>
            </w:r>
          </w:p>
          <w:p w14:paraId="5254688B" w14:textId="77777777" w:rsidR="0039026F" w:rsidRDefault="0039026F">
            <w:pPr>
              <w:pStyle w:val="GEFEG"/>
              <w:spacing w:after="20"/>
              <w:ind w:left="557"/>
              <w:rPr>
                <w:sz w:val="12"/>
                <w:szCs w:val="12"/>
              </w:rPr>
            </w:pPr>
            <w:r>
              <w:rPr>
                <w:color w:val="000000"/>
                <w:sz w:val="16"/>
                <w:szCs w:val="16"/>
              </w:rPr>
              <w:t>unit width</w:t>
            </w:r>
          </w:p>
        </w:tc>
        <w:tc>
          <w:tcPr>
            <w:tcW w:w="1340" w:type="dxa"/>
            <w:tcBorders>
              <w:top w:val="nil"/>
              <w:left w:val="nil"/>
              <w:bottom w:val="dotted" w:sz="6" w:space="0" w:color="C0C0C0"/>
              <w:right w:val="nil"/>
            </w:tcBorders>
            <w:shd w:val="clear" w:color="auto" w:fill="FFFFFF"/>
          </w:tcPr>
          <w:p w14:paraId="0B3B8AF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64E0F5A" w14:textId="77777777" w:rsidR="0039026F" w:rsidRDefault="0039026F">
            <w:pPr>
              <w:pStyle w:val="GEFEG"/>
              <w:spacing w:before="20" w:after="20"/>
              <w:ind w:left="74"/>
              <w:rPr>
                <w:sz w:val="16"/>
                <w:szCs w:val="16"/>
              </w:rPr>
            </w:pPr>
            <w:r>
              <w:rPr>
                <w:b/>
                <w:bCs/>
                <w:color w:val="000000"/>
                <w:sz w:val="16"/>
                <w:szCs w:val="16"/>
              </w:rPr>
              <w:t>cbc:Measure</w:t>
            </w:r>
          </w:p>
          <w:p w14:paraId="7BAFB45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1EA5E30B" w14:textId="77777777" w:rsidR="0039026F" w:rsidRDefault="0039026F">
            <w:pPr>
              <w:pStyle w:val="GEFEG"/>
              <w:spacing w:after="20"/>
              <w:ind w:left="533"/>
              <w:rPr>
                <w:sz w:val="12"/>
                <w:szCs w:val="12"/>
              </w:rPr>
            </w:pPr>
            <w:r>
              <w:rPr>
                <w:color w:val="000000"/>
                <w:sz w:val="16"/>
                <w:szCs w:val="16"/>
              </w:rPr>
              <w:t>cbc:Measure</w:t>
            </w:r>
          </w:p>
        </w:tc>
      </w:tr>
      <w:tr w:rsidR="0039026F" w14:paraId="2D0B67B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0F58E5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761C2F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C8276FF" w14:textId="77777777" w:rsidR="0039026F" w:rsidRDefault="0039026F">
            <w:pPr>
              <w:pStyle w:val="GEFEG"/>
              <w:spacing w:before="20" w:after="20"/>
              <w:rPr>
                <w:sz w:val="16"/>
                <w:szCs w:val="16"/>
              </w:rPr>
            </w:pPr>
            <w:r>
              <w:rPr>
                <w:b/>
                <w:bCs/>
                <w:color w:val="000000"/>
                <w:sz w:val="16"/>
                <w:szCs w:val="16"/>
              </w:rPr>
              <w:t>Handling unit gross weight</w:t>
            </w:r>
          </w:p>
          <w:p w14:paraId="541BDD9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4C11CD17" w14:textId="77777777" w:rsidR="0039026F" w:rsidRDefault="0039026F">
            <w:pPr>
              <w:pStyle w:val="GEFEG"/>
              <w:ind w:left="557"/>
              <w:rPr>
                <w:sz w:val="16"/>
                <w:szCs w:val="16"/>
              </w:rPr>
            </w:pPr>
            <w:r>
              <w:rPr>
                <w:color w:val="000000"/>
                <w:sz w:val="16"/>
                <w:szCs w:val="16"/>
              </w:rPr>
              <w:t>packaging/Orderable unit handling information/Handling</w:t>
            </w:r>
          </w:p>
          <w:p w14:paraId="61F5CB43" w14:textId="77777777" w:rsidR="0039026F" w:rsidRDefault="0039026F">
            <w:pPr>
              <w:pStyle w:val="GEFEG"/>
              <w:spacing w:after="20"/>
              <w:ind w:left="557"/>
              <w:rPr>
                <w:sz w:val="12"/>
                <w:szCs w:val="12"/>
              </w:rPr>
            </w:pPr>
            <w:r>
              <w:rPr>
                <w:color w:val="000000"/>
                <w:sz w:val="16"/>
                <w:szCs w:val="16"/>
              </w:rPr>
              <w:t>unit gross weight</w:t>
            </w:r>
          </w:p>
        </w:tc>
        <w:tc>
          <w:tcPr>
            <w:tcW w:w="1340" w:type="dxa"/>
            <w:tcBorders>
              <w:top w:val="nil"/>
              <w:left w:val="nil"/>
              <w:bottom w:val="dotted" w:sz="6" w:space="0" w:color="C0C0C0"/>
              <w:right w:val="nil"/>
            </w:tcBorders>
            <w:shd w:val="clear" w:color="auto" w:fill="FFFFFF"/>
          </w:tcPr>
          <w:p w14:paraId="2D83B65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0F7CC47" w14:textId="77777777" w:rsidR="0039026F" w:rsidRDefault="0039026F">
            <w:pPr>
              <w:pStyle w:val="GEFEG"/>
              <w:spacing w:before="20" w:after="20"/>
              <w:ind w:left="74"/>
              <w:rPr>
                <w:sz w:val="16"/>
                <w:szCs w:val="16"/>
              </w:rPr>
            </w:pPr>
            <w:r>
              <w:rPr>
                <w:b/>
                <w:bCs/>
                <w:color w:val="000000"/>
                <w:sz w:val="16"/>
                <w:szCs w:val="16"/>
              </w:rPr>
              <w:t>cbc:Measure</w:t>
            </w:r>
          </w:p>
          <w:p w14:paraId="2D64860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04758F69" w14:textId="77777777" w:rsidR="0039026F" w:rsidRDefault="0039026F">
            <w:pPr>
              <w:pStyle w:val="GEFEG"/>
              <w:spacing w:after="20"/>
              <w:ind w:left="533"/>
              <w:rPr>
                <w:sz w:val="12"/>
                <w:szCs w:val="12"/>
              </w:rPr>
            </w:pPr>
            <w:r>
              <w:rPr>
                <w:color w:val="000000"/>
                <w:sz w:val="16"/>
                <w:szCs w:val="16"/>
              </w:rPr>
              <w:t>cbc:Measure</w:t>
            </w:r>
          </w:p>
        </w:tc>
      </w:tr>
      <w:tr w:rsidR="0039026F" w14:paraId="3BB08AE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996B6A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E97F4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9C4AE7F" w14:textId="77777777" w:rsidR="0039026F" w:rsidRDefault="0039026F">
            <w:pPr>
              <w:pStyle w:val="GEFEG"/>
              <w:spacing w:before="20" w:after="20"/>
              <w:rPr>
                <w:sz w:val="16"/>
                <w:szCs w:val="16"/>
              </w:rPr>
            </w:pPr>
            <w:r>
              <w:rPr>
                <w:b/>
                <w:bCs/>
                <w:color w:val="000000"/>
                <w:sz w:val="16"/>
                <w:szCs w:val="16"/>
              </w:rPr>
              <w:t>Handling unit minimum storage temperature</w:t>
            </w:r>
          </w:p>
          <w:p w14:paraId="4967009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0F8ECBD8" w14:textId="77777777" w:rsidR="0039026F" w:rsidRDefault="0039026F">
            <w:pPr>
              <w:pStyle w:val="GEFEG"/>
              <w:ind w:left="557"/>
              <w:rPr>
                <w:sz w:val="16"/>
                <w:szCs w:val="16"/>
              </w:rPr>
            </w:pPr>
            <w:r>
              <w:rPr>
                <w:color w:val="000000"/>
                <w:sz w:val="16"/>
                <w:szCs w:val="16"/>
              </w:rPr>
              <w:t>packaging/Orderable unit handling information/Handling</w:t>
            </w:r>
          </w:p>
          <w:p w14:paraId="742EE446" w14:textId="77777777" w:rsidR="0039026F" w:rsidRDefault="0039026F">
            <w:pPr>
              <w:pStyle w:val="GEFEG"/>
              <w:spacing w:after="20"/>
              <w:ind w:left="557"/>
              <w:rPr>
                <w:sz w:val="12"/>
                <w:szCs w:val="12"/>
              </w:rPr>
            </w:pPr>
            <w:r>
              <w:rPr>
                <w:color w:val="000000"/>
                <w:sz w:val="16"/>
                <w:szCs w:val="16"/>
              </w:rPr>
              <w:t>unit minimum storage temperature</w:t>
            </w:r>
          </w:p>
        </w:tc>
        <w:tc>
          <w:tcPr>
            <w:tcW w:w="1340" w:type="dxa"/>
            <w:tcBorders>
              <w:top w:val="nil"/>
              <w:left w:val="nil"/>
              <w:bottom w:val="dotted" w:sz="6" w:space="0" w:color="C0C0C0"/>
              <w:right w:val="nil"/>
            </w:tcBorders>
            <w:shd w:val="clear" w:color="auto" w:fill="FFFFFF"/>
          </w:tcPr>
          <w:p w14:paraId="45F8443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05DFCAC" w14:textId="77777777" w:rsidR="0039026F" w:rsidRDefault="0039026F">
            <w:pPr>
              <w:pStyle w:val="GEFEG"/>
              <w:spacing w:before="20" w:after="20"/>
              <w:ind w:left="74"/>
              <w:rPr>
                <w:sz w:val="16"/>
                <w:szCs w:val="16"/>
              </w:rPr>
            </w:pPr>
            <w:r>
              <w:rPr>
                <w:b/>
                <w:bCs/>
                <w:color w:val="000000"/>
                <w:sz w:val="16"/>
                <w:szCs w:val="16"/>
              </w:rPr>
              <w:t>cbc:MinimumMeasure</w:t>
            </w:r>
          </w:p>
          <w:p w14:paraId="10B334A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45F74F78" w14:textId="77777777" w:rsidR="0039026F" w:rsidRDefault="0039026F">
            <w:pPr>
              <w:pStyle w:val="GEFEG"/>
              <w:spacing w:after="20"/>
              <w:ind w:left="533"/>
              <w:rPr>
                <w:sz w:val="12"/>
                <w:szCs w:val="12"/>
              </w:rPr>
            </w:pPr>
            <w:r>
              <w:rPr>
                <w:color w:val="000000"/>
                <w:sz w:val="16"/>
                <w:szCs w:val="16"/>
              </w:rPr>
              <w:t>cbc:MinimumMeasure</w:t>
            </w:r>
          </w:p>
        </w:tc>
      </w:tr>
      <w:tr w:rsidR="0039026F" w14:paraId="6838DFC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ECDB7B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50E456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F89F49B" w14:textId="77777777" w:rsidR="0039026F" w:rsidRDefault="0039026F">
            <w:pPr>
              <w:pStyle w:val="GEFEG"/>
              <w:spacing w:before="20" w:after="20"/>
              <w:rPr>
                <w:sz w:val="16"/>
                <w:szCs w:val="16"/>
              </w:rPr>
            </w:pPr>
            <w:r>
              <w:rPr>
                <w:b/>
                <w:bCs/>
                <w:color w:val="000000"/>
                <w:sz w:val="16"/>
                <w:szCs w:val="16"/>
              </w:rPr>
              <w:t>Handling unit maximum storage temperature</w:t>
            </w:r>
          </w:p>
          <w:p w14:paraId="6A79DD3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60293B9C" w14:textId="77777777" w:rsidR="0039026F" w:rsidRDefault="0039026F">
            <w:pPr>
              <w:pStyle w:val="GEFEG"/>
              <w:ind w:left="557"/>
              <w:rPr>
                <w:sz w:val="16"/>
                <w:szCs w:val="16"/>
              </w:rPr>
            </w:pPr>
            <w:r>
              <w:rPr>
                <w:color w:val="000000"/>
                <w:sz w:val="16"/>
                <w:szCs w:val="16"/>
              </w:rPr>
              <w:t>packaging/Orderable unit handling information/Handling</w:t>
            </w:r>
          </w:p>
          <w:p w14:paraId="28E0B055" w14:textId="77777777" w:rsidR="0039026F" w:rsidRDefault="0039026F">
            <w:pPr>
              <w:pStyle w:val="GEFEG"/>
              <w:spacing w:after="20"/>
              <w:ind w:left="557"/>
              <w:rPr>
                <w:sz w:val="12"/>
                <w:szCs w:val="12"/>
              </w:rPr>
            </w:pPr>
            <w:r>
              <w:rPr>
                <w:color w:val="000000"/>
                <w:sz w:val="16"/>
                <w:szCs w:val="16"/>
              </w:rPr>
              <w:t>unit maximum storage temperature</w:t>
            </w:r>
          </w:p>
        </w:tc>
        <w:tc>
          <w:tcPr>
            <w:tcW w:w="1340" w:type="dxa"/>
            <w:tcBorders>
              <w:top w:val="nil"/>
              <w:left w:val="nil"/>
              <w:bottom w:val="dotted" w:sz="6" w:space="0" w:color="C0C0C0"/>
              <w:right w:val="nil"/>
            </w:tcBorders>
            <w:shd w:val="clear" w:color="auto" w:fill="FFFFFF"/>
          </w:tcPr>
          <w:p w14:paraId="4ED96C7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623FFC9" w14:textId="77777777" w:rsidR="0039026F" w:rsidRDefault="0039026F">
            <w:pPr>
              <w:pStyle w:val="GEFEG"/>
              <w:spacing w:before="20" w:after="20"/>
              <w:ind w:left="74"/>
              <w:rPr>
                <w:sz w:val="16"/>
                <w:szCs w:val="16"/>
              </w:rPr>
            </w:pPr>
            <w:r>
              <w:rPr>
                <w:b/>
                <w:bCs/>
                <w:color w:val="000000"/>
                <w:sz w:val="16"/>
                <w:szCs w:val="16"/>
              </w:rPr>
              <w:t>cbc:MaximumMeasure</w:t>
            </w:r>
          </w:p>
          <w:p w14:paraId="2E18659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78FEF639" w14:textId="77777777" w:rsidR="0039026F" w:rsidRDefault="0039026F">
            <w:pPr>
              <w:pStyle w:val="GEFEG"/>
              <w:spacing w:after="20"/>
              <w:ind w:left="533"/>
              <w:rPr>
                <w:sz w:val="12"/>
                <w:szCs w:val="12"/>
              </w:rPr>
            </w:pPr>
            <w:r>
              <w:rPr>
                <w:color w:val="000000"/>
                <w:sz w:val="16"/>
                <w:szCs w:val="16"/>
              </w:rPr>
              <w:t>cbc:MaximumMeasure</w:t>
            </w:r>
          </w:p>
        </w:tc>
      </w:tr>
      <w:tr w:rsidR="0039026F" w14:paraId="2163672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8ED542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3C2DA0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533014F" w14:textId="77777777" w:rsidR="0039026F" w:rsidRDefault="0039026F">
            <w:pPr>
              <w:pStyle w:val="GEFEG"/>
              <w:spacing w:before="20" w:after="20"/>
              <w:rPr>
                <w:sz w:val="16"/>
                <w:szCs w:val="16"/>
              </w:rPr>
            </w:pPr>
            <w:r>
              <w:rPr>
                <w:b/>
                <w:bCs/>
                <w:color w:val="000000"/>
                <w:sz w:val="16"/>
                <w:szCs w:val="16"/>
              </w:rPr>
              <w:t>Handling unit minimum storage humidity</w:t>
            </w:r>
          </w:p>
          <w:p w14:paraId="60C5E12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225C855E" w14:textId="77777777" w:rsidR="0039026F" w:rsidRDefault="0039026F">
            <w:pPr>
              <w:pStyle w:val="GEFEG"/>
              <w:ind w:left="557"/>
              <w:rPr>
                <w:sz w:val="16"/>
                <w:szCs w:val="16"/>
              </w:rPr>
            </w:pPr>
            <w:r>
              <w:rPr>
                <w:color w:val="000000"/>
                <w:sz w:val="16"/>
                <w:szCs w:val="16"/>
              </w:rPr>
              <w:t>packaging/Orderable unit handling information/Handling</w:t>
            </w:r>
          </w:p>
          <w:p w14:paraId="527530F4" w14:textId="77777777" w:rsidR="0039026F" w:rsidRDefault="0039026F">
            <w:pPr>
              <w:pStyle w:val="GEFEG"/>
              <w:spacing w:after="20"/>
              <w:ind w:left="557"/>
              <w:rPr>
                <w:sz w:val="12"/>
                <w:szCs w:val="12"/>
              </w:rPr>
            </w:pPr>
            <w:r>
              <w:rPr>
                <w:color w:val="000000"/>
                <w:sz w:val="16"/>
                <w:szCs w:val="16"/>
              </w:rPr>
              <w:t>unit minimum storage humidity</w:t>
            </w:r>
          </w:p>
        </w:tc>
        <w:tc>
          <w:tcPr>
            <w:tcW w:w="1340" w:type="dxa"/>
            <w:tcBorders>
              <w:top w:val="nil"/>
              <w:left w:val="nil"/>
              <w:bottom w:val="dotted" w:sz="6" w:space="0" w:color="C0C0C0"/>
              <w:right w:val="nil"/>
            </w:tcBorders>
            <w:shd w:val="clear" w:color="auto" w:fill="FFFFFF"/>
          </w:tcPr>
          <w:p w14:paraId="74E3D74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3C5D7EA" w14:textId="77777777" w:rsidR="0039026F" w:rsidRDefault="0039026F">
            <w:pPr>
              <w:pStyle w:val="GEFEG"/>
              <w:spacing w:before="20" w:after="20"/>
              <w:ind w:left="74"/>
              <w:rPr>
                <w:sz w:val="16"/>
                <w:szCs w:val="16"/>
              </w:rPr>
            </w:pPr>
            <w:r>
              <w:rPr>
                <w:b/>
                <w:bCs/>
                <w:color w:val="000000"/>
                <w:sz w:val="16"/>
                <w:szCs w:val="16"/>
              </w:rPr>
              <w:t>cbc:MinimumMeasure</w:t>
            </w:r>
          </w:p>
          <w:p w14:paraId="37F91D3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6AE2FF27" w14:textId="77777777" w:rsidR="0039026F" w:rsidRDefault="0039026F">
            <w:pPr>
              <w:pStyle w:val="GEFEG"/>
              <w:spacing w:after="20"/>
              <w:ind w:left="533"/>
              <w:rPr>
                <w:sz w:val="12"/>
                <w:szCs w:val="12"/>
              </w:rPr>
            </w:pPr>
            <w:r>
              <w:rPr>
                <w:color w:val="000000"/>
                <w:sz w:val="16"/>
                <w:szCs w:val="16"/>
              </w:rPr>
              <w:t>cbc:MinimumMeasure</w:t>
            </w:r>
          </w:p>
        </w:tc>
      </w:tr>
      <w:tr w:rsidR="0039026F" w14:paraId="259EC0E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D78A02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7A5BED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C97AF99" w14:textId="77777777" w:rsidR="0039026F" w:rsidRDefault="0039026F">
            <w:pPr>
              <w:pStyle w:val="GEFEG"/>
              <w:spacing w:before="20" w:after="20"/>
              <w:rPr>
                <w:sz w:val="16"/>
                <w:szCs w:val="16"/>
              </w:rPr>
            </w:pPr>
            <w:r>
              <w:rPr>
                <w:b/>
                <w:bCs/>
                <w:color w:val="000000"/>
                <w:sz w:val="16"/>
                <w:szCs w:val="16"/>
              </w:rPr>
              <w:t>Measure Unit. Code</w:t>
            </w:r>
          </w:p>
          <w:p w14:paraId="72386AD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79673695" w14:textId="77777777" w:rsidR="0039026F" w:rsidRDefault="0039026F">
            <w:pPr>
              <w:pStyle w:val="GEFEG"/>
              <w:ind w:left="557"/>
              <w:rPr>
                <w:sz w:val="16"/>
                <w:szCs w:val="16"/>
              </w:rPr>
            </w:pPr>
            <w:r>
              <w:rPr>
                <w:color w:val="000000"/>
                <w:sz w:val="16"/>
                <w:szCs w:val="16"/>
              </w:rPr>
              <w:t>packaging/Orderable unit handling information/Handling</w:t>
            </w:r>
          </w:p>
          <w:p w14:paraId="07A5DDCE" w14:textId="77777777" w:rsidR="0039026F" w:rsidRDefault="0039026F">
            <w:pPr>
              <w:pStyle w:val="GEFEG"/>
              <w:spacing w:after="20"/>
              <w:ind w:left="557"/>
              <w:rPr>
                <w:sz w:val="12"/>
                <w:szCs w:val="12"/>
              </w:rPr>
            </w:pPr>
            <w:r>
              <w:rPr>
                <w:color w:val="000000"/>
                <w:sz w:val="16"/>
                <w:szCs w:val="16"/>
              </w:rPr>
              <w:t>unit minimum storage humidity/Measure Unit. Code</w:t>
            </w:r>
          </w:p>
        </w:tc>
        <w:tc>
          <w:tcPr>
            <w:tcW w:w="1340" w:type="dxa"/>
            <w:tcBorders>
              <w:top w:val="nil"/>
              <w:left w:val="nil"/>
              <w:bottom w:val="dotted" w:sz="6" w:space="0" w:color="C0C0C0"/>
              <w:right w:val="nil"/>
            </w:tcBorders>
            <w:shd w:val="clear" w:color="auto" w:fill="FFFFFF"/>
          </w:tcPr>
          <w:p w14:paraId="013ADC11"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4A191C71" w14:textId="77777777" w:rsidR="0039026F" w:rsidRDefault="0039026F">
            <w:pPr>
              <w:pStyle w:val="GEFEG"/>
              <w:spacing w:before="20" w:after="20"/>
              <w:ind w:left="74"/>
              <w:rPr>
                <w:sz w:val="16"/>
                <w:szCs w:val="16"/>
              </w:rPr>
            </w:pPr>
            <w:r>
              <w:rPr>
                <w:b/>
                <w:bCs/>
                <w:color w:val="000000"/>
                <w:sz w:val="16"/>
                <w:szCs w:val="16"/>
              </w:rPr>
              <w:t>unitCode</w:t>
            </w:r>
          </w:p>
          <w:p w14:paraId="4064F19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7B9531A7" w14:textId="77777777" w:rsidR="0039026F" w:rsidRDefault="0039026F">
            <w:pPr>
              <w:pStyle w:val="GEFEG"/>
              <w:spacing w:after="20"/>
              <w:ind w:left="533"/>
              <w:rPr>
                <w:sz w:val="12"/>
                <w:szCs w:val="12"/>
              </w:rPr>
            </w:pPr>
            <w:r>
              <w:rPr>
                <w:color w:val="000000"/>
                <w:sz w:val="16"/>
                <w:szCs w:val="16"/>
              </w:rPr>
              <w:t>cbc:MinimumMeasure/@unitCode</w:t>
            </w:r>
          </w:p>
        </w:tc>
      </w:tr>
      <w:tr w:rsidR="0039026F" w14:paraId="0BA8D31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65BA48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4C4A35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6BC2770" w14:textId="77777777" w:rsidR="0039026F" w:rsidRDefault="0039026F">
            <w:pPr>
              <w:pStyle w:val="GEFEG"/>
              <w:spacing w:before="20" w:after="20"/>
              <w:rPr>
                <w:sz w:val="16"/>
                <w:szCs w:val="16"/>
              </w:rPr>
            </w:pPr>
            <w:r>
              <w:rPr>
                <w:b/>
                <w:bCs/>
                <w:color w:val="000000"/>
                <w:sz w:val="16"/>
                <w:szCs w:val="16"/>
              </w:rPr>
              <w:t>Handling unit maximum storage humidity</w:t>
            </w:r>
          </w:p>
          <w:p w14:paraId="0B41C8C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75C16DDC" w14:textId="77777777" w:rsidR="0039026F" w:rsidRDefault="0039026F">
            <w:pPr>
              <w:pStyle w:val="GEFEG"/>
              <w:ind w:left="557"/>
              <w:rPr>
                <w:sz w:val="16"/>
                <w:szCs w:val="16"/>
              </w:rPr>
            </w:pPr>
            <w:r>
              <w:rPr>
                <w:color w:val="000000"/>
                <w:sz w:val="16"/>
                <w:szCs w:val="16"/>
              </w:rPr>
              <w:t>packaging/Orderable unit handling information/Handling</w:t>
            </w:r>
          </w:p>
          <w:p w14:paraId="18A087C3" w14:textId="77777777" w:rsidR="0039026F" w:rsidRDefault="0039026F">
            <w:pPr>
              <w:pStyle w:val="GEFEG"/>
              <w:spacing w:after="20"/>
              <w:ind w:left="557"/>
              <w:rPr>
                <w:sz w:val="12"/>
                <w:szCs w:val="12"/>
              </w:rPr>
            </w:pPr>
            <w:r>
              <w:rPr>
                <w:color w:val="000000"/>
                <w:sz w:val="16"/>
                <w:szCs w:val="16"/>
              </w:rPr>
              <w:t>unit maximum storage humidity</w:t>
            </w:r>
          </w:p>
        </w:tc>
        <w:tc>
          <w:tcPr>
            <w:tcW w:w="1340" w:type="dxa"/>
            <w:tcBorders>
              <w:top w:val="nil"/>
              <w:left w:val="nil"/>
              <w:bottom w:val="dotted" w:sz="6" w:space="0" w:color="C0C0C0"/>
              <w:right w:val="nil"/>
            </w:tcBorders>
            <w:shd w:val="clear" w:color="auto" w:fill="FFFFFF"/>
          </w:tcPr>
          <w:p w14:paraId="6184FA9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58F2A68" w14:textId="77777777" w:rsidR="0039026F" w:rsidRDefault="0039026F">
            <w:pPr>
              <w:pStyle w:val="GEFEG"/>
              <w:spacing w:before="20" w:after="20"/>
              <w:ind w:left="74"/>
              <w:rPr>
                <w:sz w:val="16"/>
                <w:szCs w:val="16"/>
              </w:rPr>
            </w:pPr>
            <w:r>
              <w:rPr>
                <w:b/>
                <w:bCs/>
                <w:color w:val="000000"/>
                <w:sz w:val="16"/>
                <w:szCs w:val="16"/>
              </w:rPr>
              <w:t>cbc:MaximumMeasure</w:t>
            </w:r>
          </w:p>
          <w:p w14:paraId="205ABBA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53DE211A" w14:textId="77777777" w:rsidR="0039026F" w:rsidRDefault="0039026F">
            <w:pPr>
              <w:pStyle w:val="GEFEG"/>
              <w:spacing w:after="20"/>
              <w:ind w:left="533"/>
              <w:rPr>
                <w:sz w:val="12"/>
                <w:szCs w:val="12"/>
              </w:rPr>
            </w:pPr>
            <w:r>
              <w:rPr>
                <w:color w:val="000000"/>
                <w:sz w:val="16"/>
                <w:szCs w:val="16"/>
              </w:rPr>
              <w:t>cbc:MaximumMeasure</w:t>
            </w:r>
          </w:p>
        </w:tc>
      </w:tr>
      <w:tr w:rsidR="0039026F" w14:paraId="01BDFB2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6B5E6E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B6705F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A5C2EAA" w14:textId="77777777" w:rsidR="0039026F" w:rsidRDefault="0039026F">
            <w:pPr>
              <w:pStyle w:val="GEFEG"/>
              <w:spacing w:before="20" w:after="20"/>
              <w:rPr>
                <w:sz w:val="16"/>
                <w:szCs w:val="16"/>
              </w:rPr>
            </w:pPr>
            <w:r>
              <w:rPr>
                <w:b/>
                <w:bCs/>
                <w:color w:val="000000"/>
                <w:sz w:val="16"/>
                <w:szCs w:val="16"/>
              </w:rPr>
              <w:t>Address line 1</w:t>
            </w:r>
          </w:p>
          <w:p w14:paraId="6D77257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0EE55426" w14:textId="77777777" w:rsidR="0039026F" w:rsidRDefault="0039026F">
            <w:pPr>
              <w:pStyle w:val="GEFEG"/>
              <w:spacing w:after="20"/>
              <w:ind w:left="557"/>
              <w:rPr>
                <w:sz w:val="12"/>
                <w:szCs w:val="12"/>
              </w:rPr>
            </w:pPr>
            <w:r>
              <w:rPr>
                <w:color w:val="000000"/>
                <w:sz w:val="16"/>
                <w:szCs w:val="16"/>
              </w:rPr>
              <w:t>location/Address line 1</w:t>
            </w:r>
          </w:p>
        </w:tc>
        <w:tc>
          <w:tcPr>
            <w:tcW w:w="1340" w:type="dxa"/>
            <w:tcBorders>
              <w:top w:val="nil"/>
              <w:left w:val="nil"/>
              <w:bottom w:val="dotted" w:sz="6" w:space="0" w:color="C0C0C0"/>
              <w:right w:val="nil"/>
            </w:tcBorders>
            <w:shd w:val="clear" w:color="auto" w:fill="FFFFFF"/>
          </w:tcPr>
          <w:p w14:paraId="0ED9EA7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9053EC2" w14:textId="77777777" w:rsidR="0039026F" w:rsidRDefault="0039026F">
            <w:pPr>
              <w:pStyle w:val="GEFEG"/>
              <w:spacing w:before="20" w:after="20"/>
              <w:ind w:left="74"/>
              <w:rPr>
                <w:sz w:val="16"/>
                <w:szCs w:val="16"/>
              </w:rPr>
            </w:pPr>
            <w:r>
              <w:rPr>
                <w:b/>
                <w:bCs/>
                <w:color w:val="000000"/>
                <w:sz w:val="16"/>
                <w:szCs w:val="16"/>
              </w:rPr>
              <w:t>cbc:StreetName</w:t>
            </w:r>
          </w:p>
          <w:p w14:paraId="39457CA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9CC0D40" w14:textId="77777777" w:rsidR="0039026F" w:rsidRDefault="0039026F">
            <w:pPr>
              <w:pStyle w:val="GEFEG"/>
              <w:ind w:left="533"/>
              <w:rPr>
                <w:sz w:val="16"/>
                <w:szCs w:val="16"/>
              </w:rPr>
            </w:pPr>
            <w:r>
              <w:rPr>
                <w:color w:val="000000"/>
                <w:sz w:val="16"/>
                <w:szCs w:val="16"/>
              </w:rPr>
              <w:t>RequiredItemLocationQuantity/cac:</w:t>
            </w:r>
          </w:p>
          <w:p w14:paraId="64253062" w14:textId="77777777" w:rsidR="0039026F" w:rsidRDefault="0039026F">
            <w:pPr>
              <w:pStyle w:val="GEFEG"/>
              <w:spacing w:after="20"/>
              <w:ind w:left="533"/>
              <w:rPr>
                <w:sz w:val="12"/>
                <w:szCs w:val="12"/>
              </w:rPr>
            </w:pPr>
            <w:r>
              <w:rPr>
                <w:color w:val="000000"/>
                <w:sz w:val="16"/>
                <w:szCs w:val="16"/>
              </w:rPr>
              <w:t>ApplicableTerritoryAddress/cbc:StreetName</w:t>
            </w:r>
          </w:p>
        </w:tc>
      </w:tr>
      <w:tr w:rsidR="0039026F" w14:paraId="0E443C0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05952B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DC8571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9C1AE8C" w14:textId="77777777" w:rsidR="0039026F" w:rsidRDefault="0039026F">
            <w:pPr>
              <w:pStyle w:val="GEFEG"/>
              <w:spacing w:before="20" w:after="20"/>
              <w:rPr>
                <w:sz w:val="16"/>
                <w:szCs w:val="16"/>
              </w:rPr>
            </w:pPr>
            <w:r>
              <w:rPr>
                <w:b/>
                <w:bCs/>
                <w:color w:val="000000"/>
                <w:sz w:val="16"/>
                <w:szCs w:val="16"/>
              </w:rPr>
              <w:t>Address line 2</w:t>
            </w:r>
          </w:p>
          <w:p w14:paraId="16521C9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672047F0" w14:textId="77777777" w:rsidR="0039026F" w:rsidRDefault="0039026F">
            <w:pPr>
              <w:pStyle w:val="GEFEG"/>
              <w:spacing w:after="20"/>
              <w:ind w:left="557"/>
              <w:rPr>
                <w:sz w:val="12"/>
                <w:szCs w:val="12"/>
              </w:rPr>
            </w:pPr>
            <w:r>
              <w:rPr>
                <w:color w:val="000000"/>
                <w:sz w:val="16"/>
                <w:szCs w:val="16"/>
              </w:rPr>
              <w:t>location/Address line 2</w:t>
            </w:r>
          </w:p>
        </w:tc>
        <w:tc>
          <w:tcPr>
            <w:tcW w:w="1340" w:type="dxa"/>
            <w:tcBorders>
              <w:top w:val="nil"/>
              <w:left w:val="nil"/>
              <w:bottom w:val="dotted" w:sz="6" w:space="0" w:color="C0C0C0"/>
              <w:right w:val="nil"/>
            </w:tcBorders>
            <w:shd w:val="clear" w:color="auto" w:fill="FFFFFF"/>
          </w:tcPr>
          <w:p w14:paraId="5C74B60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477FD58" w14:textId="77777777" w:rsidR="0039026F" w:rsidRDefault="0039026F">
            <w:pPr>
              <w:pStyle w:val="GEFEG"/>
              <w:spacing w:before="20" w:after="20"/>
              <w:ind w:left="74"/>
              <w:rPr>
                <w:sz w:val="16"/>
                <w:szCs w:val="16"/>
              </w:rPr>
            </w:pPr>
            <w:r>
              <w:rPr>
                <w:b/>
                <w:bCs/>
                <w:color w:val="000000"/>
                <w:sz w:val="16"/>
                <w:szCs w:val="16"/>
              </w:rPr>
              <w:t>cbc:AdditionalStreetName</w:t>
            </w:r>
          </w:p>
          <w:p w14:paraId="0A3EC16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248F7619" w14:textId="77777777" w:rsidR="0039026F" w:rsidRDefault="0039026F">
            <w:pPr>
              <w:pStyle w:val="GEFEG"/>
              <w:ind w:left="533"/>
              <w:rPr>
                <w:sz w:val="16"/>
                <w:szCs w:val="16"/>
              </w:rPr>
            </w:pPr>
            <w:r>
              <w:rPr>
                <w:color w:val="000000"/>
                <w:sz w:val="16"/>
                <w:szCs w:val="16"/>
              </w:rPr>
              <w:t>RequiredItemLocationQuantity/cac:</w:t>
            </w:r>
          </w:p>
          <w:p w14:paraId="2EB26E75" w14:textId="77777777" w:rsidR="0039026F" w:rsidRDefault="0039026F">
            <w:pPr>
              <w:pStyle w:val="GEFEG"/>
              <w:spacing w:after="20"/>
              <w:ind w:left="533"/>
              <w:rPr>
                <w:sz w:val="12"/>
                <w:szCs w:val="12"/>
              </w:rPr>
            </w:pPr>
            <w:r>
              <w:rPr>
                <w:color w:val="000000"/>
                <w:sz w:val="16"/>
                <w:szCs w:val="16"/>
              </w:rPr>
              <w:t>ApplicableTerritoryAddress/cbc:AdditionalStreetName</w:t>
            </w:r>
          </w:p>
        </w:tc>
      </w:tr>
      <w:tr w:rsidR="0039026F" w14:paraId="10F5A29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ABF6A8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C66874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46148AD" w14:textId="77777777" w:rsidR="0039026F" w:rsidRDefault="0039026F">
            <w:pPr>
              <w:pStyle w:val="GEFEG"/>
              <w:spacing w:before="20" w:after="20"/>
              <w:rPr>
                <w:sz w:val="16"/>
                <w:szCs w:val="16"/>
              </w:rPr>
            </w:pPr>
            <w:r>
              <w:rPr>
                <w:b/>
                <w:bCs/>
                <w:color w:val="000000"/>
                <w:sz w:val="16"/>
                <w:szCs w:val="16"/>
              </w:rPr>
              <w:t>City</w:t>
            </w:r>
          </w:p>
          <w:p w14:paraId="732DD50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405393D7" w14:textId="77777777" w:rsidR="0039026F" w:rsidRDefault="0039026F">
            <w:pPr>
              <w:pStyle w:val="GEFEG"/>
              <w:spacing w:after="20"/>
              <w:ind w:left="557"/>
              <w:rPr>
                <w:sz w:val="12"/>
                <w:szCs w:val="12"/>
              </w:rPr>
            </w:pPr>
            <w:r>
              <w:rPr>
                <w:color w:val="000000"/>
                <w:sz w:val="16"/>
                <w:szCs w:val="16"/>
              </w:rPr>
              <w:t>location/City</w:t>
            </w:r>
          </w:p>
        </w:tc>
        <w:tc>
          <w:tcPr>
            <w:tcW w:w="1340" w:type="dxa"/>
            <w:tcBorders>
              <w:top w:val="nil"/>
              <w:left w:val="nil"/>
              <w:bottom w:val="dotted" w:sz="6" w:space="0" w:color="C0C0C0"/>
              <w:right w:val="nil"/>
            </w:tcBorders>
            <w:shd w:val="clear" w:color="auto" w:fill="FFFFFF"/>
          </w:tcPr>
          <w:p w14:paraId="615B6E7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BA93FB2" w14:textId="77777777" w:rsidR="0039026F" w:rsidRDefault="0039026F">
            <w:pPr>
              <w:pStyle w:val="GEFEG"/>
              <w:spacing w:before="20" w:after="20"/>
              <w:ind w:left="74"/>
              <w:rPr>
                <w:sz w:val="16"/>
                <w:szCs w:val="16"/>
              </w:rPr>
            </w:pPr>
            <w:r>
              <w:rPr>
                <w:b/>
                <w:bCs/>
                <w:color w:val="000000"/>
                <w:sz w:val="16"/>
                <w:szCs w:val="16"/>
              </w:rPr>
              <w:t>cbc:CityName</w:t>
            </w:r>
          </w:p>
          <w:p w14:paraId="76FD443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6D2DCBF0" w14:textId="77777777" w:rsidR="0039026F" w:rsidRDefault="0039026F">
            <w:pPr>
              <w:pStyle w:val="GEFEG"/>
              <w:ind w:left="533"/>
              <w:rPr>
                <w:sz w:val="12"/>
                <w:szCs w:val="12"/>
              </w:rPr>
            </w:pPr>
            <w:r>
              <w:rPr>
                <w:color w:val="000000"/>
                <w:sz w:val="16"/>
                <w:szCs w:val="16"/>
              </w:rPr>
              <w:t>RequiredItemLocationQuantity/cac:</w:t>
            </w:r>
          </w:p>
        </w:tc>
      </w:tr>
      <w:tr w:rsidR="0039026F" w14:paraId="31B9A4A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A4B6C1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A7D8B9D"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5D61CBCB" w14:textId="77777777" w:rsidR="0039026F" w:rsidRDefault="0039026F">
            <w:pPr>
              <w:pStyle w:val="GEFEG"/>
              <w:rPr>
                <w:sz w:val="12"/>
                <w:szCs w:val="12"/>
              </w:rPr>
            </w:pPr>
          </w:p>
        </w:tc>
        <w:tc>
          <w:tcPr>
            <w:tcW w:w="1340" w:type="dxa"/>
            <w:tcBorders>
              <w:top w:val="nil"/>
              <w:left w:val="nil"/>
              <w:bottom w:val="dotted" w:sz="6" w:space="0" w:color="C0C0C0"/>
              <w:right w:val="nil"/>
            </w:tcBorders>
            <w:shd w:val="clear" w:color="auto" w:fill="FFFFFF"/>
          </w:tcPr>
          <w:p w14:paraId="0BD408B6"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605ED90D" w14:textId="77777777" w:rsidR="0039026F" w:rsidRDefault="0039026F">
            <w:pPr>
              <w:pStyle w:val="GEFEG"/>
              <w:spacing w:after="20"/>
              <w:ind w:left="533"/>
              <w:rPr>
                <w:sz w:val="12"/>
                <w:szCs w:val="12"/>
              </w:rPr>
            </w:pPr>
            <w:r>
              <w:rPr>
                <w:color w:val="000000"/>
                <w:sz w:val="16"/>
                <w:szCs w:val="16"/>
              </w:rPr>
              <w:t>ApplicableTerritoryAddress/cbc:CityName</w:t>
            </w:r>
          </w:p>
        </w:tc>
      </w:tr>
      <w:tr w:rsidR="0039026F" w14:paraId="3CDFD01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9EDBDA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092AC7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5EEBBBA" w14:textId="77777777" w:rsidR="0039026F" w:rsidRDefault="0039026F">
            <w:pPr>
              <w:pStyle w:val="GEFEG"/>
              <w:spacing w:before="20" w:after="20"/>
              <w:rPr>
                <w:sz w:val="16"/>
                <w:szCs w:val="16"/>
              </w:rPr>
            </w:pPr>
            <w:r>
              <w:rPr>
                <w:b/>
                <w:bCs/>
                <w:color w:val="000000"/>
                <w:sz w:val="16"/>
                <w:szCs w:val="16"/>
              </w:rPr>
              <w:t>Post code</w:t>
            </w:r>
          </w:p>
          <w:p w14:paraId="72A4A37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311FDE5A" w14:textId="77777777" w:rsidR="0039026F" w:rsidRDefault="0039026F">
            <w:pPr>
              <w:pStyle w:val="GEFEG"/>
              <w:spacing w:after="20"/>
              <w:ind w:left="557"/>
              <w:rPr>
                <w:sz w:val="12"/>
                <w:szCs w:val="12"/>
              </w:rPr>
            </w:pPr>
            <w:r>
              <w:rPr>
                <w:color w:val="000000"/>
                <w:sz w:val="16"/>
                <w:szCs w:val="16"/>
              </w:rPr>
              <w:t>location/Post code</w:t>
            </w:r>
          </w:p>
        </w:tc>
        <w:tc>
          <w:tcPr>
            <w:tcW w:w="1340" w:type="dxa"/>
            <w:tcBorders>
              <w:top w:val="nil"/>
              <w:left w:val="nil"/>
              <w:bottom w:val="dotted" w:sz="6" w:space="0" w:color="C0C0C0"/>
              <w:right w:val="nil"/>
            </w:tcBorders>
            <w:shd w:val="clear" w:color="auto" w:fill="FFFFFF"/>
          </w:tcPr>
          <w:p w14:paraId="2EA1FF8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7D4E045" w14:textId="77777777" w:rsidR="0039026F" w:rsidRDefault="0039026F">
            <w:pPr>
              <w:pStyle w:val="GEFEG"/>
              <w:spacing w:before="20" w:after="20"/>
              <w:ind w:left="74"/>
              <w:rPr>
                <w:sz w:val="16"/>
                <w:szCs w:val="16"/>
              </w:rPr>
            </w:pPr>
            <w:r>
              <w:rPr>
                <w:b/>
                <w:bCs/>
                <w:color w:val="000000"/>
                <w:sz w:val="16"/>
                <w:szCs w:val="16"/>
              </w:rPr>
              <w:t>cbc:PostalZone</w:t>
            </w:r>
          </w:p>
          <w:p w14:paraId="5CAC851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6179BA63" w14:textId="77777777" w:rsidR="0039026F" w:rsidRDefault="0039026F">
            <w:pPr>
              <w:pStyle w:val="GEFEG"/>
              <w:ind w:left="533"/>
              <w:rPr>
                <w:sz w:val="16"/>
                <w:szCs w:val="16"/>
              </w:rPr>
            </w:pPr>
            <w:r>
              <w:rPr>
                <w:color w:val="000000"/>
                <w:sz w:val="16"/>
                <w:szCs w:val="16"/>
              </w:rPr>
              <w:t>RequiredItemLocationQuantity/cac:</w:t>
            </w:r>
          </w:p>
          <w:p w14:paraId="15F0404F" w14:textId="77777777" w:rsidR="0039026F" w:rsidRDefault="0039026F">
            <w:pPr>
              <w:pStyle w:val="GEFEG"/>
              <w:spacing w:after="20"/>
              <w:ind w:left="533"/>
              <w:rPr>
                <w:sz w:val="12"/>
                <w:szCs w:val="12"/>
              </w:rPr>
            </w:pPr>
            <w:r>
              <w:rPr>
                <w:color w:val="000000"/>
                <w:sz w:val="16"/>
                <w:szCs w:val="16"/>
              </w:rPr>
              <w:t>ApplicableTerritoryAddress/cbc:PostalZone</w:t>
            </w:r>
          </w:p>
        </w:tc>
      </w:tr>
      <w:tr w:rsidR="0039026F" w14:paraId="5D41ADD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13F07C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A1B309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231680" w14:textId="77777777" w:rsidR="0039026F" w:rsidRDefault="0039026F">
            <w:pPr>
              <w:pStyle w:val="GEFEG"/>
              <w:spacing w:before="20" w:after="20"/>
              <w:rPr>
                <w:sz w:val="16"/>
                <w:szCs w:val="16"/>
              </w:rPr>
            </w:pPr>
            <w:r>
              <w:rPr>
                <w:b/>
                <w:bCs/>
                <w:color w:val="000000"/>
                <w:sz w:val="16"/>
                <w:szCs w:val="16"/>
              </w:rPr>
              <w:t>Country subdivision</w:t>
            </w:r>
          </w:p>
          <w:p w14:paraId="7D22EE9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4027D246" w14:textId="77777777" w:rsidR="0039026F" w:rsidRDefault="0039026F">
            <w:pPr>
              <w:pStyle w:val="GEFEG"/>
              <w:spacing w:after="20"/>
              <w:ind w:left="557"/>
              <w:rPr>
                <w:sz w:val="12"/>
                <w:szCs w:val="12"/>
              </w:rPr>
            </w:pPr>
            <w:r>
              <w:rPr>
                <w:color w:val="000000"/>
                <w:sz w:val="16"/>
                <w:szCs w:val="16"/>
              </w:rPr>
              <w:t>location/Country subdivision</w:t>
            </w:r>
          </w:p>
        </w:tc>
        <w:tc>
          <w:tcPr>
            <w:tcW w:w="1340" w:type="dxa"/>
            <w:tcBorders>
              <w:top w:val="nil"/>
              <w:left w:val="nil"/>
              <w:bottom w:val="dotted" w:sz="6" w:space="0" w:color="C0C0C0"/>
              <w:right w:val="nil"/>
            </w:tcBorders>
            <w:shd w:val="clear" w:color="auto" w:fill="FFFFFF"/>
          </w:tcPr>
          <w:p w14:paraId="52BAA2E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D08E2E4" w14:textId="77777777" w:rsidR="0039026F" w:rsidRDefault="0039026F">
            <w:pPr>
              <w:pStyle w:val="GEFEG"/>
              <w:spacing w:before="20" w:after="20"/>
              <w:ind w:left="74"/>
              <w:rPr>
                <w:sz w:val="16"/>
                <w:szCs w:val="16"/>
              </w:rPr>
            </w:pPr>
            <w:r>
              <w:rPr>
                <w:b/>
                <w:bCs/>
                <w:color w:val="000000"/>
                <w:sz w:val="16"/>
                <w:szCs w:val="16"/>
              </w:rPr>
              <w:t>cbc:CountrySubentity</w:t>
            </w:r>
          </w:p>
          <w:p w14:paraId="38F536A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23E2E69" w14:textId="77777777" w:rsidR="0039026F" w:rsidRDefault="0039026F">
            <w:pPr>
              <w:pStyle w:val="GEFEG"/>
              <w:ind w:left="533"/>
              <w:rPr>
                <w:sz w:val="16"/>
                <w:szCs w:val="16"/>
              </w:rPr>
            </w:pPr>
            <w:r>
              <w:rPr>
                <w:color w:val="000000"/>
                <w:sz w:val="16"/>
                <w:szCs w:val="16"/>
              </w:rPr>
              <w:t>RequiredItemLocationQuantity/cac:</w:t>
            </w:r>
          </w:p>
          <w:p w14:paraId="16873D27" w14:textId="77777777" w:rsidR="0039026F" w:rsidRDefault="0039026F">
            <w:pPr>
              <w:pStyle w:val="GEFEG"/>
              <w:spacing w:after="20"/>
              <w:ind w:left="533"/>
              <w:rPr>
                <w:sz w:val="12"/>
                <w:szCs w:val="12"/>
              </w:rPr>
            </w:pPr>
            <w:r>
              <w:rPr>
                <w:color w:val="000000"/>
                <w:sz w:val="16"/>
                <w:szCs w:val="16"/>
              </w:rPr>
              <w:t>ApplicableTerritoryAddress/cbc:CountrySubentity</w:t>
            </w:r>
          </w:p>
        </w:tc>
      </w:tr>
      <w:tr w:rsidR="0039026F" w14:paraId="03A9C23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BB65B6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DDC8F5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175285E" w14:textId="77777777" w:rsidR="0039026F" w:rsidRDefault="0039026F">
            <w:pPr>
              <w:pStyle w:val="GEFEG"/>
              <w:spacing w:before="20" w:after="20"/>
              <w:rPr>
                <w:sz w:val="16"/>
                <w:szCs w:val="16"/>
              </w:rPr>
            </w:pPr>
            <w:r>
              <w:rPr>
                <w:b/>
                <w:bCs/>
                <w:color w:val="000000"/>
                <w:sz w:val="16"/>
                <w:szCs w:val="16"/>
              </w:rPr>
              <w:t>Country code</w:t>
            </w:r>
          </w:p>
          <w:p w14:paraId="369A9DD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64A59545" w14:textId="77777777" w:rsidR="0039026F" w:rsidRDefault="0039026F">
            <w:pPr>
              <w:pStyle w:val="GEFEG"/>
              <w:spacing w:after="20"/>
              <w:ind w:left="557"/>
              <w:rPr>
                <w:sz w:val="12"/>
                <w:szCs w:val="12"/>
              </w:rPr>
            </w:pPr>
            <w:r>
              <w:rPr>
                <w:color w:val="000000"/>
                <w:sz w:val="16"/>
                <w:szCs w:val="16"/>
              </w:rPr>
              <w:t>location/Country code</w:t>
            </w:r>
          </w:p>
        </w:tc>
        <w:tc>
          <w:tcPr>
            <w:tcW w:w="1340" w:type="dxa"/>
            <w:tcBorders>
              <w:top w:val="nil"/>
              <w:left w:val="nil"/>
              <w:bottom w:val="dotted" w:sz="6" w:space="0" w:color="C0C0C0"/>
              <w:right w:val="nil"/>
            </w:tcBorders>
            <w:shd w:val="clear" w:color="auto" w:fill="FFFFFF"/>
          </w:tcPr>
          <w:p w14:paraId="3F5C6E4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80071F0" w14:textId="77777777" w:rsidR="0039026F" w:rsidRDefault="0039026F">
            <w:pPr>
              <w:pStyle w:val="GEFEG"/>
              <w:spacing w:before="20" w:after="20"/>
              <w:ind w:left="74"/>
              <w:rPr>
                <w:sz w:val="16"/>
                <w:szCs w:val="16"/>
              </w:rPr>
            </w:pPr>
            <w:r>
              <w:rPr>
                <w:b/>
                <w:bCs/>
                <w:color w:val="000000"/>
                <w:sz w:val="16"/>
                <w:szCs w:val="16"/>
              </w:rPr>
              <w:t>cbc:IdentificationCode</w:t>
            </w:r>
          </w:p>
          <w:p w14:paraId="241FE89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772AD1FA" w14:textId="77777777" w:rsidR="0039026F" w:rsidRDefault="0039026F">
            <w:pPr>
              <w:pStyle w:val="GEFEG"/>
              <w:ind w:left="533"/>
              <w:rPr>
                <w:sz w:val="16"/>
                <w:szCs w:val="16"/>
              </w:rPr>
            </w:pPr>
            <w:r>
              <w:rPr>
                <w:color w:val="000000"/>
                <w:sz w:val="16"/>
                <w:szCs w:val="16"/>
              </w:rPr>
              <w:t>RequiredItemLocationQuantity/cac:</w:t>
            </w:r>
          </w:p>
          <w:p w14:paraId="40C65DF4" w14:textId="77777777" w:rsidR="0039026F" w:rsidRDefault="0039026F">
            <w:pPr>
              <w:pStyle w:val="GEFEG"/>
              <w:ind w:left="533"/>
              <w:rPr>
                <w:sz w:val="16"/>
                <w:szCs w:val="16"/>
              </w:rPr>
            </w:pPr>
            <w:r>
              <w:rPr>
                <w:color w:val="000000"/>
                <w:sz w:val="16"/>
                <w:szCs w:val="16"/>
              </w:rPr>
              <w:t>ApplicableTerritoryAddress/cac:Country/cbc:</w:t>
            </w:r>
          </w:p>
          <w:p w14:paraId="150F367B" w14:textId="77777777" w:rsidR="0039026F" w:rsidRDefault="0039026F">
            <w:pPr>
              <w:pStyle w:val="GEFEG"/>
              <w:spacing w:after="20"/>
              <w:ind w:left="533"/>
              <w:rPr>
                <w:sz w:val="12"/>
                <w:szCs w:val="12"/>
              </w:rPr>
            </w:pPr>
            <w:r>
              <w:rPr>
                <w:color w:val="000000"/>
                <w:sz w:val="16"/>
                <w:szCs w:val="16"/>
              </w:rPr>
              <w:t>IdentificationCode</w:t>
            </w:r>
          </w:p>
        </w:tc>
      </w:tr>
    </w:tbl>
    <w:p w14:paraId="228B5314" w14:textId="77777777" w:rsidR="0039026F" w:rsidRDefault="0039026F">
      <w:pPr>
        <w:pStyle w:val="GEFEG"/>
      </w:pPr>
    </w:p>
    <w:p w14:paraId="2EEB27EA" w14:textId="77777777" w:rsidR="00BB19B7" w:rsidRDefault="00BB19B7">
      <w:pPr>
        <w:pStyle w:val="GEFEG"/>
      </w:pPr>
    </w:p>
    <w:p w14:paraId="3BE678FF" w14:textId="77777777" w:rsidR="002129D0" w:rsidRDefault="002129D0">
      <w:pPr>
        <w:pStyle w:val="GEFEG"/>
      </w:pPr>
    </w:p>
    <w:p w14:paraId="79D2DF66" w14:textId="77777777" w:rsidR="008E2C7B" w:rsidRDefault="008E2C7B">
      <w:pPr>
        <w:pStyle w:val="GEFEG"/>
      </w:pPr>
    </w:p>
    <w:p w14:paraId="149C5D9A" w14:textId="77777777" w:rsidR="003E7389" w:rsidRPr="00EA5AF2" w:rsidRDefault="003E7389" w:rsidP="00370B4E">
      <w:pPr>
        <w:pStyle w:val="Heading2"/>
      </w:pPr>
      <w:bookmarkStart w:id="123" w:name="_Toc294893255"/>
      <w:bookmarkStart w:id="124" w:name="_Toc309989184"/>
      <w:r w:rsidRPr="00EA5AF2">
        <w:t>Missing information requirements in UBL</w:t>
      </w:r>
      <w:bookmarkEnd w:id="123"/>
      <w:bookmarkEnd w:id="124"/>
    </w:p>
    <w:p w14:paraId="4DBF9A03" w14:textId="77777777" w:rsidR="003E7389" w:rsidRDefault="003E7389" w:rsidP="003E7389">
      <w:r w:rsidRPr="00EA5AF2">
        <w:t>The following information requirements are not mapped to the UBL 2.1 Catalogue document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32"/>
        <w:gridCol w:w="10233"/>
      </w:tblGrid>
      <w:tr w:rsidR="00BC3D65" w:rsidRPr="000841DC" w14:paraId="3E00B8BE" w14:textId="77777777" w:rsidTr="008E2C7B">
        <w:trPr>
          <w:cantSplit/>
          <w:trHeight w:hRule="exact" w:val="200"/>
          <w:tblHeader/>
        </w:trPr>
        <w:tc>
          <w:tcPr>
            <w:tcW w:w="1283" w:type="pct"/>
            <w:shd w:val="clear" w:color="auto" w:fill="BFBFBF" w:themeFill="background1" w:themeFillShade="BF"/>
          </w:tcPr>
          <w:p w14:paraId="13968699" w14:textId="77777777" w:rsidR="00BC3D65" w:rsidRPr="000841DC" w:rsidRDefault="00BC3D65" w:rsidP="008E2C7B">
            <w:pPr>
              <w:pStyle w:val="GEFEG"/>
              <w:ind w:left="58"/>
              <w:rPr>
                <w:color w:val="000000"/>
                <w:sz w:val="16"/>
                <w:szCs w:val="16"/>
              </w:rPr>
            </w:pPr>
            <w:r w:rsidRPr="000841DC">
              <w:rPr>
                <w:color w:val="000000"/>
                <w:sz w:val="16"/>
                <w:szCs w:val="16"/>
              </w:rPr>
              <w:t>Element</w:t>
            </w:r>
          </w:p>
        </w:tc>
        <w:tc>
          <w:tcPr>
            <w:tcW w:w="3717" w:type="pct"/>
            <w:shd w:val="clear" w:color="auto" w:fill="BFBFBF" w:themeFill="background1" w:themeFillShade="BF"/>
          </w:tcPr>
          <w:p w14:paraId="10B655A8" w14:textId="77777777" w:rsidR="00BC3D65" w:rsidRPr="000841DC" w:rsidRDefault="00BC3D65" w:rsidP="008E2C7B">
            <w:pPr>
              <w:pStyle w:val="GEFEG"/>
              <w:ind w:left="58"/>
              <w:rPr>
                <w:color w:val="000000"/>
                <w:sz w:val="16"/>
                <w:szCs w:val="16"/>
              </w:rPr>
            </w:pPr>
            <w:r w:rsidRPr="000841DC">
              <w:rPr>
                <w:color w:val="000000"/>
                <w:sz w:val="16"/>
                <w:szCs w:val="16"/>
              </w:rPr>
              <w:t>Remark</w:t>
            </w:r>
          </w:p>
        </w:tc>
      </w:tr>
      <w:tr w:rsidR="00BC3D65" w:rsidRPr="000841DC" w14:paraId="37A3EB6B" w14:textId="77777777" w:rsidTr="008E2C7B">
        <w:trPr>
          <w:cantSplit/>
          <w:trHeight w:hRule="exact" w:val="200"/>
          <w:tblHeader/>
        </w:trPr>
        <w:tc>
          <w:tcPr>
            <w:tcW w:w="1283" w:type="pct"/>
            <w:shd w:val="clear" w:color="auto" w:fill="FFFFFF"/>
          </w:tcPr>
          <w:p w14:paraId="3CBC1908" w14:textId="59B327FF" w:rsidR="00BC3D65" w:rsidRPr="000841DC" w:rsidRDefault="00BC3D65" w:rsidP="008E2C7B">
            <w:pPr>
              <w:pStyle w:val="GEFEG"/>
              <w:ind w:left="58"/>
              <w:rPr>
                <w:color w:val="000000"/>
                <w:sz w:val="16"/>
                <w:szCs w:val="16"/>
              </w:rPr>
            </w:pPr>
            <w:r w:rsidRPr="00EA5AF2">
              <w:rPr>
                <w:color w:val="000000"/>
                <w:sz w:val="16"/>
                <w:szCs w:val="16"/>
              </w:rPr>
              <w:t>Minimum quantity guaranteed for delivery</w:t>
            </w:r>
          </w:p>
        </w:tc>
        <w:tc>
          <w:tcPr>
            <w:tcW w:w="3717" w:type="pct"/>
            <w:shd w:val="clear" w:color="auto" w:fill="FFFFFF"/>
          </w:tcPr>
          <w:p w14:paraId="171910BD" w14:textId="3144FB7B" w:rsidR="00BC3D65" w:rsidRPr="000841DC" w:rsidRDefault="00BC3D65" w:rsidP="008E2C7B">
            <w:pPr>
              <w:pStyle w:val="GEFEG"/>
              <w:ind w:left="58"/>
              <w:rPr>
                <w:color w:val="000000"/>
                <w:sz w:val="16"/>
                <w:szCs w:val="16"/>
              </w:rPr>
            </w:pPr>
            <w:r w:rsidRPr="00EA5AF2">
              <w:rPr>
                <w:color w:val="000000"/>
                <w:sz w:val="16"/>
                <w:szCs w:val="16"/>
              </w:rPr>
              <w:t>Cannot specify the minimum quantity guaranteed for delivery.</w:t>
            </w:r>
          </w:p>
        </w:tc>
      </w:tr>
      <w:tr w:rsidR="00BC3D65" w:rsidRPr="000841DC" w14:paraId="372DBBDF" w14:textId="77777777" w:rsidTr="008E2C7B">
        <w:trPr>
          <w:cantSplit/>
          <w:trHeight w:hRule="exact" w:val="200"/>
          <w:tblHeader/>
        </w:trPr>
        <w:tc>
          <w:tcPr>
            <w:tcW w:w="1283" w:type="pct"/>
            <w:shd w:val="clear" w:color="auto" w:fill="FFFFFF"/>
          </w:tcPr>
          <w:p w14:paraId="60297352" w14:textId="77777777" w:rsidR="00BC3D65" w:rsidRPr="00EA5AF2" w:rsidRDefault="00BC3D65" w:rsidP="008E2C7B">
            <w:pPr>
              <w:widowControl w:val="0"/>
              <w:autoSpaceDE w:val="0"/>
              <w:autoSpaceDN w:val="0"/>
              <w:adjustRightInd w:val="0"/>
              <w:spacing w:after="0" w:line="240" w:lineRule="auto"/>
              <w:ind w:left="72"/>
              <w:jc w:val="left"/>
              <w:rPr>
                <w:rFonts w:eastAsia="Times New Roman" w:cs="Arial"/>
                <w:color w:val="000000"/>
                <w:sz w:val="16"/>
                <w:szCs w:val="16"/>
                <w:lang w:eastAsia="en-US"/>
              </w:rPr>
            </w:pPr>
            <w:r w:rsidRPr="00EA5AF2">
              <w:rPr>
                <w:rFonts w:eastAsia="Times New Roman" w:cs="Arial"/>
                <w:color w:val="000000"/>
                <w:sz w:val="16"/>
                <w:szCs w:val="16"/>
                <w:lang w:eastAsia="en-US"/>
              </w:rPr>
              <w:t>Consumable Unit</w:t>
            </w:r>
          </w:p>
          <w:p w14:paraId="268B29A9" w14:textId="49125A92" w:rsidR="00BC3D65" w:rsidRPr="000841DC" w:rsidRDefault="00BC3D65" w:rsidP="008E2C7B">
            <w:pPr>
              <w:pStyle w:val="GEFEG"/>
              <w:ind w:left="58"/>
              <w:rPr>
                <w:color w:val="000000"/>
                <w:sz w:val="16"/>
                <w:szCs w:val="16"/>
              </w:rPr>
            </w:pPr>
          </w:p>
        </w:tc>
        <w:tc>
          <w:tcPr>
            <w:tcW w:w="3717" w:type="pct"/>
            <w:shd w:val="clear" w:color="auto" w:fill="FFFFFF"/>
          </w:tcPr>
          <w:p w14:paraId="43C9FE4D" w14:textId="7A10D395" w:rsidR="00BC3D65" w:rsidRPr="000841DC" w:rsidRDefault="00BC3D65" w:rsidP="008E2C7B">
            <w:pPr>
              <w:pStyle w:val="GEFEG"/>
              <w:ind w:left="58"/>
              <w:rPr>
                <w:color w:val="000000"/>
                <w:sz w:val="16"/>
                <w:szCs w:val="16"/>
              </w:rPr>
            </w:pPr>
            <w:r w:rsidRPr="00EA5AF2">
              <w:rPr>
                <w:color w:val="000000"/>
                <w:sz w:val="16"/>
                <w:szCs w:val="16"/>
              </w:rPr>
              <w:t xml:space="preserve">Cannot describe the consumable unit of an item. </w:t>
            </w:r>
          </w:p>
        </w:tc>
      </w:tr>
      <w:tr w:rsidR="00BC3D65" w:rsidRPr="000841DC" w14:paraId="68038DAD" w14:textId="77777777" w:rsidTr="008E2C7B">
        <w:trPr>
          <w:cantSplit/>
          <w:trHeight w:hRule="exact" w:val="200"/>
          <w:tblHeader/>
        </w:trPr>
        <w:tc>
          <w:tcPr>
            <w:tcW w:w="1283" w:type="pct"/>
            <w:shd w:val="clear" w:color="auto" w:fill="FFFFFF"/>
          </w:tcPr>
          <w:p w14:paraId="708D2310" w14:textId="1843B922" w:rsidR="00BC3D65" w:rsidRDefault="00BC3D65" w:rsidP="008E2C7B">
            <w:pPr>
              <w:pStyle w:val="GEFEG"/>
              <w:ind w:left="58"/>
              <w:rPr>
                <w:color w:val="000000"/>
                <w:sz w:val="16"/>
                <w:szCs w:val="16"/>
              </w:rPr>
            </w:pPr>
            <w:r w:rsidRPr="00EA5AF2">
              <w:rPr>
                <w:color w:val="000000"/>
                <w:sz w:val="16"/>
                <w:szCs w:val="16"/>
              </w:rPr>
              <w:t>Handling unit logistic requirements</w:t>
            </w:r>
          </w:p>
        </w:tc>
        <w:tc>
          <w:tcPr>
            <w:tcW w:w="3717" w:type="pct"/>
            <w:shd w:val="clear" w:color="auto" w:fill="FFFFFF"/>
          </w:tcPr>
          <w:p w14:paraId="718720D5" w14:textId="662A14A0" w:rsidR="00BC3D65" w:rsidRPr="000841DC" w:rsidRDefault="00BC3D65" w:rsidP="008E2C7B">
            <w:pPr>
              <w:pStyle w:val="GEFEG"/>
              <w:ind w:left="58"/>
              <w:rPr>
                <w:color w:val="000000"/>
                <w:sz w:val="16"/>
                <w:szCs w:val="16"/>
              </w:rPr>
            </w:pPr>
            <w:r w:rsidRPr="00EA5AF2">
              <w:rPr>
                <w:color w:val="000000"/>
                <w:sz w:val="16"/>
                <w:szCs w:val="16"/>
              </w:rPr>
              <w:t>Cannot describe the textual handling unit logistic requirements.</w:t>
            </w:r>
          </w:p>
        </w:tc>
      </w:tr>
    </w:tbl>
    <w:p w14:paraId="4BCE0DDC" w14:textId="77777777" w:rsidR="00BC3D65" w:rsidRPr="00EA5AF2" w:rsidRDefault="00BC3D65" w:rsidP="003E7389"/>
    <w:p w14:paraId="5C64F126" w14:textId="77777777" w:rsidR="00EA5AF2" w:rsidRDefault="00EA5AF2" w:rsidP="003E7389">
      <w:pPr>
        <w:sectPr w:rsidR="00EA5AF2" w:rsidSect="002922B1">
          <w:pgSz w:w="16817" w:h="11901" w:orient="landscape"/>
          <w:pgMar w:top="737" w:right="1418" w:bottom="851" w:left="1644" w:header="709" w:footer="284" w:gutter="567"/>
          <w:cols w:space="708"/>
          <w:docGrid w:linePitch="360"/>
        </w:sectPr>
      </w:pPr>
    </w:p>
    <w:p w14:paraId="68BBFBC2" w14:textId="77777777" w:rsidR="00DF726C" w:rsidRDefault="00DF726C" w:rsidP="00370B4E">
      <w:pPr>
        <w:pStyle w:val="Heading1"/>
        <w:numPr>
          <w:ilvl w:val="0"/>
          <w:numId w:val="1"/>
        </w:numPr>
      </w:pPr>
      <w:bookmarkStart w:id="125" w:name="_Toc429683281"/>
      <w:bookmarkStart w:id="126" w:name="_Toc305927878"/>
      <w:bookmarkStart w:id="127" w:name="_Toc309287496"/>
      <w:bookmarkStart w:id="128" w:name="_Toc309989185"/>
      <w:r w:rsidRPr="006D01E0">
        <w:lastRenderedPageBreak/>
        <w:t>Schematron files</w:t>
      </w:r>
      <w:bookmarkEnd w:id="125"/>
      <w:bookmarkEnd w:id="126"/>
      <w:bookmarkEnd w:id="127"/>
      <w:bookmarkEnd w:id="128"/>
    </w:p>
    <w:p w14:paraId="7E06B3E4" w14:textId="5E088EC3" w:rsidR="00731106" w:rsidRPr="00731106" w:rsidRDefault="00731106" w:rsidP="00731106">
      <w:r>
        <w:t>All the Schematron files can be found in: http://www.cenbii.eu/trdm068/ubl/schematron/semantics/</w:t>
      </w:r>
    </w:p>
    <w:tbl>
      <w:tblPr>
        <w:tblStyle w:val="TableProfessional"/>
        <w:tblW w:w="0" w:type="auto"/>
        <w:tblLayout w:type="fixed"/>
        <w:tblLook w:val="04A0" w:firstRow="1" w:lastRow="0" w:firstColumn="1" w:lastColumn="0" w:noHBand="0" w:noVBand="1"/>
      </w:tblPr>
      <w:tblGrid>
        <w:gridCol w:w="1061"/>
        <w:gridCol w:w="5143"/>
        <w:gridCol w:w="3758"/>
      </w:tblGrid>
      <w:tr w:rsidR="00DF726C" w:rsidRPr="006D01E0" w14:paraId="66C3BE8B" w14:textId="77777777" w:rsidTr="008E2C7B">
        <w:trPr>
          <w:cnfStyle w:val="100000000000" w:firstRow="1" w:lastRow="0" w:firstColumn="0" w:lastColumn="0" w:oddVBand="0" w:evenVBand="0" w:oddHBand="0" w:evenHBand="0" w:firstRowFirstColumn="0" w:firstRowLastColumn="0" w:lastRowFirstColumn="0" w:lastRowLastColumn="0"/>
          <w:trHeight w:val="258"/>
        </w:trPr>
        <w:tc>
          <w:tcPr>
            <w:tcW w:w="1061" w:type="dxa"/>
          </w:tcPr>
          <w:p w14:paraId="0EB62DE7" w14:textId="77777777" w:rsidR="00DF726C" w:rsidRPr="007508E0" w:rsidRDefault="00DF726C" w:rsidP="008E2C7B">
            <w:pPr>
              <w:pStyle w:val="Heading5"/>
              <w:numPr>
                <w:ilvl w:val="0"/>
                <w:numId w:val="0"/>
              </w:numPr>
              <w:outlineLvl w:val="4"/>
            </w:pPr>
          </w:p>
        </w:tc>
        <w:tc>
          <w:tcPr>
            <w:tcW w:w="5143" w:type="dxa"/>
          </w:tcPr>
          <w:p w14:paraId="7E0BA405" w14:textId="77777777" w:rsidR="00DF726C" w:rsidRPr="007508E0" w:rsidRDefault="00DF726C" w:rsidP="008E2C7B">
            <w:r>
              <w:t>Filename</w:t>
            </w:r>
          </w:p>
        </w:tc>
        <w:tc>
          <w:tcPr>
            <w:tcW w:w="3758" w:type="dxa"/>
          </w:tcPr>
          <w:p w14:paraId="1FA0615C" w14:textId="77777777" w:rsidR="00DF726C" w:rsidRDefault="00DF726C" w:rsidP="008E2C7B">
            <w:r>
              <w:t>Description</w:t>
            </w:r>
          </w:p>
        </w:tc>
      </w:tr>
      <w:tr w:rsidR="00DF726C" w:rsidRPr="006D01E0" w14:paraId="20A1A64C" w14:textId="77777777" w:rsidTr="008E2C7B">
        <w:trPr>
          <w:trHeight w:val="312"/>
        </w:trPr>
        <w:tc>
          <w:tcPr>
            <w:tcW w:w="1061" w:type="dxa"/>
          </w:tcPr>
          <w:p w14:paraId="7E71B634" w14:textId="77777777" w:rsidR="00DF726C" w:rsidRPr="007508E0" w:rsidRDefault="00DF726C" w:rsidP="008E2C7B">
            <w:pPr>
              <w:pStyle w:val="Heading5"/>
              <w:numPr>
                <w:ilvl w:val="0"/>
                <w:numId w:val="0"/>
              </w:numPr>
              <w:outlineLvl w:val="4"/>
            </w:pPr>
            <w:r>
              <w:t xml:space="preserve">Main </w:t>
            </w:r>
          </w:p>
        </w:tc>
        <w:tc>
          <w:tcPr>
            <w:tcW w:w="5143" w:type="dxa"/>
          </w:tcPr>
          <w:p w14:paraId="6B67F5AE" w14:textId="0959C42E" w:rsidR="00DF726C" w:rsidRPr="007508E0" w:rsidRDefault="00DF726C" w:rsidP="00DF726C">
            <w:r>
              <w:t>BIIRULES-UBL-T68.sch</w:t>
            </w:r>
          </w:p>
        </w:tc>
        <w:tc>
          <w:tcPr>
            <w:tcW w:w="3758" w:type="dxa"/>
          </w:tcPr>
          <w:p w14:paraId="0E48F9BE" w14:textId="77777777" w:rsidR="00DF726C" w:rsidRDefault="00DF726C" w:rsidP="008E2C7B">
            <w:r>
              <w:t>Main file used to bundle the different Schematron parts.</w:t>
            </w:r>
          </w:p>
        </w:tc>
      </w:tr>
      <w:tr w:rsidR="00DF726C" w:rsidRPr="006D01E0" w14:paraId="647C5FAF" w14:textId="77777777" w:rsidTr="008E2C7B">
        <w:trPr>
          <w:trHeight w:val="312"/>
        </w:trPr>
        <w:tc>
          <w:tcPr>
            <w:tcW w:w="1061" w:type="dxa"/>
          </w:tcPr>
          <w:p w14:paraId="747574E4" w14:textId="77777777" w:rsidR="00DF726C" w:rsidRPr="007508E0" w:rsidRDefault="00DF726C" w:rsidP="008E2C7B">
            <w:pPr>
              <w:pStyle w:val="Heading5"/>
              <w:numPr>
                <w:ilvl w:val="0"/>
                <w:numId w:val="0"/>
              </w:numPr>
              <w:outlineLvl w:val="4"/>
            </w:pPr>
            <w:r>
              <w:t xml:space="preserve">Abstract </w:t>
            </w:r>
          </w:p>
        </w:tc>
        <w:tc>
          <w:tcPr>
            <w:tcW w:w="5143" w:type="dxa"/>
          </w:tcPr>
          <w:p w14:paraId="59125360" w14:textId="3586415E" w:rsidR="00DF726C" w:rsidRPr="007508E0" w:rsidRDefault="00DF726C" w:rsidP="00DF726C">
            <w:r>
              <w:t>abstract/BIIRULES-T68.sch</w:t>
            </w:r>
          </w:p>
        </w:tc>
        <w:tc>
          <w:tcPr>
            <w:tcW w:w="3758" w:type="dxa"/>
          </w:tcPr>
          <w:p w14:paraId="2F157027" w14:textId="77777777" w:rsidR="00DF726C" w:rsidRDefault="00DF726C" w:rsidP="008E2C7B">
            <w:r>
              <w:t>Abstract business rules.</w:t>
            </w:r>
          </w:p>
        </w:tc>
      </w:tr>
      <w:tr w:rsidR="00DF726C" w:rsidRPr="006D01E0" w14:paraId="59150BE4" w14:textId="77777777" w:rsidTr="008E2C7B">
        <w:trPr>
          <w:trHeight w:val="312"/>
        </w:trPr>
        <w:tc>
          <w:tcPr>
            <w:tcW w:w="1061" w:type="dxa"/>
          </w:tcPr>
          <w:p w14:paraId="126F9C69" w14:textId="77777777" w:rsidR="00DF726C" w:rsidRDefault="00DF726C" w:rsidP="008E2C7B">
            <w:pPr>
              <w:pStyle w:val="Heading5"/>
              <w:numPr>
                <w:ilvl w:val="0"/>
                <w:numId w:val="0"/>
              </w:numPr>
              <w:outlineLvl w:val="4"/>
            </w:pPr>
            <w:r>
              <w:t>CodeList</w:t>
            </w:r>
          </w:p>
        </w:tc>
        <w:tc>
          <w:tcPr>
            <w:tcW w:w="5143" w:type="dxa"/>
          </w:tcPr>
          <w:p w14:paraId="5ED027D5" w14:textId="7A867169" w:rsidR="00DF726C" w:rsidRDefault="00DF726C" w:rsidP="00DF726C">
            <w:r>
              <w:t>codelist/BIIRULESCodesT68</w:t>
            </w:r>
            <w:r w:rsidRPr="0087283F">
              <w:t>-UBL.sch</w:t>
            </w:r>
          </w:p>
        </w:tc>
        <w:tc>
          <w:tcPr>
            <w:tcW w:w="3758" w:type="dxa"/>
          </w:tcPr>
          <w:p w14:paraId="7294FF5A" w14:textId="77777777" w:rsidR="00DF726C" w:rsidRPr="0087283F" w:rsidRDefault="00DF726C" w:rsidP="008E2C7B">
            <w:r>
              <w:t>Rules related to code lists.</w:t>
            </w:r>
          </w:p>
        </w:tc>
      </w:tr>
      <w:tr w:rsidR="00DF726C" w:rsidRPr="006D01E0" w14:paraId="706843F2" w14:textId="77777777" w:rsidTr="008E2C7B">
        <w:tc>
          <w:tcPr>
            <w:tcW w:w="1061" w:type="dxa"/>
          </w:tcPr>
          <w:p w14:paraId="17760EC2" w14:textId="77777777" w:rsidR="00DF726C" w:rsidRPr="006D01E0" w:rsidRDefault="00DF726C" w:rsidP="008E2C7B">
            <w:pPr>
              <w:pStyle w:val="Heading5"/>
              <w:numPr>
                <w:ilvl w:val="0"/>
                <w:numId w:val="0"/>
              </w:numPr>
              <w:outlineLvl w:val="4"/>
            </w:pPr>
            <w:r>
              <w:t>UBL Binding</w:t>
            </w:r>
          </w:p>
        </w:tc>
        <w:tc>
          <w:tcPr>
            <w:tcW w:w="5143" w:type="dxa"/>
          </w:tcPr>
          <w:p w14:paraId="2720F5A8" w14:textId="12B9C72D" w:rsidR="00DF726C" w:rsidRPr="009F25B9" w:rsidRDefault="00DF726C" w:rsidP="00DF726C">
            <w:pPr>
              <w:rPr>
                <w:lang w:val="de-DE"/>
              </w:rPr>
            </w:pPr>
            <w:r w:rsidRPr="009F25B9">
              <w:rPr>
                <w:lang w:val="de-DE"/>
              </w:rPr>
              <w:t>UBL/BIIRULES-UBL-T68.sch</w:t>
            </w:r>
          </w:p>
        </w:tc>
        <w:tc>
          <w:tcPr>
            <w:tcW w:w="3758" w:type="dxa"/>
          </w:tcPr>
          <w:p w14:paraId="367CE4F4" w14:textId="77777777" w:rsidR="00DF726C" w:rsidRPr="0087283F" w:rsidRDefault="00DF726C" w:rsidP="008E2C7B">
            <w:r>
              <w:t>Syntax binding using XPATH expressions.</w:t>
            </w:r>
          </w:p>
        </w:tc>
      </w:tr>
    </w:tbl>
    <w:p w14:paraId="2D2D4AC0" w14:textId="77777777" w:rsidR="00DF726C" w:rsidRDefault="00DF726C" w:rsidP="00DF726C">
      <w:pPr>
        <w:pStyle w:val="Heading1"/>
        <w:numPr>
          <w:ilvl w:val="0"/>
          <w:numId w:val="1"/>
        </w:numPr>
      </w:pPr>
      <w:bookmarkStart w:id="129" w:name="_Toc309287497"/>
      <w:bookmarkStart w:id="130" w:name="_Toc309989186"/>
      <w:r>
        <w:t>Sample XML files</w:t>
      </w:r>
      <w:bookmarkEnd w:id="129"/>
      <w:bookmarkEnd w:id="130"/>
    </w:p>
    <w:p w14:paraId="3D9981D0" w14:textId="49894181" w:rsidR="00DF726C" w:rsidRPr="006D01E0" w:rsidRDefault="00DF726C" w:rsidP="00370B4E">
      <w:pPr>
        <w:pStyle w:val="Heading2"/>
        <w:numPr>
          <w:ilvl w:val="1"/>
          <w:numId w:val="1"/>
        </w:numPr>
      </w:pPr>
      <w:bookmarkStart w:id="131" w:name="_Toc429683283"/>
      <w:bookmarkStart w:id="132" w:name="_Toc305927880"/>
      <w:bookmarkStart w:id="133" w:name="_Toc309287498"/>
      <w:bookmarkStart w:id="134" w:name="_Toc309989187"/>
      <w:r>
        <w:t>Use case 1, trdm068</w:t>
      </w:r>
      <w:r w:rsidRPr="006D01E0">
        <w:t xml:space="preserve"> </w:t>
      </w:r>
      <w:bookmarkEnd w:id="131"/>
      <w:bookmarkEnd w:id="132"/>
      <w:bookmarkEnd w:id="133"/>
      <w:r>
        <w:t>pre-award catalogue template without lots</w:t>
      </w:r>
      <w:bookmarkEnd w:id="134"/>
    </w:p>
    <w:tbl>
      <w:tblPr>
        <w:tblStyle w:val="TableProfessional"/>
        <w:tblW w:w="0" w:type="auto"/>
        <w:tblLook w:val="04A0" w:firstRow="1" w:lastRow="0" w:firstColumn="1" w:lastColumn="0" w:noHBand="0" w:noVBand="1"/>
      </w:tblPr>
      <w:tblGrid>
        <w:gridCol w:w="2250"/>
        <w:gridCol w:w="6930"/>
      </w:tblGrid>
      <w:tr w:rsidR="00DF726C" w:rsidRPr="006D01E0" w14:paraId="64C4AC28" w14:textId="77777777" w:rsidTr="008E2C7B">
        <w:trPr>
          <w:cnfStyle w:val="100000000000" w:firstRow="1" w:lastRow="0" w:firstColumn="0" w:lastColumn="0" w:oddVBand="0" w:evenVBand="0" w:oddHBand="0" w:evenHBand="0" w:firstRowFirstColumn="0" w:firstRowLastColumn="0" w:lastRowFirstColumn="0" w:lastRowLastColumn="0"/>
          <w:trHeight w:val="258"/>
        </w:trPr>
        <w:tc>
          <w:tcPr>
            <w:tcW w:w="2250" w:type="dxa"/>
          </w:tcPr>
          <w:p w14:paraId="4515EF24" w14:textId="77777777" w:rsidR="00DF726C" w:rsidRPr="007508E0" w:rsidRDefault="00DF726C" w:rsidP="008E2C7B">
            <w:pPr>
              <w:pStyle w:val="Heading5"/>
              <w:numPr>
                <w:ilvl w:val="0"/>
                <w:numId w:val="0"/>
              </w:numPr>
              <w:outlineLvl w:val="4"/>
              <w:rPr>
                <w:b/>
              </w:rPr>
            </w:pPr>
            <w:r w:rsidRPr="006D01E0">
              <w:rPr>
                <w:b/>
              </w:rPr>
              <w:t>Use Case number</w:t>
            </w:r>
          </w:p>
        </w:tc>
        <w:tc>
          <w:tcPr>
            <w:tcW w:w="6930" w:type="dxa"/>
          </w:tcPr>
          <w:p w14:paraId="7584051A" w14:textId="77777777" w:rsidR="00DF726C" w:rsidRPr="007508E0" w:rsidRDefault="00DF726C" w:rsidP="008E2C7B">
            <w:r w:rsidRPr="00FE5296">
              <w:t>1</w:t>
            </w:r>
          </w:p>
        </w:tc>
      </w:tr>
      <w:tr w:rsidR="00DF726C" w:rsidRPr="006D01E0" w14:paraId="70130A58" w14:textId="77777777" w:rsidTr="008E2C7B">
        <w:trPr>
          <w:trHeight w:val="312"/>
        </w:trPr>
        <w:tc>
          <w:tcPr>
            <w:tcW w:w="2250" w:type="dxa"/>
          </w:tcPr>
          <w:p w14:paraId="680D6228" w14:textId="77777777" w:rsidR="00DF726C" w:rsidRPr="007508E0" w:rsidRDefault="00DF726C" w:rsidP="008E2C7B">
            <w:pPr>
              <w:pStyle w:val="Heading5"/>
              <w:numPr>
                <w:ilvl w:val="0"/>
                <w:numId w:val="0"/>
              </w:numPr>
              <w:outlineLvl w:val="4"/>
              <w:rPr>
                <w:b w:val="0"/>
              </w:rPr>
            </w:pPr>
            <w:r w:rsidRPr="006D01E0">
              <w:t>Use Case Name</w:t>
            </w:r>
          </w:p>
        </w:tc>
        <w:tc>
          <w:tcPr>
            <w:tcW w:w="6930" w:type="dxa"/>
          </w:tcPr>
          <w:p w14:paraId="647B7A63" w14:textId="4DBB2692" w:rsidR="00DF726C" w:rsidRPr="007508E0" w:rsidRDefault="00DF726C" w:rsidP="008E2C7B">
            <w:r>
              <w:t>A structured pre-award catalogue template without lots.</w:t>
            </w:r>
          </w:p>
        </w:tc>
      </w:tr>
      <w:tr w:rsidR="00DF726C" w:rsidRPr="006D01E0" w14:paraId="766C06D7" w14:textId="77777777" w:rsidTr="008E2C7B">
        <w:tc>
          <w:tcPr>
            <w:tcW w:w="2250" w:type="dxa"/>
          </w:tcPr>
          <w:p w14:paraId="2580BEC4" w14:textId="77777777" w:rsidR="00DF726C" w:rsidRPr="006D01E0" w:rsidRDefault="00DF726C" w:rsidP="008E2C7B">
            <w:pPr>
              <w:pStyle w:val="Heading5"/>
              <w:numPr>
                <w:ilvl w:val="0"/>
                <w:numId w:val="0"/>
              </w:numPr>
              <w:outlineLvl w:val="4"/>
            </w:pPr>
            <w:r w:rsidRPr="006D01E0">
              <w:t>Use Case Description</w:t>
            </w:r>
          </w:p>
        </w:tc>
        <w:tc>
          <w:tcPr>
            <w:tcW w:w="6930" w:type="dxa"/>
          </w:tcPr>
          <w:p w14:paraId="57233527" w14:textId="09A8BF9E" w:rsidR="00DF726C" w:rsidRDefault="00DF726C" w:rsidP="008E2C7B">
            <w:r w:rsidRPr="00FE5296">
              <w:t xml:space="preserve">In this scenario the </w:t>
            </w:r>
            <w:r>
              <w:t>pre-award catalogue template is a bid for a call for tenders with pre-award catalogue request without lots.</w:t>
            </w:r>
          </w:p>
          <w:p w14:paraId="59D5B420" w14:textId="29CBC91F" w:rsidR="00DF726C" w:rsidRPr="007508E0" w:rsidRDefault="00DF726C" w:rsidP="008E2C7B"/>
        </w:tc>
      </w:tr>
      <w:tr w:rsidR="00DF726C" w:rsidRPr="006D01E0" w14:paraId="7B574BB2" w14:textId="77777777" w:rsidTr="008E2C7B">
        <w:trPr>
          <w:trHeight w:val="213"/>
        </w:trPr>
        <w:tc>
          <w:tcPr>
            <w:tcW w:w="2250" w:type="dxa"/>
          </w:tcPr>
          <w:p w14:paraId="294F506E" w14:textId="77777777" w:rsidR="00DF726C" w:rsidRPr="007508E0" w:rsidRDefault="00DF726C" w:rsidP="008E2C7B">
            <w:pPr>
              <w:pStyle w:val="Heading5"/>
              <w:numPr>
                <w:ilvl w:val="0"/>
                <w:numId w:val="0"/>
              </w:numPr>
              <w:outlineLvl w:val="4"/>
              <w:rPr>
                <w:b w:val="0"/>
              </w:rPr>
            </w:pPr>
            <w:r w:rsidRPr="006D01E0">
              <w:t>Parties involved</w:t>
            </w:r>
          </w:p>
        </w:tc>
        <w:tc>
          <w:tcPr>
            <w:tcW w:w="6930" w:type="dxa"/>
          </w:tcPr>
          <w:p w14:paraId="09EF70FF" w14:textId="200A79CE" w:rsidR="00DF726C" w:rsidRDefault="00731106" w:rsidP="008E2C7B">
            <w:r>
              <w:t>Contracting body</w:t>
            </w:r>
            <w:r w:rsidR="00DF726C" w:rsidRPr="00FE5296">
              <w:t xml:space="preserve"> </w:t>
            </w:r>
          </w:p>
          <w:p w14:paraId="62CD5C35" w14:textId="7C1AD0E7" w:rsidR="00DF726C" w:rsidRPr="007508E0" w:rsidRDefault="00DF726C" w:rsidP="00731106">
            <w:r>
              <w:t xml:space="preserve">Economic operator </w:t>
            </w:r>
          </w:p>
        </w:tc>
      </w:tr>
      <w:tr w:rsidR="00DF726C" w:rsidRPr="006D01E0" w14:paraId="2B5C454C" w14:textId="77777777" w:rsidTr="008E2C7B">
        <w:tc>
          <w:tcPr>
            <w:tcW w:w="2250" w:type="dxa"/>
          </w:tcPr>
          <w:p w14:paraId="0D3F01BA" w14:textId="77777777" w:rsidR="00DF726C" w:rsidRPr="006D01E0" w:rsidRDefault="00DF726C" w:rsidP="008E2C7B">
            <w:pPr>
              <w:pStyle w:val="Heading5"/>
              <w:numPr>
                <w:ilvl w:val="0"/>
                <w:numId w:val="0"/>
              </w:numPr>
              <w:outlineLvl w:val="4"/>
            </w:pPr>
            <w:r w:rsidRPr="006D01E0">
              <w:t>The flow</w:t>
            </w:r>
          </w:p>
        </w:tc>
        <w:tc>
          <w:tcPr>
            <w:tcW w:w="6930" w:type="dxa"/>
          </w:tcPr>
          <w:p w14:paraId="453207A6" w14:textId="7949A127" w:rsidR="00DF726C" w:rsidRPr="007508E0" w:rsidRDefault="00DF726C" w:rsidP="00DF726C">
            <w:r>
              <w:t>The</w:t>
            </w:r>
            <w:r w:rsidRPr="00FE5296">
              <w:t xml:space="preserve"> </w:t>
            </w:r>
            <w:r>
              <w:t xml:space="preserve">economic operator submits the pre-award catalogue. </w:t>
            </w:r>
          </w:p>
        </w:tc>
      </w:tr>
      <w:tr w:rsidR="00DF726C" w:rsidRPr="006D01E0" w14:paraId="05171DBB" w14:textId="77777777" w:rsidTr="008E2C7B">
        <w:tc>
          <w:tcPr>
            <w:tcW w:w="2250" w:type="dxa"/>
          </w:tcPr>
          <w:p w14:paraId="0DDB2DDC" w14:textId="77777777" w:rsidR="00DF726C" w:rsidRPr="006D01E0" w:rsidRDefault="00DF726C" w:rsidP="008E2C7B">
            <w:pPr>
              <w:pStyle w:val="Heading5"/>
              <w:numPr>
                <w:ilvl w:val="0"/>
                <w:numId w:val="0"/>
              </w:numPr>
              <w:outlineLvl w:val="4"/>
            </w:pPr>
            <w:r w:rsidRPr="006D01E0">
              <w:t>XML example file</w:t>
            </w:r>
          </w:p>
        </w:tc>
        <w:tc>
          <w:tcPr>
            <w:tcW w:w="6930" w:type="dxa"/>
          </w:tcPr>
          <w:p w14:paraId="2C7AFBB5" w14:textId="4CEFA6C8" w:rsidR="00DF726C" w:rsidRPr="007508E0" w:rsidRDefault="00DF726C" w:rsidP="00DF726C">
            <w:r>
              <w:t>http://www.cenbii.eu/trdm068/</w:t>
            </w:r>
            <w:r w:rsidR="00731106">
              <w:t>ubl/</w:t>
            </w:r>
            <w:r>
              <w:t>example/</w:t>
            </w:r>
            <w:r w:rsidRPr="00FE5296">
              <w:t>UseCase1</w:t>
            </w:r>
            <w:r>
              <w:t>-trdm068</w:t>
            </w:r>
            <w:r w:rsidRPr="00FE5296">
              <w:t>.xml</w:t>
            </w:r>
          </w:p>
        </w:tc>
      </w:tr>
    </w:tbl>
    <w:p w14:paraId="62DC53A4" w14:textId="77777777" w:rsidR="00DF726C" w:rsidRPr="006D01E0" w:rsidRDefault="00DF726C" w:rsidP="00DF726C"/>
    <w:p w14:paraId="5CBC9F92" w14:textId="1EDB414D" w:rsidR="003E7389" w:rsidRPr="00EA5AF2" w:rsidRDefault="003E7389" w:rsidP="003E7389"/>
    <w:p w14:paraId="066A0D97" w14:textId="77777777" w:rsidR="00EA5AF2" w:rsidRPr="00EA5AF2" w:rsidRDefault="00EA5AF2" w:rsidP="00EA5AF2">
      <w:pPr>
        <w:pStyle w:val="BodyText"/>
      </w:pPr>
    </w:p>
    <w:sectPr w:rsidR="00EA5AF2" w:rsidRPr="00EA5AF2" w:rsidSect="00EA5AF2">
      <w:pgSz w:w="11901" w:h="16817"/>
      <w:pgMar w:top="1644" w:right="737" w:bottom="1418" w:left="851" w:header="709" w:footer="284" w:gutter="5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20F047E" w14:textId="77777777" w:rsidR="00D10302" w:rsidRDefault="00D10302" w:rsidP="00933BC4">
      <w:pPr>
        <w:spacing w:after="0" w:line="240" w:lineRule="auto"/>
      </w:pPr>
      <w:r>
        <w:separator/>
      </w:r>
    </w:p>
  </w:endnote>
  <w:endnote w:type="continuationSeparator" w:id="0">
    <w:p w14:paraId="3CE0580D" w14:textId="77777777" w:rsidR="00D10302" w:rsidRDefault="00D10302" w:rsidP="0093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21E3C" w14:textId="77777777" w:rsidR="00BD3C4F" w:rsidRPr="00933BC4" w:rsidRDefault="00BD3C4F" w:rsidP="00933BC4">
    <w:pPr>
      <w:pStyle w:val="Footer"/>
    </w:pPr>
    <w:r w:rsidRPr="00933BC4">
      <w:t>Document type:   </w:t>
    </w:r>
    <w:fldSimple w:instr=" REF EUStatDev \* CHARFORMAT ">
      <w:r w:rsidRPr="00EA5AF2">
        <w:t>CWA</w:t>
      </w:r>
    </w:fldSimple>
  </w:p>
  <w:p w14:paraId="2A0EBA44" w14:textId="77777777" w:rsidR="00BD3C4F" w:rsidRPr="00933BC4" w:rsidRDefault="00BD3C4F" w:rsidP="00933BC4">
    <w:pPr>
      <w:pStyle w:val="Footer"/>
    </w:pPr>
    <w:r w:rsidRPr="00933BC4">
      <w:t>Document subtype:   </w:t>
    </w:r>
    <w:r w:rsidRPr="00933BC4">
      <w:fldChar w:fldCharType="begin"/>
    </w:r>
    <w:r w:rsidRPr="00933BC4">
      <w:instrText xml:space="preserve"> REF EUDocSubType \* CHARFORMAT </w:instrText>
    </w:r>
    <w:r w:rsidRPr="00933BC4">
      <w:fldChar w:fldCharType="end"/>
    </w:r>
  </w:p>
  <w:p w14:paraId="120C8DB6" w14:textId="77777777" w:rsidR="00BD3C4F" w:rsidRPr="00933BC4" w:rsidRDefault="00BD3C4F" w:rsidP="00933BC4">
    <w:pPr>
      <w:pStyle w:val="Footer"/>
    </w:pPr>
    <w:r w:rsidRPr="00933BC4">
      <w:t>Document stage:   </w:t>
    </w:r>
    <w:r w:rsidRPr="00933BC4">
      <w:fldChar w:fldCharType="begin"/>
    </w:r>
    <w:r w:rsidRPr="00933BC4">
      <w:instrText xml:space="preserve"> REF EUStageDev \* CHARFORMAT </w:instrText>
    </w:r>
    <w:r w:rsidRPr="00933BC4">
      <w:fldChar w:fldCharType="end"/>
    </w:r>
  </w:p>
  <w:p w14:paraId="06A52BC7" w14:textId="77777777" w:rsidR="00BD3C4F" w:rsidRPr="00933BC4" w:rsidRDefault="00BD3C4F" w:rsidP="00933BC4">
    <w:pPr>
      <w:pStyle w:val="Footer"/>
    </w:pPr>
    <w:r w:rsidRPr="00933BC4">
      <w:t>Document language:   </w:t>
    </w:r>
    <w:fldSimple w:instr=" REF EUDocLanguage \* CHARFORMAT ">
      <w:r w:rsidRPr="00EA5AF2">
        <w:t>E</w:t>
      </w:r>
    </w:fldSimple>
  </w:p>
  <w:p w14:paraId="098D2EAA" w14:textId="77777777" w:rsidR="00BD3C4F" w:rsidRPr="00933BC4" w:rsidRDefault="00BD3C4F" w:rsidP="00933BC4">
    <w:pPr>
      <w:pStyle w:val="Footer"/>
    </w:pPr>
  </w:p>
  <w:p w14:paraId="0843DA2C" w14:textId="77777777" w:rsidR="00BD3C4F" w:rsidRDefault="00BD3C4F">
    <w:pPr>
      <w:pStyle w:val="Footer"/>
    </w:pPr>
    <w:fldSimple w:instr=" FILENAME  \* MERGEFORMAT ">
      <w:r>
        <w:rPr>
          <w:noProof/>
        </w:rPr>
        <w:t>Draft CWA UBL Syntax Implementation Guidelines - BiiCoreTrdm068 Pre-award catalogue.docx</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2D3F8" w14:textId="77777777" w:rsidR="00BD3C4F" w:rsidRPr="00933BC4" w:rsidRDefault="00BD3C4F" w:rsidP="00933BC4">
    <w:pPr>
      <w:pStyle w:val="Footer"/>
      <w:spacing w:before="283" w:after="283"/>
      <w:jc w:val="lef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C4097A">
      <w:rPr>
        <w:b/>
        <w:noProof/>
        <w:sz w:val="22"/>
      </w:rPr>
      <w:t>16</w:t>
    </w:r>
    <w:r w:rsidRPr="00933BC4">
      <w:rPr>
        <w:b/>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69AA7" w14:textId="77777777" w:rsidR="00BD3C4F" w:rsidRPr="00933BC4" w:rsidRDefault="00BD3C4F" w:rsidP="00933BC4">
    <w:pPr>
      <w:pStyle w:val="Footer"/>
      <w:spacing w:before="283" w:after="283"/>
      <w:jc w:val="righ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C4097A">
      <w:rPr>
        <w:b/>
        <w:noProof/>
        <w:sz w:val="22"/>
      </w:rPr>
      <w:t>19</w:t>
    </w:r>
    <w:r w:rsidRPr="00933BC4">
      <w:rPr>
        <w:b/>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B453F74" w14:textId="77777777" w:rsidR="00D10302" w:rsidRDefault="00D10302" w:rsidP="00933BC4">
      <w:pPr>
        <w:spacing w:after="0" w:line="240" w:lineRule="auto"/>
      </w:pPr>
      <w:r>
        <w:separator/>
      </w:r>
    </w:p>
  </w:footnote>
  <w:footnote w:type="continuationSeparator" w:id="0">
    <w:p w14:paraId="6556D678" w14:textId="77777777" w:rsidR="00D10302" w:rsidRDefault="00D10302" w:rsidP="00933BC4">
      <w:pPr>
        <w:spacing w:after="0" w:line="240" w:lineRule="auto"/>
      </w:pPr>
      <w:r>
        <w:continuationSeparator/>
      </w:r>
    </w:p>
  </w:footnote>
  <w:footnote w:id="1">
    <w:p w14:paraId="4F3673D6" w14:textId="77777777" w:rsidR="00BD3C4F" w:rsidRPr="00A635F3" w:rsidRDefault="00BD3C4F" w:rsidP="009F25B9">
      <w:pPr>
        <w:pStyle w:val="FootnoteText"/>
      </w:pPr>
      <w:r>
        <w:rPr>
          <w:rStyle w:val="FootnoteReference"/>
        </w:rPr>
        <w:footnoteRef/>
      </w:r>
      <w:r>
        <w:t xml:space="preserve"> </w:t>
      </w:r>
      <w:r>
        <w:rPr>
          <w:sz w:val="16"/>
          <w:szCs w:val="16"/>
        </w:rPr>
        <w:t xml:space="preserve">In order to ease the reading the CWAs provided by the CEN BII initiative, they are also made available on </w:t>
      </w:r>
      <w:hyperlink r:id="rId1" w:history="1">
        <w:r w:rsidRPr="007B76A5">
          <w:rPr>
            <w:rStyle w:val="Hyperlink"/>
            <w:sz w:val="16"/>
            <w:szCs w:val="16"/>
            <w:lang w:val="en-GB"/>
          </w:rPr>
          <w:t>http://www.cenbii.eu</w:t>
        </w:r>
      </w:hyperlink>
      <w:r>
        <w:rPr>
          <w:sz w:val="16"/>
          <w:szCs w:val="16"/>
        </w:rPr>
        <w:t xml:space="preserve"> together with explanatory notes and supporting material. The official version is however the version as published by CEN. </w:t>
      </w:r>
      <w:r>
        <w:t xml:space="preserve"> </w:t>
      </w:r>
    </w:p>
  </w:footnote>
  <w:footnote w:id="2">
    <w:p w14:paraId="6293C023" w14:textId="77777777" w:rsidR="00BD3C4F" w:rsidRPr="00054527" w:rsidRDefault="00BD3C4F" w:rsidP="009F25B9">
      <w:pPr>
        <w:tabs>
          <w:tab w:val="num" w:pos="2160"/>
        </w:tabs>
      </w:pPr>
      <w:r>
        <w:rPr>
          <w:rStyle w:val="FootnoteReference"/>
        </w:rPr>
        <w:footnoteRef/>
      </w:r>
      <w:r>
        <w:t xml:space="preserve"> </w:t>
      </w:r>
      <w:r w:rsidRPr="00054527">
        <w:t>Directive 2014/24/EU on public procurement – replaces Directive 2004/18/EC ("classic Directive")</w:t>
      </w:r>
      <w:r>
        <w:t xml:space="preserve">, </w:t>
      </w:r>
      <w:r w:rsidRPr="00054527">
        <w:t>Directive 2014/25/EU on procurement by entities operating in the water, energy, transport and postal services sectors – replaces Directive 2004/17/EC ("utilities Directive")</w:t>
      </w:r>
      <w:r>
        <w:t xml:space="preserve">, and </w:t>
      </w:r>
      <w:r w:rsidRPr="00054527">
        <w:t>Directive 2014/23/EU on the award of concession contracts (new)</w:t>
      </w:r>
    </w:p>
    <w:p w14:paraId="593EECEF" w14:textId="77777777" w:rsidR="00BD3C4F" w:rsidRPr="007B76A5" w:rsidRDefault="00BD3C4F" w:rsidP="009F25B9">
      <w:pPr>
        <w:pStyle w:val="FootnoteText"/>
      </w:pPr>
    </w:p>
  </w:footnote>
  <w:footnote w:id="3">
    <w:p w14:paraId="1C48B664" w14:textId="77777777" w:rsidR="00BD3C4F" w:rsidRPr="00EF2A04" w:rsidRDefault="00BD3C4F" w:rsidP="00EF2A04">
      <w:pPr>
        <w:rPr>
          <w:rStyle w:val="FootnoteReference"/>
        </w:rPr>
      </w:pPr>
      <w:r w:rsidRPr="00123B97">
        <w:rPr>
          <w:rStyle w:val="FootnoteReference"/>
        </w:rPr>
        <w:footnoteRef/>
      </w:r>
      <w:r w:rsidRPr="00EF2A04">
        <w:rPr>
          <w:rStyle w:val="FootnoteReference"/>
        </w:rPr>
        <w:t xml:space="preserve"> </w:t>
      </w:r>
      <w:hyperlink r:id="rId2" w:history="1">
        <w:r w:rsidRPr="00EF2A04">
          <w:rPr>
            <w:rStyle w:val="FootnoteReference"/>
          </w:rPr>
          <w:t>http://www.iso.org/iso/home/standards/country_codes.htm</w:t>
        </w:r>
      </w:hyperlink>
      <w:r w:rsidRPr="00EF2A04">
        <w:rPr>
          <w:rStyle w:val="FootnoteReference"/>
        </w:rPr>
        <w:t xml:space="preserve"> </w:t>
      </w:r>
    </w:p>
  </w:footnote>
  <w:footnote w:id="4">
    <w:p w14:paraId="2C89DA65" w14:textId="77777777" w:rsidR="00BD3C4F" w:rsidRPr="00EF2A04" w:rsidRDefault="00BD3C4F" w:rsidP="00325FAA">
      <w:pPr>
        <w:rPr>
          <w:rStyle w:val="FootnoteReference"/>
        </w:rPr>
      </w:pPr>
      <w:r w:rsidRPr="00123B97">
        <w:rPr>
          <w:rStyle w:val="FootnoteReference"/>
        </w:rPr>
        <w:footnoteRef/>
      </w:r>
      <w:r w:rsidRPr="00EF2A04">
        <w:rPr>
          <w:rStyle w:val="FootnoteReference"/>
        </w:rPr>
        <w:t xml:space="preserve"> </w:t>
      </w:r>
      <w:hyperlink r:id="rId3" w:history="1">
        <w:r w:rsidRPr="00EF2A04">
          <w:rPr>
            <w:rStyle w:val="FootnoteReference"/>
          </w:rPr>
          <w:t>http://www.currency-iso.org/dam/downloads/dl_iso_table_a1.xml</w:t>
        </w:r>
      </w:hyperlink>
      <w:r w:rsidRPr="00EF2A04">
        <w:rPr>
          <w:rStyle w:val="FootnoteReference"/>
        </w:rPr>
        <w:t xml:space="preserve"> </w:t>
      </w:r>
    </w:p>
  </w:footnote>
  <w:footnote w:id="5">
    <w:p w14:paraId="285EDD39" w14:textId="77777777" w:rsidR="00BD3C4F" w:rsidRPr="00EF2A04" w:rsidRDefault="00BD3C4F" w:rsidP="00B118A7">
      <w:pPr>
        <w:rPr>
          <w:rStyle w:val="FootnoteReference"/>
        </w:rPr>
      </w:pPr>
      <w:r w:rsidRPr="00123B97">
        <w:rPr>
          <w:rStyle w:val="FootnoteReference"/>
        </w:rPr>
        <w:footnoteRef/>
      </w:r>
      <w:r w:rsidRPr="00EF2A04">
        <w:rPr>
          <w:rStyle w:val="FootnoteReference"/>
        </w:rPr>
        <w:t xml:space="preserve"> </w:t>
      </w:r>
      <w:hyperlink r:id="rId4" w:history="1">
        <w:r w:rsidRPr="00EF2A04">
          <w:rPr>
            <w:rStyle w:val="FootnoteReference"/>
          </w:rPr>
          <w:t>http://www.iana.org/assignments/media-types</w:t>
        </w:r>
      </w:hyperlink>
      <w:r w:rsidRPr="00EF2A04">
        <w:rPr>
          <w:rStyle w:val="FootnoteReference"/>
        </w:rPr>
        <w:t xml:space="preserve"> </w:t>
      </w:r>
    </w:p>
  </w:footnote>
  <w:footnote w:id="6">
    <w:p w14:paraId="7BDFB73E" w14:textId="77777777" w:rsidR="00BD3C4F" w:rsidRPr="00EF2A04" w:rsidRDefault="00BD3C4F" w:rsidP="00EF2A04">
      <w:pPr>
        <w:rPr>
          <w:rStyle w:val="FootnoteReference"/>
        </w:rPr>
      </w:pPr>
      <w:r w:rsidRPr="00123B97">
        <w:rPr>
          <w:rStyle w:val="FootnoteReference"/>
        </w:rPr>
        <w:footnoteRef/>
      </w:r>
      <w:r w:rsidRPr="00EF2A04">
        <w:rPr>
          <w:rStyle w:val="FootnoteReference"/>
        </w:rPr>
        <w:t xml:space="preserve"> </w:t>
      </w:r>
      <w:hyperlink r:id="rId5" w:history="1">
        <w:r w:rsidRPr="00EF2A04">
          <w:rPr>
            <w:rStyle w:val="FootnoteReference"/>
          </w:rPr>
          <w:t>http://www.unece.org/cefact/recommendations/rec20/rec20_rev4E_2006.xls</w:t>
        </w:r>
      </w:hyperlink>
      <w:r w:rsidRPr="00EF2A04">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FAF53" w14:textId="77777777" w:rsidR="00BD3C4F" w:rsidRPr="00933BC4" w:rsidRDefault="00BD3C4F" w:rsidP="00933BC4">
    <w:pPr>
      <w:pStyle w:val="Header"/>
      <w:spacing w:after="680"/>
      <w:jc w:val="left"/>
    </w:pPr>
    <w:fldSimple w:instr=" REF LibEnteteCEN ">
      <w:r w:rsidRPr="00EA5AF2">
        <w:rPr>
          <w:noProof/>
        </w:rPr>
        <w:t>TC  WI :2014 (E)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6BC3E" w14:textId="77777777" w:rsidR="00BD3C4F" w:rsidRPr="00933BC4" w:rsidRDefault="00BD3C4F" w:rsidP="00933BC4">
    <w:pPr>
      <w:pStyle w:val="Header"/>
      <w:spacing w:after="680"/>
      <w:jc w:val="right"/>
    </w:pPr>
    <w:fldSimple w:instr=" REF LibEnteteCEN ">
      <w:r w:rsidRPr="00EA5AF2">
        <w:rPr>
          <w:noProof/>
        </w:rPr>
        <w:t>TC  WI :2014 (E)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AB495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1787EC1"/>
    <w:multiLevelType w:val="hybridMultilevel"/>
    <w:tmpl w:val="20CEC6BC"/>
    <w:lvl w:ilvl="0" w:tplc="0C0A000F">
      <w:start w:val="1"/>
      <w:numFmt w:val="decimal"/>
      <w:lvlText w:val="%1."/>
      <w:lvlJc w:val="left"/>
      <w:pPr>
        <w:ind w:left="773" w:hanging="360"/>
      </w:pPr>
    </w:lvl>
    <w:lvl w:ilvl="1" w:tplc="0C0A0019">
      <w:start w:val="1"/>
      <w:numFmt w:val="lowerLetter"/>
      <w:lvlText w:val="%2."/>
      <w:lvlJc w:val="left"/>
      <w:pPr>
        <w:ind w:left="1493" w:hanging="360"/>
      </w:pPr>
    </w:lvl>
    <w:lvl w:ilvl="2" w:tplc="0C0A001B">
      <w:start w:val="1"/>
      <w:numFmt w:val="lowerRoman"/>
      <w:lvlText w:val="%3."/>
      <w:lvlJc w:val="right"/>
      <w:pPr>
        <w:ind w:left="2213" w:hanging="180"/>
      </w:pPr>
    </w:lvl>
    <w:lvl w:ilvl="3" w:tplc="0C0A000F">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8">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
    <w:nsid w:val="078A5EFD"/>
    <w:multiLevelType w:val="hybridMultilevel"/>
    <w:tmpl w:val="D4242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14151833"/>
    <w:multiLevelType w:val="hybridMultilevel"/>
    <w:tmpl w:val="31BA3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5CD0CE5"/>
    <w:multiLevelType w:val="multilevel"/>
    <w:tmpl w:val="C8609268"/>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3">
    <w:nsid w:val="2D210721"/>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340F5F"/>
    <w:multiLevelType w:val="hybridMultilevel"/>
    <w:tmpl w:val="B3A41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3AC7EB8"/>
    <w:multiLevelType w:val="multilevel"/>
    <w:tmpl w:val="FB7C6F9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6">
    <w:nsid w:val="34CB05CA"/>
    <w:multiLevelType w:val="hybridMultilevel"/>
    <w:tmpl w:val="7CAC3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87D4433"/>
    <w:multiLevelType w:val="multilevel"/>
    <w:tmpl w:val="EF029DE6"/>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39B9383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0441DA"/>
    <w:multiLevelType w:val="hybridMultilevel"/>
    <w:tmpl w:val="13225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nsid w:val="71922DD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nsid w:val="7A2A6FA9"/>
    <w:multiLevelType w:val="hybridMultilevel"/>
    <w:tmpl w:val="E62E0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C8A7FEF"/>
    <w:multiLevelType w:val="hybridMultilevel"/>
    <w:tmpl w:val="AA5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1"/>
  </w:num>
  <w:num w:numId="4">
    <w:abstractNumId w:val="8"/>
  </w:num>
  <w:num w:numId="5">
    <w:abstractNumId w:val="23"/>
  </w:num>
  <w:num w:numId="6">
    <w:abstractNumId w:val="1"/>
  </w:num>
  <w:num w:numId="7">
    <w:abstractNumId w:val="6"/>
  </w:num>
  <w:num w:numId="8">
    <w:abstractNumId w:val="5"/>
  </w:num>
  <w:num w:numId="9">
    <w:abstractNumId w:val="4"/>
  </w:num>
  <w:num w:numId="10">
    <w:abstractNumId w:val="3"/>
  </w:num>
  <w:num w:numId="11">
    <w:abstractNumId w:val="2"/>
  </w:num>
  <w:num w:numId="12">
    <w:abstractNumId w:val="18"/>
  </w:num>
  <w:num w:numId="13">
    <w:abstractNumId w:val="17"/>
  </w:num>
  <w:num w:numId="14">
    <w:abstractNumId w:val="15"/>
  </w:num>
  <w:num w:numId="15">
    <w:abstractNumId w:val="22"/>
  </w:num>
  <w:num w:numId="16">
    <w:abstractNumId w:val="19"/>
  </w:num>
  <w:num w:numId="17">
    <w:abstractNumId w:val="13"/>
  </w:num>
  <w:num w:numId="18">
    <w:abstractNumId w:val="0"/>
  </w:num>
  <w:num w:numId="19">
    <w:abstractNumId w:val="15"/>
  </w:num>
  <w:num w:numId="20">
    <w:abstractNumId w:val="15"/>
  </w:num>
  <w:num w:numId="21">
    <w:abstractNumId w:val="9"/>
  </w:num>
  <w:num w:numId="22">
    <w:abstractNumId w:val="15"/>
  </w:num>
  <w:num w:numId="23">
    <w:abstractNumId w:val="15"/>
  </w:num>
  <w:num w:numId="24">
    <w:abstractNumId w:val="24"/>
  </w:num>
  <w:num w:numId="25">
    <w:abstractNumId w:val="11"/>
  </w:num>
  <w:num w:numId="26">
    <w:abstractNumId w:val="7"/>
  </w:num>
  <w:num w:numId="27">
    <w:abstractNumId w:val="20"/>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25"/>
  </w:num>
  <w:num w:numId="37">
    <w:abstractNumId w:val="14"/>
  </w:num>
  <w:num w:numId="38">
    <w:abstractNumId w:val="16"/>
  </w:num>
  <w:num w:numId="39">
    <w:abstractNumId w:val="12"/>
  </w:num>
  <w:num w:numId="4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mirrorMargin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printColBlac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C4"/>
    <w:rsid w:val="000035D0"/>
    <w:rsid w:val="0000641B"/>
    <w:rsid w:val="00035D64"/>
    <w:rsid w:val="00055CF2"/>
    <w:rsid w:val="00071CB5"/>
    <w:rsid w:val="000729FF"/>
    <w:rsid w:val="000804EB"/>
    <w:rsid w:val="00083580"/>
    <w:rsid w:val="00085C1E"/>
    <w:rsid w:val="000B64F7"/>
    <w:rsid w:val="000C324F"/>
    <w:rsid w:val="000C5B1B"/>
    <w:rsid w:val="000D4B5C"/>
    <w:rsid w:val="000D4DED"/>
    <w:rsid w:val="000D5768"/>
    <w:rsid w:val="000F1E13"/>
    <w:rsid w:val="00101407"/>
    <w:rsid w:val="0012030C"/>
    <w:rsid w:val="00121F0F"/>
    <w:rsid w:val="00122E98"/>
    <w:rsid w:val="00123B97"/>
    <w:rsid w:val="00127864"/>
    <w:rsid w:val="00133197"/>
    <w:rsid w:val="00143A41"/>
    <w:rsid w:val="00174147"/>
    <w:rsid w:val="001822B9"/>
    <w:rsid w:val="00190880"/>
    <w:rsid w:val="001A3C52"/>
    <w:rsid w:val="001C21E3"/>
    <w:rsid w:val="001E1693"/>
    <w:rsid w:val="001E6108"/>
    <w:rsid w:val="001F2B3A"/>
    <w:rsid w:val="001F65A0"/>
    <w:rsid w:val="00211C7C"/>
    <w:rsid w:val="002123E2"/>
    <w:rsid w:val="002129D0"/>
    <w:rsid w:val="00222F09"/>
    <w:rsid w:val="0023123C"/>
    <w:rsid w:val="00232D93"/>
    <w:rsid w:val="00256BA4"/>
    <w:rsid w:val="00276F12"/>
    <w:rsid w:val="002922B1"/>
    <w:rsid w:val="002B549A"/>
    <w:rsid w:val="002C67BB"/>
    <w:rsid w:val="002F0ABB"/>
    <w:rsid w:val="002F2AED"/>
    <w:rsid w:val="00317ED1"/>
    <w:rsid w:val="0032511C"/>
    <w:rsid w:val="00325FAA"/>
    <w:rsid w:val="00343212"/>
    <w:rsid w:val="003512BB"/>
    <w:rsid w:val="0035175D"/>
    <w:rsid w:val="00361E77"/>
    <w:rsid w:val="00370B4E"/>
    <w:rsid w:val="00387E07"/>
    <w:rsid w:val="0039026F"/>
    <w:rsid w:val="00393986"/>
    <w:rsid w:val="003A2BB4"/>
    <w:rsid w:val="003B5901"/>
    <w:rsid w:val="003C0F57"/>
    <w:rsid w:val="003E7389"/>
    <w:rsid w:val="003F5638"/>
    <w:rsid w:val="00414C20"/>
    <w:rsid w:val="00425C22"/>
    <w:rsid w:val="00446A80"/>
    <w:rsid w:val="004636C7"/>
    <w:rsid w:val="00464870"/>
    <w:rsid w:val="004725FB"/>
    <w:rsid w:val="004C0B64"/>
    <w:rsid w:val="004C1FCF"/>
    <w:rsid w:val="004C32E7"/>
    <w:rsid w:val="004D077E"/>
    <w:rsid w:val="004D3E63"/>
    <w:rsid w:val="004D68FA"/>
    <w:rsid w:val="004E3CAD"/>
    <w:rsid w:val="005166E9"/>
    <w:rsid w:val="0054031C"/>
    <w:rsid w:val="00544B94"/>
    <w:rsid w:val="00546972"/>
    <w:rsid w:val="00555B0C"/>
    <w:rsid w:val="005708EF"/>
    <w:rsid w:val="005A56BA"/>
    <w:rsid w:val="005B2450"/>
    <w:rsid w:val="005C6332"/>
    <w:rsid w:val="005C703D"/>
    <w:rsid w:val="005D022B"/>
    <w:rsid w:val="005E00FE"/>
    <w:rsid w:val="005F00C0"/>
    <w:rsid w:val="00605EBA"/>
    <w:rsid w:val="006060C4"/>
    <w:rsid w:val="00654FEC"/>
    <w:rsid w:val="00661CE0"/>
    <w:rsid w:val="00677C92"/>
    <w:rsid w:val="006A1892"/>
    <w:rsid w:val="006B48D1"/>
    <w:rsid w:val="006B682E"/>
    <w:rsid w:val="006C0C2C"/>
    <w:rsid w:val="006C1F78"/>
    <w:rsid w:val="006D3D57"/>
    <w:rsid w:val="0071021C"/>
    <w:rsid w:val="00725B17"/>
    <w:rsid w:val="00731106"/>
    <w:rsid w:val="00741157"/>
    <w:rsid w:val="007506D4"/>
    <w:rsid w:val="00766A97"/>
    <w:rsid w:val="0078119A"/>
    <w:rsid w:val="007C0BA6"/>
    <w:rsid w:val="007C4B87"/>
    <w:rsid w:val="007C58AF"/>
    <w:rsid w:val="007C60B3"/>
    <w:rsid w:val="007C6F5A"/>
    <w:rsid w:val="007E620C"/>
    <w:rsid w:val="007F7057"/>
    <w:rsid w:val="008005CC"/>
    <w:rsid w:val="00816C07"/>
    <w:rsid w:val="008247B2"/>
    <w:rsid w:val="008414D7"/>
    <w:rsid w:val="008579E8"/>
    <w:rsid w:val="008660AB"/>
    <w:rsid w:val="00867B03"/>
    <w:rsid w:val="00873191"/>
    <w:rsid w:val="008736A1"/>
    <w:rsid w:val="00895592"/>
    <w:rsid w:val="00897502"/>
    <w:rsid w:val="008C70C9"/>
    <w:rsid w:val="008E2C7B"/>
    <w:rsid w:val="008E4C9F"/>
    <w:rsid w:val="00905C3A"/>
    <w:rsid w:val="00932BEF"/>
    <w:rsid w:val="00933BC4"/>
    <w:rsid w:val="0095100C"/>
    <w:rsid w:val="0096357B"/>
    <w:rsid w:val="009765B4"/>
    <w:rsid w:val="009918D7"/>
    <w:rsid w:val="00994DC8"/>
    <w:rsid w:val="0099529D"/>
    <w:rsid w:val="009958B3"/>
    <w:rsid w:val="009B6EBD"/>
    <w:rsid w:val="009E0F4D"/>
    <w:rsid w:val="009E1777"/>
    <w:rsid w:val="009F25B9"/>
    <w:rsid w:val="00A047C2"/>
    <w:rsid w:val="00A14D0F"/>
    <w:rsid w:val="00A21BFC"/>
    <w:rsid w:val="00A53519"/>
    <w:rsid w:val="00A5427D"/>
    <w:rsid w:val="00A748FE"/>
    <w:rsid w:val="00A81FA8"/>
    <w:rsid w:val="00A8790B"/>
    <w:rsid w:val="00A87D29"/>
    <w:rsid w:val="00AC16A1"/>
    <w:rsid w:val="00AC303D"/>
    <w:rsid w:val="00AC6945"/>
    <w:rsid w:val="00AE75A6"/>
    <w:rsid w:val="00AF2166"/>
    <w:rsid w:val="00AF2B64"/>
    <w:rsid w:val="00B118A7"/>
    <w:rsid w:val="00B21522"/>
    <w:rsid w:val="00B327D5"/>
    <w:rsid w:val="00B366D6"/>
    <w:rsid w:val="00B452F3"/>
    <w:rsid w:val="00B52EFC"/>
    <w:rsid w:val="00B64CF9"/>
    <w:rsid w:val="00B75DFE"/>
    <w:rsid w:val="00B911C8"/>
    <w:rsid w:val="00BB19B7"/>
    <w:rsid w:val="00BC1B11"/>
    <w:rsid w:val="00BC3D65"/>
    <w:rsid w:val="00BC6AB4"/>
    <w:rsid w:val="00BD3C4F"/>
    <w:rsid w:val="00BF5BA3"/>
    <w:rsid w:val="00C4097A"/>
    <w:rsid w:val="00C4743B"/>
    <w:rsid w:val="00C650F5"/>
    <w:rsid w:val="00C90BD5"/>
    <w:rsid w:val="00CC0979"/>
    <w:rsid w:val="00CC1F8B"/>
    <w:rsid w:val="00CD1ADD"/>
    <w:rsid w:val="00CD5085"/>
    <w:rsid w:val="00CD6E73"/>
    <w:rsid w:val="00CE1680"/>
    <w:rsid w:val="00CF0E02"/>
    <w:rsid w:val="00CF5D86"/>
    <w:rsid w:val="00D10302"/>
    <w:rsid w:val="00D22573"/>
    <w:rsid w:val="00D520A1"/>
    <w:rsid w:val="00D5566D"/>
    <w:rsid w:val="00D6091C"/>
    <w:rsid w:val="00D71DB8"/>
    <w:rsid w:val="00D74192"/>
    <w:rsid w:val="00D75A14"/>
    <w:rsid w:val="00D80C54"/>
    <w:rsid w:val="00D8697E"/>
    <w:rsid w:val="00DB1A8D"/>
    <w:rsid w:val="00DB6F42"/>
    <w:rsid w:val="00DE271B"/>
    <w:rsid w:val="00DE5B20"/>
    <w:rsid w:val="00DF09CA"/>
    <w:rsid w:val="00DF1616"/>
    <w:rsid w:val="00DF178E"/>
    <w:rsid w:val="00DF726C"/>
    <w:rsid w:val="00E22193"/>
    <w:rsid w:val="00E65FE6"/>
    <w:rsid w:val="00E67005"/>
    <w:rsid w:val="00E84B27"/>
    <w:rsid w:val="00EA5AF2"/>
    <w:rsid w:val="00EC4C2D"/>
    <w:rsid w:val="00EF0BA0"/>
    <w:rsid w:val="00EF0C90"/>
    <w:rsid w:val="00EF10EA"/>
    <w:rsid w:val="00EF2A04"/>
    <w:rsid w:val="00EF7838"/>
    <w:rsid w:val="00F0545E"/>
    <w:rsid w:val="00F341D2"/>
    <w:rsid w:val="00F56CF0"/>
    <w:rsid w:val="00F95026"/>
    <w:rsid w:val="00F97119"/>
    <w:rsid w:val="00FB63C3"/>
    <w:rsid w:val="00FC5545"/>
    <w:rsid w:val="00FD3929"/>
    <w:rsid w:val="00FD50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41"/>
    <o:shapelayout v:ext="edit">
      <o:idmap v:ext="edit" data="1,2,3"/>
    </o:shapelayout>
  </w:shapeDefaults>
  <w:decimalSymbol w:val=","/>
  <w:listSeparator w:val=";"/>
  <w14:docId w14:val="7F32AC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s-E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EF"/>
    <w:pPr>
      <w:spacing w:after="240" w:line="230" w:lineRule="atLeast"/>
      <w:jc w:val="both"/>
    </w:pPr>
    <w:rPr>
      <w:rFonts w:ascii="Arial" w:eastAsia="MS Mincho" w:hAnsi="Arial"/>
      <w:lang w:eastAsia="fr-FR"/>
    </w:rPr>
  </w:style>
  <w:style w:type="paragraph" w:styleId="Heading1">
    <w:name w:val="heading 1"/>
    <w:basedOn w:val="Normal"/>
    <w:next w:val="Normal"/>
    <w:link w:val="Heading1Char"/>
    <w:qFormat/>
    <w:rsid w:val="00932BEF"/>
    <w:pPr>
      <w:keepNext/>
      <w:numPr>
        <w:numId w:val="14"/>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932BEF"/>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932BEF"/>
    <w:pPr>
      <w:numPr>
        <w:ilvl w:val="2"/>
      </w:numPr>
      <w:tabs>
        <w:tab w:val="clear" w:pos="400"/>
        <w:tab w:val="clear" w:pos="560"/>
        <w:tab w:val="left" w:pos="658"/>
        <w:tab w:val="left" w:pos="880"/>
      </w:tabs>
      <w:spacing w:before="60" w:line="230" w:lineRule="exact"/>
      <w:outlineLvl w:val="2"/>
    </w:pPr>
    <w:rPr>
      <w:sz w:val="20"/>
    </w:rPr>
  </w:style>
  <w:style w:type="paragraph" w:styleId="Heading4">
    <w:name w:val="heading 4"/>
    <w:basedOn w:val="Heading3"/>
    <w:next w:val="Normal"/>
    <w:qFormat/>
    <w:rsid w:val="00932BEF"/>
    <w:pPr>
      <w:numPr>
        <w:ilvl w:val="3"/>
      </w:numPr>
      <w:tabs>
        <w:tab w:val="clear" w:pos="658"/>
        <w:tab w:val="clear" w:pos="880"/>
        <w:tab w:val="left" w:pos="941"/>
        <w:tab w:val="left" w:pos="1140"/>
        <w:tab w:val="left" w:pos="1360"/>
      </w:tabs>
      <w:outlineLvl w:val="3"/>
    </w:pPr>
  </w:style>
  <w:style w:type="paragraph" w:styleId="Heading5">
    <w:name w:val="heading 5"/>
    <w:basedOn w:val="Heading4"/>
    <w:next w:val="Normal"/>
    <w:qFormat/>
    <w:rsid w:val="00932BEF"/>
    <w:pPr>
      <w:numPr>
        <w:ilvl w:val="4"/>
      </w:numPr>
      <w:tabs>
        <w:tab w:val="clear" w:pos="941"/>
        <w:tab w:val="clear" w:pos="1140"/>
        <w:tab w:val="clear" w:pos="1360"/>
      </w:tabs>
      <w:outlineLvl w:val="4"/>
    </w:pPr>
  </w:style>
  <w:style w:type="paragraph" w:styleId="Heading6">
    <w:name w:val="heading 6"/>
    <w:basedOn w:val="Heading5"/>
    <w:next w:val="Normal"/>
    <w:qFormat/>
    <w:rsid w:val="00932BEF"/>
    <w:pPr>
      <w:numPr>
        <w:ilvl w:val="5"/>
      </w:numPr>
      <w:outlineLvl w:val="5"/>
    </w:pPr>
  </w:style>
  <w:style w:type="paragraph" w:styleId="Heading7">
    <w:name w:val="heading 7"/>
    <w:basedOn w:val="Heading6"/>
    <w:next w:val="Normal"/>
    <w:uiPriority w:val="9"/>
    <w:qFormat/>
    <w:rsid w:val="00932BEF"/>
    <w:pPr>
      <w:numPr>
        <w:ilvl w:val="6"/>
        <w:numId w:val="39"/>
      </w:numPr>
      <w:outlineLvl w:val="6"/>
    </w:pPr>
  </w:style>
  <w:style w:type="paragraph" w:styleId="Heading8">
    <w:name w:val="heading 8"/>
    <w:basedOn w:val="Heading6"/>
    <w:next w:val="Normal"/>
    <w:uiPriority w:val="9"/>
    <w:qFormat/>
    <w:rsid w:val="00932BEF"/>
    <w:pPr>
      <w:numPr>
        <w:ilvl w:val="7"/>
        <w:numId w:val="39"/>
      </w:numPr>
      <w:tabs>
        <w:tab w:val="left" w:pos="1418"/>
      </w:tabs>
      <w:outlineLvl w:val="7"/>
    </w:pPr>
  </w:style>
  <w:style w:type="paragraph" w:styleId="Heading9">
    <w:name w:val="heading 9"/>
    <w:aliases w:val="Appendix2,Appendix21,Appendix22,Appendix23,Appendix24,Appendix25,Appendix26,Appendix27,Appendix28,Appendix29,Appendix211"/>
    <w:basedOn w:val="Heading6"/>
    <w:next w:val="Normal"/>
    <w:uiPriority w:val="9"/>
    <w:qFormat/>
    <w:rsid w:val="00932BEF"/>
    <w:pPr>
      <w:numPr>
        <w:ilvl w:val="8"/>
        <w:numId w:val="39"/>
      </w:numPr>
      <w:tabs>
        <w:tab w:val="left" w:pos="141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932BEF"/>
    <w:pPr>
      <w:numPr>
        <w:numId w:val="2"/>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rsid w:val="00932BEF"/>
    <w:pPr>
      <w:numPr>
        <w:numId w:val="2"/>
      </w:numPr>
      <w:tabs>
        <w:tab w:val="clear" w:pos="658"/>
        <w:tab w:val="left" w:pos="640"/>
      </w:tabs>
      <w:spacing w:line="250" w:lineRule="exact"/>
    </w:pPr>
    <w:rPr>
      <w:sz w:val="22"/>
    </w:rPr>
  </w:style>
  <w:style w:type="paragraph" w:customStyle="1" w:styleId="a4">
    <w:name w:val="a4"/>
    <w:basedOn w:val="Heading4"/>
    <w:next w:val="Normal"/>
    <w:rsid w:val="00932BEF"/>
    <w:pPr>
      <w:numPr>
        <w:numId w:val="2"/>
      </w:numPr>
      <w:tabs>
        <w:tab w:val="clear" w:pos="941"/>
        <w:tab w:val="clear" w:pos="1140"/>
        <w:tab w:val="clear" w:pos="1360"/>
        <w:tab w:val="left" w:pos="880"/>
      </w:tabs>
    </w:pPr>
  </w:style>
  <w:style w:type="paragraph" w:customStyle="1" w:styleId="a5">
    <w:name w:val="a5"/>
    <w:basedOn w:val="Heading5"/>
    <w:next w:val="Normal"/>
    <w:rsid w:val="00932BEF"/>
    <w:pPr>
      <w:numPr>
        <w:numId w:val="2"/>
      </w:numPr>
      <w:tabs>
        <w:tab w:val="left" w:pos="1140"/>
        <w:tab w:val="left" w:pos="1360"/>
      </w:tabs>
    </w:pPr>
  </w:style>
  <w:style w:type="paragraph" w:customStyle="1" w:styleId="a6">
    <w:name w:val="a6"/>
    <w:basedOn w:val="Heading6"/>
    <w:next w:val="Normal"/>
    <w:rsid w:val="00932BEF"/>
    <w:pPr>
      <w:numPr>
        <w:numId w:val="2"/>
      </w:numPr>
      <w:tabs>
        <w:tab w:val="left" w:pos="1140"/>
        <w:tab w:val="left" w:pos="1360"/>
      </w:tabs>
    </w:pPr>
  </w:style>
  <w:style w:type="character" w:styleId="Emphasis">
    <w:name w:val="Emphasis"/>
    <w:qFormat/>
    <w:rsid w:val="00932BEF"/>
    <w:rPr>
      <w:i/>
      <w:noProof w:val="0"/>
      <w:lang w:val="fr-FR"/>
    </w:rPr>
  </w:style>
  <w:style w:type="paragraph" w:styleId="EnvelopeAddress">
    <w:name w:val="envelope address"/>
    <w:basedOn w:val="Normal"/>
    <w:rsid w:val="00932BEF"/>
    <w:pPr>
      <w:framePr w:w="7938" w:h="1985" w:hRule="exact" w:hSpace="141" w:wrap="auto" w:hAnchor="page" w:xAlign="center" w:yAlign="bottom"/>
      <w:ind w:left="2835"/>
    </w:pPr>
    <w:rPr>
      <w:sz w:val="24"/>
    </w:rPr>
  </w:style>
  <w:style w:type="paragraph" w:styleId="EnvelopeReturn">
    <w:name w:val="envelope return"/>
    <w:basedOn w:val="Normal"/>
    <w:rsid w:val="00932BEF"/>
  </w:style>
  <w:style w:type="paragraph" w:customStyle="1" w:styleId="ANNEX">
    <w:name w:val="ANNEX"/>
    <w:basedOn w:val="Normal"/>
    <w:next w:val="Normal"/>
    <w:rsid w:val="00932BEF"/>
    <w:pPr>
      <w:keepNext/>
      <w:pageBreakBefore/>
      <w:numPr>
        <w:numId w:val="2"/>
      </w:numPr>
      <w:spacing w:after="760" w:line="310" w:lineRule="exact"/>
      <w:jc w:val="center"/>
      <w:outlineLvl w:val="0"/>
    </w:pPr>
    <w:rPr>
      <w:b/>
      <w:sz w:val="28"/>
    </w:rPr>
  </w:style>
  <w:style w:type="paragraph" w:customStyle="1" w:styleId="ANNEXN">
    <w:name w:val="ANNEXN"/>
    <w:basedOn w:val="ANNEX"/>
    <w:next w:val="Normal"/>
    <w:rsid w:val="00932BEF"/>
    <w:pPr>
      <w:numPr>
        <w:numId w:val="13"/>
      </w:numPr>
    </w:pPr>
  </w:style>
  <w:style w:type="paragraph" w:customStyle="1" w:styleId="ANNEXZ">
    <w:name w:val="ANNEXZ"/>
    <w:basedOn w:val="ANNEX"/>
    <w:next w:val="Normal"/>
    <w:rsid w:val="00932BEF"/>
    <w:pPr>
      <w:numPr>
        <w:numId w:val="3"/>
      </w:numPr>
    </w:pPr>
  </w:style>
  <w:style w:type="character" w:styleId="EndnoteReference">
    <w:name w:val="endnote reference"/>
    <w:semiHidden/>
    <w:rsid w:val="00932BEF"/>
    <w:rPr>
      <w:noProof w:val="0"/>
      <w:vertAlign w:val="superscript"/>
      <w:lang w:val="fr-FR"/>
    </w:rPr>
  </w:style>
  <w:style w:type="character" w:styleId="FootnoteReference">
    <w:name w:val="footnote reference"/>
    <w:semiHidden/>
    <w:rsid w:val="00932BEF"/>
    <w:rPr>
      <w:noProof/>
      <w:position w:val="6"/>
      <w:sz w:val="16"/>
      <w:vertAlign w:val="baseline"/>
      <w:lang w:val="fr-FR"/>
    </w:rPr>
  </w:style>
  <w:style w:type="paragraph" w:customStyle="1" w:styleId="Bibliography1">
    <w:name w:val="Bibliography1"/>
    <w:basedOn w:val="Normal"/>
    <w:rsid w:val="00932BEF"/>
    <w:pPr>
      <w:numPr>
        <w:numId w:val="4"/>
      </w:numPr>
      <w:tabs>
        <w:tab w:val="left" w:pos="660"/>
      </w:tabs>
    </w:pPr>
  </w:style>
  <w:style w:type="paragraph" w:styleId="CommentText">
    <w:name w:val="annotation text"/>
    <w:basedOn w:val="Normal"/>
    <w:link w:val="CommentTextChar"/>
    <w:semiHidden/>
    <w:rsid w:val="00932BEF"/>
  </w:style>
  <w:style w:type="paragraph" w:styleId="BodyText">
    <w:name w:val="Body Text"/>
    <w:basedOn w:val="Normal"/>
    <w:link w:val="BodyTextChar"/>
    <w:qFormat/>
    <w:rsid w:val="00932BEF"/>
    <w:pPr>
      <w:spacing w:before="60" w:after="60" w:line="210" w:lineRule="atLeast"/>
    </w:pPr>
    <w:rPr>
      <w:sz w:val="18"/>
    </w:rPr>
  </w:style>
  <w:style w:type="paragraph" w:styleId="BodyText2">
    <w:name w:val="Body Text 2"/>
    <w:basedOn w:val="Normal"/>
    <w:rsid w:val="00932BEF"/>
    <w:pPr>
      <w:spacing w:before="60" w:after="60" w:line="190" w:lineRule="atLeast"/>
    </w:pPr>
    <w:rPr>
      <w:sz w:val="16"/>
    </w:rPr>
  </w:style>
  <w:style w:type="paragraph" w:styleId="BodyText3">
    <w:name w:val="Body Text 3"/>
    <w:basedOn w:val="Normal"/>
    <w:rsid w:val="00932BEF"/>
    <w:pPr>
      <w:spacing w:before="60" w:after="60" w:line="170" w:lineRule="atLeast"/>
    </w:pPr>
    <w:rPr>
      <w:sz w:val="14"/>
    </w:rPr>
  </w:style>
  <w:style w:type="paragraph" w:styleId="Date">
    <w:name w:val="Date"/>
    <w:basedOn w:val="Normal"/>
    <w:next w:val="Normal"/>
    <w:rsid w:val="00932BEF"/>
  </w:style>
  <w:style w:type="paragraph" w:customStyle="1" w:styleId="Definition">
    <w:name w:val="Definition"/>
    <w:basedOn w:val="Normal"/>
    <w:next w:val="Normal"/>
    <w:rsid w:val="00932BEF"/>
  </w:style>
  <w:style w:type="character" w:customStyle="1" w:styleId="Defterms">
    <w:name w:val="Defterms"/>
    <w:rsid w:val="00932BEF"/>
    <w:rPr>
      <w:noProof/>
      <w:color w:val="auto"/>
      <w:lang w:val="fr-FR"/>
    </w:rPr>
  </w:style>
  <w:style w:type="paragraph" w:customStyle="1" w:styleId="dl">
    <w:name w:val="dl"/>
    <w:basedOn w:val="Normal"/>
    <w:rsid w:val="00932BEF"/>
    <w:pPr>
      <w:ind w:left="800" w:hanging="400"/>
    </w:pPr>
  </w:style>
  <w:style w:type="character" w:styleId="Strong">
    <w:name w:val="Strong"/>
    <w:qFormat/>
    <w:rsid w:val="00932BEF"/>
    <w:rPr>
      <w:b/>
      <w:noProof w:val="0"/>
      <w:lang w:val="fr-FR"/>
    </w:rPr>
  </w:style>
  <w:style w:type="paragraph" w:styleId="Header">
    <w:name w:val="header"/>
    <w:basedOn w:val="Normal"/>
    <w:rsid w:val="00932BEF"/>
    <w:pPr>
      <w:spacing w:after="740" w:line="220" w:lineRule="exact"/>
    </w:pPr>
    <w:rPr>
      <w:b/>
      <w:sz w:val="22"/>
    </w:rPr>
  </w:style>
  <w:style w:type="paragraph" w:styleId="MessageHeader">
    <w:name w:val="Message Header"/>
    <w:basedOn w:val="Normal"/>
    <w:rsid w:val="00932BE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Example">
    <w:name w:val="Example"/>
    <w:basedOn w:val="Normal"/>
    <w:next w:val="Normal"/>
    <w:rsid w:val="00932BEF"/>
    <w:pPr>
      <w:tabs>
        <w:tab w:val="left" w:pos="1360"/>
      </w:tabs>
      <w:spacing w:line="210" w:lineRule="atLeast"/>
    </w:pPr>
    <w:rPr>
      <w:sz w:val="18"/>
    </w:rPr>
  </w:style>
  <w:style w:type="paragraph" w:styleId="DocumentMap">
    <w:name w:val="Document Map"/>
    <w:basedOn w:val="Normal"/>
    <w:semiHidden/>
    <w:rsid w:val="00932BEF"/>
    <w:pPr>
      <w:shd w:val="clear" w:color="auto" w:fill="000080"/>
    </w:pPr>
    <w:rPr>
      <w:rFonts w:ascii="Tahoma" w:hAnsi="Tahoma"/>
    </w:rPr>
  </w:style>
  <w:style w:type="character" w:customStyle="1" w:styleId="ExtXref">
    <w:name w:val="ExtXref"/>
    <w:rsid w:val="00932BEF"/>
    <w:rPr>
      <w:noProof/>
      <w:color w:val="auto"/>
      <w:lang w:val="fr-FR"/>
    </w:rPr>
  </w:style>
  <w:style w:type="paragraph" w:customStyle="1" w:styleId="Figurefootnote">
    <w:name w:val="Figure footnote"/>
    <w:basedOn w:val="Normal"/>
    <w:rsid w:val="00932BEF"/>
    <w:pPr>
      <w:keepNext/>
      <w:tabs>
        <w:tab w:val="left" w:pos="340"/>
      </w:tabs>
      <w:spacing w:after="60" w:line="210" w:lineRule="atLeast"/>
    </w:pPr>
    <w:rPr>
      <w:sz w:val="18"/>
    </w:rPr>
  </w:style>
  <w:style w:type="paragraph" w:customStyle="1" w:styleId="Figuretitle">
    <w:name w:val="Figure title"/>
    <w:basedOn w:val="Normal"/>
    <w:next w:val="Normal"/>
    <w:rsid w:val="00932BEF"/>
    <w:pPr>
      <w:suppressAutoHyphens/>
      <w:spacing w:before="220" w:after="220"/>
      <w:jc w:val="center"/>
    </w:pPr>
    <w:rPr>
      <w:b/>
    </w:rPr>
  </w:style>
  <w:style w:type="paragraph" w:customStyle="1" w:styleId="Foreword">
    <w:name w:val="Foreword"/>
    <w:basedOn w:val="Normal"/>
    <w:next w:val="Normal"/>
    <w:rsid w:val="00932BEF"/>
    <w:rPr>
      <w:color w:val="0000FF"/>
    </w:rPr>
  </w:style>
  <w:style w:type="paragraph" w:customStyle="1" w:styleId="Formula">
    <w:name w:val="Formula"/>
    <w:basedOn w:val="Normal"/>
    <w:next w:val="Normal"/>
    <w:rsid w:val="00932BEF"/>
    <w:pPr>
      <w:tabs>
        <w:tab w:val="right" w:pos="9752"/>
      </w:tabs>
      <w:spacing w:after="220"/>
      <w:ind w:left="403"/>
      <w:jc w:val="left"/>
    </w:pPr>
  </w:style>
  <w:style w:type="paragraph" w:styleId="Closing">
    <w:name w:val="Closing"/>
    <w:basedOn w:val="Normal"/>
    <w:rsid w:val="00932BEF"/>
    <w:pPr>
      <w:ind w:left="4252"/>
    </w:pPr>
  </w:style>
  <w:style w:type="paragraph" w:styleId="Index1">
    <w:name w:val="index 1"/>
    <w:basedOn w:val="Normal"/>
    <w:semiHidden/>
    <w:rsid w:val="00932BEF"/>
    <w:pPr>
      <w:spacing w:after="0" w:line="210" w:lineRule="atLeast"/>
      <w:ind w:left="142" w:hanging="142"/>
      <w:jc w:val="left"/>
    </w:pPr>
    <w:rPr>
      <w:b/>
      <w:sz w:val="18"/>
    </w:rPr>
  </w:style>
  <w:style w:type="paragraph" w:styleId="Index2">
    <w:name w:val="index 2"/>
    <w:basedOn w:val="Normal"/>
    <w:next w:val="Normal"/>
    <w:autoRedefine/>
    <w:semiHidden/>
    <w:rsid w:val="00932BEF"/>
    <w:pPr>
      <w:spacing w:line="210" w:lineRule="atLeast"/>
      <w:ind w:left="600" w:hanging="200"/>
    </w:pPr>
    <w:rPr>
      <w:b/>
      <w:sz w:val="18"/>
    </w:rPr>
  </w:style>
  <w:style w:type="paragraph" w:styleId="Index3">
    <w:name w:val="index 3"/>
    <w:basedOn w:val="Normal"/>
    <w:next w:val="Normal"/>
    <w:autoRedefine/>
    <w:semiHidden/>
    <w:rsid w:val="00932BEF"/>
    <w:pPr>
      <w:spacing w:line="220" w:lineRule="atLeast"/>
      <w:ind w:left="600" w:hanging="200"/>
    </w:pPr>
    <w:rPr>
      <w:b/>
    </w:rPr>
  </w:style>
  <w:style w:type="paragraph" w:styleId="Index4">
    <w:name w:val="index 4"/>
    <w:basedOn w:val="Normal"/>
    <w:next w:val="Normal"/>
    <w:autoRedefine/>
    <w:semiHidden/>
    <w:rsid w:val="00932BEF"/>
    <w:pPr>
      <w:spacing w:line="220" w:lineRule="atLeast"/>
      <w:ind w:left="800" w:hanging="200"/>
    </w:pPr>
    <w:rPr>
      <w:b/>
    </w:rPr>
  </w:style>
  <w:style w:type="paragraph" w:styleId="Index5">
    <w:name w:val="index 5"/>
    <w:basedOn w:val="Normal"/>
    <w:next w:val="Normal"/>
    <w:autoRedefine/>
    <w:semiHidden/>
    <w:rsid w:val="00932BEF"/>
    <w:pPr>
      <w:spacing w:line="220" w:lineRule="atLeast"/>
      <w:ind w:left="1000" w:hanging="200"/>
    </w:pPr>
    <w:rPr>
      <w:b/>
    </w:rPr>
  </w:style>
  <w:style w:type="paragraph" w:styleId="Index6">
    <w:name w:val="index 6"/>
    <w:basedOn w:val="Normal"/>
    <w:next w:val="Normal"/>
    <w:autoRedefine/>
    <w:semiHidden/>
    <w:rsid w:val="00932BEF"/>
    <w:pPr>
      <w:spacing w:line="220" w:lineRule="atLeast"/>
      <w:ind w:left="1200" w:hanging="200"/>
    </w:pPr>
    <w:rPr>
      <w:b/>
    </w:rPr>
  </w:style>
  <w:style w:type="paragraph" w:styleId="Index7">
    <w:name w:val="index 7"/>
    <w:basedOn w:val="Normal"/>
    <w:next w:val="Normal"/>
    <w:autoRedefine/>
    <w:semiHidden/>
    <w:rsid w:val="00932BEF"/>
    <w:pPr>
      <w:spacing w:line="220" w:lineRule="atLeast"/>
      <w:ind w:left="1400" w:hanging="200"/>
    </w:pPr>
    <w:rPr>
      <w:b/>
    </w:rPr>
  </w:style>
  <w:style w:type="paragraph" w:styleId="Index8">
    <w:name w:val="index 8"/>
    <w:basedOn w:val="Normal"/>
    <w:next w:val="Normal"/>
    <w:autoRedefine/>
    <w:semiHidden/>
    <w:rsid w:val="00932BEF"/>
    <w:pPr>
      <w:spacing w:line="220" w:lineRule="atLeast"/>
      <w:ind w:left="1600" w:hanging="200"/>
    </w:pPr>
    <w:rPr>
      <w:b/>
    </w:rPr>
  </w:style>
  <w:style w:type="paragraph" w:styleId="Index9">
    <w:name w:val="index 9"/>
    <w:basedOn w:val="Normal"/>
    <w:next w:val="Normal"/>
    <w:autoRedefine/>
    <w:semiHidden/>
    <w:rsid w:val="00932BEF"/>
    <w:pPr>
      <w:spacing w:line="220" w:lineRule="atLeast"/>
      <w:ind w:left="1800" w:hanging="200"/>
    </w:pPr>
    <w:rPr>
      <w:b/>
    </w:rPr>
  </w:style>
  <w:style w:type="paragraph" w:customStyle="1" w:styleId="Introduction">
    <w:name w:val="Introduction"/>
    <w:basedOn w:val="Normal"/>
    <w:next w:val="Normal"/>
    <w:rsid w:val="00932BEF"/>
    <w:pPr>
      <w:keepNext/>
      <w:pageBreakBefore/>
      <w:tabs>
        <w:tab w:val="left" w:pos="400"/>
      </w:tabs>
      <w:suppressAutoHyphens/>
      <w:spacing w:before="960" w:after="310" w:line="310" w:lineRule="exact"/>
      <w:jc w:val="left"/>
    </w:pPr>
    <w:rPr>
      <w:b/>
      <w:sz w:val="28"/>
    </w:rPr>
  </w:style>
  <w:style w:type="paragraph" w:styleId="Caption">
    <w:name w:val="caption"/>
    <w:basedOn w:val="Normal"/>
    <w:next w:val="Normal"/>
    <w:qFormat/>
    <w:rsid w:val="00932BEF"/>
    <w:pPr>
      <w:spacing w:before="120" w:after="120"/>
    </w:pPr>
    <w:rPr>
      <w:b/>
    </w:rPr>
  </w:style>
  <w:style w:type="character" w:styleId="Hyperlink">
    <w:name w:val="Hyperlink"/>
    <w:uiPriority w:val="99"/>
    <w:rsid w:val="00932BEF"/>
    <w:rPr>
      <w:noProof w:val="0"/>
      <w:color w:val="0000FF"/>
      <w:u w:val="single"/>
      <w:lang w:val="fr-FR"/>
    </w:rPr>
  </w:style>
  <w:style w:type="character" w:styleId="FollowedHyperlink">
    <w:name w:val="FollowedHyperlink"/>
    <w:rsid w:val="00932BEF"/>
    <w:rPr>
      <w:noProof w:val="0"/>
      <w:color w:val="800080"/>
      <w:u w:val="single"/>
      <w:lang w:val="fr-FR"/>
    </w:rPr>
  </w:style>
  <w:style w:type="paragraph" w:styleId="List">
    <w:name w:val="List"/>
    <w:basedOn w:val="Normal"/>
    <w:rsid w:val="00932BEF"/>
    <w:pPr>
      <w:ind w:left="283" w:hanging="283"/>
    </w:pPr>
  </w:style>
  <w:style w:type="paragraph" w:styleId="List2">
    <w:name w:val="List 2"/>
    <w:basedOn w:val="Normal"/>
    <w:rsid w:val="00932BEF"/>
    <w:pPr>
      <w:ind w:left="566" w:hanging="283"/>
    </w:pPr>
  </w:style>
  <w:style w:type="paragraph" w:styleId="List3">
    <w:name w:val="List 3"/>
    <w:basedOn w:val="Normal"/>
    <w:rsid w:val="00932BEF"/>
    <w:pPr>
      <w:ind w:left="849" w:hanging="283"/>
    </w:pPr>
  </w:style>
  <w:style w:type="paragraph" w:styleId="List4">
    <w:name w:val="List 4"/>
    <w:basedOn w:val="Normal"/>
    <w:rsid w:val="00932BEF"/>
    <w:pPr>
      <w:ind w:left="1132" w:hanging="283"/>
    </w:pPr>
  </w:style>
  <w:style w:type="paragraph" w:styleId="List5">
    <w:name w:val="List 5"/>
    <w:basedOn w:val="Normal"/>
    <w:rsid w:val="00932BEF"/>
    <w:pPr>
      <w:ind w:left="1415" w:hanging="283"/>
    </w:pPr>
  </w:style>
  <w:style w:type="paragraph" w:styleId="ListNumber">
    <w:name w:val="List Number"/>
    <w:basedOn w:val="Normal"/>
    <w:rsid w:val="00932BEF"/>
    <w:pPr>
      <w:numPr>
        <w:numId w:val="5"/>
      </w:numPr>
      <w:tabs>
        <w:tab w:val="left" w:pos="400"/>
      </w:tabs>
    </w:pPr>
  </w:style>
  <w:style w:type="paragraph" w:styleId="ListNumber2">
    <w:name w:val="List Number 2"/>
    <w:basedOn w:val="Normal"/>
    <w:rsid w:val="00932BEF"/>
    <w:pPr>
      <w:numPr>
        <w:ilvl w:val="1"/>
        <w:numId w:val="5"/>
      </w:numPr>
      <w:tabs>
        <w:tab w:val="left" w:pos="800"/>
      </w:tabs>
    </w:pPr>
  </w:style>
  <w:style w:type="paragraph" w:styleId="ListNumber3">
    <w:name w:val="List Number 3"/>
    <w:basedOn w:val="Normal"/>
    <w:rsid w:val="00932BEF"/>
    <w:pPr>
      <w:numPr>
        <w:ilvl w:val="2"/>
        <w:numId w:val="5"/>
      </w:numPr>
      <w:tabs>
        <w:tab w:val="left" w:pos="1200"/>
      </w:tabs>
    </w:pPr>
  </w:style>
  <w:style w:type="paragraph" w:styleId="ListNumber4">
    <w:name w:val="List Number 4"/>
    <w:basedOn w:val="Normal"/>
    <w:rsid w:val="00932BEF"/>
    <w:pPr>
      <w:numPr>
        <w:ilvl w:val="3"/>
        <w:numId w:val="5"/>
      </w:numPr>
      <w:tabs>
        <w:tab w:val="left" w:pos="1600"/>
      </w:tabs>
    </w:pPr>
  </w:style>
  <w:style w:type="paragraph" w:styleId="ListNumber5">
    <w:name w:val="List Number 5"/>
    <w:basedOn w:val="Normal"/>
    <w:rsid w:val="00932BEF"/>
    <w:pPr>
      <w:numPr>
        <w:numId w:val="6"/>
      </w:numPr>
    </w:pPr>
  </w:style>
  <w:style w:type="paragraph" w:styleId="ListBullet">
    <w:name w:val="List Bullet"/>
    <w:basedOn w:val="Normal"/>
    <w:autoRedefine/>
    <w:rsid w:val="00932BEF"/>
    <w:pPr>
      <w:numPr>
        <w:numId w:val="7"/>
      </w:numPr>
    </w:pPr>
  </w:style>
  <w:style w:type="paragraph" w:styleId="ListBullet2">
    <w:name w:val="List Bullet 2"/>
    <w:basedOn w:val="Normal"/>
    <w:autoRedefine/>
    <w:rsid w:val="00932BEF"/>
    <w:pPr>
      <w:numPr>
        <w:numId w:val="8"/>
      </w:numPr>
    </w:pPr>
  </w:style>
  <w:style w:type="paragraph" w:styleId="ListBullet3">
    <w:name w:val="List Bullet 3"/>
    <w:basedOn w:val="Normal"/>
    <w:autoRedefine/>
    <w:rsid w:val="00932BEF"/>
    <w:pPr>
      <w:numPr>
        <w:numId w:val="9"/>
      </w:numPr>
    </w:pPr>
  </w:style>
  <w:style w:type="paragraph" w:styleId="ListBullet4">
    <w:name w:val="List Bullet 4"/>
    <w:basedOn w:val="Normal"/>
    <w:autoRedefine/>
    <w:rsid w:val="00932BEF"/>
    <w:pPr>
      <w:numPr>
        <w:numId w:val="10"/>
      </w:numPr>
    </w:pPr>
  </w:style>
  <w:style w:type="paragraph" w:styleId="ListBullet5">
    <w:name w:val="List Bullet 5"/>
    <w:basedOn w:val="Normal"/>
    <w:autoRedefine/>
    <w:rsid w:val="00932BEF"/>
    <w:pPr>
      <w:numPr>
        <w:numId w:val="11"/>
      </w:numPr>
    </w:pPr>
  </w:style>
  <w:style w:type="paragraph" w:styleId="ListContinue">
    <w:name w:val="List Continue"/>
    <w:basedOn w:val="Normal"/>
    <w:rsid w:val="00932BEF"/>
    <w:pPr>
      <w:numPr>
        <w:numId w:val="39"/>
      </w:numPr>
    </w:pPr>
  </w:style>
  <w:style w:type="paragraph" w:styleId="ListContinue2">
    <w:name w:val="List Continue 2"/>
    <w:basedOn w:val="ListContinue"/>
    <w:rsid w:val="00932BEF"/>
    <w:pPr>
      <w:numPr>
        <w:ilvl w:val="1"/>
      </w:numPr>
      <w:tabs>
        <w:tab w:val="left" w:pos="800"/>
      </w:tabs>
    </w:pPr>
  </w:style>
  <w:style w:type="paragraph" w:styleId="ListContinue3">
    <w:name w:val="List Continue 3"/>
    <w:basedOn w:val="ListContinue"/>
    <w:rsid w:val="00932BEF"/>
    <w:pPr>
      <w:numPr>
        <w:ilvl w:val="2"/>
      </w:numPr>
      <w:tabs>
        <w:tab w:val="left" w:pos="1200"/>
      </w:tabs>
    </w:pPr>
  </w:style>
  <w:style w:type="paragraph" w:styleId="ListContinue4">
    <w:name w:val="List Continue 4"/>
    <w:basedOn w:val="ListContinue"/>
    <w:rsid w:val="00932BEF"/>
    <w:pPr>
      <w:numPr>
        <w:ilvl w:val="3"/>
      </w:numPr>
      <w:tabs>
        <w:tab w:val="left" w:pos="1600"/>
      </w:tabs>
    </w:pPr>
  </w:style>
  <w:style w:type="paragraph" w:styleId="ListContinue5">
    <w:name w:val="List Continue 5"/>
    <w:basedOn w:val="Normal"/>
    <w:rsid w:val="00932BEF"/>
    <w:pPr>
      <w:spacing w:after="120"/>
      <w:ind w:left="1415"/>
    </w:pPr>
  </w:style>
  <w:style w:type="character" w:styleId="CommentReference">
    <w:name w:val="annotation reference"/>
    <w:semiHidden/>
    <w:rsid w:val="00932BEF"/>
    <w:rPr>
      <w:noProof w:val="0"/>
      <w:sz w:val="16"/>
      <w:lang w:val="fr-FR"/>
    </w:rPr>
  </w:style>
  <w:style w:type="paragraph" w:customStyle="1" w:styleId="MSDNFR">
    <w:name w:val="MSDNFR"/>
    <w:basedOn w:val="Normal"/>
    <w:next w:val="Normal"/>
    <w:rsid w:val="00932BEF"/>
    <w:pPr>
      <w:spacing w:line="220" w:lineRule="atLeast"/>
    </w:pPr>
    <w:rPr>
      <w:color w:val="0000FF"/>
    </w:rPr>
  </w:style>
  <w:style w:type="paragraph" w:customStyle="1" w:styleId="na2">
    <w:name w:val="na2"/>
    <w:basedOn w:val="a2"/>
    <w:next w:val="Normal"/>
    <w:rsid w:val="00932BEF"/>
    <w:pPr>
      <w:numPr>
        <w:numId w:val="13"/>
      </w:numPr>
    </w:pPr>
  </w:style>
  <w:style w:type="paragraph" w:customStyle="1" w:styleId="na3">
    <w:name w:val="na3"/>
    <w:basedOn w:val="a3"/>
    <w:next w:val="Normal"/>
    <w:rsid w:val="00932BEF"/>
    <w:pPr>
      <w:numPr>
        <w:numId w:val="13"/>
      </w:numPr>
    </w:pPr>
  </w:style>
  <w:style w:type="paragraph" w:customStyle="1" w:styleId="na4">
    <w:name w:val="na4"/>
    <w:basedOn w:val="a4"/>
    <w:next w:val="Normal"/>
    <w:rsid w:val="00932BEF"/>
    <w:pPr>
      <w:numPr>
        <w:numId w:val="13"/>
      </w:numPr>
      <w:tabs>
        <w:tab w:val="left" w:pos="1060"/>
      </w:tabs>
    </w:pPr>
  </w:style>
  <w:style w:type="paragraph" w:customStyle="1" w:styleId="na5">
    <w:name w:val="na5"/>
    <w:basedOn w:val="a5"/>
    <w:next w:val="Normal"/>
    <w:rsid w:val="00932BEF"/>
    <w:pPr>
      <w:numPr>
        <w:numId w:val="13"/>
      </w:numPr>
    </w:pPr>
  </w:style>
  <w:style w:type="paragraph" w:customStyle="1" w:styleId="na6">
    <w:name w:val="na6"/>
    <w:basedOn w:val="a6"/>
    <w:next w:val="Normal"/>
    <w:rsid w:val="00932BEF"/>
    <w:pPr>
      <w:numPr>
        <w:numId w:val="13"/>
      </w:numPr>
    </w:pPr>
  </w:style>
  <w:style w:type="paragraph" w:styleId="BlockText">
    <w:name w:val="Block Text"/>
    <w:basedOn w:val="Normal"/>
    <w:rsid w:val="00932BEF"/>
    <w:pPr>
      <w:spacing w:after="120"/>
      <w:ind w:left="1440" w:right="1440"/>
    </w:pPr>
  </w:style>
  <w:style w:type="paragraph" w:customStyle="1" w:styleId="Note">
    <w:name w:val="Note"/>
    <w:basedOn w:val="Normal"/>
    <w:next w:val="Normal"/>
    <w:rsid w:val="00932BEF"/>
    <w:pPr>
      <w:tabs>
        <w:tab w:val="left" w:pos="960"/>
      </w:tabs>
      <w:spacing w:line="210" w:lineRule="atLeast"/>
    </w:pPr>
    <w:rPr>
      <w:sz w:val="18"/>
    </w:rPr>
  </w:style>
  <w:style w:type="paragraph" w:styleId="FootnoteText">
    <w:name w:val="footnote text"/>
    <w:basedOn w:val="Normal"/>
    <w:link w:val="FootnoteTextChar"/>
    <w:semiHidden/>
    <w:rsid w:val="00932BEF"/>
    <w:pPr>
      <w:tabs>
        <w:tab w:val="left" w:pos="340"/>
      </w:tabs>
      <w:spacing w:after="120" w:line="210" w:lineRule="atLeast"/>
    </w:pPr>
    <w:rPr>
      <w:sz w:val="18"/>
    </w:rPr>
  </w:style>
  <w:style w:type="paragraph" w:styleId="EndnoteText">
    <w:name w:val="endnote text"/>
    <w:basedOn w:val="Normal"/>
    <w:semiHidden/>
    <w:rsid w:val="00932BEF"/>
  </w:style>
  <w:style w:type="character" w:styleId="LineNumber">
    <w:name w:val="line number"/>
    <w:rsid w:val="00932BEF"/>
    <w:rPr>
      <w:noProof w:val="0"/>
      <w:lang w:val="fr-FR"/>
    </w:rPr>
  </w:style>
  <w:style w:type="character" w:styleId="PageNumber">
    <w:name w:val="page number"/>
    <w:rsid w:val="00932BEF"/>
    <w:rPr>
      <w:noProof/>
      <w:lang w:val="fr-FR"/>
    </w:rPr>
  </w:style>
  <w:style w:type="paragraph" w:customStyle="1" w:styleId="p2">
    <w:name w:val="p2"/>
    <w:basedOn w:val="Normal"/>
    <w:next w:val="Normal"/>
    <w:rsid w:val="00932BEF"/>
    <w:pPr>
      <w:tabs>
        <w:tab w:val="left" w:pos="560"/>
      </w:tabs>
    </w:pPr>
  </w:style>
  <w:style w:type="paragraph" w:customStyle="1" w:styleId="p3">
    <w:name w:val="p3"/>
    <w:basedOn w:val="Normal"/>
    <w:next w:val="Normal"/>
    <w:rsid w:val="00932BEF"/>
    <w:pPr>
      <w:tabs>
        <w:tab w:val="left" w:pos="720"/>
      </w:tabs>
    </w:pPr>
  </w:style>
  <w:style w:type="paragraph" w:customStyle="1" w:styleId="p4">
    <w:name w:val="p4"/>
    <w:basedOn w:val="Normal"/>
    <w:next w:val="Normal"/>
    <w:rsid w:val="00932BEF"/>
    <w:pPr>
      <w:tabs>
        <w:tab w:val="left" w:pos="1100"/>
      </w:tabs>
    </w:pPr>
  </w:style>
  <w:style w:type="paragraph" w:customStyle="1" w:styleId="p5">
    <w:name w:val="p5"/>
    <w:basedOn w:val="Normal"/>
    <w:next w:val="Normal"/>
    <w:rsid w:val="00932BEF"/>
    <w:pPr>
      <w:tabs>
        <w:tab w:val="left" w:pos="1100"/>
      </w:tabs>
    </w:pPr>
  </w:style>
  <w:style w:type="paragraph" w:customStyle="1" w:styleId="p6">
    <w:name w:val="p6"/>
    <w:basedOn w:val="Normal"/>
    <w:next w:val="Normal"/>
    <w:rsid w:val="00932BEF"/>
    <w:pPr>
      <w:tabs>
        <w:tab w:val="left" w:pos="1440"/>
      </w:tabs>
    </w:pPr>
  </w:style>
  <w:style w:type="paragraph" w:styleId="Footer">
    <w:name w:val="footer"/>
    <w:basedOn w:val="Normal"/>
    <w:rsid w:val="00932BEF"/>
    <w:pPr>
      <w:spacing w:after="0" w:line="220" w:lineRule="exact"/>
    </w:pPr>
  </w:style>
  <w:style w:type="paragraph" w:customStyle="1" w:styleId="RefNorm">
    <w:name w:val="RefNorm"/>
    <w:basedOn w:val="Normal"/>
    <w:next w:val="Normal"/>
    <w:rsid w:val="00932BEF"/>
  </w:style>
  <w:style w:type="paragraph" w:styleId="BodyTextFirstIndent">
    <w:name w:val="Body Text First Indent"/>
    <w:basedOn w:val="BodyText"/>
    <w:rsid w:val="00932BEF"/>
    <w:pPr>
      <w:spacing w:before="0" w:after="120"/>
      <w:ind w:firstLine="210"/>
    </w:pPr>
  </w:style>
  <w:style w:type="paragraph" w:styleId="BodyTextIndent">
    <w:name w:val="Body Text Indent"/>
    <w:basedOn w:val="Normal"/>
    <w:rsid w:val="00932BEF"/>
    <w:pPr>
      <w:spacing w:after="120"/>
      <w:ind w:left="283"/>
    </w:pPr>
  </w:style>
  <w:style w:type="paragraph" w:styleId="BodyTextIndent2">
    <w:name w:val="Body Text Indent 2"/>
    <w:basedOn w:val="Normal"/>
    <w:rsid w:val="00932BEF"/>
    <w:pPr>
      <w:spacing w:after="120" w:line="480" w:lineRule="auto"/>
      <w:ind w:left="283"/>
    </w:pPr>
  </w:style>
  <w:style w:type="paragraph" w:styleId="BodyTextIndent3">
    <w:name w:val="Body Text Indent 3"/>
    <w:basedOn w:val="Normal"/>
    <w:rsid w:val="00932BEF"/>
    <w:pPr>
      <w:spacing w:after="120"/>
      <w:ind w:left="283"/>
    </w:pPr>
    <w:rPr>
      <w:sz w:val="16"/>
    </w:rPr>
  </w:style>
  <w:style w:type="paragraph" w:styleId="BodyTextFirstIndent2">
    <w:name w:val="Body Text First Indent 2"/>
    <w:basedOn w:val="Normal"/>
    <w:rsid w:val="00932BEF"/>
    <w:pPr>
      <w:ind w:firstLine="210"/>
    </w:pPr>
  </w:style>
  <w:style w:type="paragraph" w:styleId="NormalIndent">
    <w:name w:val="Normal Indent"/>
    <w:basedOn w:val="Normal"/>
    <w:rsid w:val="00932BEF"/>
    <w:pPr>
      <w:ind w:left="708"/>
    </w:pPr>
  </w:style>
  <w:style w:type="paragraph" w:styleId="Salutation">
    <w:name w:val="Salutation"/>
    <w:basedOn w:val="Normal"/>
    <w:next w:val="Normal"/>
    <w:rsid w:val="00932BEF"/>
  </w:style>
  <w:style w:type="paragraph" w:styleId="Signature">
    <w:name w:val="Signature"/>
    <w:basedOn w:val="Normal"/>
    <w:rsid w:val="00932BEF"/>
    <w:pPr>
      <w:ind w:left="4252"/>
    </w:pPr>
  </w:style>
  <w:style w:type="paragraph" w:styleId="Subtitle">
    <w:name w:val="Subtitle"/>
    <w:basedOn w:val="Normal"/>
    <w:qFormat/>
    <w:rsid w:val="00932BEF"/>
    <w:pPr>
      <w:spacing w:after="60"/>
      <w:jc w:val="center"/>
      <w:outlineLvl w:val="1"/>
    </w:pPr>
    <w:rPr>
      <w:sz w:val="24"/>
    </w:rPr>
  </w:style>
  <w:style w:type="paragraph" w:customStyle="1" w:styleId="Special">
    <w:name w:val="Special"/>
    <w:basedOn w:val="Normal"/>
    <w:next w:val="Normal"/>
    <w:rsid w:val="00932BEF"/>
  </w:style>
  <w:style w:type="paragraph" w:styleId="TableofFigures">
    <w:name w:val="table of figures"/>
    <w:basedOn w:val="Normal"/>
    <w:next w:val="Normal"/>
    <w:semiHidden/>
    <w:rsid w:val="00932BEF"/>
    <w:pPr>
      <w:ind w:left="400" w:hanging="400"/>
    </w:pPr>
  </w:style>
  <w:style w:type="paragraph" w:styleId="TableofAuthorities">
    <w:name w:val="table of authorities"/>
    <w:basedOn w:val="Normal"/>
    <w:next w:val="Normal"/>
    <w:semiHidden/>
    <w:rsid w:val="00932BEF"/>
    <w:pPr>
      <w:ind w:left="200" w:hanging="200"/>
    </w:pPr>
  </w:style>
  <w:style w:type="paragraph" w:customStyle="1" w:styleId="Tablefootnote">
    <w:name w:val="Table footnote"/>
    <w:basedOn w:val="Normal"/>
    <w:rsid w:val="00932BEF"/>
    <w:pPr>
      <w:tabs>
        <w:tab w:val="left" w:pos="340"/>
      </w:tabs>
      <w:spacing w:before="60" w:after="60" w:line="190" w:lineRule="atLeast"/>
    </w:pPr>
    <w:rPr>
      <w:sz w:val="16"/>
    </w:rPr>
  </w:style>
  <w:style w:type="paragraph" w:customStyle="1" w:styleId="Tabletext10">
    <w:name w:val="Table text (10)"/>
    <w:basedOn w:val="Normal"/>
    <w:rsid w:val="00932BEF"/>
    <w:pPr>
      <w:spacing w:before="60" w:after="60"/>
    </w:pPr>
  </w:style>
  <w:style w:type="paragraph" w:customStyle="1" w:styleId="Tabletext7">
    <w:name w:val="Table text (7)"/>
    <w:basedOn w:val="Normal"/>
    <w:rsid w:val="00932BEF"/>
    <w:pPr>
      <w:spacing w:before="60" w:after="60" w:line="170" w:lineRule="atLeast"/>
    </w:pPr>
    <w:rPr>
      <w:sz w:val="14"/>
    </w:rPr>
  </w:style>
  <w:style w:type="paragraph" w:customStyle="1" w:styleId="Tabletext8">
    <w:name w:val="Table text (8)"/>
    <w:basedOn w:val="Normal"/>
    <w:rsid w:val="00932BEF"/>
    <w:pPr>
      <w:spacing w:before="60" w:after="60" w:line="190" w:lineRule="atLeast"/>
    </w:pPr>
    <w:rPr>
      <w:sz w:val="16"/>
    </w:rPr>
  </w:style>
  <w:style w:type="paragraph" w:customStyle="1" w:styleId="Tabletext9">
    <w:name w:val="Table text (9)"/>
    <w:basedOn w:val="Normal"/>
    <w:rsid w:val="00932BEF"/>
    <w:pPr>
      <w:spacing w:before="60" w:after="60" w:line="210" w:lineRule="atLeast"/>
    </w:pPr>
    <w:rPr>
      <w:sz w:val="18"/>
    </w:rPr>
  </w:style>
  <w:style w:type="paragraph" w:customStyle="1" w:styleId="Tabletitle">
    <w:name w:val="Table title"/>
    <w:basedOn w:val="Normal"/>
    <w:next w:val="Normal"/>
    <w:rsid w:val="00932BEF"/>
    <w:pPr>
      <w:keepNext/>
      <w:suppressAutoHyphens/>
      <w:spacing w:before="120" w:after="120" w:line="230" w:lineRule="exact"/>
      <w:jc w:val="center"/>
    </w:pPr>
    <w:rPr>
      <w:b/>
    </w:rPr>
  </w:style>
  <w:style w:type="character" w:customStyle="1" w:styleId="TableFootNoteXref">
    <w:name w:val="TableFootNoteXref"/>
    <w:rsid w:val="00932BEF"/>
    <w:rPr>
      <w:noProof/>
      <w:position w:val="6"/>
      <w:sz w:val="14"/>
      <w:lang w:val="fr-FR"/>
    </w:rPr>
  </w:style>
  <w:style w:type="paragraph" w:customStyle="1" w:styleId="Terms">
    <w:name w:val="Term(s)"/>
    <w:basedOn w:val="Normal"/>
    <w:next w:val="Definition"/>
    <w:rsid w:val="00932BEF"/>
    <w:pPr>
      <w:keepNext/>
      <w:suppressAutoHyphens/>
      <w:spacing w:after="0"/>
      <w:jc w:val="left"/>
    </w:pPr>
    <w:rPr>
      <w:b/>
    </w:rPr>
  </w:style>
  <w:style w:type="paragraph" w:customStyle="1" w:styleId="TermNum">
    <w:name w:val="TermNum"/>
    <w:basedOn w:val="Normal"/>
    <w:next w:val="Terms"/>
    <w:rsid w:val="00932BEF"/>
    <w:pPr>
      <w:keepNext/>
      <w:spacing w:after="0"/>
    </w:pPr>
    <w:rPr>
      <w:b/>
    </w:rPr>
  </w:style>
  <w:style w:type="paragraph" w:styleId="PlainText">
    <w:name w:val="Plain Text"/>
    <w:basedOn w:val="Normal"/>
    <w:rsid w:val="00932BEF"/>
    <w:rPr>
      <w:rFonts w:ascii="Courier New" w:hAnsi="Courier New"/>
    </w:rPr>
  </w:style>
  <w:style w:type="paragraph" w:styleId="MacroText">
    <w:name w:val="macro"/>
    <w:semiHidden/>
    <w:rsid w:val="00932BE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eastAsia="ja-JP"/>
    </w:rPr>
  </w:style>
  <w:style w:type="paragraph" w:styleId="Title">
    <w:name w:val="Title"/>
    <w:basedOn w:val="Normal"/>
    <w:qFormat/>
    <w:rsid w:val="00932BEF"/>
    <w:pPr>
      <w:spacing w:before="240" w:after="60"/>
      <w:jc w:val="center"/>
      <w:outlineLvl w:val="0"/>
    </w:pPr>
    <w:rPr>
      <w:b/>
      <w:kern w:val="28"/>
      <w:sz w:val="32"/>
    </w:rPr>
  </w:style>
  <w:style w:type="paragraph" w:styleId="NoteHeading">
    <w:name w:val="Note Heading"/>
    <w:basedOn w:val="Normal"/>
    <w:next w:val="Normal"/>
    <w:rsid w:val="00932BEF"/>
  </w:style>
  <w:style w:type="paragraph" w:styleId="IndexHeading">
    <w:name w:val="index heading"/>
    <w:basedOn w:val="Normal"/>
    <w:next w:val="Index1"/>
    <w:semiHidden/>
    <w:rsid w:val="00932BEF"/>
    <w:pPr>
      <w:keepNext/>
      <w:spacing w:before="400" w:after="210"/>
      <w:jc w:val="center"/>
    </w:pPr>
  </w:style>
  <w:style w:type="paragraph" w:styleId="TOAHeading">
    <w:name w:val="toa heading"/>
    <w:basedOn w:val="Normal"/>
    <w:next w:val="Normal"/>
    <w:semiHidden/>
    <w:rsid w:val="00932BEF"/>
    <w:pPr>
      <w:spacing w:before="120"/>
    </w:pPr>
    <w:rPr>
      <w:b/>
      <w:sz w:val="24"/>
    </w:rPr>
  </w:style>
  <w:style w:type="paragraph" w:styleId="TOC1">
    <w:name w:val="toc 1"/>
    <w:basedOn w:val="Normal"/>
    <w:next w:val="Normal"/>
    <w:uiPriority w:val="39"/>
    <w:rsid w:val="00932BEF"/>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932BEF"/>
    <w:pPr>
      <w:spacing w:before="0"/>
    </w:pPr>
  </w:style>
  <w:style w:type="paragraph" w:styleId="TOC3">
    <w:name w:val="toc 3"/>
    <w:basedOn w:val="TOC2"/>
    <w:next w:val="Normal"/>
    <w:uiPriority w:val="39"/>
    <w:rsid w:val="00932BEF"/>
  </w:style>
  <w:style w:type="paragraph" w:styleId="TOC4">
    <w:name w:val="toc 4"/>
    <w:basedOn w:val="TOC2"/>
    <w:next w:val="Normal"/>
    <w:semiHidden/>
    <w:rsid w:val="00932BEF"/>
    <w:pPr>
      <w:tabs>
        <w:tab w:val="clear" w:pos="720"/>
        <w:tab w:val="left" w:pos="1140"/>
      </w:tabs>
      <w:ind w:left="1140" w:hanging="1140"/>
    </w:pPr>
  </w:style>
  <w:style w:type="paragraph" w:styleId="TOC5">
    <w:name w:val="toc 5"/>
    <w:basedOn w:val="TOC4"/>
    <w:next w:val="Normal"/>
    <w:semiHidden/>
    <w:rsid w:val="00932BEF"/>
  </w:style>
  <w:style w:type="paragraph" w:styleId="TOC6">
    <w:name w:val="toc 6"/>
    <w:basedOn w:val="TOC4"/>
    <w:next w:val="Normal"/>
    <w:semiHidden/>
    <w:rsid w:val="00932BEF"/>
    <w:pPr>
      <w:tabs>
        <w:tab w:val="clear" w:pos="1140"/>
        <w:tab w:val="left" w:pos="1440"/>
      </w:tabs>
      <w:ind w:left="1440" w:hanging="1440"/>
    </w:pPr>
  </w:style>
  <w:style w:type="paragraph" w:styleId="TOC7">
    <w:name w:val="toc 7"/>
    <w:basedOn w:val="TOC4"/>
    <w:next w:val="Normal"/>
    <w:semiHidden/>
    <w:rsid w:val="00932BEF"/>
    <w:pPr>
      <w:tabs>
        <w:tab w:val="clear" w:pos="1140"/>
        <w:tab w:val="left" w:pos="1440"/>
      </w:tabs>
      <w:ind w:left="1440" w:hanging="1440"/>
    </w:pPr>
  </w:style>
  <w:style w:type="paragraph" w:styleId="TOC8">
    <w:name w:val="toc 8"/>
    <w:basedOn w:val="TOC4"/>
    <w:next w:val="Normal"/>
    <w:semiHidden/>
    <w:rsid w:val="00932BEF"/>
    <w:pPr>
      <w:tabs>
        <w:tab w:val="clear" w:pos="1140"/>
        <w:tab w:val="left" w:pos="1440"/>
      </w:tabs>
      <w:ind w:left="1440" w:hanging="1440"/>
    </w:pPr>
  </w:style>
  <w:style w:type="paragraph" w:styleId="TOC9">
    <w:name w:val="toc 9"/>
    <w:basedOn w:val="TOC1"/>
    <w:next w:val="Normal"/>
    <w:uiPriority w:val="39"/>
    <w:rsid w:val="00932BEF"/>
    <w:pPr>
      <w:tabs>
        <w:tab w:val="clear" w:pos="720"/>
      </w:tabs>
      <w:ind w:left="0" w:firstLine="0"/>
    </w:pPr>
  </w:style>
  <w:style w:type="paragraph" w:customStyle="1" w:styleId="zzBiblio">
    <w:name w:val="zzBiblio"/>
    <w:basedOn w:val="Normal"/>
    <w:next w:val="Bibliography1"/>
    <w:rsid w:val="00932BEF"/>
    <w:pPr>
      <w:pageBreakBefore/>
      <w:spacing w:after="760" w:line="310" w:lineRule="exact"/>
      <w:jc w:val="center"/>
    </w:pPr>
    <w:rPr>
      <w:b/>
      <w:sz w:val="28"/>
    </w:rPr>
  </w:style>
  <w:style w:type="paragraph" w:customStyle="1" w:styleId="zzContents">
    <w:name w:val="zzContents"/>
    <w:basedOn w:val="Introduction"/>
    <w:next w:val="TOC1"/>
    <w:rsid w:val="00932BEF"/>
    <w:pPr>
      <w:tabs>
        <w:tab w:val="clear" w:pos="400"/>
      </w:tabs>
    </w:pPr>
  </w:style>
  <w:style w:type="paragraph" w:customStyle="1" w:styleId="zzCopyright">
    <w:name w:val="zzCopyright"/>
    <w:basedOn w:val="Normal"/>
    <w:next w:val="Normal"/>
    <w:rsid w:val="00932BE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932BEF"/>
    <w:pPr>
      <w:spacing w:after="220"/>
      <w:jc w:val="right"/>
    </w:pPr>
    <w:rPr>
      <w:b/>
      <w:color w:val="000000"/>
      <w:sz w:val="24"/>
    </w:rPr>
  </w:style>
  <w:style w:type="paragraph" w:customStyle="1" w:styleId="zzForeword">
    <w:name w:val="zzForeword"/>
    <w:basedOn w:val="Introduction"/>
    <w:next w:val="Normal"/>
    <w:rsid w:val="00932BEF"/>
    <w:pPr>
      <w:tabs>
        <w:tab w:val="clear" w:pos="400"/>
      </w:tabs>
    </w:pPr>
    <w:rPr>
      <w:color w:val="0000FF"/>
    </w:rPr>
  </w:style>
  <w:style w:type="paragraph" w:customStyle="1" w:styleId="zzHelp">
    <w:name w:val="zzHelp"/>
    <w:basedOn w:val="Normal"/>
    <w:rsid w:val="00932BEF"/>
    <w:rPr>
      <w:color w:val="008000"/>
    </w:rPr>
  </w:style>
  <w:style w:type="paragraph" w:customStyle="1" w:styleId="zzIndex">
    <w:name w:val="zzIndex"/>
    <w:basedOn w:val="zzBiblio"/>
    <w:next w:val="IndexHeading"/>
    <w:rsid w:val="00932BEF"/>
  </w:style>
  <w:style w:type="paragraph" w:customStyle="1" w:styleId="zzLc5">
    <w:name w:val="zzLc5"/>
    <w:basedOn w:val="Normal"/>
    <w:next w:val="Normal"/>
    <w:rsid w:val="00932BEF"/>
    <w:pPr>
      <w:numPr>
        <w:ilvl w:val="4"/>
        <w:numId w:val="39"/>
      </w:numPr>
      <w:jc w:val="left"/>
    </w:pPr>
  </w:style>
  <w:style w:type="paragraph" w:customStyle="1" w:styleId="zzLc6">
    <w:name w:val="zzLc6"/>
    <w:basedOn w:val="Normal"/>
    <w:next w:val="Normal"/>
    <w:rsid w:val="00932BEF"/>
    <w:pPr>
      <w:numPr>
        <w:ilvl w:val="5"/>
        <w:numId w:val="39"/>
      </w:numPr>
      <w:jc w:val="left"/>
    </w:pPr>
  </w:style>
  <w:style w:type="paragraph" w:customStyle="1" w:styleId="zzLn5">
    <w:name w:val="zzLn5"/>
    <w:basedOn w:val="Normal"/>
    <w:next w:val="Normal"/>
    <w:rsid w:val="00932BEF"/>
    <w:pPr>
      <w:jc w:val="left"/>
    </w:pPr>
  </w:style>
  <w:style w:type="paragraph" w:customStyle="1" w:styleId="zzLn6">
    <w:name w:val="zzLn6"/>
    <w:basedOn w:val="Normal"/>
    <w:next w:val="Normal"/>
    <w:rsid w:val="00932BEF"/>
    <w:pPr>
      <w:jc w:val="left"/>
    </w:pPr>
  </w:style>
  <w:style w:type="paragraph" w:customStyle="1" w:styleId="zzSTDTitle">
    <w:name w:val="zzSTDTitle"/>
    <w:basedOn w:val="Normal"/>
    <w:next w:val="Normal"/>
    <w:rsid w:val="00932BEF"/>
    <w:pPr>
      <w:suppressAutoHyphens/>
      <w:spacing w:before="400" w:after="760" w:line="350" w:lineRule="exact"/>
      <w:jc w:val="left"/>
    </w:pPr>
    <w:rPr>
      <w:b/>
      <w:color w:val="0000FF"/>
      <w:sz w:val="32"/>
    </w:rPr>
  </w:style>
  <w:style w:type="paragraph" w:styleId="BalloonText">
    <w:name w:val="Balloon Text"/>
    <w:basedOn w:val="Normal"/>
    <w:link w:val="BalloonTextChar"/>
    <w:uiPriority w:val="99"/>
    <w:rsid w:val="00933BC4"/>
    <w:pPr>
      <w:spacing w:after="0" w:line="240" w:lineRule="auto"/>
    </w:pPr>
    <w:rPr>
      <w:rFonts w:ascii="Tahoma" w:hAnsi="Tahoma" w:cs="Tahoma"/>
      <w:sz w:val="16"/>
      <w:szCs w:val="16"/>
    </w:rPr>
  </w:style>
  <w:style w:type="character" w:customStyle="1" w:styleId="BalloonTextChar">
    <w:name w:val="Balloon Text Char"/>
    <w:link w:val="BalloonText"/>
    <w:uiPriority w:val="99"/>
    <w:rsid w:val="00933BC4"/>
    <w:rPr>
      <w:rFonts w:ascii="Tahoma" w:eastAsia="MS Mincho" w:hAnsi="Tahoma" w:cs="Tahoma"/>
      <w:sz w:val="16"/>
      <w:szCs w:val="16"/>
      <w:lang w:eastAsia="fr-FR"/>
    </w:rPr>
  </w:style>
  <w:style w:type="paragraph" w:styleId="Bibliography">
    <w:name w:val="Bibliography"/>
    <w:basedOn w:val="Normal"/>
    <w:next w:val="Normal"/>
    <w:uiPriority w:val="37"/>
    <w:semiHidden/>
    <w:unhideWhenUsed/>
    <w:rsid w:val="00933BC4"/>
  </w:style>
  <w:style w:type="table" w:customStyle="1" w:styleId="Cuadrculamulticolor1">
    <w:name w:val="Cuadrícula multicolor1"/>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stamulticolor1">
    <w:name w:val="Lista multicolor1"/>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ombreadomulticolor1">
    <w:name w:val="Sombreado multicolor1"/>
    <w:basedOn w:val="TableNormal"/>
    <w:uiPriority w:val="71"/>
    <w:rsid w:val="00933BC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3BC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33BC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33BC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33BC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33BC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33BC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rsid w:val="00933BC4"/>
    <w:rPr>
      <w:b/>
      <w:bCs/>
    </w:rPr>
  </w:style>
  <w:style w:type="character" w:customStyle="1" w:styleId="CommentTextChar">
    <w:name w:val="Comment Text Char"/>
    <w:link w:val="CommentText"/>
    <w:semiHidden/>
    <w:rsid w:val="00933BC4"/>
    <w:rPr>
      <w:rFonts w:ascii="Arial" w:eastAsia="MS Mincho" w:hAnsi="Arial"/>
      <w:lang w:eastAsia="fr-FR"/>
    </w:rPr>
  </w:style>
  <w:style w:type="character" w:customStyle="1" w:styleId="CommentSubjectChar">
    <w:name w:val="Comment Subject Char"/>
    <w:basedOn w:val="CommentTextChar"/>
    <w:link w:val="CommentSubject"/>
    <w:rsid w:val="00933BC4"/>
    <w:rPr>
      <w:rFonts w:ascii="Arial" w:eastAsia="MS Mincho" w:hAnsi="Arial"/>
      <w:b/>
      <w:bCs/>
      <w:lang w:eastAsia="fr-FR"/>
    </w:rPr>
  </w:style>
  <w:style w:type="table" w:customStyle="1" w:styleId="Listaoscura1">
    <w:name w:val="Lista oscura1"/>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933BC4"/>
  </w:style>
  <w:style w:type="character" w:customStyle="1" w:styleId="E-mailSignatureChar">
    <w:name w:val="E-mail Signature Char"/>
    <w:link w:val="E-mailSignature"/>
    <w:rsid w:val="00933BC4"/>
    <w:rPr>
      <w:rFonts w:ascii="Arial" w:eastAsia="MS Mincho" w:hAnsi="Arial"/>
      <w:lang w:eastAsia="fr-FR"/>
    </w:rPr>
  </w:style>
  <w:style w:type="paragraph" w:styleId="HTMLAddress">
    <w:name w:val="HTML Address"/>
    <w:basedOn w:val="Normal"/>
    <w:link w:val="HTMLAddressChar"/>
    <w:rsid w:val="00933BC4"/>
    <w:rPr>
      <w:i/>
      <w:iCs/>
    </w:rPr>
  </w:style>
  <w:style w:type="character" w:customStyle="1" w:styleId="HTMLAddressChar">
    <w:name w:val="HTML Address Char"/>
    <w:link w:val="HTMLAddress"/>
    <w:rsid w:val="00933BC4"/>
    <w:rPr>
      <w:rFonts w:ascii="Arial" w:eastAsia="MS Mincho" w:hAnsi="Arial"/>
      <w:i/>
      <w:iCs/>
      <w:lang w:eastAsia="fr-FR"/>
    </w:rPr>
  </w:style>
  <w:style w:type="paragraph" w:styleId="HTMLPreformatted">
    <w:name w:val="HTML Preformatted"/>
    <w:basedOn w:val="Normal"/>
    <w:link w:val="HTMLPreformattedChar"/>
    <w:rsid w:val="00933BC4"/>
    <w:rPr>
      <w:rFonts w:ascii="Courier New" w:hAnsi="Courier New" w:cs="Courier New"/>
    </w:rPr>
  </w:style>
  <w:style w:type="character" w:customStyle="1" w:styleId="HTMLPreformattedChar">
    <w:name w:val="HTML Preformatted Char"/>
    <w:link w:val="HTMLPreformatted"/>
    <w:rsid w:val="00933BC4"/>
    <w:rPr>
      <w:rFonts w:ascii="Courier New" w:eastAsia="MS Mincho" w:hAnsi="Courier New" w:cs="Courier New"/>
      <w:lang w:eastAsia="fr-FR"/>
    </w:rPr>
  </w:style>
  <w:style w:type="paragraph" w:styleId="IntenseQuote">
    <w:name w:val="Intense Quote"/>
    <w:basedOn w:val="Normal"/>
    <w:next w:val="Normal"/>
    <w:link w:val="IntenseQuoteChar"/>
    <w:uiPriority w:val="30"/>
    <w:qFormat/>
    <w:rsid w:val="00933BC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3BC4"/>
    <w:rPr>
      <w:rFonts w:ascii="Arial" w:eastAsia="MS Mincho" w:hAnsi="Arial"/>
      <w:b/>
      <w:bCs/>
      <w:i/>
      <w:iCs/>
      <w:color w:val="4F81BD"/>
      <w:lang w:eastAsia="fr-FR"/>
    </w:rPr>
  </w:style>
  <w:style w:type="table" w:customStyle="1" w:styleId="Cuadrculaclara1">
    <w:name w:val="Cuadrícula clara1"/>
    <w:basedOn w:val="TableNormal"/>
    <w:uiPriority w:val="62"/>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staclara1">
    <w:name w:val="Lista clara1"/>
    <w:basedOn w:val="TableNormal"/>
    <w:uiPriority w:val="61"/>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1">
    <w:name w:val="Sombreado claro1"/>
    <w:basedOn w:val="TableNormal"/>
    <w:uiPriority w:val="60"/>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933BC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3BC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33BC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33BC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33BC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33BC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Paragraph">
    <w:name w:val="List Paragraph"/>
    <w:basedOn w:val="Normal"/>
    <w:uiPriority w:val="34"/>
    <w:qFormat/>
    <w:rsid w:val="00933BC4"/>
    <w:pPr>
      <w:ind w:left="720"/>
    </w:pPr>
  </w:style>
  <w:style w:type="table" w:customStyle="1" w:styleId="Cuadrculamediana11">
    <w:name w:val="Cuadrícula mediana 11"/>
    <w:basedOn w:val="TableNormal"/>
    <w:uiPriority w:val="67"/>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mediana21">
    <w:name w:val="Cuadrícula mediana 21"/>
    <w:basedOn w:val="TableNormal"/>
    <w:uiPriority w:val="68"/>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Cuadrculamediana31">
    <w:name w:val="Cuadrícula mediana 31"/>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Listamediana11">
    <w:name w:val="Lista mediana 11"/>
    <w:basedOn w:val="TableNormal"/>
    <w:uiPriority w:val="65"/>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933BC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3BC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33BC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33BC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33BC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33BC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amediana21">
    <w:name w:val="Lista mediana 21"/>
    <w:basedOn w:val="TableNormal"/>
    <w:uiPriority w:val="66"/>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ombreadomediano11">
    <w:name w:val="Sombreado mediano 11"/>
    <w:basedOn w:val="TableNormal"/>
    <w:uiPriority w:val="63"/>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ombreadomediano21">
    <w:name w:val="Sombreado mediano 21"/>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933BC4"/>
    <w:pPr>
      <w:jc w:val="both"/>
    </w:pPr>
    <w:rPr>
      <w:rFonts w:ascii="Arial" w:eastAsia="MS Mincho" w:hAnsi="Arial"/>
      <w:lang w:eastAsia="fr-FR"/>
    </w:rPr>
  </w:style>
  <w:style w:type="paragraph" w:styleId="NormalWeb">
    <w:name w:val="Normal (Web)"/>
    <w:basedOn w:val="Normal"/>
    <w:rsid w:val="00933BC4"/>
    <w:rPr>
      <w:rFonts w:ascii="Times New Roman" w:hAnsi="Times New Roman"/>
      <w:sz w:val="24"/>
      <w:szCs w:val="24"/>
    </w:rPr>
  </w:style>
  <w:style w:type="paragraph" w:styleId="Quote">
    <w:name w:val="Quote"/>
    <w:basedOn w:val="Normal"/>
    <w:next w:val="Normal"/>
    <w:link w:val="QuoteChar"/>
    <w:uiPriority w:val="29"/>
    <w:qFormat/>
    <w:rsid w:val="00933BC4"/>
    <w:rPr>
      <w:i/>
      <w:iCs/>
      <w:color w:val="000000"/>
    </w:rPr>
  </w:style>
  <w:style w:type="character" w:customStyle="1" w:styleId="QuoteChar">
    <w:name w:val="Quote Char"/>
    <w:link w:val="Quote"/>
    <w:uiPriority w:val="29"/>
    <w:rsid w:val="00933BC4"/>
    <w:rPr>
      <w:rFonts w:ascii="Arial" w:eastAsia="MS Mincho" w:hAnsi="Arial"/>
      <w:i/>
      <w:iCs/>
      <w:color w:val="000000"/>
      <w:lang w:eastAsia="fr-FR"/>
    </w:rPr>
  </w:style>
  <w:style w:type="table" w:styleId="Table3Deffects1">
    <w:name w:val="Table 3D effects 1"/>
    <w:basedOn w:val="TableNormal"/>
    <w:rsid w:val="00933BC4"/>
    <w:pPr>
      <w:spacing w:after="240" w:line="23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3BC4"/>
    <w:pPr>
      <w:spacing w:after="240" w:line="23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3BC4"/>
    <w:pPr>
      <w:spacing w:after="240" w:line="23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3BC4"/>
    <w:pPr>
      <w:spacing w:after="240" w:line="23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3BC4"/>
    <w:pPr>
      <w:spacing w:after="240" w:line="23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3BC4"/>
    <w:pPr>
      <w:spacing w:after="240" w:line="23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3BC4"/>
    <w:pPr>
      <w:spacing w:after="240" w:line="23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3BC4"/>
    <w:pPr>
      <w:spacing w:after="240" w:line="23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3BC4"/>
    <w:pPr>
      <w:spacing w:after="240" w:line="23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3BC4"/>
    <w:pPr>
      <w:spacing w:after="240" w:line="23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3BC4"/>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3BC4"/>
    <w:pPr>
      <w:spacing w:after="240" w:line="23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3BC4"/>
    <w:pPr>
      <w:spacing w:after="240" w:line="23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3BC4"/>
    <w:pPr>
      <w:spacing w:after="240" w:line="23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3BC4"/>
    <w:pPr>
      <w:spacing w:after="240" w:line="23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33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3BC4"/>
    <w:pPr>
      <w:spacing w:after="240" w:line="23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3BC4"/>
    <w:pPr>
      <w:spacing w:after="240" w:line="23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3BC4"/>
    <w:pPr>
      <w:spacing w:after="240" w:line="23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3BC4"/>
    <w:pPr>
      <w:spacing w:after="240" w:line="23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3BC4"/>
    <w:pPr>
      <w:spacing w:after="240" w:line="23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3BC4"/>
    <w:pPr>
      <w:spacing w:after="240" w:line="23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3BC4"/>
    <w:pPr>
      <w:spacing w:after="240" w:line="23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3BC4"/>
    <w:pPr>
      <w:spacing w:after="240" w:line="23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3BC4"/>
    <w:pPr>
      <w:spacing w:after="240" w:line="23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3BC4"/>
    <w:pPr>
      <w:spacing w:after="240" w:line="23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3BC4"/>
    <w:pPr>
      <w:spacing w:after="240" w:line="23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3BC4"/>
    <w:pPr>
      <w:spacing w:after="240" w:line="23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3BC4"/>
    <w:pPr>
      <w:spacing w:after="240" w:line="23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3BC4"/>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33BC4"/>
    <w:pPr>
      <w:spacing w:after="240" w:line="23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3BC4"/>
    <w:pPr>
      <w:spacing w:after="240" w:line="23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3BC4"/>
    <w:pPr>
      <w:spacing w:after="240" w:line="23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933BC4"/>
    <w:pPr>
      <w:numPr>
        <w:numId w:val="0"/>
      </w:numPr>
      <w:tabs>
        <w:tab w:val="clear" w:pos="400"/>
        <w:tab w:val="clear" w:pos="560"/>
      </w:tabs>
      <w:suppressAutoHyphens w:val="0"/>
      <w:spacing w:before="240" w:after="60" w:line="230" w:lineRule="atLeast"/>
      <w:jc w:val="both"/>
      <w:outlineLvl w:val="9"/>
    </w:pPr>
    <w:rPr>
      <w:rFonts w:ascii="Cambria" w:eastAsia="Times New Roman" w:hAnsi="Cambria"/>
      <w:bCs/>
      <w:kern w:val="32"/>
      <w:sz w:val="32"/>
      <w:szCs w:val="32"/>
    </w:rPr>
  </w:style>
  <w:style w:type="character" w:customStyle="1" w:styleId="BodyTextChar">
    <w:name w:val="Body Text Char"/>
    <w:link w:val="BodyText"/>
    <w:rsid w:val="004636C7"/>
    <w:rPr>
      <w:rFonts w:ascii="Arial" w:eastAsia="MS Mincho" w:hAnsi="Arial"/>
      <w:sz w:val="18"/>
      <w:lang w:eastAsia="fr-FR"/>
    </w:rPr>
  </w:style>
  <w:style w:type="paragraph" w:customStyle="1" w:styleId="GEFEG">
    <w:name w:val="GEFEG"/>
    <w:qFormat/>
    <w:rsid w:val="00873191"/>
    <w:pPr>
      <w:widowControl w:val="0"/>
      <w:autoSpaceDE w:val="0"/>
      <w:autoSpaceDN w:val="0"/>
      <w:adjustRightInd w:val="0"/>
    </w:pPr>
    <w:rPr>
      <w:rFonts w:ascii="Arial" w:hAnsi="Arial" w:cs="Arial"/>
      <w:sz w:val="24"/>
      <w:szCs w:val="24"/>
      <w:lang w:eastAsia="en-US"/>
    </w:rPr>
  </w:style>
  <w:style w:type="character" w:customStyle="1" w:styleId="Heading1Char">
    <w:name w:val="Heading 1 Char"/>
    <w:link w:val="Heading1"/>
    <w:rsid w:val="000804EB"/>
    <w:rPr>
      <w:rFonts w:ascii="Arial" w:eastAsia="MS Mincho" w:hAnsi="Arial"/>
      <w:b/>
      <w:sz w:val="24"/>
      <w:lang w:eastAsia="fr-FR"/>
    </w:rPr>
  </w:style>
  <w:style w:type="character" w:customStyle="1" w:styleId="Heading2Char">
    <w:name w:val="Heading 2 Char"/>
    <w:link w:val="Heading2"/>
    <w:rsid w:val="000804EB"/>
    <w:rPr>
      <w:rFonts w:ascii="Arial" w:eastAsia="MS Mincho" w:hAnsi="Arial"/>
      <w:b/>
      <w:sz w:val="22"/>
      <w:lang w:eastAsia="fr-FR"/>
    </w:rPr>
  </w:style>
  <w:style w:type="character" w:customStyle="1" w:styleId="Heading3Char">
    <w:name w:val="Heading 3 Char"/>
    <w:link w:val="Heading3"/>
    <w:rsid w:val="000804EB"/>
    <w:rPr>
      <w:rFonts w:ascii="Arial" w:eastAsia="MS Mincho" w:hAnsi="Arial"/>
      <w:b/>
      <w:lang w:eastAsia="fr-FR"/>
    </w:rPr>
  </w:style>
  <w:style w:type="table" w:styleId="ColorfulGrid">
    <w:name w:val="Colorful Grid"/>
    <w:basedOn w:val="TableNormal"/>
    <w:uiPriority w:val="29"/>
    <w:qFormat/>
    <w:rsid w:val="00C90B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34"/>
    <w:qFormat/>
    <w:rsid w:val="00C90B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99"/>
    <w:semiHidden/>
    <w:rsid w:val="00C90BD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65"/>
    <w:rsid w:val="00C90B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71"/>
    <w:rsid w:val="00C90B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7"/>
    <w:rsid w:val="00C90B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70"/>
    <w:rsid w:val="00C90B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6"/>
    <w:rsid w:val="00C90B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9"/>
    <w:rsid w:val="00C90B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30"/>
    <w:qFormat/>
    <w:rsid w:val="00C90B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
    <w:name w:val="Medium Grid 1"/>
    <w:basedOn w:val="TableNormal"/>
    <w:uiPriority w:val="62"/>
    <w:rsid w:val="00C90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3"/>
    <w:rsid w:val="00C90BD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4"/>
    <w:rsid w:val="00C90B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0"/>
    <w:rsid w:val="00C90BD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70"/>
    <w:rsid w:val="00C90BD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61"/>
    <w:rsid w:val="00C90BD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72"/>
    <w:rsid w:val="00C90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8"/>
    <w:rsid w:val="00C90B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73"/>
    <w:rsid w:val="00C90B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9"/>
    <w:rsid w:val="00C90B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ootnoteTextChar">
    <w:name w:val="Footnote Text Char"/>
    <w:link w:val="FootnoteText"/>
    <w:semiHidden/>
    <w:rsid w:val="00C90BD5"/>
    <w:rPr>
      <w:rFonts w:ascii="Arial" w:eastAsia="MS Mincho" w:hAnsi="Arial"/>
      <w:sz w:val="18"/>
      <w:lang w:eastAsia="fr-FR"/>
    </w:rPr>
  </w:style>
  <w:style w:type="table" w:customStyle="1" w:styleId="ColorfulGrid1">
    <w:name w:val="Colorful Grid1"/>
    <w:basedOn w:val="TableNormal"/>
    <w:next w:val="ColorfulGrid"/>
    <w:uiPriority w:val="29"/>
    <w:qFormat/>
    <w:rsid w:val="003E738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next w:val="ColorfulList"/>
    <w:uiPriority w:val="34"/>
    <w:qFormat/>
    <w:rsid w:val="003E738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next w:val="ColorfulShading"/>
    <w:uiPriority w:val="99"/>
    <w:semiHidden/>
    <w:rsid w:val="003E738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next w:val="DarkList"/>
    <w:uiPriority w:val="65"/>
    <w:rsid w:val="003E738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next w:val="LightGrid"/>
    <w:uiPriority w:val="71"/>
    <w:rsid w:val="003E738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next w:val="LightGrid-Accent1"/>
    <w:uiPriority w:val="67"/>
    <w:rsid w:val="003E738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next w:val="LightList"/>
    <w:uiPriority w:val="70"/>
    <w:rsid w:val="003E738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next w:val="LightList-Accent1"/>
    <w:uiPriority w:val="66"/>
    <w:rsid w:val="003E738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next w:val="LightShading"/>
    <w:uiPriority w:val="69"/>
    <w:rsid w:val="003E738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next w:val="LightShading-Accent1"/>
    <w:uiPriority w:val="30"/>
    <w:qFormat/>
    <w:rsid w:val="003E738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21">
    <w:name w:val="Medium Grid 21"/>
    <w:basedOn w:val="TableNormal"/>
    <w:next w:val="MediumGrid2"/>
    <w:uiPriority w:val="63"/>
    <w:rsid w:val="003E738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next w:val="MediumGrid3"/>
    <w:uiPriority w:val="64"/>
    <w:rsid w:val="003E738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next w:val="MediumList1"/>
    <w:uiPriority w:val="60"/>
    <w:rsid w:val="003E738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next w:val="MediumList1-Accent1"/>
    <w:uiPriority w:val="70"/>
    <w:rsid w:val="003E738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next w:val="MediumList2"/>
    <w:uiPriority w:val="61"/>
    <w:rsid w:val="003E738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next w:val="MediumShading1"/>
    <w:uiPriority w:val="72"/>
    <w:rsid w:val="003E738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8"/>
    <w:rsid w:val="003E738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73"/>
    <w:rsid w:val="003E738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9"/>
    <w:rsid w:val="003E738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2">
    <w:name w:val="Colorful Grid2"/>
    <w:basedOn w:val="TableNormal"/>
    <w:next w:val="ColorfulGrid"/>
    <w:uiPriority w:val="29"/>
    <w:qFormat/>
    <w:rsid w:val="003E738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next w:val="ColorfulList"/>
    <w:uiPriority w:val="34"/>
    <w:qFormat/>
    <w:rsid w:val="003E738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next w:val="ColorfulShading"/>
    <w:uiPriority w:val="99"/>
    <w:semiHidden/>
    <w:rsid w:val="003E738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next w:val="DarkList"/>
    <w:uiPriority w:val="65"/>
    <w:rsid w:val="003E738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next w:val="LightGrid"/>
    <w:uiPriority w:val="71"/>
    <w:rsid w:val="003E738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3">
    <w:name w:val="Light Grid - Accent 13"/>
    <w:basedOn w:val="TableNormal"/>
    <w:next w:val="LightGrid-Accent1"/>
    <w:uiPriority w:val="67"/>
    <w:rsid w:val="003E738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2">
    <w:name w:val="Light List2"/>
    <w:basedOn w:val="TableNormal"/>
    <w:next w:val="LightList"/>
    <w:uiPriority w:val="70"/>
    <w:rsid w:val="003E738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3">
    <w:name w:val="Light List - Accent 13"/>
    <w:basedOn w:val="TableNormal"/>
    <w:next w:val="LightList-Accent1"/>
    <w:uiPriority w:val="66"/>
    <w:rsid w:val="003E738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2">
    <w:name w:val="Light Shading2"/>
    <w:basedOn w:val="TableNormal"/>
    <w:next w:val="LightShading"/>
    <w:uiPriority w:val="69"/>
    <w:rsid w:val="003E738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3">
    <w:name w:val="Light Shading - Accent 13"/>
    <w:basedOn w:val="TableNormal"/>
    <w:next w:val="LightShading-Accent1"/>
    <w:uiPriority w:val="30"/>
    <w:qFormat/>
    <w:rsid w:val="003E738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22">
    <w:name w:val="Medium Grid 22"/>
    <w:basedOn w:val="TableNormal"/>
    <w:next w:val="MediumGrid2"/>
    <w:uiPriority w:val="63"/>
    <w:rsid w:val="003E738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next w:val="MediumGrid3"/>
    <w:uiPriority w:val="64"/>
    <w:rsid w:val="003E738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next w:val="MediumList1"/>
    <w:uiPriority w:val="60"/>
    <w:rsid w:val="003E738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3">
    <w:name w:val="Medium List 1 - Accent 13"/>
    <w:basedOn w:val="TableNormal"/>
    <w:next w:val="MediumList1-Accent1"/>
    <w:uiPriority w:val="70"/>
    <w:rsid w:val="003E738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2">
    <w:name w:val="Medium List 22"/>
    <w:basedOn w:val="TableNormal"/>
    <w:next w:val="MediumList2"/>
    <w:uiPriority w:val="61"/>
    <w:rsid w:val="003E738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next w:val="MediumShading1"/>
    <w:uiPriority w:val="72"/>
    <w:rsid w:val="003E738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3">
    <w:name w:val="Medium Shading 1 - Accent 13"/>
    <w:basedOn w:val="TableNormal"/>
    <w:next w:val="MediumShading1-Accent1"/>
    <w:uiPriority w:val="68"/>
    <w:rsid w:val="003E738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73"/>
    <w:rsid w:val="003E738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3">
    <w:name w:val="Medium Shading 2 - Accent 13"/>
    <w:basedOn w:val="TableNormal"/>
    <w:next w:val="MediumShading2-Accent1"/>
    <w:uiPriority w:val="69"/>
    <w:rsid w:val="003E738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309706">
      <w:bodyDiv w:val="1"/>
      <w:marLeft w:val="0"/>
      <w:marRight w:val="0"/>
      <w:marTop w:val="0"/>
      <w:marBottom w:val="0"/>
      <w:divBdr>
        <w:top w:val="none" w:sz="0" w:space="0" w:color="auto"/>
        <w:left w:val="none" w:sz="0" w:space="0" w:color="auto"/>
        <w:bottom w:val="none" w:sz="0" w:space="0" w:color="auto"/>
        <w:right w:val="none" w:sz="0" w:space="0" w:color="auto"/>
      </w:divBdr>
    </w:div>
    <w:div w:id="1556038891">
      <w:bodyDiv w:val="1"/>
      <w:marLeft w:val="0"/>
      <w:marRight w:val="0"/>
      <w:marTop w:val="0"/>
      <w:marBottom w:val="0"/>
      <w:divBdr>
        <w:top w:val="none" w:sz="0" w:space="0" w:color="auto"/>
        <w:left w:val="none" w:sz="0" w:space="0" w:color="auto"/>
        <w:bottom w:val="none" w:sz="0" w:space="0" w:color="auto"/>
        <w:right w:val="none" w:sz="0" w:space="0" w:color="auto"/>
      </w:divBdr>
    </w:div>
    <w:div w:id="18330585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image" Target="media/image3.gif"/><Relationship Id="rId13" Type="http://schemas.openxmlformats.org/officeDocument/2006/relationships/image" Target="media/image4.gi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cenbii.eu" TargetMode="External"/><Relationship Id="rId10" Type="http://schemas.openxmlformats.org/officeDocument/2006/relationships/image" Target="media/image1.gif"/></Relationships>
</file>

<file path=word/_rels/footnotes.xml.rels><?xml version="1.0" encoding="UTF-8" standalone="yes"?>
<Relationships xmlns="http://schemas.openxmlformats.org/package/2006/relationships"><Relationship Id="rId3" Type="http://schemas.openxmlformats.org/officeDocument/2006/relationships/hyperlink" Target="http://www.currency-iso.org/dam/downloads/dl_iso_table_a1.xml" TargetMode="External"/><Relationship Id="rId4" Type="http://schemas.openxmlformats.org/officeDocument/2006/relationships/hyperlink" Target="http://www.iana.org/assignments/media-types" TargetMode="External"/><Relationship Id="rId5" Type="http://schemas.openxmlformats.org/officeDocument/2006/relationships/hyperlink" Target="http://www.unece.org/cefact/recommendations/rec20/rec20_rev4E_2006.xls" TargetMode="External"/><Relationship Id="rId1" Type="http://schemas.openxmlformats.org/officeDocument/2006/relationships/hyperlink" Target="http://www.cenbii.eu" TargetMode="External"/><Relationship Id="rId2" Type="http://schemas.openxmlformats.org/officeDocument/2006/relationships/hyperlink" Target="http://www.iso.org/iso/home/standards/country_cod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it\Documents\Dropbox\BII3%20-%20Development\Pre-award\Syntax%20mappings\UBL\BIICoreTrdm068%20Pre%20award%20Catalogue\st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6CE4C9-8219-0C4E-B9D8-24DE0A47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C:\Users\veit\Documents\Dropbox\BII3 - Development\Pre-award\Syntax mappings\UBL\BIICoreTrdm068 Pre award Catalogue\std.dot</Template>
  <TotalTime>3</TotalTime>
  <Pages>63</Pages>
  <Words>19281</Words>
  <Characters>109906</Characters>
  <Application>Microsoft Macintosh Word</Application>
  <DocSecurity>0</DocSecurity>
  <Lines>915</Lines>
  <Paragraphs>257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Manager/>
  <Company>Invinet</Company>
  <LinksUpToDate>false</LinksUpToDate>
  <CharactersWithSpaces>128930</CharactersWithSpaces>
  <SharedDoc>false</SharedDoc>
  <HyperlinkBase/>
  <HLinks>
    <vt:vector size="24" baseType="variant">
      <vt:variant>
        <vt:i4>2883690</vt:i4>
      </vt:variant>
      <vt:variant>
        <vt:i4>9</vt:i4>
      </vt:variant>
      <vt:variant>
        <vt:i4>0</vt:i4>
      </vt:variant>
      <vt:variant>
        <vt:i4>5</vt:i4>
      </vt:variant>
      <vt:variant>
        <vt:lpwstr>http://www.unece.org/cefact/recommendations/rec20/rec20_rev4E_2006.xls</vt:lpwstr>
      </vt:variant>
      <vt:variant>
        <vt:lpwstr/>
      </vt:variant>
      <vt:variant>
        <vt:i4>4259914</vt:i4>
      </vt:variant>
      <vt:variant>
        <vt:i4>6</vt:i4>
      </vt:variant>
      <vt:variant>
        <vt:i4>0</vt:i4>
      </vt:variant>
      <vt:variant>
        <vt:i4>5</vt:i4>
      </vt:variant>
      <vt:variant>
        <vt:lpwstr>http://www.currency-iso.org/dam/downloads/dl_iso_table_a1.xml</vt:lpwstr>
      </vt:variant>
      <vt:variant>
        <vt:lpwstr/>
      </vt:variant>
      <vt:variant>
        <vt:i4>4522011</vt:i4>
      </vt:variant>
      <vt:variant>
        <vt:i4>3</vt:i4>
      </vt:variant>
      <vt:variant>
        <vt:i4>0</vt:i4>
      </vt:variant>
      <vt:variant>
        <vt:i4>5</vt:i4>
      </vt:variant>
      <vt:variant>
        <vt:lpwstr>http://www.iso.org/iso/home/standards/country_codes.htm</vt:lpwstr>
      </vt:variant>
      <vt:variant>
        <vt:lpwstr/>
      </vt:variant>
      <vt:variant>
        <vt:i4>2621506</vt:i4>
      </vt:variant>
      <vt:variant>
        <vt:i4>0</vt:i4>
      </vt:variant>
      <vt:variant>
        <vt:i4>0</vt:i4>
      </vt:variant>
      <vt:variant>
        <vt:i4>5</vt:i4>
      </vt:variant>
      <vt:variant>
        <vt:lpwstr>http://www.iana.org/assignments/media-types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Bausà</dc:creator>
  <cp:keywords/>
  <dc:description/>
  <cp:lastModifiedBy>Siw Midtgård Meckelborg</cp:lastModifiedBy>
  <cp:revision>3</cp:revision>
  <cp:lastPrinted>2015-05-04T09:15:00Z</cp:lastPrinted>
  <dcterms:created xsi:type="dcterms:W3CDTF">2015-11-26T10:26:00Z</dcterms:created>
  <dcterms:modified xsi:type="dcterms:W3CDTF">2015-11-26T10:36:00Z</dcterms:modified>
  <cp:category/>
</cp:coreProperties>
</file>